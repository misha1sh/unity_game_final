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EA961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ПРАВИТЕЛЬСТВО РОССИЙСКОЙ ФЕДЕРАЦИИ</w:t>
      </w:r>
    </w:p>
    <w:p w14:paraId="51B4D97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НАЦИОНАЛЬНЫЙ ИССЛЕДОВАТЕЛЬСКИЙ УНИВЕРСИТЕТ</w:t>
      </w:r>
    </w:p>
    <w:p w14:paraId="22075B03" w14:textId="77777777" w:rsidR="00CF6F81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595492">
        <w:rPr>
          <w:rFonts w:cs="Times New Roman"/>
          <w:b/>
          <w:sz w:val="24"/>
          <w:szCs w:val="24"/>
        </w:rPr>
        <w:t>«ВЫСШАЯ ШКОЛА ЭКОНОМИКИ»</w:t>
      </w:r>
    </w:p>
    <w:p w14:paraId="0F3B3F16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6EEFDCEC" w14:textId="77777777" w:rsidR="00CF6F81" w:rsidRPr="00595492" w:rsidRDefault="00CF6F81" w:rsidP="00CF6F81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595492">
        <w:rPr>
          <w:rFonts w:cs="Times New Roman"/>
          <w:sz w:val="24"/>
          <w:szCs w:val="24"/>
        </w:rPr>
        <w:t>Факультет компьютерных наук</w:t>
      </w:r>
    </w:p>
    <w:p w14:paraId="02FB30D7" w14:textId="77777777" w:rsidR="00CF6F81" w:rsidRPr="00595492" w:rsidRDefault="00072E17" w:rsidP="00CF6F81">
      <w:pPr>
        <w:spacing w:after="120" w:line="240" w:lineRule="auto"/>
        <w:jc w:val="center"/>
        <w:rPr>
          <w:rFonts w:cs="Times New Roman"/>
          <w:sz w:val="24"/>
          <w:szCs w:val="24"/>
        </w:rPr>
      </w:pPr>
      <w:r w:rsidRPr="00072E17">
        <w:rPr>
          <w:rFonts w:cs="Times New Roman"/>
          <w:sz w:val="24"/>
          <w:szCs w:val="24"/>
        </w:rPr>
        <w:t xml:space="preserve"> </w:t>
      </w:r>
      <w:r w:rsidRPr="00030762">
        <w:rPr>
          <w:rFonts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798D592E" w14:textId="77777777" w:rsidR="00CF6F81" w:rsidRDefault="00CF6F81" w:rsidP="00CF6F81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0D8DAD92" w14:textId="77777777" w:rsidTr="004656A8">
        <w:tc>
          <w:tcPr>
            <w:tcW w:w="4803" w:type="dxa"/>
          </w:tcPr>
          <w:p w14:paraId="3EA338F1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16CC5071" w14:textId="77777777" w:rsidR="00642FB2" w:rsidRDefault="00642FB2" w:rsidP="004656A8">
            <w:pPr>
              <w:ind w:firstLine="0"/>
              <w:jc w:val="center"/>
            </w:pPr>
            <w:r>
              <w:t>Научный руководитель,</w:t>
            </w:r>
          </w:p>
          <w:p w14:paraId="3736BF31" w14:textId="77777777" w:rsidR="00973B57" w:rsidRDefault="00973B57" w:rsidP="004656A8">
            <w:pPr>
              <w:ind w:firstLine="0"/>
              <w:jc w:val="center"/>
            </w:pPr>
            <w:r w:rsidRPr="00973B57">
              <w:t xml:space="preserve">младший научный </w:t>
            </w:r>
            <w:r>
              <w:t xml:space="preserve">сотрудник </w:t>
            </w:r>
          </w:p>
          <w:p w14:paraId="4A5180DC" w14:textId="77777777" w:rsidR="00CF6F81" w:rsidRPr="00304EA7" w:rsidRDefault="00973B57" w:rsidP="004656A8">
            <w:pPr>
              <w:ind w:firstLine="0"/>
              <w:jc w:val="center"/>
            </w:pPr>
            <w:r>
              <w:t>МНУЛ ИССА ФКН</w:t>
            </w:r>
            <w:r w:rsidR="00A17D58">
              <w:t>, к. т. н</w:t>
            </w:r>
            <w:r w:rsidR="00456841" w:rsidRPr="00304EA7">
              <w:t>.</w:t>
            </w:r>
          </w:p>
          <w:p w14:paraId="33C94B65" w14:textId="77777777" w:rsidR="00973B57" w:rsidRDefault="00973B57" w:rsidP="004656A8">
            <w:pPr>
              <w:ind w:firstLine="0"/>
              <w:jc w:val="center"/>
              <w:rPr>
                <w:color w:val="FF0000"/>
              </w:rPr>
            </w:pPr>
          </w:p>
          <w:p w14:paraId="4561E07B" w14:textId="77777777" w:rsidR="0039707D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56ED9E55" w14:textId="77777777" w:rsidR="0039707D" w:rsidRPr="00072E17" w:rsidRDefault="0039707D" w:rsidP="004656A8">
            <w:pPr>
              <w:ind w:firstLine="0"/>
              <w:jc w:val="center"/>
              <w:rPr>
                <w:color w:val="FF0000"/>
              </w:rPr>
            </w:pPr>
          </w:p>
          <w:p w14:paraId="4C5E2281" w14:textId="77777777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>___________________ О. В. Максименкова</w:t>
            </w:r>
          </w:p>
          <w:p w14:paraId="525E8D46" w14:textId="22619AB8" w:rsidR="00CF6F81" w:rsidRDefault="006C6799" w:rsidP="0039707D">
            <w:pPr>
              <w:ind w:firstLine="0"/>
              <w:jc w:val="center"/>
            </w:pPr>
            <w:r>
              <w:t>«___» _____________ 20</w:t>
            </w:r>
            <w:r w:rsidR="0039707D">
              <w:t xml:space="preserve">20 </w:t>
            </w:r>
            <w:r w:rsidR="00CF6F81">
              <w:t>г.</w:t>
            </w:r>
          </w:p>
        </w:tc>
        <w:tc>
          <w:tcPr>
            <w:tcW w:w="442" w:type="dxa"/>
          </w:tcPr>
          <w:p w14:paraId="105E8B2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60E0189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325DA37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69FAA4F0" w14:textId="74DFFFF0" w:rsidR="00CF6F81" w:rsidRDefault="00CF6F81" w:rsidP="0039707D">
            <w:pPr>
              <w:ind w:firstLine="0"/>
              <w:jc w:val="center"/>
            </w:pPr>
            <w:r>
              <w:t>профессор департамента программной инженерии, канд. техн. наук</w:t>
            </w:r>
          </w:p>
          <w:p w14:paraId="4F966B3F" w14:textId="77777777" w:rsidR="00CF6F81" w:rsidRDefault="00CF6F81" w:rsidP="004656A8">
            <w:pPr>
              <w:ind w:firstLine="0"/>
              <w:jc w:val="center"/>
            </w:pPr>
          </w:p>
          <w:p w14:paraId="589D247B" w14:textId="77777777" w:rsidR="00CF6F81" w:rsidRDefault="00CF6F81" w:rsidP="004656A8">
            <w:pPr>
              <w:ind w:firstLine="0"/>
              <w:jc w:val="center"/>
            </w:pPr>
            <w:r>
              <w:t>__________________ В.В. Шилов</w:t>
            </w:r>
          </w:p>
          <w:p w14:paraId="1F8D5F4C" w14:textId="682A3FAC" w:rsidR="00CF6F81" w:rsidRDefault="006C6799" w:rsidP="0039707D">
            <w:pPr>
              <w:ind w:firstLine="0"/>
              <w:jc w:val="center"/>
            </w:pPr>
            <w:r>
              <w:t xml:space="preserve">«___» _____________ </w:t>
            </w:r>
            <w:r w:rsidR="0039707D">
              <w:t>2020</w:t>
            </w:r>
            <w:r w:rsidR="00CF6F81">
              <w:t xml:space="preserve"> г.</w:t>
            </w:r>
          </w:p>
        </w:tc>
      </w:tr>
    </w:tbl>
    <w:p w14:paraId="0F486E0B" w14:textId="77777777" w:rsidR="00CF6F81" w:rsidRDefault="00CF6F81" w:rsidP="00CF6F81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232A2C4D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4308B09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B251B8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F5E2C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6063B3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6BB70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5A1C8E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5C33A55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1A9FB2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6D4D19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8E899BB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5A5AE9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95E7CD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7906704B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E5E48F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210D41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070EECDA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2A1278F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5B7773E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0A69F1E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3303D5" w14:textId="77777777" w:rsidR="00CF6F81" w:rsidRPr="00067A55" w:rsidRDefault="0073284B" w:rsidP="00FA3D06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>Браузерная мультиплейерная игра "Minigames"</w:t>
            </w:r>
          </w:p>
          <w:p w14:paraId="3726FC9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E0A42A3" w14:textId="77777777" w:rsidR="00A5794D" w:rsidRPr="00C93570" w:rsidRDefault="00A5794D" w:rsidP="00A5794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50877D9C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EAA05C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C16EFB1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6F64652" w14:textId="63F70B8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A5794D">
              <w:rPr>
                <w:b/>
                <w:sz w:val="28"/>
              </w:rPr>
              <w:t>12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60F49CA4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709A9A9E" w14:textId="77777777" w:rsidTr="004656A8">
        <w:tc>
          <w:tcPr>
            <w:tcW w:w="1281" w:type="dxa"/>
            <w:vMerge/>
            <w:vAlign w:val="center"/>
          </w:tcPr>
          <w:p w14:paraId="23F24EF4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21CBBD5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202B45CA" w14:textId="77777777" w:rsidR="00CF6F81" w:rsidRPr="008A12A9" w:rsidRDefault="00CF6F81" w:rsidP="004656A8">
            <w:pPr>
              <w:ind w:firstLine="0"/>
              <w:jc w:val="center"/>
            </w:pPr>
          </w:p>
          <w:p w14:paraId="37211D0B" w14:textId="77777777" w:rsidR="00CF6F81" w:rsidRPr="008A12A9" w:rsidRDefault="00CF6F81" w:rsidP="004656A8">
            <w:pPr>
              <w:ind w:firstLine="0"/>
              <w:jc w:val="center"/>
            </w:pPr>
          </w:p>
          <w:p w14:paraId="0C63ED7D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6FEB6E9F" w14:textId="77777777" w:rsidTr="004656A8">
        <w:tc>
          <w:tcPr>
            <w:tcW w:w="1281" w:type="dxa"/>
            <w:vMerge/>
            <w:vAlign w:val="center"/>
          </w:tcPr>
          <w:p w14:paraId="762A80C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79C3DC5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1FFA8DCD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6A1EC624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9A436A9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r w:rsidR="002040F5">
              <w:t>М.С. Шестаков</w:t>
            </w:r>
            <w:r w:rsidRPr="00C636E5">
              <w:t xml:space="preserve"> /</w:t>
            </w:r>
          </w:p>
          <w:p w14:paraId="6BD1B43A" w14:textId="610659C5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 xml:space="preserve">___»_______________________ </w:t>
            </w:r>
            <w:r w:rsidR="0039707D">
              <w:t>2020</w:t>
            </w:r>
            <w:r w:rsidRPr="00F93527">
              <w:t xml:space="preserve"> г.</w:t>
            </w:r>
          </w:p>
          <w:p w14:paraId="66FC162B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4F4CFF38" w14:textId="77777777" w:rsidTr="004656A8">
        <w:tc>
          <w:tcPr>
            <w:tcW w:w="1281" w:type="dxa"/>
            <w:vMerge/>
            <w:vAlign w:val="center"/>
          </w:tcPr>
          <w:p w14:paraId="35FFC565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30448271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44142DD5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57E7DCD6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750FE13E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D41101D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552F239D" w14:textId="31BD543A" w:rsidR="00CF6F81" w:rsidRPr="00595492" w:rsidRDefault="00CF6F81" w:rsidP="00CF6F8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2020</w:t>
      </w:r>
      <w:r w:rsidRPr="00595492">
        <w:rPr>
          <w:rFonts w:cs="Times New Roman"/>
          <w:b/>
          <w:sz w:val="28"/>
        </w:rPr>
        <w:br w:type="page"/>
      </w:r>
    </w:p>
    <w:p w14:paraId="0C7612B5" w14:textId="77777777" w:rsidR="004656A8" w:rsidRDefault="004656A8" w:rsidP="004656A8">
      <w:pPr>
        <w:pStyle w:val="Default"/>
        <w:jc w:val="center"/>
        <w:rPr>
          <w:sz w:val="28"/>
          <w:szCs w:val="28"/>
        </w:rPr>
        <w:sectPr w:rsidR="004656A8" w:rsidSect="00AC3B74">
          <w:headerReference w:type="default" r:id="rId11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36E886D6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28B866F9" w14:textId="77777777" w:rsidR="00CF6F81" w:rsidRDefault="00CF6F81" w:rsidP="004656A8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4553214B" w14:textId="4D6A6F08" w:rsidR="00CF6F81" w:rsidRDefault="00CF6F81" w:rsidP="00DC5EC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A5794D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213114FD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72FEE01C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13AF66C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2914224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89928B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5C786F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4941FEBE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9A33074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4868FA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0CDAB224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D68948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5D42DB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33696910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CF0B5BE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979095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1E27D65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DF065D9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A802A45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8F16DD9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710FF5B8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0C529686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57653DC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1FF4CB0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A2DD687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B8BC3AB" w14:textId="77777777" w:rsidR="00CF6F81" w:rsidRDefault="00CF6F81" w:rsidP="004656A8"/>
          <w:p w14:paraId="6BDE7406" w14:textId="77777777" w:rsidR="00CF6F81" w:rsidRDefault="00CF6F81" w:rsidP="004656A8"/>
          <w:p w14:paraId="50160297" w14:textId="77777777" w:rsidR="00CF6F81" w:rsidRDefault="00CF6F81" w:rsidP="004656A8"/>
          <w:p w14:paraId="776E30CC" w14:textId="77777777" w:rsidR="00CF6F81" w:rsidRDefault="00CF6F81" w:rsidP="004656A8"/>
          <w:p w14:paraId="5952E90F" w14:textId="77777777" w:rsidR="00CF6F81" w:rsidRDefault="00CF6F81" w:rsidP="004656A8"/>
          <w:p w14:paraId="5CC3D477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5FBAC846" w14:textId="77777777" w:rsidR="00CF6F81" w:rsidRDefault="00CF6F81" w:rsidP="00354027">
            <w:r>
              <w:tab/>
            </w:r>
          </w:p>
          <w:p w14:paraId="1BA2069D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1E47F11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5EB7456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4DAD3D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9FCEB3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26D790B7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6D7951F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7809B89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BDB7F01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5EA437F5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>Браузерная мультиплейерная игра "Minigames"</w:t>
            </w:r>
          </w:p>
          <w:p w14:paraId="5D038FBD" w14:textId="77777777" w:rsidR="00CF6F81" w:rsidRDefault="00CF6F81" w:rsidP="004656A8">
            <w:pPr>
              <w:ind w:firstLine="0"/>
              <w:jc w:val="center"/>
            </w:pPr>
          </w:p>
          <w:p w14:paraId="0123C59D" w14:textId="77777777" w:rsidR="00A5794D" w:rsidRPr="00C93570" w:rsidRDefault="00A5794D" w:rsidP="00A5794D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705153C8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7B08016F" w14:textId="121B6389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A5794D">
              <w:rPr>
                <w:b/>
                <w:sz w:val="28"/>
              </w:rPr>
              <w:t>12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7D2C012C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C35ECF2" w14:textId="2CA74D39" w:rsidR="00CF6F81" w:rsidRPr="001219A2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  <w:lang w:val="en-US"/>
              </w:rPr>
            </w:pPr>
            <w:r>
              <w:rPr>
                <w:b/>
                <w:sz w:val="28"/>
              </w:rPr>
              <w:t xml:space="preserve">Листов </w:t>
            </w:r>
            <w:r w:rsidR="005C6DD4">
              <w:rPr>
                <w:b/>
                <w:color w:val="000000" w:themeColor="text1"/>
                <w:sz w:val="28"/>
              </w:rPr>
              <w:t>1</w:t>
            </w:r>
            <w:r w:rsidR="001219A2">
              <w:rPr>
                <w:b/>
                <w:color w:val="000000" w:themeColor="text1"/>
                <w:sz w:val="28"/>
                <w:lang w:val="en-US"/>
              </w:rPr>
              <w:t>91</w:t>
            </w:r>
          </w:p>
          <w:p w14:paraId="5BCFD269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EC7DF75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4D4791F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6379080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CAF4A1A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BBAABD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535F8CF5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056F57D8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B06969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56CCF953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1085BB66" w14:textId="77777777" w:rsidR="00CF6F81" w:rsidRDefault="00CF6F81" w:rsidP="004656A8">
            <w:pPr>
              <w:ind w:firstLine="0"/>
              <w:jc w:val="center"/>
            </w:pPr>
          </w:p>
          <w:p w14:paraId="7572EE26" w14:textId="77777777" w:rsidR="00CF6F81" w:rsidRDefault="00CF6F81" w:rsidP="004656A8">
            <w:pPr>
              <w:ind w:firstLine="0"/>
              <w:jc w:val="center"/>
            </w:pPr>
          </w:p>
          <w:p w14:paraId="55272D8D" w14:textId="77777777" w:rsidR="00CF6F81" w:rsidRPr="00297DE2" w:rsidRDefault="00CF6F81" w:rsidP="004656A8">
            <w:pPr>
              <w:ind w:firstLine="0"/>
              <w:jc w:val="center"/>
            </w:pPr>
          </w:p>
          <w:p w14:paraId="5B0B5CE7" w14:textId="77777777" w:rsidR="00CF6F81" w:rsidRDefault="00CF6F81" w:rsidP="004656A8">
            <w:pPr>
              <w:ind w:firstLine="0"/>
              <w:jc w:val="center"/>
            </w:pPr>
          </w:p>
          <w:p w14:paraId="5DF7EC39" w14:textId="77777777" w:rsidR="00CF6F81" w:rsidRDefault="00CF6F81" w:rsidP="004656A8">
            <w:pPr>
              <w:ind w:firstLine="0"/>
              <w:jc w:val="center"/>
            </w:pPr>
          </w:p>
          <w:p w14:paraId="0B2E2C8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8B50BBF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B89A54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A975EC8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C1BD008" w14:textId="77777777" w:rsidR="00CF6F81" w:rsidRDefault="00CF6F81" w:rsidP="004656A8">
            <w:pPr>
              <w:ind w:firstLine="0"/>
              <w:jc w:val="center"/>
            </w:pPr>
          </w:p>
          <w:p w14:paraId="0208B7A6" w14:textId="77777777" w:rsidR="00CF6F81" w:rsidRDefault="00CF6F81" w:rsidP="004656A8">
            <w:pPr>
              <w:ind w:firstLine="0"/>
              <w:jc w:val="center"/>
            </w:pPr>
          </w:p>
          <w:p w14:paraId="237A0EC8" w14:textId="77777777" w:rsidR="00CF6F81" w:rsidRDefault="00CF6F81" w:rsidP="004656A8">
            <w:pPr>
              <w:ind w:firstLine="0"/>
              <w:jc w:val="center"/>
            </w:pPr>
          </w:p>
          <w:p w14:paraId="1C95E055" w14:textId="77777777" w:rsidR="00CF6F81" w:rsidRDefault="00CF6F81" w:rsidP="004656A8">
            <w:pPr>
              <w:ind w:firstLine="0"/>
              <w:jc w:val="center"/>
            </w:pPr>
          </w:p>
          <w:p w14:paraId="3CCBE6E9" w14:textId="77777777" w:rsidR="00CF6F81" w:rsidRDefault="00CF6F81" w:rsidP="004656A8">
            <w:pPr>
              <w:ind w:firstLine="0"/>
              <w:jc w:val="center"/>
            </w:pPr>
          </w:p>
          <w:p w14:paraId="75663DCD" w14:textId="77777777" w:rsidR="00CF6F81" w:rsidRDefault="00CF6F81" w:rsidP="004656A8">
            <w:pPr>
              <w:ind w:firstLine="0"/>
              <w:jc w:val="center"/>
            </w:pPr>
          </w:p>
          <w:p w14:paraId="6E5DD469" w14:textId="77777777" w:rsidR="00CF6F81" w:rsidRDefault="00CF6F81" w:rsidP="004656A8">
            <w:pPr>
              <w:ind w:firstLine="0"/>
              <w:jc w:val="center"/>
            </w:pPr>
          </w:p>
          <w:p w14:paraId="20AAB290" w14:textId="77777777" w:rsidR="00CF6F81" w:rsidRDefault="00CF6F81" w:rsidP="004656A8">
            <w:pPr>
              <w:ind w:firstLine="0"/>
            </w:pPr>
          </w:p>
          <w:p w14:paraId="4F90FFE0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535023F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49049E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4E70AAAA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544171B6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81476C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E9DE203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79F45684" w14:textId="77777777" w:rsidR="00CF6F81" w:rsidRDefault="00CF6F81" w:rsidP="004656A8">
            <w:pPr>
              <w:ind w:firstLine="0"/>
              <w:jc w:val="center"/>
            </w:pPr>
          </w:p>
          <w:p w14:paraId="2DA80675" w14:textId="77777777" w:rsidR="00CF6F81" w:rsidRDefault="00CF6F81" w:rsidP="004656A8">
            <w:pPr>
              <w:ind w:firstLine="0"/>
              <w:jc w:val="center"/>
            </w:pPr>
          </w:p>
          <w:p w14:paraId="220C7DC3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DB44515" w14:textId="2F2D1C0E" w:rsidR="00953FB8" w:rsidRPr="006210C8" w:rsidRDefault="00CF6F81" w:rsidP="00F56F05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39707D">
        <w:rPr>
          <w:rFonts w:cs="Times New Roman"/>
          <w:b/>
          <w:sz w:val="28"/>
        </w:rPr>
        <w:t>2020</w:t>
      </w:r>
    </w:p>
    <w:p w14:paraId="37CB1B09" w14:textId="77777777" w:rsidR="008742A7" w:rsidRDefault="008742A7" w:rsidP="008742A7">
      <w:pPr>
        <w:pStyle w:val="1"/>
        <w:ind w:left="360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4BA743F1" w14:textId="25EB357E" w:rsidR="00A5794D" w:rsidRPr="00750E08" w:rsidRDefault="00A5794D" w:rsidP="00A5794D">
      <w:pPr>
        <w:pStyle w:val="aa"/>
        <w:jc w:val="center"/>
        <w:rPr>
          <w:b/>
        </w:rPr>
      </w:pPr>
      <w:bookmarkStart w:id="0" w:name="_Toc25756523"/>
      <w:bookmarkStart w:id="1" w:name="_Toc25756522"/>
      <w:r w:rsidRPr="00750E08">
        <w:rPr>
          <w:b/>
        </w:rPr>
        <w:lastRenderedPageBreak/>
        <w:t>АННОТАЦИЯ</w:t>
      </w:r>
      <w:bookmarkEnd w:id="1"/>
    </w:p>
    <w:p w14:paraId="6AE65595" w14:textId="01F6B20C" w:rsidR="00A5794D" w:rsidRPr="001219A2" w:rsidRDefault="00A5794D" w:rsidP="00A5794D">
      <w:pPr>
        <w:pStyle w:val="aa"/>
        <w:rPr>
          <w:w w:val="105"/>
        </w:rPr>
      </w:pPr>
      <w:r>
        <w:rPr>
          <w:w w:val="105"/>
        </w:rPr>
        <w:tab/>
        <w:t xml:space="preserve">В данном документе представлен текст программы </w:t>
      </w:r>
      <w:r w:rsidRPr="005655F5">
        <w:rPr>
          <w:w w:val="105"/>
        </w:rPr>
        <w:t>“</w:t>
      </w:r>
      <w:r>
        <w:rPr>
          <w:w w:val="105"/>
        </w:rPr>
        <w:t xml:space="preserve">Браузерная мультиплейерная игра </w:t>
      </w:r>
      <w:r w:rsidRPr="00FD109C">
        <w:rPr>
          <w:w w:val="105"/>
        </w:rPr>
        <w:t>“</w:t>
      </w:r>
      <w:r>
        <w:rPr>
          <w:w w:val="105"/>
          <w:lang w:val="en-US"/>
        </w:rPr>
        <w:t>Minigames</w:t>
      </w:r>
      <w:r w:rsidRPr="00FD109C">
        <w:rPr>
          <w:w w:val="105"/>
        </w:rPr>
        <w:t>”</w:t>
      </w:r>
      <w:r w:rsidRPr="005655F5">
        <w:rPr>
          <w:w w:val="105"/>
        </w:rPr>
        <w:t>”</w:t>
      </w:r>
      <w:r w:rsidRPr="00FD109C">
        <w:rPr>
          <w:w w:val="105"/>
        </w:rPr>
        <w:t xml:space="preserve">. </w:t>
      </w:r>
      <w:r>
        <w:rPr>
          <w:w w:val="105"/>
        </w:rPr>
        <w:t xml:space="preserve">Программа была написана на языке </w:t>
      </w:r>
      <w:r>
        <w:rPr>
          <w:w w:val="105"/>
          <w:lang w:val="en-US"/>
        </w:rPr>
        <w:t>C</w:t>
      </w:r>
      <w:r w:rsidRPr="00D571F3">
        <w:rPr>
          <w:w w:val="105"/>
        </w:rPr>
        <w:t xml:space="preserve"># </w:t>
      </w:r>
      <w:r>
        <w:rPr>
          <w:w w:val="105"/>
        </w:rPr>
        <w:t xml:space="preserve">с помощью среды </w:t>
      </w:r>
      <w:r>
        <w:rPr>
          <w:w w:val="105"/>
          <w:lang w:val="en-US"/>
        </w:rPr>
        <w:t>Jetbrains</w:t>
      </w:r>
      <w:r w:rsidRPr="00D571F3">
        <w:rPr>
          <w:w w:val="105"/>
        </w:rPr>
        <w:t xml:space="preserve"> </w:t>
      </w:r>
      <w:r>
        <w:rPr>
          <w:w w:val="105"/>
          <w:lang w:val="en-US"/>
        </w:rPr>
        <w:t>Rider</w:t>
      </w:r>
      <w:r w:rsidRPr="00D571F3">
        <w:rPr>
          <w:w w:val="105"/>
        </w:rPr>
        <w:t xml:space="preserve">  2020.1.2. </w:t>
      </w:r>
      <w:r>
        <w:rPr>
          <w:w w:val="105"/>
        </w:rPr>
        <w:t>Также текст программы доступен в облачном хранилище</w:t>
      </w:r>
      <w:r w:rsidRPr="00A5794D">
        <w:rPr>
          <w:w w:val="105"/>
        </w:rPr>
        <w:t xml:space="preserve"> </w:t>
      </w:r>
      <w:r w:rsidRPr="001219A2">
        <w:rPr>
          <w:w w:val="105"/>
        </w:rPr>
        <w:t>[13].</w:t>
      </w:r>
    </w:p>
    <w:p w14:paraId="216E1796" w14:textId="77777777" w:rsidR="00A5794D" w:rsidRPr="00D571F3" w:rsidRDefault="00A5794D" w:rsidP="00A5794D">
      <w:pPr>
        <w:pStyle w:val="aa"/>
        <w:rPr>
          <w:w w:val="105"/>
        </w:rPr>
      </w:pPr>
      <w:r w:rsidRPr="00D571F3">
        <w:rPr>
          <w:w w:val="105"/>
        </w:rPr>
        <w:t xml:space="preserve">Оформление </w:t>
      </w:r>
      <w:r>
        <w:rPr>
          <w:w w:val="105"/>
        </w:rPr>
        <w:t>данного документа ведётся согласно требованиям</w:t>
      </w:r>
      <w:r w:rsidRPr="00D571F3">
        <w:rPr>
          <w:w w:val="105"/>
        </w:rPr>
        <w:t xml:space="preserve"> </w:t>
      </w:r>
      <w:r>
        <w:rPr>
          <w:w w:val="105"/>
        </w:rPr>
        <w:t>соответствующих ГОСТ.</w:t>
      </w:r>
    </w:p>
    <w:p w14:paraId="29B1E5F7" w14:textId="178BA30C" w:rsidR="00A5794D" w:rsidRDefault="00A5794D" w:rsidP="00A5794D">
      <w:pPr>
        <w:pStyle w:val="aa"/>
        <w:tabs>
          <w:tab w:val="left" w:pos="3585"/>
        </w:tabs>
        <w:jc w:val="left"/>
        <w:rPr>
          <w:b/>
          <w:sz w:val="24"/>
          <w:szCs w:val="24"/>
        </w:rPr>
      </w:pPr>
    </w:p>
    <w:p w14:paraId="45FF1DCA" w14:textId="175EC4D5" w:rsidR="00953FB8" w:rsidRPr="00750E08" w:rsidRDefault="00A5794D" w:rsidP="00750E08">
      <w:pPr>
        <w:pStyle w:val="aa"/>
        <w:jc w:val="center"/>
        <w:rPr>
          <w:b/>
          <w:sz w:val="24"/>
          <w:szCs w:val="24"/>
        </w:rPr>
      </w:pPr>
      <w:r w:rsidRPr="00A5794D">
        <w:br w:type="column"/>
      </w:r>
      <w:r w:rsidR="00690F37" w:rsidRPr="00750E08">
        <w:rPr>
          <w:b/>
          <w:sz w:val="24"/>
          <w:szCs w:val="24"/>
        </w:rPr>
        <w:lastRenderedPageBreak/>
        <w:t>СОДЕРЖАНИЕ</w:t>
      </w:r>
      <w:bookmarkEnd w:id="0"/>
      <w:r w:rsidR="00750E08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0FBB911C" w14:textId="77777777" w:rsidR="001219A2" w:rsidRDefault="009C7A00" w:rsidP="00543853">
          <w:pPr>
            <w:pStyle w:val="a5"/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9BA8E27" w14:textId="69C81BF1" w:rsidR="001219A2" w:rsidRDefault="001219A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20" w:history="1">
            <w:r w:rsidRPr="00245715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ТЕКСТ ПРОГРАММЫ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C43BC" w14:textId="2E6B9309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21" w:history="1">
            <w:r w:rsidRPr="00245715">
              <w:rPr>
                <w:rStyle w:val="af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BulletTrailRenderer.cs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F6DC6" w14:textId="057CA903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22" w:history="1">
            <w:r w:rsidRPr="00245715">
              <w:rPr>
                <w:rStyle w:val="af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Client.cs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2FCC0" w14:textId="2E5730E2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23" w:history="1">
            <w:r w:rsidRPr="00245715">
              <w:rPr>
                <w:rStyle w:val="af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ObjectId.cs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737F3" w14:textId="46E5A4A9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24" w:history="1">
            <w:r w:rsidRPr="00245715">
              <w:rPr>
                <w:rStyle w:val="af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sClient.cs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A5C30" w14:textId="7A1FC6A9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25" w:history="1">
            <w:r w:rsidRPr="00245715">
              <w:rPr>
                <w:rStyle w:val="af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Triangle.cs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F8177" w14:textId="6063114F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26" w:history="1">
            <w:r w:rsidRPr="00245715">
              <w:rPr>
                <w:rStyle w:val="af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ActionController.cs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69EE1" w14:textId="5731A64C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27" w:history="1">
            <w:r w:rsidRPr="00245715">
              <w:rPr>
                <w:rStyle w:val="af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AIController.cs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DFE7" w14:textId="2CD72C18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28" w:history="1">
            <w:r w:rsidRPr="00245715">
              <w:rPr>
                <w:rStyle w:val="af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CameraFollower.cs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634E" w14:textId="7AB3D167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29" w:history="1">
            <w:r w:rsidRPr="00245715">
              <w:rPr>
                <w:rStyle w:val="af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CharacterAnimator.cs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17EA0" w14:textId="66101989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30" w:history="1">
            <w:r w:rsidRPr="00245715">
              <w:rPr>
                <w:rStyle w:val="af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CharacterController.cs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B16A" w14:textId="38F6C564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31" w:history="1">
            <w:r w:rsidRPr="00245715">
              <w:rPr>
                <w:rStyle w:val="af"/>
                <w:noProof/>
              </w:rPr>
              <w:t>1.11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HandAnimationBlender.cs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A21ED" w14:textId="5FF857A8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32" w:history="1">
            <w:r w:rsidRPr="00245715">
              <w:rPr>
                <w:rStyle w:val="af"/>
                <w:noProof/>
              </w:rPr>
              <w:t>1.12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MotionController.cs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42A9" w14:textId="4F4933FB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33" w:history="1">
            <w:r w:rsidRPr="00245715">
              <w:rPr>
                <w:rStyle w:val="af"/>
                <w:noProof/>
              </w:rPr>
              <w:t>1.13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PlayerAnimationState.cs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E24C2" w14:textId="532E3348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34" w:history="1">
            <w:r w:rsidRPr="00245715">
              <w:rPr>
                <w:rStyle w:val="af"/>
                <w:noProof/>
              </w:rPr>
              <w:t>1.14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PlayerController.cs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1EBC" w14:textId="2EEB1C25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35" w:history="1">
            <w:r w:rsidRPr="00245715">
              <w:rPr>
                <w:rStyle w:val="af"/>
                <w:noProof/>
              </w:rPr>
              <w:t>1.15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IAction.cs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900AB" w14:textId="44A13B1D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36" w:history="1">
            <w:r w:rsidRPr="00245715">
              <w:rPr>
                <w:rStyle w:val="af"/>
                <w:noProof/>
              </w:rPr>
              <w:t>1.16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PushAction.cs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B68F3" w14:textId="5EBDFC51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37" w:history="1">
            <w:r w:rsidRPr="00245715">
              <w:rPr>
                <w:rStyle w:val="af"/>
                <w:noProof/>
              </w:rPr>
              <w:t>1.17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ShootAction.cs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2166" w14:textId="69B2047F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38" w:history="1">
            <w:r w:rsidRPr="00245715">
              <w:rPr>
                <w:rStyle w:val="af"/>
                <w:noProof/>
              </w:rPr>
              <w:t>1.18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ShootPistolAction.cs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07EA" w14:textId="03EDE5E3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39" w:history="1">
            <w:r w:rsidRPr="00245715">
              <w:rPr>
                <w:rStyle w:val="af"/>
                <w:noProof/>
              </w:rPr>
              <w:t>1.19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ShootSemiautoAction.cs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88F40" w14:textId="6B0E3A5B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40" w:history="1">
            <w:r w:rsidRPr="00245715">
              <w:rPr>
                <w:rStyle w:val="af"/>
                <w:noProof/>
              </w:rPr>
              <w:t>1.20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BombGun.cs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4BA9" w14:textId="1B0B4DCE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41" w:history="1">
            <w:r w:rsidRPr="00245715">
              <w:rPr>
                <w:rStyle w:val="af"/>
                <w:noProof/>
              </w:rPr>
              <w:t>1.21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GunState.cs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F8230" w14:textId="0ABCA50E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42" w:history="1">
            <w:r w:rsidRPr="00245715">
              <w:rPr>
                <w:rStyle w:val="af"/>
                <w:noProof/>
              </w:rPr>
              <w:t>1.22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IGun.cs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4594" w14:textId="39A16E5C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43" w:history="1">
            <w:r w:rsidRPr="00245715">
              <w:rPr>
                <w:rStyle w:val="af"/>
                <w:noProof/>
              </w:rPr>
              <w:t>1.23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Pistol.cs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05F2" w14:textId="7877C669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44" w:history="1">
            <w:r w:rsidRPr="00245715">
              <w:rPr>
                <w:rStyle w:val="af"/>
                <w:noProof/>
              </w:rPr>
              <w:t>1.24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ReloadingGun.cs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5042E" w14:textId="1D22811E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45" w:history="1">
            <w:r w:rsidRPr="00245715">
              <w:rPr>
                <w:rStyle w:val="af"/>
                <w:noProof/>
              </w:rPr>
              <w:t>1.25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SemiautoGun.cs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E4EDF" w14:textId="16813785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46" w:history="1">
            <w:r w:rsidRPr="00245715">
              <w:rPr>
                <w:rStyle w:val="af"/>
                <w:noProof/>
              </w:rPr>
              <w:t>1.26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ShootSystem.cs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AC02" w14:textId="6C7D2804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47" w:history="1">
            <w:r w:rsidRPr="00245715">
              <w:rPr>
                <w:rStyle w:val="af"/>
                <w:noProof/>
                <w:lang w:val="en-US"/>
              </w:rPr>
              <w:t>1.27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ShotGun.cs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7B141" w14:textId="63838731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48" w:history="1">
            <w:r w:rsidRPr="00245715">
              <w:rPr>
                <w:rStyle w:val="af"/>
                <w:noProof/>
              </w:rPr>
              <w:t>1.28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BombGunController.cs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7CD13" w14:textId="60479C39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49" w:history="1">
            <w:r w:rsidRPr="00245715">
              <w:rPr>
                <w:rStyle w:val="af"/>
                <w:noProof/>
              </w:rPr>
              <w:t>1.29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GunController.cs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3302A" w14:textId="613088FC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50" w:history="1">
            <w:r w:rsidRPr="00245715">
              <w:rPr>
                <w:rStyle w:val="af"/>
                <w:noProof/>
              </w:rPr>
              <w:t>1.30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PistolController.cs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B8210" w14:textId="45181519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51" w:history="1">
            <w:r w:rsidRPr="00245715">
              <w:rPr>
                <w:rStyle w:val="af"/>
                <w:noProof/>
              </w:rPr>
              <w:t>1.31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SemiautoController.cs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929B" w14:textId="3E97E21D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52" w:history="1">
            <w:r w:rsidRPr="00245715">
              <w:rPr>
                <w:rStyle w:val="af"/>
                <w:noProof/>
              </w:rPr>
              <w:t>1.32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ShotgunController.cs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A0246" w14:textId="63A3C913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53" w:history="1">
            <w:r w:rsidRPr="00245715">
              <w:rPr>
                <w:rStyle w:val="af"/>
                <w:noProof/>
              </w:rPr>
              <w:t>1.33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DamageSource.cs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61996" w14:textId="0B3D3E97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54" w:history="1">
            <w:r w:rsidRPr="00245715">
              <w:rPr>
                <w:rStyle w:val="af"/>
                <w:noProof/>
              </w:rPr>
              <w:t>1.34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HPChange.cs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06763" w14:textId="5A683A7E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55" w:history="1">
            <w:r w:rsidRPr="00245715">
              <w:rPr>
                <w:rStyle w:val="af"/>
                <w:noProof/>
              </w:rPr>
              <w:t>1.35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HPController.cs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F6EA" w14:textId="310E5EDA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56" w:history="1">
            <w:r w:rsidRPr="00245715">
              <w:rPr>
                <w:rStyle w:val="af"/>
                <w:noProof/>
              </w:rPr>
              <w:t>1.36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CommandsSystem.cs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4074" w14:textId="1FB45804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57" w:history="1">
            <w:r w:rsidRPr="00245715">
              <w:rPr>
                <w:rStyle w:val="af"/>
                <w:noProof/>
              </w:rPr>
              <w:t>1.37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ICommand.cs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8CFE" w14:textId="0237A845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58" w:history="1">
            <w:r w:rsidRPr="00245715">
              <w:rPr>
                <w:rStyle w:val="af"/>
                <w:noProof/>
              </w:rPr>
              <w:t>1.38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AddOrChangeInstance.cs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A07F" w14:textId="2F3DB05F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59" w:history="1">
            <w:r w:rsidRPr="00245715">
              <w:rPr>
                <w:rStyle w:val="af"/>
                <w:noProof/>
              </w:rPr>
              <w:t>1.39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AddPlayerToGame.cs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B1922" w14:textId="3E0249F2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60" w:history="1">
            <w:r w:rsidRPr="00245715">
              <w:rPr>
                <w:rStyle w:val="af"/>
                <w:noProof/>
              </w:rPr>
              <w:t>1.40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ApplyForceCommand.cs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DD89" w14:textId="243D0613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61" w:history="1">
            <w:r w:rsidRPr="00245715">
              <w:rPr>
                <w:rStyle w:val="af"/>
                <w:noProof/>
              </w:rPr>
              <w:t>1.41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ChangeHPCommand.cs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27C61" w14:textId="1007EE8C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62" w:history="1">
            <w:r w:rsidRPr="00245715">
              <w:rPr>
                <w:rStyle w:val="af"/>
                <w:noProof/>
              </w:rPr>
              <w:t>1.42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ChangePlayerProperty.cs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A7B24" w14:textId="39B72D3D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63" w:history="1">
            <w:r w:rsidRPr="00245715">
              <w:rPr>
                <w:rStyle w:val="af"/>
                <w:noProof/>
              </w:rPr>
              <w:t>1.43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ChangePlayerScore.cs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EF1E" w14:textId="2F34A2BA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64" w:history="1">
            <w:r w:rsidRPr="00245715">
              <w:rPr>
                <w:rStyle w:val="af"/>
                <w:noProof/>
              </w:rPr>
              <w:t>1.44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CreateChatMessageCommand.cs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C1FFA" w14:textId="330511CF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65" w:history="1">
            <w:r w:rsidRPr="00245715">
              <w:rPr>
                <w:rStyle w:val="af"/>
                <w:noProof/>
              </w:rPr>
              <w:t>1.45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DrawPositionTracerCommand.cs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77A3" w14:textId="1C18F38E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66" w:history="1">
            <w:r w:rsidRPr="00245715">
              <w:rPr>
                <w:rStyle w:val="af"/>
                <w:noProof/>
              </w:rPr>
              <w:t>1.46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DrawTargetedTracerCommand.cs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7C6E" w14:textId="144E2D20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67" w:history="1">
            <w:r w:rsidRPr="00245715">
              <w:rPr>
                <w:rStyle w:val="af"/>
                <w:noProof/>
              </w:rPr>
              <w:t>1.47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ExplodeBombCommand.cs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8E76" w14:textId="1B046FBD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68" w:history="1">
            <w:r w:rsidRPr="00245715">
              <w:rPr>
                <w:rStyle w:val="af"/>
                <w:noProof/>
              </w:rPr>
              <w:t>1.48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PickCoinCommand.cs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8FA25" w14:textId="57CFE439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69" w:history="1">
            <w:r w:rsidRPr="00245715">
              <w:rPr>
                <w:rStyle w:val="af"/>
                <w:noProof/>
              </w:rPr>
              <w:t>1.49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PickUpGunCommand.cs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11689" w14:textId="4D39DDF1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70" w:history="1">
            <w:r w:rsidRPr="00245715">
              <w:rPr>
                <w:rStyle w:val="af"/>
                <w:noProof/>
              </w:rPr>
              <w:t>1.50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PlayerPushCommand.cs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6F57" w14:textId="55F9CADC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71" w:history="1">
            <w:r w:rsidRPr="00245715">
              <w:rPr>
                <w:rStyle w:val="af"/>
                <w:noProof/>
              </w:rPr>
              <w:t>1.51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SetAfterShowResultsCommand.cs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E5A2F" w14:textId="42041659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72" w:history="1">
            <w:r w:rsidRPr="00245715">
              <w:rPr>
                <w:rStyle w:val="af"/>
                <w:noProof/>
              </w:rPr>
              <w:t>1.52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SetGameMode.cs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6A767" w14:textId="37CA52A9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73" w:history="1">
            <w:r w:rsidRPr="00245715">
              <w:rPr>
                <w:rStyle w:val="af"/>
                <w:noProof/>
              </w:rPr>
              <w:t>1.53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SetPlatformStateCommand.cs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0C44D" w14:textId="6DAA3742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74" w:history="1">
            <w:r w:rsidRPr="00245715">
              <w:rPr>
                <w:rStyle w:val="af"/>
                <w:noProof/>
              </w:rPr>
              <w:t>1.54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SpawnParabolaFlyingCommand.cs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7AC6C" w14:textId="6EBA2C15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75" w:history="1">
            <w:r w:rsidRPr="00245715">
              <w:rPr>
                <w:rStyle w:val="af"/>
                <w:noProof/>
              </w:rPr>
              <w:t>1.55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SpawnPlayerCommand.cs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E6BAD" w14:textId="17CC14A7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76" w:history="1">
            <w:r w:rsidRPr="00245715">
              <w:rPr>
                <w:rStyle w:val="af"/>
                <w:noProof/>
              </w:rPr>
              <w:t>1.56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SpawnPrefabCommand.cs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5876A" w14:textId="606C0066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77" w:history="1">
            <w:r w:rsidRPr="00245715">
              <w:rPr>
                <w:rStyle w:val="af"/>
                <w:noProof/>
              </w:rPr>
              <w:t>1.57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StartGameCommand.cs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D6DC" w14:textId="5FD4658B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78" w:history="1">
            <w:r w:rsidRPr="00245715">
              <w:rPr>
                <w:rStyle w:val="af"/>
                <w:noProof/>
              </w:rPr>
              <w:t>1.58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TakeOwnCommand.cs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783C" w14:textId="45BE110D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79" w:history="1">
            <w:r w:rsidRPr="00245715">
              <w:rPr>
                <w:rStyle w:val="af"/>
                <w:noProof/>
              </w:rPr>
              <w:t>1.59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ClientEditor.cs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C661E" w14:textId="2709A4D6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80" w:history="1">
            <w:r w:rsidRPr="00245715">
              <w:rPr>
                <w:rStyle w:val="af"/>
                <w:noProof/>
              </w:rPr>
              <w:t>1.60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WebGLEditorScript.cs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68250" w14:textId="6D19DBC3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81" w:history="1">
            <w:r w:rsidRPr="00245715">
              <w:rPr>
                <w:rStyle w:val="af"/>
                <w:noProof/>
              </w:rPr>
              <w:t>1.61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EventsHandler.cs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02D0" w14:textId="68DFB95E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82" w:history="1">
            <w:r w:rsidRPr="00245715">
              <w:rPr>
                <w:rStyle w:val="af"/>
                <w:noProof/>
              </w:rPr>
              <w:t>1.62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EventsManager.cs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D7E8" w14:textId="603E70F2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83" w:history="1">
            <w:r w:rsidRPr="00245715">
              <w:rPr>
                <w:rStyle w:val="af"/>
                <w:noProof/>
              </w:rPr>
              <w:t>1.63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GameManager.cs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99CD" w14:textId="60159A95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84" w:history="1">
            <w:r w:rsidRPr="00245715">
              <w:rPr>
                <w:rStyle w:val="af"/>
                <w:noProof/>
              </w:rPr>
              <w:t>1.64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Instance.cs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621FF" w14:textId="5CBEFEB5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85" w:history="1">
            <w:r w:rsidRPr="00245715">
              <w:rPr>
                <w:rStyle w:val="af"/>
                <w:noProof/>
              </w:rPr>
              <w:t>1.65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InstanceManager.cs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2E2EB" w14:textId="71DFA755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86" w:history="1">
            <w:r w:rsidRPr="00245715">
              <w:rPr>
                <w:rStyle w:val="af"/>
                <w:noProof/>
              </w:rPr>
              <w:t>1.66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MatchesManager.cs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1C74" w14:textId="1D1DE212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87" w:history="1">
            <w:r w:rsidRPr="00245715">
              <w:rPr>
                <w:rStyle w:val="af"/>
                <w:noProof/>
              </w:rPr>
              <w:t>1.67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MatchInfo.cs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841C3" w14:textId="28DA29A8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88" w:history="1">
            <w:r w:rsidRPr="00245715">
              <w:rPr>
                <w:rStyle w:val="af"/>
                <w:noProof/>
              </w:rPr>
              <w:t>1.68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Player.cs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DBCF" w14:textId="694D9048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89" w:history="1">
            <w:r w:rsidRPr="00245715">
              <w:rPr>
                <w:rStyle w:val="af"/>
                <w:noProof/>
              </w:rPr>
              <w:t>1.69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PlayersManager.cs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08BB7" w14:textId="78709EB9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90" w:history="1">
            <w:r w:rsidRPr="00245715">
              <w:rPr>
                <w:rStyle w:val="af"/>
                <w:noProof/>
              </w:rPr>
              <w:t>1.70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PlayerStorage.cs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C9418" w14:textId="72910081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91" w:history="1">
            <w:r w:rsidRPr="00245715">
              <w:rPr>
                <w:rStyle w:val="af"/>
                <w:noProof/>
              </w:rPr>
              <w:t>1.71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Bomb.cs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A216D" w14:textId="368C553A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92" w:history="1">
            <w:r w:rsidRPr="00245715">
              <w:rPr>
                <w:rStyle w:val="af"/>
                <w:noProof/>
                <w:lang w:val="en-US"/>
              </w:rPr>
              <w:t>1.72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BombOnCollisionExploder.cs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4218" w14:textId="338EF19D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93" w:history="1">
            <w:r w:rsidRPr="00245715">
              <w:rPr>
                <w:rStyle w:val="af"/>
                <w:noProof/>
                <w:lang w:val="en-US"/>
              </w:rPr>
              <w:t>1.73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BombTriggerHPExploder.cs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50FB" w14:textId="704F6502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94" w:history="1">
            <w:r w:rsidRPr="00245715">
              <w:rPr>
                <w:rStyle w:val="af"/>
                <w:noProof/>
              </w:rPr>
              <w:t>1.74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Coin.cs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CAB37" w14:textId="5312814B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95" w:history="1">
            <w:r w:rsidRPr="00245715">
              <w:rPr>
                <w:rStyle w:val="af"/>
                <w:noProof/>
              </w:rPr>
              <w:t>1.75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MovingPlatform.cs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2489" w14:textId="539C6630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96" w:history="1">
            <w:r w:rsidRPr="00245715">
              <w:rPr>
                <w:rStyle w:val="af"/>
                <w:noProof/>
              </w:rPr>
              <w:t>1.76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ParabolaFlyingObject.cs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38784" w14:textId="4B20389B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97" w:history="1">
            <w:r w:rsidRPr="00245715">
              <w:rPr>
                <w:rStyle w:val="af"/>
                <w:noProof/>
              </w:rPr>
              <w:t>1.77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GameModeFunctions.cs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B497" w14:textId="10520832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98" w:history="1">
            <w:r w:rsidRPr="00245715">
              <w:rPr>
                <w:rStyle w:val="af"/>
                <w:noProof/>
              </w:rPr>
              <w:t>1.78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IGameMode.cs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ABF9" w14:textId="6AF704BE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799" w:history="1">
            <w:r w:rsidRPr="00245715">
              <w:rPr>
                <w:rStyle w:val="af"/>
                <w:noProof/>
              </w:rPr>
              <w:t>1.79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PickCoinsGameMode.cs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1BE5" w14:textId="55FC295E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00" w:history="1">
            <w:r w:rsidRPr="00245715">
              <w:rPr>
                <w:rStyle w:val="af"/>
                <w:noProof/>
              </w:rPr>
              <w:t>1.80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ShooterGameMode.cs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AC8A7" w14:textId="0AF251C0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01" w:history="1">
            <w:r w:rsidRPr="00245715">
              <w:rPr>
                <w:rStyle w:val="af"/>
                <w:noProof/>
                <w:lang w:val="en-US"/>
              </w:rPr>
              <w:t>1.81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InterpolationFunctions.cs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8BCE" w14:textId="64CA182D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02" w:history="1">
            <w:r w:rsidRPr="00245715">
              <w:rPr>
                <w:rStyle w:val="af"/>
                <w:noProof/>
              </w:rPr>
              <w:t>1.82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ManagedGameObject.cs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04636" w14:textId="72D0EE7C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03" w:history="1">
            <w:r w:rsidRPr="00245715">
              <w:rPr>
                <w:rStyle w:val="af"/>
                <w:noProof/>
              </w:rPr>
              <w:t>1.83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UnmanagedGameObject.cs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6081" w14:textId="1CB102C0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04" w:history="1">
            <w:r w:rsidRPr="00245715">
              <w:rPr>
                <w:rStyle w:val="af"/>
                <w:noProof/>
              </w:rPr>
              <w:t>1.84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PlayerManagedGameObject.cs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1B5E" w14:textId="639AAD20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05" w:history="1">
            <w:r w:rsidRPr="00245715">
              <w:rPr>
                <w:rStyle w:val="af"/>
                <w:noProof/>
              </w:rPr>
              <w:t>1.85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PlayerUnmanagedGameObject.cs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FAB34" w14:textId="6F37377E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06" w:history="1">
            <w:r w:rsidRPr="00245715">
              <w:rPr>
                <w:rStyle w:val="af"/>
                <w:noProof/>
              </w:rPr>
              <w:t>1.86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GameObjectProperty.cs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7E3BA" w14:textId="6829778C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07" w:history="1">
            <w:r w:rsidRPr="00245715">
              <w:rPr>
                <w:rStyle w:val="af"/>
                <w:noProof/>
              </w:rPr>
              <w:t>1.87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IGameObjectProperty.cs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81763" w14:textId="2B0900B0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08" w:history="1">
            <w:r w:rsidRPr="00245715">
              <w:rPr>
                <w:rStyle w:val="af"/>
                <w:noProof/>
              </w:rPr>
              <w:t>1.88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PlayerProperty.cs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E902" w14:textId="6D3061CA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09" w:history="1">
            <w:r w:rsidRPr="00245715">
              <w:rPr>
                <w:rStyle w:val="af"/>
                <w:noProof/>
                <w:lang w:val="en-US"/>
              </w:rPr>
              <w:t>1.89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Request.cs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ECD5" w14:textId="2B8693EA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10" w:history="1">
            <w:r w:rsidRPr="00245715">
              <w:rPr>
                <w:rStyle w:val="af"/>
                <w:noProof/>
              </w:rPr>
              <w:t>1.90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RequestsManager.cs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29201" w14:textId="78DECCAA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11" w:history="1">
            <w:r w:rsidRPr="00245715">
              <w:rPr>
                <w:rStyle w:val="af"/>
                <w:noProof/>
              </w:rPr>
              <w:t>1.91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Response.cs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7F60C" w14:textId="37EB42FF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12" w:history="1">
            <w:r w:rsidRPr="00245715">
              <w:rPr>
                <w:rStyle w:val="af"/>
                <w:noProof/>
              </w:rPr>
              <w:t>1.92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ClientCommandsRoom.cs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015A" w14:textId="72B44A8D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13" w:history="1">
            <w:r w:rsidRPr="00245715">
              <w:rPr>
                <w:rStyle w:val="af"/>
                <w:noProof/>
              </w:rPr>
              <w:t>1.93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CommandsHandler.cs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BAF1E" w14:textId="119B47D6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14" w:history="1">
            <w:r w:rsidRPr="00245715">
              <w:rPr>
                <w:rStyle w:val="af"/>
                <w:noProof/>
              </w:rPr>
              <w:t>1.94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WebSocketHandler.cs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9C813" w14:textId="1904A89D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15" w:history="1">
            <w:r w:rsidRPr="00245715">
              <w:rPr>
                <w:rStyle w:val="af"/>
                <w:noProof/>
              </w:rPr>
              <w:t>1.95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Server.cs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D40E5" w14:textId="2D1770CF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16" w:history="1">
            <w:r w:rsidRPr="00245715">
              <w:rPr>
                <w:rStyle w:val="af"/>
                <w:noProof/>
              </w:rPr>
              <w:t>1.96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AutoRotateToCamera.cs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4950" w14:textId="7964807A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17" w:history="1">
            <w:r w:rsidRPr="00245715">
              <w:rPr>
                <w:rStyle w:val="af"/>
                <w:noProof/>
              </w:rPr>
              <w:t>1.97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DebugUI.cs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C5DC7" w14:textId="50F971B4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18" w:history="1">
            <w:r w:rsidRPr="00245715">
              <w:rPr>
                <w:rStyle w:val="af"/>
                <w:noProof/>
              </w:rPr>
              <w:t>1.98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MainUIController.cs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5B5C" w14:textId="5F98B3F6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19" w:history="1">
            <w:r w:rsidRPr="00245715">
              <w:rPr>
                <w:rStyle w:val="af"/>
                <w:noProof/>
              </w:rPr>
              <w:t>1.99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MultiImagePanel.cs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B9783" w14:textId="35E1553E" w:rsidR="001219A2" w:rsidRDefault="001219A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20" w:history="1">
            <w:r w:rsidRPr="00245715">
              <w:rPr>
                <w:rStyle w:val="af"/>
                <w:noProof/>
              </w:rPr>
              <w:t>1.100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StartUIController.cs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0542E" w14:textId="2E8EA479" w:rsidR="001219A2" w:rsidRDefault="001219A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21" w:history="1">
            <w:r w:rsidRPr="00245715">
              <w:rPr>
                <w:rStyle w:val="af"/>
                <w:noProof/>
              </w:rPr>
              <w:t>1.101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AutoDisableRendererOnStart.cs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4F84" w14:textId="7C8B1186" w:rsidR="001219A2" w:rsidRDefault="001219A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22" w:history="1">
            <w:r w:rsidRPr="00245715">
              <w:rPr>
                <w:rStyle w:val="af"/>
                <w:noProof/>
              </w:rPr>
              <w:t>1.102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AutoHideOnStart.cs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3685" w14:textId="467976B2" w:rsidR="001219A2" w:rsidRDefault="001219A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23" w:history="1">
            <w:r w:rsidRPr="00245715">
              <w:rPr>
                <w:rStyle w:val="af"/>
                <w:noProof/>
              </w:rPr>
              <w:t>1.103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AutoID.cs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D75AA" w14:textId="52ECF63C" w:rsidR="001219A2" w:rsidRDefault="001219A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24" w:history="1">
            <w:r w:rsidRPr="00245715">
              <w:rPr>
                <w:rStyle w:val="af"/>
                <w:noProof/>
              </w:rPr>
              <w:t>1.104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AutoMatchJoiner.cs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7E36E" w14:textId="50FC0F7C" w:rsidR="001219A2" w:rsidRDefault="001219A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25" w:history="1">
            <w:r w:rsidRPr="00245715">
              <w:rPr>
                <w:rStyle w:val="af"/>
                <w:noProof/>
              </w:rPr>
              <w:t>1.105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gUtil.cs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CE9B9" w14:textId="5144EDEC" w:rsidR="001219A2" w:rsidRDefault="001219A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26" w:history="1">
            <w:r w:rsidRPr="00245715">
              <w:rPr>
                <w:rStyle w:val="af"/>
                <w:noProof/>
              </w:rPr>
              <w:t>1.106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IOwnedEventHandler.cs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343A" w14:textId="4C6CA12A" w:rsidR="001219A2" w:rsidRDefault="001219A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27" w:history="1">
            <w:r w:rsidRPr="00245715">
              <w:rPr>
                <w:rStyle w:val="af"/>
                <w:noProof/>
              </w:rPr>
              <w:t>1.107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RotatingItem.cs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35CA0" w14:textId="00C75D44" w:rsidR="001219A2" w:rsidRDefault="001219A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28" w:history="1">
            <w:r w:rsidRPr="00245715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</w:rPr>
              <w:t>ТЕКСТ ПРОГРАММЫ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51DF" w14:textId="0F133F9D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29" w:history="1">
            <w:r w:rsidRPr="00245715">
              <w:rPr>
                <w:rStyle w:val="af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data</w:t>
            </w:r>
            <w:r w:rsidRPr="00245715">
              <w:rPr>
                <w:rStyle w:val="af"/>
                <w:noProof/>
              </w:rPr>
              <w:t>.</w:t>
            </w:r>
            <w:r w:rsidRPr="00245715">
              <w:rPr>
                <w:rStyle w:val="af"/>
                <w:noProof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B97F" w14:textId="4DD4F7C2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30" w:history="1">
            <w:r w:rsidRPr="00245715">
              <w:rPr>
                <w:rStyle w:val="af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httpserver</w:t>
            </w:r>
            <w:r w:rsidRPr="00245715">
              <w:rPr>
                <w:rStyle w:val="af"/>
                <w:noProof/>
              </w:rPr>
              <w:t>.</w:t>
            </w:r>
            <w:r w:rsidRPr="00245715">
              <w:rPr>
                <w:rStyle w:val="af"/>
                <w:noProof/>
                <w:lang w:val="en-US"/>
              </w:rPr>
              <w:t>j</w:t>
            </w:r>
            <w:r w:rsidRPr="00245715">
              <w:rPr>
                <w:rStyle w:val="af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FCAE" w14:textId="6BF71E80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31" w:history="1">
            <w:r w:rsidRPr="00245715">
              <w:rPr>
                <w:rStyle w:val="af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index</w:t>
            </w:r>
            <w:r w:rsidRPr="00245715">
              <w:rPr>
                <w:rStyle w:val="af"/>
                <w:noProof/>
              </w:rPr>
              <w:t>.</w:t>
            </w:r>
            <w:r w:rsidRPr="00245715">
              <w:rPr>
                <w:rStyle w:val="af"/>
                <w:noProof/>
                <w:lang w:val="en-US"/>
              </w:rPr>
              <w:t>j</w:t>
            </w:r>
            <w:r w:rsidRPr="00245715">
              <w:rPr>
                <w:rStyle w:val="af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53E3" w14:textId="5D7CE8D8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32" w:history="1">
            <w:r w:rsidRPr="00245715">
              <w:rPr>
                <w:rStyle w:val="af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JsonRequest</w:t>
            </w:r>
            <w:r w:rsidRPr="00245715">
              <w:rPr>
                <w:rStyle w:val="af"/>
                <w:noProof/>
              </w:rPr>
              <w:t>.</w:t>
            </w:r>
            <w:r w:rsidRPr="00245715">
              <w:rPr>
                <w:rStyle w:val="af"/>
                <w:noProof/>
                <w:lang w:val="en-US"/>
              </w:rPr>
              <w:t>j</w:t>
            </w:r>
            <w:r w:rsidRPr="00245715">
              <w:rPr>
                <w:rStyle w:val="af"/>
                <w:noProof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F98A" w14:textId="395142B3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33" w:history="1">
            <w:r w:rsidRPr="00245715">
              <w:rPr>
                <w:rStyle w:val="af"/>
                <w:noProof/>
                <w:lang w:val="en-US"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logger.js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C074F" w14:textId="3E29C410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34" w:history="1">
            <w:r w:rsidRPr="00245715">
              <w:rPr>
                <w:rStyle w:val="af"/>
                <w:noProof/>
                <w:lang w:val="en-US"/>
              </w:rPr>
              <w:t>2.6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match_maker.js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15C48" w14:textId="0097EF86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35" w:history="1">
            <w:r w:rsidRPr="00245715">
              <w:rPr>
                <w:rStyle w:val="af"/>
                <w:noProof/>
                <w:lang w:val="en-US"/>
              </w:rPr>
              <w:t>2.7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MessageFlags.js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164A" w14:textId="4EC8BBB9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36" w:history="1">
            <w:r w:rsidRPr="00245715">
              <w:rPr>
                <w:rStyle w:val="af"/>
                <w:noProof/>
                <w:lang w:val="en-US"/>
              </w:rPr>
              <w:t>2.8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messages_handler.js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F072" w14:textId="6B23C920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37" w:history="1">
            <w:r w:rsidRPr="00245715">
              <w:rPr>
                <w:rStyle w:val="af"/>
                <w:noProof/>
                <w:lang w:val="en-US"/>
              </w:rPr>
              <w:t>2.9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MessageType.js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1DE8" w14:textId="3E4984F7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38" w:history="1">
            <w:r w:rsidRPr="00245715">
              <w:rPr>
                <w:rStyle w:val="af"/>
                <w:noProof/>
                <w:lang w:val="en-US"/>
              </w:rPr>
              <w:t>2.10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Room.js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149D" w14:textId="1E0375AA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39" w:history="1">
            <w:r w:rsidRPr="00245715">
              <w:rPr>
                <w:rStyle w:val="af"/>
                <w:noProof/>
                <w:lang w:val="en-US"/>
              </w:rPr>
              <w:t>2.11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Util.js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5A1E1" w14:textId="0C591C1E" w:rsidR="001219A2" w:rsidRDefault="001219A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40" w:history="1">
            <w:r w:rsidRPr="00245715">
              <w:rPr>
                <w:rStyle w:val="af"/>
                <w:noProof/>
                <w:lang w:val="en-US"/>
              </w:rPr>
              <w:t>2.12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245715">
              <w:rPr>
                <w:rStyle w:val="af"/>
                <w:noProof/>
                <w:lang w:val="en-US"/>
              </w:rPr>
              <w:t>websocketserver.js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FC39" w14:textId="4487FA94" w:rsidR="001219A2" w:rsidRDefault="001219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1217841" w:history="1">
            <w:r w:rsidRPr="00245715">
              <w:rPr>
                <w:rStyle w:val="af"/>
                <w:noProof/>
              </w:rPr>
              <w:t>ЛИСТ</w:t>
            </w:r>
            <w:r w:rsidRPr="00245715">
              <w:rPr>
                <w:rStyle w:val="af"/>
                <w:noProof/>
                <w:w w:val="105"/>
              </w:rPr>
              <w:t xml:space="preserve">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2FFB3" w14:textId="77777777" w:rsidR="009C7A00" w:rsidRDefault="009C7A00">
          <w:r>
            <w:rPr>
              <w:b/>
              <w:bCs/>
            </w:rPr>
            <w:fldChar w:fldCharType="end"/>
          </w:r>
        </w:p>
      </w:sdtContent>
    </w:sdt>
    <w:p w14:paraId="4118569C" w14:textId="77777777" w:rsidR="00D25559" w:rsidRDefault="00D25559" w:rsidP="00690F37">
      <w:pPr>
        <w:pStyle w:val="aa"/>
        <w:rPr>
          <w:lang w:val="en-US"/>
        </w:rPr>
      </w:pPr>
    </w:p>
    <w:p w14:paraId="5DBF7DAE" w14:textId="77777777" w:rsidR="00D25559" w:rsidRPr="00D25559" w:rsidRDefault="00D25559" w:rsidP="00D25559">
      <w:pPr>
        <w:rPr>
          <w:lang w:val="en-US"/>
        </w:rPr>
      </w:pPr>
    </w:p>
    <w:p w14:paraId="16456257" w14:textId="77777777" w:rsidR="00D25559" w:rsidRPr="00710FA4" w:rsidRDefault="00D25559" w:rsidP="00D25559"/>
    <w:p w14:paraId="7EDA6D2E" w14:textId="77777777" w:rsidR="00D25559" w:rsidRPr="00D25559" w:rsidRDefault="00D25559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tab/>
      </w:r>
    </w:p>
    <w:p w14:paraId="1C9B8C27" w14:textId="77777777" w:rsidR="00D25559" w:rsidRDefault="00D25559" w:rsidP="00D25559">
      <w:pPr>
        <w:rPr>
          <w:lang w:val="en-US"/>
        </w:rPr>
      </w:pPr>
    </w:p>
    <w:p w14:paraId="165C732F" w14:textId="77777777" w:rsidR="00D25559" w:rsidRPr="005C503A" w:rsidRDefault="00D25559" w:rsidP="00D25559">
      <w:pPr>
        <w:tabs>
          <w:tab w:val="left" w:pos="1331"/>
        </w:tabs>
      </w:pPr>
      <w:r>
        <w:rPr>
          <w:lang w:val="en-US"/>
        </w:rPr>
        <w:tab/>
      </w:r>
    </w:p>
    <w:p w14:paraId="73BBA2B2" w14:textId="77777777" w:rsidR="00690F37" w:rsidRPr="00D25559" w:rsidRDefault="00D25559" w:rsidP="00D25559">
      <w:pPr>
        <w:tabs>
          <w:tab w:val="left" w:pos="1331"/>
        </w:tabs>
        <w:rPr>
          <w:lang w:val="en-US"/>
        </w:rPr>
        <w:sectPr w:rsidR="00690F37" w:rsidRPr="00D25559" w:rsidSect="00750E08">
          <w:headerReference w:type="default" r:id="rId13"/>
          <w:footerReference w:type="default" r:id="rId14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>
        <w:rPr>
          <w:lang w:val="en-US"/>
        </w:rPr>
        <w:tab/>
      </w:r>
    </w:p>
    <w:p w14:paraId="73933FFA" w14:textId="3BC912C8" w:rsidR="00080017" w:rsidRDefault="00A5794D" w:rsidP="000B529F">
      <w:pPr>
        <w:pStyle w:val="1"/>
        <w:numPr>
          <w:ilvl w:val="0"/>
          <w:numId w:val="15"/>
        </w:numPr>
      </w:pPr>
      <w:bookmarkStart w:id="3" w:name="_Toc41217720"/>
      <w:r>
        <w:lastRenderedPageBreak/>
        <w:t>ТЕКСТ ПРОГРАММЫ КЛИЕНТА</w:t>
      </w:r>
      <w:bookmarkEnd w:id="3"/>
    </w:p>
    <w:p w14:paraId="43D7890F" w14:textId="77777777" w:rsidR="00A5794D" w:rsidRDefault="00A5794D" w:rsidP="00A5794D">
      <w:pPr>
        <w:pStyle w:val="2"/>
      </w:pPr>
      <w:bookmarkStart w:id="4" w:name="_Toc40977911"/>
      <w:bookmarkStart w:id="5" w:name="_Toc41217721"/>
      <w:r>
        <w:t>BulletTrailRenderer.cs</w:t>
      </w:r>
      <w:bookmarkEnd w:id="4"/>
      <w:bookmarkEnd w:id="5"/>
    </w:p>
    <w:p w14:paraId="3EB1CF3A" w14:textId="77777777" w:rsidR="00A5794D" w:rsidRDefault="00A5794D" w:rsidP="00A5794D">
      <w:pPr>
        <w:pStyle w:val="Code"/>
      </w:pPr>
      <w:r>
        <w:t>﻿using UnityEngine;</w:t>
      </w:r>
      <w:r>
        <w:br/>
      </w:r>
      <w:r>
        <w:br/>
        <w:t>/// &lt;summary&gt;</w:t>
      </w:r>
      <w:r>
        <w:br/>
        <w:t>///     Компонента для отрисовки следа от пули</w:t>
      </w:r>
      <w:r>
        <w:br/>
        <w:t>/// &lt;/summary&gt;</w:t>
      </w:r>
      <w:r>
        <w:br/>
        <w:t>public class BulletTrailRenderer : MonoBehaviour {</w:t>
      </w:r>
      <w:r>
        <w:br/>
      </w:r>
      <w:r>
        <w:br/>
        <w:t xml:space="preserve">    /// &lt;summary&gt;</w:t>
      </w:r>
      <w:r>
        <w:br/>
        <w:t xml:space="preserve">    ///     Является ли данная компонента главной, от которой все копируются</w:t>
      </w:r>
      <w:r>
        <w:br/>
        <w:t xml:space="preserve">    /// &lt;/summary&gt;</w:t>
      </w:r>
      <w:r>
        <w:br/>
        <w:t xml:space="preserve">    private bool main = true;</w:t>
      </w:r>
      <w:r>
        <w:br/>
        <w:t xml:space="preserve">    /// &lt;summary&gt;</w:t>
      </w:r>
      <w:r>
        <w:br/>
        <w:t xml:space="preserve">    ///     Скорость</w:t>
      </w:r>
      <w:r>
        <w:br/>
        <w:t xml:space="preserve">    /// &lt;/summary&gt;</w:t>
      </w:r>
      <w:r>
        <w:br/>
        <w:t xml:space="preserve">    public float speed = 10;</w:t>
      </w:r>
      <w:r>
        <w:br/>
        <w:t xml:space="preserve">    /// &lt;summary&gt;</w:t>
      </w:r>
      <w:r>
        <w:br/>
        <w:t xml:space="preserve">    ///     Первая позиция</w:t>
      </w:r>
      <w:r>
        <w:br/>
        <w:t xml:space="preserve">    /// &lt;/summary&gt;</w:t>
      </w:r>
      <w:r>
        <w:br/>
        <w:t xml:space="preserve">    public Vector3 v1;</w:t>
      </w:r>
      <w:r>
        <w:br/>
        <w:t xml:space="preserve">    /// &lt;summary&gt;</w:t>
      </w:r>
      <w:r>
        <w:br/>
        <w:t xml:space="preserve">    ///     Вторая позиция</w:t>
      </w:r>
      <w:r>
        <w:br/>
        <w:t xml:space="preserve">    /// &lt;/summary&gt;</w:t>
      </w:r>
      <w:r>
        <w:br/>
        <w:t xml:space="preserve">    public Vector3 v2;</w:t>
      </w:r>
      <w:r>
        <w:br/>
      </w:r>
      <w:r>
        <w:br/>
        <w:t xml:space="preserve">    /// &lt;summary&gt;</w:t>
      </w:r>
      <w:r>
        <w:br/>
        <w:t xml:space="preserve">    ///     Создаёт след от пули</w:t>
      </w:r>
      <w:r>
        <w:br/>
        <w:t xml:space="preserve">    /// &lt;/summary&gt;</w:t>
      </w:r>
      <w:r>
        <w:br/>
        <w:t xml:space="preserve">    /// &lt;param name="v1"&gt;Стартовая позиция&lt;/param&gt;</w:t>
      </w:r>
      <w:r>
        <w:br/>
        <w:t xml:space="preserve">    /// &lt;param name="v2"&gt;Конечная позиция&lt;/param&gt;</w:t>
      </w:r>
      <w:r>
        <w:br/>
        <w:t xml:space="preserve">    public void MoveFromTo(Vector3 v1, </w:t>
      </w:r>
      <w:r>
        <w:br/>
        <w:t xml:space="preserve">        Vector3 v2) {</w:t>
      </w:r>
      <w:r>
        <w:br/>
        <w:t xml:space="preserve">        </w:t>
      </w:r>
      <w:r>
        <w:br/>
        <w:t xml:space="preserve">        var go = Instantiate(gameObject, v1, Quaternion.identity);</w:t>
      </w:r>
      <w:r>
        <w:br/>
        <w:t xml:space="preserve">        go.GetComponent&lt;BulletTrailRenderer&gt;()._moveTo(v2);</w:t>
      </w:r>
      <w:r>
        <w:br/>
        <w:t xml:space="preserve">    }</w:t>
      </w:r>
      <w:r>
        <w:br/>
      </w:r>
      <w:r>
        <w:br/>
        <w:t xml:space="preserve">    /// &lt;summary&gt;</w:t>
      </w:r>
      <w:r>
        <w:br/>
        <w:t xml:space="preserve">    ///     Устанавливает цель, к которой должен следовать данный след</w:t>
      </w:r>
      <w:r>
        <w:br/>
        <w:t xml:space="preserve">    /// &lt;/summary&gt;</w:t>
      </w:r>
      <w:r>
        <w:br/>
        <w:t xml:space="preserve">    /// &lt;param name="v2"&gt;&lt;/param&gt;</w:t>
      </w:r>
      <w:r>
        <w:br/>
        <w:t xml:space="preserve">    private void _moveTo(Vector3 v2) {</w:t>
      </w:r>
      <w:r>
        <w:br/>
        <w:t xml:space="preserve">        this.v1 = transform.position;</w:t>
      </w:r>
      <w:r>
        <w:br/>
        <w:t xml:space="preserve">        this.v2 = v2;</w:t>
      </w:r>
      <w:r>
        <w:br/>
        <w:t xml:space="preserve">        main = false;</w:t>
      </w:r>
      <w:r>
        <w:br/>
        <w:t xml:space="preserve">    }</w:t>
      </w:r>
      <w:r>
        <w:br/>
        <w:t xml:space="preserve">    </w:t>
      </w:r>
      <w:r>
        <w:br/>
        <w:t xml:space="preserve">    /// &lt;summary&gt;</w:t>
      </w:r>
      <w:r>
        <w:br/>
      </w:r>
      <w:r>
        <w:lastRenderedPageBreak/>
        <w:t xml:space="preserve">    ///     Передвигает след от пули</w:t>
      </w:r>
      <w:r>
        <w:br/>
        <w:t xml:space="preserve">    /// &lt;/summary&gt;</w:t>
      </w:r>
      <w:r>
        <w:br/>
        <w:t xml:space="preserve">    void Update() {</w:t>
      </w:r>
      <w:r>
        <w:br/>
        <w:t xml:space="preserve">        if (main) return;</w:t>
      </w:r>
      <w:r>
        <w:br/>
        <w:t xml:space="preserve">        transform.position = Vector3.MoveTowards(transform.position, v2, speed * Time.deltaTime);</w:t>
      </w:r>
      <w:r>
        <w:br/>
        <w:t xml:space="preserve">        if (transform.position == v2) {</w:t>
      </w:r>
      <w:r>
        <w:br/>
        <w:t xml:space="preserve">            Destroy(gameObject);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4667C88D" w14:textId="77777777" w:rsidR="00A5794D" w:rsidRDefault="00A5794D" w:rsidP="00A5794D"/>
    <w:p w14:paraId="168592F4" w14:textId="77777777" w:rsidR="00A5794D" w:rsidRDefault="00A5794D" w:rsidP="00A5794D">
      <w:pPr>
        <w:pStyle w:val="2"/>
      </w:pPr>
      <w:bookmarkStart w:id="6" w:name="_Toc40977912"/>
      <w:bookmarkStart w:id="7" w:name="_Toc41217722"/>
      <w:r>
        <w:t>Client.cs</w:t>
      </w:r>
      <w:bookmarkEnd w:id="6"/>
      <w:bookmarkEnd w:id="7"/>
    </w:p>
    <w:p w14:paraId="1D636A4B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>
        <w:br/>
        <w:t>using System;</w:t>
      </w:r>
      <w:r>
        <w:br/>
        <w:t>using UnityEngine;</w:t>
      </w:r>
      <w:r>
        <w:br/>
        <w:t>using Random = UnityEngine.Random;</w:t>
      </w:r>
      <w:r>
        <w:br/>
        <w:t>using UnityEngine.Assertions;</w:t>
      </w:r>
      <w:r>
        <w:br/>
        <w:t>using System.Collections.Generic;</w:t>
      </w:r>
      <w:r>
        <w:br/>
        <w:t>using System.Reflection;</w:t>
      </w:r>
      <w:r>
        <w:br/>
        <w:t>using Character.Guns;</w:t>
      </w:r>
      <w:r>
        <w:br/>
        <w:t>using CommandsSystem.Commands;</w:t>
      </w:r>
      <w:r>
        <w:br/>
        <w:t>using GameMode;</w:t>
      </w:r>
      <w:r>
        <w:br/>
        <w:t>using Networking;</w:t>
      </w:r>
      <w:r>
        <w:br/>
      </w:r>
      <w:r>
        <w:br/>
        <w:t>using Debug = UnityEngine.Debug;</w:t>
      </w:r>
      <w:r>
        <w:br/>
      </w:r>
      <w:r>
        <w:br/>
        <w:t>/// &lt;summary&gt;</w:t>
      </w:r>
      <w:r>
        <w:br/>
        <w:t>///     Класс с функциями для работы с игровым полем</w:t>
      </w:r>
      <w:r>
        <w:br/>
        <w:t>/// &lt;/summary&gt;</w:t>
      </w:r>
      <w:r>
        <w:br/>
        <w:t>public class Client : MonoBehaviour</w:t>
      </w:r>
      <w:r>
        <w:br/>
        <w:t>{</w:t>
      </w:r>
      <w:r>
        <w:br/>
        <w:t xml:space="preserve">    /// &lt;summary&gt;</w:t>
      </w:r>
      <w:r>
        <w:br/>
        <w:t xml:space="preserve">    ///     Статическая ссылка на Client (синглтон)</w:t>
      </w:r>
      <w:r>
        <w:br/>
        <w:t xml:space="preserve">    /// &lt;/summary&gt;</w:t>
      </w:r>
      <w:r>
        <w:br/>
        <w:t xml:space="preserve">    public static Client client { get; private set; }</w:t>
      </w:r>
      <w:r>
        <w:br/>
      </w:r>
      <w:r>
        <w:br/>
        <w:t xml:space="preserve">    /// &lt;summary&gt;</w:t>
      </w:r>
      <w:r>
        <w:br/>
        <w:t xml:space="preserve">    ///     Рендерер следов от пуль</w:t>
      </w:r>
      <w:r>
        <w:br/>
        <w:t xml:space="preserve">    /// &lt;/summary&gt;</w:t>
      </w:r>
      <w:r>
        <w:br/>
        <w:t xml:space="preserve">    public BulletTrailRenderer bulletTrailRenderer;</w:t>
      </w:r>
      <w:r>
        <w:br/>
      </w:r>
      <w:r>
        <w:br/>
        <w:t xml:space="preserve">    /// &lt;summary&gt;</w:t>
      </w:r>
      <w:r>
        <w:br/>
        <w:t xml:space="preserve">    ///     Объект, хранящиц границу внутри которой можно создавать объекты</w:t>
      </w:r>
      <w:r>
        <w:br/>
        <w:t xml:space="preserve">    /// &lt;/summary&gt;</w:t>
      </w:r>
      <w:r>
        <w:br/>
        <w:t xml:space="preserve">    public GameObject spawnBorder = null;</w:t>
      </w:r>
      <w:r>
        <w:br/>
        <w:t xml:space="preserve">   </w:t>
      </w:r>
      <w:r>
        <w:br/>
        <w:t xml:space="preserve">    </w:t>
      </w:r>
      <w:r>
        <w:br/>
      </w:r>
      <w:r>
        <w:lastRenderedPageBreak/>
        <w:t xml:space="preserve">    /// &lt;summary&gt;</w:t>
      </w:r>
      <w:r>
        <w:br/>
        <w:t xml:space="preserve">    ///     Граница игрового поля</w:t>
      </w:r>
      <w:r>
        <w:br/>
        <w:t xml:space="preserve">    /// &lt;/summary&gt;</w:t>
      </w:r>
      <w:r>
        <w:br/>
        <w:t xml:space="preserve">    public TrianglePolygon spawnPolygon;</w:t>
      </w:r>
      <w:r>
        <w:br/>
        <w:t xml:space="preserve">    </w:t>
      </w:r>
      <w:r>
        <w:br/>
        <w:t xml:space="preserve">    /// &lt;summary&gt;</w:t>
      </w:r>
      <w:r>
        <w:br/>
        <w:t xml:space="preserve">    ///    Главный персонаж </w:t>
      </w:r>
      <w:r>
        <w:br/>
        <w:t xml:space="preserve">    /// &lt;/summary&gt;</w:t>
      </w:r>
      <w:r>
        <w:br/>
        <w:t xml:space="preserve">    public GameObject mainPlayerObj;</w:t>
      </w:r>
      <w:r>
        <w:br/>
        <w:t xml:space="preserve">    /// &lt;summary&gt;</w:t>
      </w:r>
      <w:r>
        <w:br/>
        <w:t xml:space="preserve">    ///     Камера</w:t>
      </w:r>
      <w:r>
        <w:br/>
        <w:t xml:space="preserve">    /// &lt;/summary&gt;</w:t>
      </w:r>
      <w:r>
        <w:br/>
        <w:t xml:space="preserve">    public GameObject cameraObj;</w:t>
      </w:r>
      <w:r>
        <w:br/>
        <w:t xml:space="preserve">    </w:t>
      </w:r>
      <w:r>
        <w:br/>
        <w:t xml:space="preserve">    /// &lt;summary&gt;</w:t>
      </w:r>
      <w:r>
        <w:br/>
        <w:t xml:space="preserve">    ///     Слоаврь префабов, которые можно создавать на игровом поле</w:t>
      </w:r>
      <w:r>
        <w:br/>
        <w:t xml:space="preserve">    /// &lt;/summary&gt;</w:t>
      </w:r>
      <w:r>
        <w:br/>
        <w:t xml:space="preserve">    private Dictionary&lt;string, GameObject&gt; prefabs = new Dictionary&lt;string, GameObject&gt;();</w:t>
      </w:r>
      <w:r>
        <w:br/>
        <w:t xml:space="preserve">    /// &lt;summary&gt;</w:t>
      </w:r>
      <w:r>
        <w:br/>
        <w:t xml:space="preserve">    ///     Список префабов, которые можно создавать на игровом поле</w:t>
      </w:r>
      <w:r>
        <w:br/>
        <w:t xml:space="preserve">    /// &lt;/summary&gt;</w:t>
      </w:r>
      <w:r>
        <w:br/>
        <w:t xml:space="preserve">    public List&lt;GameObject&gt; prefabsList = new L</w:t>
      </w:r>
      <w:r w:rsidRPr="0066660B">
        <w:rPr>
          <w:lang w:val="en-US"/>
        </w:rPr>
        <w:t>ist</w:t>
      </w:r>
      <w:r w:rsidRPr="001219A2">
        <w:rPr>
          <w:lang w:val="en-US"/>
        </w:rPr>
        <w:t>&lt;</w:t>
      </w:r>
      <w:r w:rsidRPr="0066660B">
        <w:rPr>
          <w:lang w:val="en-US"/>
        </w:rPr>
        <w:t>GameObject</w:t>
      </w:r>
      <w:r w:rsidRPr="001219A2">
        <w:rPr>
          <w:lang w:val="en-US"/>
        </w:rPr>
        <w:t>&gt;();</w:t>
      </w:r>
      <w:r w:rsidRPr="001219A2">
        <w:rPr>
          <w:lang w:val="en-US"/>
        </w:rPr>
        <w:br/>
      </w:r>
      <w:r w:rsidRPr="001219A2">
        <w:rPr>
          <w:lang w:val="en-US"/>
        </w:rPr>
        <w:br/>
      </w:r>
      <w:r w:rsidRPr="001219A2">
        <w:rPr>
          <w:lang w:val="en-US"/>
        </w:rPr>
        <w:br/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/// &lt;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Инициализирует</w:t>
      </w:r>
      <w:r w:rsidRPr="001219A2">
        <w:rPr>
          <w:lang w:val="en-US"/>
        </w:rPr>
        <w:t xml:space="preserve"> </w:t>
      </w:r>
      <w:r>
        <w:t>переменные</w:t>
      </w:r>
      <w:r w:rsidRPr="001219A2">
        <w:rPr>
          <w:lang w:val="en-US"/>
        </w:rPr>
        <w:br/>
        <w:t xml:space="preserve">    /// &lt;/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66660B">
        <w:rPr>
          <w:lang w:val="en-US"/>
        </w:rPr>
        <w:t>private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void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Awake</w:t>
      </w:r>
      <w:r w:rsidRPr="001219A2">
        <w:rPr>
          <w:lang w:val="en-US"/>
        </w:rPr>
        <w:t>() {</w:t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client</w:t>
      </w:r>
      <w:r w:rsidRPr="001219A2">
        <w:rPr>
          <w:lang w:val="en-US"/>
        </w:rPr>
        <w:t xml:space="preserve"> = </w:t>
      </w:r>
      <w:r w:rsidRPr="0066660B">
        <w:rPr>
          <w:lang w:val="en-US"/>
        </w:rPr>
        <w:t>this</w:t>
      </w:r>
      <w:r w:rsidRPr="001219A2">
        <w:rPr>
          <w:lang w:val="en-US"/>
        </w:rPr>
        <w:t>;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sClient</w:t>
      </w:r>
      <w:r w:rsidRPr="001219A2">
        <w:rPr>
          <w:lang w:val="en-US"/>
        </w:rPr>
        <w:t>.</w:t>
      </w:r>
      <w:r w:rsidRPr="0066660B">
        <w:rPr>
          <w:lang w:val="en-US"/>
        </w:rPr>
        <w:t>Init</w:t>
      </w:r>
      <w:r w:rsidRPr="001219A2">
        <w:rPr>
          <w:lang w:val="en-US"/>
        </w:rPr>
        <w:t>();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if</w:t>
      </w:r>
      <w:r w:rsidRPr="001219A2">
        <w:rPr>
          <w:lang w:val="en-US"/>
        </w:rPr>
        <w:t xml:space="preserve"> (</w:t>
      </w:r>
      <w:r w:rsidRPr="0066660B">
        <w:rPr>
          <w:lang w:val="en-US"/>
        </w:rPr>
        <w:t>spawnBorder</w:t>
      </w:r>
      <w:r w:rsidRPr="001219A2">
        <w:rPr>
          <w:lang w:val="en-US"/>
        </w:rPr>
        <w:t xml:space="preserve"> != </w:t>
      </w:r>
      <w:r w:rsidRPr="0066660B">
        <w:rPr>
          <w:lang w:val="en-US"/>
        </w:rPr>
        <w:t>null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    </w:t>
      </w:r>
      <w:r w:rsidRPr="0066660B">
        <w:rPr>
          <w:lang w:val="en-US"/>
        </w:rPr>
        <w:t>List</w:t>
      </w:r>
      <w:r w:rsidRPr="001219A2">
        <w:rPr>
          <w:lang w:val="en-US"/>
        </w:rPr>
        <w:t>&lt;</w:t>
      </w:r>
      <w:r w:rsidRPr="0066660B">
        <w:rPr>
          <w:lang w:val="en-US"/>
        </w:rPr>
        <w:t>Vector</w:t>
      </w:r>
      <w:r w:rsidRPr="001219A2">
        <w:rPr>
          <w:lang w:val="en-US"/>
        </w:rPr>
        <w:t xml:space="preserve">3&gt; </w:t>
      </w:r>
      <w:r w:rsidRPr="0066660B">
        <w:rPr>
          <w:lang w:val="en-US"/>
        </w:rPr>
        <w:t>points</w:t>
      </w:r>
      <w:r w:rsidRPr="001219A2">
        <w:rPr>
          <w:lang w:val="en-US"/>
        </w:rPr>
        <w:t xml:space="preserve"> = </w:t>
      </w:r>
      <w:r w:rsidRPr="0066660B">
        <w:rPr>
          <w:lang w:val="en-US"/>
        </w:rPr>
        <w:t>new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List</w:t>
      </w:r>
      <w:r w:rsidRPr="001219A2">
        <w:rPr>
          <w:lang w:val="en-US"/>
        </w:rPr>
        <w:t>&lt;</w:t>
      </w:r>
      <w:r w:rsidRPr="0066660B">
        <w:rPr>
          <w:lang w:val="en-US"/>
        </w:rPr>
        <w:t>Vector</w:t>
      </w:r>
      <w:r w:rsidRPr="001219A2">
        <w:rPr>
          <w:lang w:val="en-US"/>
        </w:rPr>
        <w:t>3&gt;();</w:t>
      </w:r>
      <w:r w:rsidRPr="001219A2">
        <w:rPr>
          <w:lang w:val="en-US"/>
        </w:rPr>
        <w:br/>
        <w:t xml:space="preserve">            </w:t>
      </w:r>
      <w:r w:rsidRPr="0066660B">
        <w:rPr>
          <w:lang w:val="en-US"/>
        </w:rPr>
        <w:t>for</w:t>
      </w:r>
      <w:r w:rsidRPr="001219A2">
        <w:rPr>
          <w:lang w:val="en-US"/>
        </w:rPr>
        <w:t xml:space="preserve"> (</w:t>
      </w:r>
      <w:r w:rsidRPr="0066660B">
        <w:rPr>
          <w:lang w:val="en-US"/>
        </w:rPr>
        <w:t>int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i</w:t>
      </w:r>
      <w:r w:rsidRPr="001219A2">
        <w:rPr>
          <w:lang w:val="en-US"/>
        </w:rPr>
        <w:t xml:space="preserve"> = 0; </w:t>
      </w:r>
      <w:r w:rsidRPr="0066660B">
        <w:rPr>
          <w:lang w:val="en-US"/>
        </w:rPr>
        <w:t>i</w:t>
      </w:r>
      <w:r w:rsidRPr="001219A2">
        <w:rPr>
          <w:lang w:val="en-US"/>
        </w:rPr>
        <w:t xml:space="preserve"> &lt; </w:t>
      </w:r>
      <w:r w:rsidRPr="0066660B">
        <w:rPr>
          <w:lang w:val="en-US"/>
        </w:rPr>
        <w:t>spawnBorder</w:t>
      </w:r>
      <w:r w:rsidRPr="001219A2">
        <w:rPr>
          <w:lang w:val="en-US"/>
        </w:rPr>
        <w:t>.</w:t>
      </w:r>
      <w:r w:rsidRPr="0066660B">
        <w:rPr>
          <w:lang w:val="en-US"/>
        </w:rPr>
        <w:t>transform</w:t>
      </w:r>
      <w:r w:rsidRPr="001219A2">
        <w:rPr>
          <w:lang w:val="en-US"/>
        </w:rPr>
        <w:t>.</w:t>
      </w:r>
      <w:r w:rsidRPr="0066660B">
        <w:rPr>
          <w:lang w:val="en-US"/>
        </w:rPr>
        <w:t>childCount</w:t>
      </w:r>
      <w:r w:rsidRPr="001219A2">
        <w:rPr>
          <w:lang w:val="en-US"/>
        </w:rPr>
        <w:t xml:space="preserve">; </w:t>
      </w:r>
      <w:r w:rsidRPr="0066660B">
        <w:rPr>
          <w:lang w:val="en-US"/>
        </w:rPr>
        <w:t>i</w:t>
      </w:r>
      <w:r w:rsidRPr="001219A2">
        <w:rPr>
          <w:lang w:val="en-US"/>
        </w:rPr>
        <w:t>++) {</w:t>
      </w:r>
      <w:r w:rsidRPr="001219A2">
        <w:rPr>
          <w:lang w:val="en-US"/>
        </w:rPr>
        <w:br/>
        <w:t xml:space="preserve">                </w:t>
      </w:r>
      <w:r w:rsidRPr="0066660B">
        <w:rPr>
          <w:lang w:val="en-US"/>
        </w:rPr>
        <w:t>points</w:t>
      </w:r>
      <w:r w:rsidRPr="001219A2">
        <w:rPr>
          <w:lang w:val="en-US"/>
        </w:rPr>
        <w:t>.</w:t>
      </w:r>
      <w:r w:rsidRPr="0066660B">
        <w:rPr>
          <w:lang w:val="en-US"/>
        </w:rPr>
        <w:t>Add</w:t>
      </w:r>
      <w:r w:rsidRPr="001219A2">
        <w:rPr>
          <w:lang w:val="en-US"/>
        </w:rPr>
        <w:t>(</w:t>
      </w:r>
      <w:r w:rsidRPr="0066660B">
        <w:rPr>
          <w:lang w:val="en-US"/>
        </w:rPr>
        <w:t>spawnBorder</w:t>
      </w:r>
      <w:r w:rsidRPr="001219A2">
        <w:rPr>
          <w:lang w:val="en-US"/>
        </w:rPr>
        <w:t>.</w:t>
      </w:r>
      <w:r w:rsidRPr="0066660B">
        <w:rPr>
          <w:lang w:val="en-US"/>
        </w:rPr>
        <w:t>transform</w:t>
      </w:r>
      <w:r w:rsidRPr="001219A2">
        <w:rPr>
          <w:lang w:val="en-US"/>
        </w:rPr>
        <w:t>.</w:t>
      </w:r>
      <w:r w:rsidRPr="0066660B">
        <w:rPr>
          <w:lang w:val="en-US"/>
        </w:rPr>
        <w:t>GetChild</w:t>
      </w:r>
      <w:r w:rsidRPr="001219A2">
        <w:rPr>
          <w:lang w:val="en-US"/>
        </w:rPr>
        <w:t>(</w:t>
      </w:r>
      <w:r w:rsidRPr="0066660B">
        <w:rPr>
          <w:lang w:val="en-US"/>
        </w:rPr>
        <w:t>i</w:t>
      </w:r>
      <w:r w:rsidRPr="001219A2">
        <w:rPr>
          <w:lang w:val="en-US"/>
        </w:rPr>
        <w:t>).</w:t>
      </w:r>
      <w:r w:rsidRPr="0066660B">
        <w:rPr>
          <w:lang w:val="en-US"/>
        </w:rPr>
        <w:t>transform</w:t>
      </w:r>
      <w:r w:rsidRPr="001219A2">
        <w:rPr>
          <w:lang w:val="en-US"/>
        </w:rPr>
        <w:t>.</w:t>
      </w:r>
      <w:r w:rsidRPr="0066660B">
        <w:rPr>
          <w:lang w:val="en-US"/>
        </w:rPr>
        <w:t>position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    }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    </w:t>
      </w:r>
      <w:r w:rsidRPr="0066660B">
        <w:rPr>
          <w:lang w:val="en-US"/>
        </w:rPr>
        <w:t>spawnPolygon</w:t>
      </w:r>
      <w:r w:rsidRPr="001219A2">
        <w:rPr>
          <w:lang w:val="en-US"/>
        </w:rPr>
        <w:t xml:space="preserve"> = </w:t>
      </w:r>
      <w:r w:rsidRPr="0066660B">
        <w:rPr>
          <w:lang w:val="en-US"/>
        </w:rPr>
        <w:t>new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TrianglePolygon</w:t>
      </w:r>
      <w:r w:rsidRPr="001219A2">
        <w:rPr>
          <w:lang w:val="en-US"/>
        </w:rPr>
        <w:t>(</w:t>
      </w:r>
      <w:r w:rsidRPr="0066660B">
        <w:rPr>
          <w:lang w:val="en-US"/>
        </w:rPr>
        <w:t>points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}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foreach</w:t>
      </w:r>
      <w:r w:rsidRPr="001219A2">
        <w:rPr>
          <w:lang w:val="en-US"/>
        </w:rPr>
        <w:t xml:space="preserve"> (</w:t>
      </w:r>
      <w:r w:rsidRPr="0066660B">
        <w:rPr>
          <w:lang w:val="en-US"/>
        </w:rPr>
        <w:t>var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prefab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in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prefabsList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    </w:t>
      </w:r>
      <w:r w:rsidRPr="0066660B">
        <w:rPr>
          <w:lang w:val="en-US"/>
        </w:rPr>
        <w:t>prefabs</w:t>
      </w:r>
      <w:r w:rsidRPr="001219A2">
        <w:rPr>
          <w:lang w:val="en-US"/>
        </w:rPr>
        <w:t>.</w:t>
      </w:r>
      <w:r w:rsidRPr="0066660B">
        <w:rPr>
          <w:lang w:val="en-US"/>
        </w:rPr>
        <w:t>Add</w:t>
      </w:r>
      <w:r w:rsidRPr="001219A2">
        <w:rPr>
          <w:lang w:val="en-US"/>
        </w:rPr>
        <w:t>(</w:t>
      </w:r>
      <w:r w:rsidRPr="0066660B">
        <w:rPr>
          <w:lang w:val="en-US"/>
        </w:rPr>
        <w:t>prefab</w:t>
      </w:r>
      <w:r w:rsidRPr="001219A2">
        <w:rPr>
          <w:lang w:val="en-US"/>
        </w:rPr>
        <w:t>.</w:t>
      </w:r>
      <w:r w:rsidRPr="0066660B">
        <w:rPr>
          <w:lang w:val="en-US"/>
        </w:rPr>
        <w:t>name</w:t>
      </w:r>
      <w:r w:rsidRPr="001219A2">
        <w:rPr>
          <w:lang w:val="en-US"/>
        </w:rPr>
        <w:t xml:space="preserve">, </w:t>
      </w:r>
      <w:r w:rsidRPr="0066660B">
        <w:rPr>
          <w:lang w:val="en-US"/>
        </w:rPr>
        <w:t>prefab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}</w:t>
      </w:r>
      <w:r w:rsidRPr="001219A2">
        <w:rPr>
          <w:lang w:val="en-US"/>
        </w:rPr>
        <w:br/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var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c</w:t>
      </w:r>
      <w:r w:rsidRPr="001219A2">
        <w:rPr>
          <w:lang w:val="en-US"/>
        </w:rPr>
        <w:t xml:space="preserve"> = </w:t>
      </w:r>
      <w:r w:rsidRPr="0066660B">
        <w:rPr>
          <w:lang w:val="en-US"/>
        </w:rPr>
        <w:t>new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SpawnPrefabCommand</w:t>
      </w:r>
      <w:r w:rsidRPr="001219A2">
        <w:rPr>
          <w:lang w:val="en-US"/>
        </w:rPr>
        <w:t xml:space="preserve">("123123", </w:t>
      </w:r>
      <w:r w:rsidRPr="0066660B">
        <w:rPr>
          <w:lang w:val="en-US"/>
        </w:rPr>
        <w:t>Vector</w:t>
      </w:r>
      <w:r w:rsidRPr="001219A2">
        <w:rPr>
          <w:lang w:val="en-US"/>
        </w:rPr>
        <w:t>3.</w:t>
      </w:r>
      <w:r w:rsidRPr="0066660B">
        <w:rPr>
          <w:lang w:val="en-US"/>
        </w:rPr>
        <w:t>back</w:t>
      </w:r>
      <w:r w:rsidRPr="001219A2">
        <w:rPr>
          <w:lang w:val="en-US"/>
        </w:rPr>
        <w:t xml:space="preserve">, </w:t>
      </w:r>
      <w:r w:rsidRPr="0066660B">
        <w:rPr>
          <w:lang w:val="en-US"/>
        </w:rPr>
        <w:lastRenderedPageBreak/>
        <w:t>Quaternion</w:t>
      </w:r>
      <w:r w:rsidRPr="001219A2">
        <w:rPr>
          <w:lang w:val="en-US"/>
        </w:rPr>
        <w:t>.</w:t>
      </w:r>
      <w:r w:rsidRPr="0066660B">
        <w:rPr>
          <w:lang w:val="en-US"/>
        </w:rPr>
        <w:t>identity</w:t>
      </w:r>
      <w:r w:rsidRPr="001219A2">
        <w:rPr>
          <w:lang w:val="en-US"/>
        </w:rPr>
        <w:t>, 123, 4, 778);</w:t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var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f</w:t>
      </w:r>
      <w:r w:rsidRPr="001219A2">
        <w:rPr>
          <w:lang w:val="en-US"/>
        </w:rPr>
        <w:t xml:space="preserve"> = </w:t>
      </w:r>
      <w:r w:rsidRPr="0066660B">
        <w:rPr>
          <w:lang w:val="en-US"/>
        </w:rPr>
        <w:t>c</w:t>
      </w:r>
      <w:r w:rsidRPr="001219A2">
        <w:rPr>
          <w:lang w:val="en-US"/>
        </w:rPr>
        <w:t>.</w:t>
      </w:r>
      <w:r w:rsidRPr="0066660B">
        <w:rPr>
          <w:lang w:val="en-US"/>
        </w:rPr>
        <w:t>Serialize</w:t>
      </w:r>
      <w:r w:rsidRPr="001219A2">
        <w:rPr>
          <w:lang w:val="en-US"/>
        </w:rPr>
        <w:t>();</w:t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var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d</w:t>
      </w:r>
      <w:r w:rsidRPr="001219A2">
        <w:rPr>
          <w:lang w:val="en-US"/>
        </w:rPr>
        <w:t xml:space="preserve"> = </w:t>
      </w:r>
      <w:r w:rsidRPr="0066660B">
        <w:rPr>
          <w:lang w:val="en-US"/>
        </w:rPr>
        <w:t>SpawnPrefabCommand</w:t>
      </w:r>
      <w:r w:rsidRPr="001219A2">
        <w:rPr>
          <w:lang w:val="en-US"/>
        </w:rPr>
        <w:t>.</w:t>
      </w:r>
      <w:r w:rsidRPr="0066660B">
        <w:rPr>
          <w:lang w:val="en-US"/>
        </w:rPr>
        <w:t>Deserialize</w:t>
      </w:r>
      <w:r w:rsidRPr="001219A2">
        <w:rPr>
          <w:lang w:val="en-US"/>
        </w:rPr>
        <w:t>(</w:t>
      </w:r>
      <w:r w:rsidRPr="0066660B">
        <w:rPr>
          <w:lang w:val="en-US"/>
        </w:rPr>
        <w:t>f</w:t>
      </w:r>
      <w:r w:rsidRPr="001219A2">
        <w:rPr>
          <w:lang w:val="en-US"/>
        </w:rPr>
        <w:t>);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Debug</w:t>
      </w:r>
      <w:r w:rsidRPr="001219A2">
        <w:rPr>
          <w:lang w:val="en-US"/>
        </w:rPr>
        <w:t>.</w:t>
      </w:r>
      <w:r w:rsidRPr="0066660B">
        <w:rPr>
          <w:lang w:val="en-US"/>
        </w:rPr>
        <w:t>LogError</w:t>
      </w:r>
      <w:r w:rsidRPr="001219A2">
        <w:rPr>
          <w:lang w:val="en-US"/>
        </w:rPr>
        <w:t>("</w:t>
      </w:r>
      <w:r w:rsidRPr="0066660B">
        <w:rPr>
          <w:lang w:val="en-US"/>
        </w:rPr>
        <w:t>test</w:t>
      </w:r>
      <w:r w:rsidRPr="001219A2">
        <w:rPr>
          <w:lang w:val="en-US"/>
        </w:rPr>
        <w:t>");</w:t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Assembly</w:t>
      </w:r>
      <w:r w:rsidRPr="001219A2">
        <w:rPr>
          <w:lang w:val="en-US"/>
        </w:rPr>
        <w:t>.</w:t>
      </w:r>
      <w:r w:rsidRPr="0066660B">
        <w:rPr>
          <w:lang w:val="en-US"/>
        </w:rPr>
        <w:t>Load</w:t>
      </w:r>
      <w:r w:rsidRPr="001219A2">
        <w:rPr>
          <w:lang w:val="en-US"/>
        </w:rPr>
        <w:t>("</w:t>
      </w:r>
      <w:r w:rsidRPr="0066660B">
        <w:rPr>
          <w:lang w:val="en-US"/>
        </w:rPr>
        <w:t>Assembly</w:t>
      </w:r>
      <w:r w:rsidRPr="001219A2">
        <w:rPr>
          <w:lang w:val="en-US"/>
        </w:rPr>
        <w:t>-</w:t>
      </w:r>
      <w:r w:rsidRPr="0066660B">
        <w:rPr>
          <w:lang w:val="en-US"/>
        </w:rPr>
        <w:t>CSharp</w:t>
      </w:r>
      <w:r w:rsidRPr="001219A2">
        <w:rPr>
          <w:lang w:val="en-US"/>
        </w:rPr>
        <w:t>").</w:t>
      </w:r>
      <w:r w:rsidRPr="0066660B">
        <w:rPr>
          <w:lang w:val="en-US"/>
        </w:rPr>
        <w:t>GetType</w:t>
      </w:r>
      <w:r w:rsidRPr="001219A2">
        <w:rPr>
          <w:lang w:val="en-US"/>
        </w:rPr>
        <w:t>("</w:t>
      </w:r>
      <w:r w:rsidRPr="0066660B">
        <w:rPr>
          <w:lang w:val="en-US"/>
        </w:rPr>
        <w:t>AIController</w:t>
      </w:r>
      <w:r w:rsidRPr="001219A2">
        <w:rPr>
          <w:lang w:val="en-US"/>
        </w:rPr>
        <w:t>");</w:t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Debug</w:t>
      </w:r>
      <w:r w:rsidRPr="001219A2">
        <w:rPr>
          <w:lang w:val="en-US"/>
        </w:rPr>
        <w:t>.</w:t>
      </w:r>
      <w:r w:rsidRPr="0066660B">
        <w:rPr>
          <w:lang w:val="en-US"/>
        </w:rPr>
        <w:t>LogError</w:t>
      </w:r>
      <w:r w:rsidRPr="001219A2">
        <w:rPr>
          <w:lang w:val="en-US"/>
        </w:rPr>
        <w:t>(</w:t>
      </w:r>
      <w:r w:rsidRPr="0066660B">
        <w:rPr>
          <w:lang w:val="en-US"/>
        </w:rPr>
        <w:t>Type</w:t>
      </w:r>
      <w:r w:rsidRPr="001219A2">
        <w:rPr>
          <w:lang w:val="en-US"/>
        </w:rPr>
        <w:t>.</w:t>
      </w:r>
      <w:r w:rsidRPr="0066660B">
        <w:rPr>
          <w:lang w:val="en-US"/>
        </w:rPr>
        <w:t>GetType</w:t>
      </w:r>
      <w:r w:rsidRPr="001219A2">
        <w:rPr>
          <w:lang w:val="en-US"/>
        </w:rPr>
        <w:t>("</w:t>
      </w:r>
      <w:r w:rsidRPr="0066660B">
        <w:rPr>
          <w:lang w:val="en-US"/>
        </w:rPr>
        <w:t>AIController</w:t>
      </w:r>
      <w:r w:rsidRPr="001219A2">
        <w:rPr>
          <w:lang w:val="en-US"/>
        </w:rPr>
        <w:t>"));</w:t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Debug</w:t>
      </w:r>
      <w:r w:rsidRPr="001219A2">
        <w:rPr>
          <w:lang w:val="en-US"/>
        </w:rPr>
        <w:t>.</w:t>
      </w:r>
      <w:r w:rsidRPr="0066660B">
        <w:rPr>
          <w:lang w:val="en-US"/>
        </w:rPr>
        <w:t>Log</w:t>
      </w:r>
      <w:r w:rsidRPr="001219A2">
        <w:rPr>
          <w:lang w:val="en-US"/>
        </w:rPr>
        <w:t>("</w:t>
      </w:r>
      <w:r w:rsidRPr="0066660B">
        <w:rPr>
          <w:lang w:val="en-US"/>
        </w:rPr>
        <w:t>CLIENT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starting</w:t>
      </w:r>
      <w:r w:rsidRPr="001219A2">
        <w:rPr>
          <w:lang w:val="en-US"/>
        </w:rPr>
        <w:t>");</w:t>
      </w:r>
      <w:r w:rsidRPr="001219A2">
        <w:rPr>
          <w:lang w:val="en-US"/>
        </w:rPr>
        <w:br/>
        <w:t xml:space="preserve">    }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</w:t>
      </w:r>
      <w:r w:rsidRPr="001219A2">
        <w:rPr>
          <w:lang w:val="en-US"/>
        </w:rPr>
        <w:br/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/// &lt;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Удаляет</w:t>
      </w:r>
      <w:r w:rsidRPr="001219A2">
        <w:rPr>
          <w:lang w:val="en-US"/>
        </w:rPr>
        <w:t xml:space="preserve"> </w:t>
      </w:r>
      <w:r>
        <w:t>объект</w:t>
      </w:r>
      <w:r w:rsidRPr="001219A2">
        <w:rPr>
          <w:lang w:val="en-US"/>
        </w:rPr>
        <w:t xml:space="preserve"> </w:t>
      </w:r>
      <w:r>
        <w:t>с</w:t>
      </w:r>
      <w:r w:rsidRPr="001219A2">
        <w:rPr>
          <w:lang w:val="en-US"/>
        </w:rPr>
        <w:t xml:space="preserve"> </w:t>
      </w:r>
      <w:r>
        <w:t>игрового</w:t>
      </w:r>
      <w:r w:rsidRPr="001219A2">
        <w:rPr>
          <w:lang w:val="en-US"/>
        </w:rPr>
        <w:t xml:space="preserve"> </w:t>
      </w:r>
      <w:r>
        <w:t>поля</w:t>
      </w:r>
      <w:r w:rsidRPr="001219A2">
        <w:rPr>
          <w:lang w:val="en-US"/>
        </w:rPr>
        <w:br/>
        <w:t xml:space="preserve">    /// &lt;/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&lt;</w:t>
      </w:r>
      <w:r w:rsidRPr="0066660B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name</w:t>
      </w:r>
      <w:r w:rsidRPr="001219A2">
        <w:rPr>
          <w:lang w:val="en-US"/>
        </w:rPr>
        <w:t>="</w:t>
      </w:r>
      <w:r w:rsidRPr="0066660B">
        <w:rPr>
          <w:lang w:val="en-US"/>
        </w:rPr>
        <w:t>gameObject</w:t>
      </w:r>
      <w:r w:rsidRPr="001219A2">
        <w:rPr>
          <w:lang w:val="en-US"/>
        </w:rPr>
        <w:t>"&gt;</w:t>
      </w:r>
      <w:r>
        <w:t>Объект</w:t>
      </w:r>
      <w:r w:rsidRPr="001219A2">
        <w:rPr>
          <w:lang w:val="en-US"/>
        </w:rPr>
        <w:t>&lt;/</w:t>
      </w:r>
      <w:r w:rsidRPr="0066660B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66660B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void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RemoveObject</w:t>
      </w:r>
      <w:r w:rsidRPr="001219A2">
        <w:rPr>
          <w:lang w:val="en-US"/>
        </w:rPr>
        <w:t>(</w:t>
      </w:r>
      <w:r w:rsidRPr="0066660B">
        <w:rPr>
          <w:lang w:val="en-US"/>
        </w:rPr>
        <w:t>GameObject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gameObject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ObjectID</w:t>
      </w:r>
      <w:r w:rsidRPr="001219A2">
        <w:rPr>
          <w:lang w:val="en-US"/>
        </w:rPr>
        <w:t>.</w:t>
      </w:r>
      <w:r w:rsidRPr="0066660B">
        <w:rPr>
          <w:lang w:val="en-US"/>
        </w:rPr>
        <w:t>RemoveObject</w:t>
      </w:r>
      <w:r w:rsidRPr="001219A2">
        <w:rPr>
          <w:lang w:val="en-US"/>
        </w:rPr>
        <w:t>(</w:t>
      </w:r>
      <w:r w:rsidRPr="0066660B">
        <w:rPr>
          <w:lang w:val="en-US"/>
        </w:rPr>
        <w:t>gameObject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</w:t>
      </w:r>
      <w:r w:rsidRPr="0066660B">
        <w:rPr>
          <w:lang w:val="en-US"/>
        </w:rPr>
        <w:t>Destroy</w:t>
      </w:r>
      <w:r w:rsidRPr="001219A2">
        <w:rPr>
          <w:lang w:val="en-US"/>
        </w:rPr>
        <w:t>(</w:t>
      </w:r>
      <w:r w:rsidRPr="0066660B">
        <w:rPr>
          <w:lang w:val="en-US"/>
        </w:rPr>
        <w:t>gameObject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}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/// &lt;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Создаёт</w:t>
      </w:r>
      <w:r w:rsidRPr="001219A2">
        <w:rPr>
          <w:lang w:val="en-US"/>
        </w:rPr>
        <w:t xml:space="preserve"> </w:t>
      </w:r>
      <w:r>
        <w:t>объект</w:t>
      </w:r>
      <w:r w:rsidRPr="001219A2">
        <w:rPr>
          <w:lang w:val="en-US"/>
        </w:rPr>
        <w:t xml:space="preserve"> </w:t>
      </w:r>
      <w:r>
        <w:t>на</w:t>
      </w:r>
      <w:r w:rsidRPr="001219A2">
        <w:rPr>
          <w:lang w:val="en-US"/>
        </w:rPr>
        <w:t xml:space="preserve"> </w:t>
      </w:r>
      <w:r>
        <w:t>игровом</w:t>
      </w:r>
      <w:r w:rsidRPr="001219A2">
        <w:rPr>
          <w:lang w:val="en-US"/>
        </w:rPr>
        <w:t xml:space="preserve"> </w:t>
      </w:r>
      <w:r>
        <w:t>поле</w:t>
      </w:r>
      <w:r w:rsidRPr="001219A2">
        <w:rPr>
          <w:lang w:val="en-US"/>
        </w:rPr>
        <w:br/>
        <w:t xml:space="preserve">    /// &lt;/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&lt;</w:t>
      </w:r>
      <w:r w:rsidRPr="0066660B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name</w:t>
      </w:r>
      <w:r w:rsidRPr="001219A2">
        <w:rPr>
          <w:lang w:val="en-US"/>
        </w:rPr>
        <w:t>="</w:t>
      </w:r>
      <w:r w:rsidRPr="0066660B">
        <w:rPr>
          <w:lang w:val="en-US"/>
        </w:rPr>
        <w:t>command</w:t>
      </w:r>
      <w:r w:rsidRPr="001219A2">
        <w:rPr>
          <w:lang w:val="en-US"/>
        </w:rPr>
        <w:t>"&gt;</w:t>
      </w:r>
      <w:r>
        <w:t>Команда</w:t>
      </w:r>
      <w:r w:rsidRPr="001219A2">
        <w:rPr>
          <w:lang w:val="en-US"/>
        </w:rPr>
        <w:t xml:space="preserve"> </w:t>
      </w:r>
      <w:r>
        <w:t>для</w:t>
      </w:r>
      <w:r w:rsidRPr="001219A2">
        <w:rPr>
          <w:lang w:val="en-US"/>
        </w:rPr>
        <w:t xml:space="preserve"> </w:t>
      </w:r>
      <w:r>
        <w:t>создание</w:t>
      </w:r>
      <w:r w:rsidRPr="001219A2">
        <w:rPr>
          <w:lang w:val="en-US"/>
        </w:rPr>
        <w:t xml:space="preserve"> </w:t>
      </w:r>
      <w:r>
        <w:t>объекта</w:t>
      </w:r>
      <w:r w:rsidRPr="001219A2">
        <w:rPr>
          <w:lang w:val="en-US"/>
        </w:rPr>
        <w:t>&lt;/</w:t>
      </w:r>
      <w:r w:rsidRPr="0066660B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&lt;</w:t>
      </w:r>
      <w:r w:rsidRPr="0066660B">
        <w:rPr>
          <w:lang w:val="en-US"/>
        </w:rPr>
        <w:t>returns</w:t>
      </w:r>
      <w:r w:rsidRPr="001219A2">
        <w:rPr>
          <w:lang w:val="en-US"/>
        </w:rPr>
        <w:t>&gt;</w:t>
      </w:r>
      <w:r>
        <w:t>Созданный</w:t>
      </w:r>
      <w:r w:rsidRPr="001219A2">
        <w:rPr>
          <w:lang w:val="en-US"/>
        </w:rPr>
        <w:t xml:space="preserve"> </w:t>
      </w:r>
      <w:r>
        <w:t>объект</w:t>
      </w:r>
      <w:r w:rsidRPr="001219A2">
        <w:rPr>
          <w:lang w:val="en-US"/>
        </w:rPr>
        <w:t>&lt;/</w:t>
      </w:r>
      <w:r w:rsidRPr="0066660B">
        <w:rPr>
          <w:lang w:val="en-US"/>
        </w:rPr>
        <w:t>returns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66660B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GameObject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SpawnObject</w:t>
      </w:r>
      <w:r w:rsidRPr="001219A2">
        <w:rPr>
          <w:lang w:val="en-US"/>
        </w:rPr>
        <w:t>(</w:t>
      </w:r>
      <w:r w:rsidRPr="0066660B">
        <w:rPr>
          <w:lang w:val="en-US"/>
        </w:rPr>
        <w:t>SpawnPrefabCommand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command)</w:t>
      </w:r>
      <w:r w:rsidRPr="0066660B">
        <w:rPr>
          <w:lang w:val="en-US"/>
        </w:rPr>
        <w:br/>
        <w:t xml:space="preserve">    {</w:t>
      </w:r>
      <w:r w:rsidRPr="0066660B">
        <w:rPr>
          <w:lang w:val="en-US"/>
        </w:rPr>
        <w:br/>
        <w:t xml:space="preserve">        if (!prefabs.ContainsKey(command.prefabName)) {</w:t>
      </w:r>
      <w:r w:rsidRPr="0066660B">
        <w:rPr>
          <w:lang w:val="en-US"/>
        </w:rPr>
        <w:br/>
        <w:t xml:space="preserve">            throw new ArgumentException($"not found prefab '{command.prefabName}' in Client.prefabs");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GameObject prefab = prefabs[command.prefabName];</w:t>
      </w:r>
      <w:r w:rsidRPr="0066660B">
        <w:rPr>
          <w:lang w:val="en-US"/>
        </w:rPr>
        <w:br/>
        <w:t xml:space="preserve">        var gameObject = Instantiate(prefab, command.position, command.rotation);</w:t>
      </w:r>
      <w:r w:rsidRPr="0066660B">
        <w:rPr>
          <w:lang w:val="en-US"/>
        </w:rPr>
        <w:br/>
        <w:t xml:space="preserve">        ObjectID.StoreObject(gameObject, command.id, command.owner, command.creator);</w:t>
      </w:r>
      <w:r w:rsidRPr="0066660B">
        <w:rPr>
          <w:lang w:val="en-US"/>
        </w:rPr>
        <w:br/>
        <w:t xml:space="preserve">        Debug.Log($"Spawned {gameObject}({gameObject.GetInstanceID()}). id: {command.id}");</w:t>
      </w:r>
      <w:r w:rsidRPr="0066660B">
        <w:rPr>
          <w:lang w:val="en-US"/>
        </w:rPr>
        <w:br/>
        <w:t xml:space="preserve">        return gameObject;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Создаёт</w:t>
      </w:r>
      <w:r w:rsidRPr="0066660B">
        <w:rPr>
          <w:lang w:val="en-US"/>
        </w:rPr>
        <w:t xml:space="preserve"> </w:t>
      </w:r>
      <w:r>
        <w:t>объект</w:t>
      </w:r>
      <w:r w:rsidRPr="0066660B">
        <w:rPr>
          <w:lang w:val="en-US"/>
        </w:rPr>
        <w:t xml:space="preserve"> </w:t>
      </w:r>
      <w:r>
        <w:t>на</w:t>
      </w:r>
      <w:r w:rsidRPr="0066660B">
        <w:rPr>
          <w:lang w:val="en-US"/>
        </w:rPr>
        <w:t xml:space="preserve"> </w:t>
      </w:r>
      <w:r>
        <w:t>игровом</w:t>
      </w:r>
      <w:r w:rsidRPr="0066660B">
        <w:rPr>
          <w:lang w:val="en-US"/>
        </w:rPr>
        <w:t xml:space="preserve"> </w:t>
      </w:r>
      <w:r>
        <w:t>поле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&lt;param name="name"&gt;</w:t>
      </w:r>
      <w:r>
        <w:t>Название</w:t>
      </w:r>
      <w:r w:rsidRPr="0066660B">
        <w:rPr>
          <w:lang w:val="en-US"/>
        </w:rPr>
        <w:t xml:space="preserve"> </w:t>
      </w:r>
      <w:r>
        <w:t>префаба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/// &lt;param name="position"&gt;</w:t>
      </w:r>
      <w:r>
        <w:t>Положение</w:t>
      </w:r>
      <w:r w:rsidRPr="0066660B">
        <w:rPr>
          <w:lang w:val="en-US"/>
        </w:rPr>
        <w:t xml:space="preserve"> </w:t>
      </w:r>
      <w:r>
        <w:t>объекта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/// &lt;param name="rotation"&gt;</w:t>
      </w:r>
      <w:r>
        <w:t>Поворот</w:t>
      </w:r>
      <w:r w:rsidRPr="0066660B">
        <w:rPr>
          <w:lang w:val="en-US"/>
        </w:rPr>
        <w:t xml:space="preserve"> </w:t>
      </w:r>
      <w:r>
        <w:t>объекта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/// &lt;returns&gt;</w:t>
      </w:r>
      <w:r>
        <w:t>Созданный</w:t>
      </w:r>
      <w:r w:rsidRPr="0066660B">
        <w:rPr>
          <w:lang w:val="en-US"/>
        </w:rPr>
        <w:t xml:space="preserve"> </w:t>
      </w:r>
      <w:r>
        <w:t>объект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public GameObject SpawnPrefab(string name, Vector3 position = new </w:t>
      </w:r>
      <w:r w:rsidRPr="0066660B">
        <w:rPr>
          <w:lang w:val="en-US"/>
        </w:rPr>
        <w:lastRenderedPageBreak/>
        <w:t>Vector3(),</w:t>
      </w:r>
      <w:r w:rsidRPr="0066660B">
        <w:rPr>
          <w:lang w:val="en-US"/>
        </w:rPr>
        <w:br/>
        <w:t xml:space="preserve">        Quaternion rotation = new Quaternion()) {</w:t>
      </w:r>
      <w:r w:rsidRPr="0066660B">
        <w:rPr>
          <w:lang w:val="en-US"/>
        </w:rPr>
        <w:br/>
        <w:t xml:space="preserve">        return Instantiate(prefabs[name], position, rotation);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09F175F3" w14:textId="77777777" w:rsidR="00A5794D" w:rsidRPr="0066660B" w:rsidRDefault="00A5794D" w:rsidP="00A5794D">
      <w:pPr>
        <w:rPr>
          <w:lang w:val="en-US"/>
        </w:rPr>
      </w:pPr>
    </w:p>
    <w:p w14:paraId="0F468F52" w14:textId="77777777" w:rsidR="00A5794D" w:rsidRPr="0066660B" w:rsidRDefault="00A5794D" w:rsidP="00A5794D">
      <w:pPr>
        <w:pStyle w:val="2"/>
        <w:rPr>
          <w:lang w:val="en-US"/>
        </w:rPr>
      </w:pPr>
      <w:bookmarkStart w:id="8" w:name="_Toc40977913"/>
      <w:bookmarkStart w:id="9" w:name="_Toc41217723"/>
      <w:r w:rsidRPr="0066660B">
        <w:rPr>
          <w:lang w:val="en-US"/>
        </w:rPr>
        <w:t>ObjectId.cs</w:t>
      </w:r>
      <w:bookmarkEnd w:id="8"/>
      <w:bookmarkEnd w:id="9"/>
    </w:p>
    <w:p w14:paraId="20F4FE6E" w14:textId="77777777" w:rsidR="00A5794D" w:rsidRPr="00C6521C" w:rsidRDefault="00A5794D" w:rsidP="00A5794D">
      <w:pPr>
        <w:pStyle w:val="Code"/>
        <w:rPr>
          <w:lang w:val="en-US"/>
        </w:rPr>
      </w:pPr>
      <w:r>
        <w:t>﻿</w:t>
      </w:r>
      <w:r w:rsidRPr="00C6521C">
        <w:rPr>
          <w:lang w:val="en-US"/>
        </w:rPr>
        <w:t>using System;</w:t>
      </w:r>
      <w:r w:rsidRPr="00C6521C">
        <w:rPr>
          <w:lang w:val="en-US"/>
        </w:rPr>
        <w:br/>
        <w:t>using System.Collections.Generic;</w:t>
      </w:r>
      <w:r w:rsidRPr="00C6521C">
        <w:rPr>
          <w:lang w:val="en-US"/>
        </w:rPr>
        <w:br/>
        <w:t>using UnityEngine;</w:t>
      </w:r>
      <w:r w:rsidRPr="00C6521C">
        <w:rPr>
          <w:lang w:val="en-US"/>
        </w:rPr>
        <w:br/>
        <w:t>using UnityEngine.Assertions;</w:t>
      </w:r>
      <w:r w:rsidRPr="00C6521C">
        <w:rPr>
          <w:lang w:val="en-US"/>
        </w:rPr>
        <w:br/>
      </w:r>
      <w:r w:rsidRPr="00C6521C">
        <w:rPr>
          <w:lang w:val="en-US"/>
        </w:rPr>
        <w:br/>
        <w:t>/// &lt;summary&gt;</w:t>
      </w:r>
      <w:r w:rsidRPr="00C6521C">
        <w:rPr>
          <w:lang w:val="en-US"/>
        </w:rPr>
        <w:br/>
        <w:t xml:space="preserve">///     </w:t>
      </w:r>
      <w:r>
        <w:t>Класс</w:t>
      </w:r>
      <w:r w:rsidRPr="00C6521C">
        <w:rPr>
          <w:lang w:val="en-US"/>
        </w:rPr>
        <w:t xml:space="preserve"> </w:t>
      </w:r>
      <w:r>
        <w:t>для</w:t>
      </w:r>
      <w:r w:rsidRPr="00C6521C">
        <w:rPr>
          <w:lang w:val="en-US"/>
        </w:rPr>
        <w:t xml:space="preserve"> </w:t>
      </w:r>
      <w:r>
        <w:t>хранения</w:t>
      </w:r>
      <w:r w:rsidRPr="00C6521C">
        <w:rPr>
          <w:lang w:val="en-US"/>
        </w:rPr>
        <w:t xml:space="preserve"> </w:t>
      </w:r>
      <w:r>
        <w:t>объектов</w:t>
      </w:r>
      <w:r w:rsidRPr="00C6521C">
        <w:rPr>
          <w:lang w:val="en-US"/>
        </w:rPr>
        <w:t xml:space="preserve"> </w:t>
      </w:r>
      <w:r>
        <w:t>по</w:t>
      </w:r>
      <w:r w:rsidRPr="00C6521C">
        <w:rPr>
          <w:lang w:val="en-US"/>
        </w:rPr>
        <w:t xml:space="preserve"> ID</w:t>
      </w:r>
      <w:r w:rsidRPr="00C6521C">
        <w:rPr>
          <w:lang w:val="en-US"/>
        </w:rPr>
        <w:br/>
        <w:t>/// &lt;/summary&gt;</w:t>
      </w:r>
      <w:r w:rsidRPr="00C6521C">
        <w:rPr>
          <w:lang w:val="en-US"/>
        </w:rPr>
        <w:br/>
        <w:t>public class ObjectID: MonoBehaviour</w:t>
      </w:r>
      <w:r w:rsidRPr="00C6521C">
        <w:rPr>
          <w:lang w:val="en-US"/>
        </w:rPr>
        <w:br/>
        <w:t>{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Класс</w:t>
      </w:r>
      <w:r w:rsidRPr="00C6521C">
        <w:rPr>
          <w:lang w:val="en-US"/>
        </w:rPr>
        <w:t xml:space="preserve"> </w:t>
      </w:r>
      <w:r>
        <w:t>для</w:t>
      </w:r>
      <w:r w:rsidRPr="00C6521C">
        <w:rPr>
          <w:lang w:val="en-US"/>
        </w:rPr>
        <w:t xml:space="preserve"> </w:t>
      </w:r>
      <w:r>
        <w:t>хранения</w:t>
      </w:r>
      <w:r w:rsidRPr="00C6521C">
        <w:rPr>
          <w:lang w:val="en-US"/>
        </w:rPr>
        <w:t xml:space="preserve"> </w:t>
      </w:r>
      <w:r>
        <w:t>объекта</w:t>
      </w:r>
      <w:r w:rsidRPr="00C6521C">
        <w:rPr>
          <w:lang w:val="en-US"/>
        </w:rPr>
        <w:t xml:space="preserve"> </w:t>
      </w:r>
      <w:r>
        <w:t>с</w:t>
      </w:r>
      <w:r w:rsidRPr="00C6521C">
        <w:rPr>
          <w:lang w:val="en-US"/>
        </w:rPr>
        <w:t xml:space="preserve"> </w:t>
      </w:r>
      <w:r>
        <w:t>данными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class ObjectData {</w:t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Переменная</w:t>
      </w:r>
      <w:r w:rsidRPr="00C6521C">
        <w:rPr>
          <w:lang w:val="en-US"/>
        </w:rPr>
        <w:t xml:space="preserve"> </w:t>
      </w:r>
      <w:r>
        <w:t>для</w:t>
      </w:r>
      <w:r w:rsidRPr="00C6521C">
        <w:rPr>
          <w:lang w:val="en-US"/>
        </w:rPr>
        <w:t xml:space="preserve"> </w:t>
      </w:r>
      <w:r>
        <w:t>хранения</w:t>
      </w:r>
      <w:r w:rsidRPr="00C6521C">
        <w:rPr>
          <w:lang w:val="en-US"/>
        </w:rPr>
        <w:t xml:space="preserve"> </w:t>
      </w:r>
      <w:r>
        <w:t>ссылки</w:t>
      </w:r>
      <w:r w:rsidRPr="00C6521C">
        <w:rPr>
          <w:lang w:val="en-US"/>
        </w:rPr>
        <w:t xml:space="preserve"> </w:t>
      </w:r>
      <w:r>
        <w:t>на</w:t>
      </w:r>
      <w:r w:rsidRPr="00C6521C">
        <w:rPr>
          <w:lang w:val="en-US"/>
        </w:rPr>
        <w:t xml:space="preserve"> </w:t>
      </w:r>
      <w:r>
        <w:t>объект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private WeakReference&lt;GameObject&gt; weakReference;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Ссылка</w:t>
      </w:r>
      <w:r w:rsidRPr="00C6521C">
        <w:rPr>
          <w:lang w:val="en-US"/>
        </w:rPr>
        <w:t xml:space="preserve"> </w:t>
      </w:r>
      <w:r>
        <w:t>на</w:t>
      </w:r>
      <w:r w:rsidRPr="00C6521C">
        <w:rPr>
          <w:lang w:val="en-US"/>
        </w:rPr>
        <w:t xml:space="preserve"> </w:t>
      </w:r>
      <w:r>
        <w:t>объект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public GameObject GameObject {</w:t>
      </w:r>
      <w:r w:rsidRPr="00C6521C">
        <w:rPr>
          <w:lang w:val="en-US"/>
        </w:rPr>
        <w:br/>
        <w:t xml:space="preserve">            get {</w:t>
      </w:r>
      <w:r w:rsidRPr="00C6521C">
        <w:rPr>
          <w:lang w:val="en-US"/>
        </w:rPr>
        <w:br/>
        <w:t xml:space="preserve">                GameObject res;</w:t>
      </w:r>
      <w:r w:rsidRPr="00C6521C">
        <w:rPr>
          <w:lang w:val="en-US"/>
        </w:rPr>
        <w:br/>
        <w:t xml:space="preserve">                if (!weakReference.TryGetTarget(out res)) return null;</w:t>
      </w:r>
      <w:r w:rsidRPr="00C6521C">
        <w:rPr>
          <w:lang w:val="en-US"/>
        </w:rPr>
        <w:br/>
        <w:t xml:space="preserve">                return res;</w:t>
      </w:r>
      <w:r w:rsidRPr="00C6521C">
        <w:rPr>
          <w:lang w:val="en-US"/>
        </w:rPr>
        <w:br/>
        <w:t xml:space="preserve">            }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Владелец</w:t>
      </w:r>
      <w:r w:rsidRPr="00C6521C">
        <w:rPr>
          <w:lang w:val="en-US"/>
        </w:rPr>
        <w:t xml:space="preserve"> </w:t>
      </w:r>
      <w:r>
        <w:t>объекта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public int owner;</w:t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Игрок</w:t>
      </w:r>
      <w:r w:rsidRPr="00C6521C">
        <w:rPr>
          <w:lang w:val="en-US"/>
        </w:rPr>
        <w:t xml:space="preserve">, </w:t>
      </w:r>
      <w:r>
        <w:t>создавший</w:t>
      </w:r>
      <w:r w:rsidRPr="00C6521C">
        <w:rPr>
          <w:lang w:val="en-US"/>
        </w:rPr>
        <w:t xml:space="preserve"> </w:t>
      </w:r>
      <w:r>
        <w:t>объект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public int creator;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Конструктор</w:t>
      </w:r>
      <w:r w:rsidRPr="00C6521C">
        <w:rPr>
          <w:lang w:val="en-US"/>
        </w:rPr>
        <w:t xml:space="preserve"> 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</w:r>
      <w:r w:rsidRPr="00C6521C">
        <w:rPr>
          <w:lang w:val="en-US"/>
        </w:rPr>
        <w:lastRenderedPageBreak/>
        <w:t xml:space="preserve">        /// &lt;param name="gameObject"&gt;</w:t>
      </w:r>
      <w:r>
        <w:t>Объект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    /// &lt;param name="owner"&gt;</w:t>
      </w:r>
      <w:r>
        <w:t>Владелец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    /// &lt;param name="creator"&gt;</w:t>
      </w:r>
      <w:r>
        <w:t>Создатель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    public ObjectData(GameObject gameObject, int owner, int creator) {</w:t>
      </w:r>
      <w:r w:rsidRPr="00C6521C">
        <w:rPr>
          <w:lang w:val="en-US"/>
        </w:rPr>
        <w:br/>
        <w:t xml:space="preserve">            this.weakReference = new WeakReference&lt;GameObject&gt;(gameObject);</w:t>
      </w:r>
      <w:r w:rsidRPr="00C6521C">
        <w:rPr>
          <w:lang w:val="en-US"/>
        </w:rPr>
        <w:br/>
        <w:t xml:space="preserve">            this.owner = owner;</w:t>
      </w:r>
      <w:r w:rsidRPr="00C6521C">
        <w:rPr>
          <w:lang w:val="en-US"/>
        </w:rPr>
        <w:br/>
        <w:t xml:space="preserve">            this.creator = creator;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Слоаврь</w:t>
      </w:r>
      <w:r w:rsidRPr="00C6521C">
        <w:rPr>
          <w:lang w:val="en-US"/>
        </w:rPr>
        <w:t xml:space="preserve"> </w:t>
      </w:r>
      <w:r>
        <w:t>объектов</w:t>
      </w:r>
      <w:r w:rsidRPr="00C6521C">
        <w:rPr>
          <w:lang w:val="en-US"/>
        </w:rPr>
        <w:t xml:space="preserve"> </w:t>
      </w:r>
      <w:r>
        <w:t>по</w:t>
      </w:r>
      <w:r w:rsidRPr="00C6521C">
        <w:rPr>
          <w:lang w:val="en-US"/>
        </w:rPr>
        <w:t xml:space="preserve"> ID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private static Dictionary&lt;int, ObjectData&gt; IDToObject = new Dictionary&lt;int, ObjectData&gt;();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Словарь</w:t>
      </w:r>
      <w:r w:rsidRPr="00C6521C">
        <w:rPr>
          <w:lang w:val="en-US"/>
        </w:rPr>
        <w:t xml:space="preserve"> ID </w:t>
      </w:r>
      <w:r>
        <w:t>по</w:t>
      </w:r>
      <w:r w:rsidRPr="00C6521C">
        <w:rPr>
          <w:lang w:val="en-US"/>
        </w:rPr>
        <w:t xml:space="preserve"> UnityID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private static Dictionary&lt;int, int&gt; UnityIDtoObjectID = new Dictionary&lt;int, int&gt;();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Генератор</w:t>
      </w:r>
      <w:r w:rsidRPr="00C6521C">
        <w:rPr>
          <w:lang w:val="en-US"/>
        </w:rPr>
        <w:t xml:space="preserve"> </w:t>
      </w:r>
      <w:r>
        <w:t>случайныъ</w:t>
      </w:r>
      <w:r w:rsidRPr="00C6521C">
        <w:rPr>
          <w:lang w:val="en-US"/>
        </w:rPr>
        <w:t xml:space="preserve"> </w:t>
      </w:r>
      <w:r>
        <w:t>чисел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private static System.Random random = new System.Random();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Случаный</w:t>
      </w:r>
      <w:r w:rsidRPr="00C6521C">
        <w:rPr>
          <w:lang w:val="en-US"/>
        </w:rPr>
        <w:t xml:space="preserve"> ID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public static int RandomID =&gt; random.Next();</w:t>
      </w:r>
      <w:r w:rsidRPr="00C6521C">
        <w:rPr>
          <w:lang w:val="en-US"/>
        </w:rPr>
        <w:br/>
        <w:t xml:space="preserve">    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Сохраняет</w:t>
      </w:r>
      <w:r w:rsidRPr="00C6521C">
        <w:rPr>
          <w:lang w:val="en-US"/>
        </w:rPr>
        <w:t xml:space="preserve"> </w:t>
      </w:r>
      <w:r>
        <w:t>объект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/// &lt;param name="gameObject"&gt;</w:t>
      </w:r>
      <w:r>
        <w:t>Объект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/// &lt;param name="id"&gt;ID </w:t>
      </w:r>
      <w:r>
        <w:t>объекта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/// &lt;param name="owner"&gt;</w:t>
      </w:r>
      <w:r>
        <w:t>Владелец</w:t>
      </w:r>
      <w:r w:rsidRPr="00C6521C">
        <w:rPr>
          <w:lang w:val="en-US"/>
        </w:rPr>
        <w:t xml:space="preserve"> </w:t>
      </w:r>
      <w:r>
        <w:t>объекта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/// &lt;param name="creator"&gt;</w:t>
      </w:r>
      <w:r>
        <w:t>Создатель</w:t>
      </w:r>
      <w:r w:rsidRPr="00C6521C">
        <w:rPr>
          <w:lang w:val="en-US"/>
        </w:rPr>
        <w:t xml:space="preserve"> </w:t>
      </w:r>
      <w:r>
        <w:t>объекта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public static void StoreObject(GameObject gameObject, int id, int owner, int creator) {</w:t>
      </w:r>
      <w:r w:rsidRPr="00C6521C">
        <w:rPr>
          <w:lang w:val="en-US"/>
        </w:rPr>
        <w:br/>
        <w:t xml:space="preserve">        Assert.IsFalse(IDToObject.ContainsKey(id), $"ID#{id} already exists");</w:t>
      </w:r>
      <w:r w:rsidRPr="00C6521C">
        <w:rPr>
          <w:lang w:val="en-US"/>
        </w:rPr>
        <w:br/>
        <w:t xml:space="preserve">        Assert.IsFalse(UnityIDtoObjectID.ContainsKey(gameObject.GetInstanceID()), $"InstanceID#{gameObject.GetInstanceID()} already exists");</w:t>
      </w:r>
      <w:r w:rsidRPr="00C6521C">
        <w:rPr>
          <w:lang w:val="en-US"/>
        </w:rPr>
        <w:br/>
        <w:t xml:space="preserve">        IDToObject.Add(id, new ObjectData(gameObject, owner, creator));</w:t>
      </w:r>
      <w:r w:rsidRPr="00C6521C">
        <w:rPr>
          <w:lang w:val="en-US"/>
        </w:rPr>
        <w:br/>
        <w:t xml:space="preserve">        UnityIDtoObjectID.Add(gameObject.GetInstanceID(), id);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Сохраняет</w:t>
      </w:r>
      <w:r w:rsidRPr="00C6521C">
        <w:rPr>
          <w:lang w:val="en-US"/>
        </w:rPr>
        <w:t xml:space="preserve"> </w:t>
      </w:r>
      <w:r>
        <w:t>объект</w:t>
      </w:r>
      <w:r w:rsidRPr="00C6521C">
        <w:rPr>
          <w:lang w:val="en-US"/>
        </w:rPr>
        <w:t xml:space="preserve">, </w:t>
      </w:r>
      <w:r>
        <w:t>созданный</w:t>
      </w:r>
      <w:r w:rsidRPr="00C6521C">
        <w:rPr>
          <w:lang w:val="en-US"/>
        </w:rPr>
        <w:t xml:space="preserve"> </w:t>
      </w:r>
      <w:r>
        <w:t>локально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</w:r>
      <w:r w:rsidRPr="00C6521C">
        <w:rPr>
          <w:lang w:val="en-US"/>
        </w:rPr>
        <w:lastRenderedPageBreak/>
        <w:t xml:space="preserve">    /// &lt;param name="gameObject"&gt;</w:t>
      </w:r>
      <w:r>
        <w:t>Объект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/// &lt;param name="creator"&gt;</w:t>
      </w:r>
      <w:r>
        <w:t>Создатель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public static void StoreOwnedObject(GameObject gameObject, int </w:t>
      </w:r>
      <w:r w:rsidRPr="0066660B">
        <w:rPr>
          <w:lang w:val="en-US"/>
        </w:rPr>
        <w:t>creator) {</w:t>
      </w:r>
      <w:r w:rsidRPr="0066660B">
        <w:rPr>
          <w:lang w:val="en-US"/>
        </w:rPr>
        <w:br/>
        <w:t xml:space="preserve">        StoreObject(gameObject, RandomID, sClient.ID, creator);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Получает</w:t>
      </w:r>
      <w:r w:rsidRPr="0066660B">
        <w:rPr>
          <w:lang w:val="en-US"/>
        </w:rPr>
        <w:t xml:space="preserve"> ID </w:t>
      </w:r>
      <w:r>
        <w:t>объекта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&lt;param name="gameObject"&gt;</w:t>
      </w:r>
      <w:r>
        <w:t>Объект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/// &lt;returns&gt;ID </w:t>
      </w:r>
      <w:r>
        <w:t>объекта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public static int GetID(GameObject gameObject) {</w:t>
      </w:r>
      <w:r w:rsidRPr="0066660B">
        <w:rPr>
          <w:lang w:val="en-US"/>
        </w:rPr>
        <w:br/>
        <w:t xml:space="preserve">        int result;</w:t>
      </w:r>
      <w:r w:rsidRPr="0066660B">
        <w:rPr>
          <w:lang w:val="en-US"/>
        </w:rPr>
        <w:br/>
        <w:t xml:space="preserve">        if (!UnityIDtoObjectID.TryGetValue(gameObject.GetInstanceID(), out result)) {</w:t>
      </w:r>
      <w:r w:rsidRPr="0066660B">
        <w:rPr>
          <w:lang w:val="en-US"/>
        </w:rPr>
        <w:br/>
        <w:t xml:space="preserve">            throw new KeyNotFoundException($"Gameobject {gameObject.name}#{gameObject.GetInstanceID()} not found in ObjectID");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return result;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Пытается</w:t>
      </w:r>
      <w:r w:rsidRPr="0066660B">
        <w:rPr>
          <w:lang w:val="en-US"/>
        </w:rPr>
        <w:t xml:space="preserve"> </w:t>
      </w:r>
      <w:r>
        <w:t>получить</w:t>
      </w:r>
      <w:r w:rsidRPr="0066660B">
        <w:rPr>
          <w:lang w:val="en-US"/>
        </w:rPr>
        <w:t xml:space="preserve"> ID </w:t>
      </w:r>
      <w:r>
        <w:t>объекта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&lt;param name="gameObject"&gt;</w:t>
      </w:r>
      <w:r>
        <w:t>Объект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/// &lt;param name="result"&gt;ID </w:t>
      </w:r>
      <w:r>
        <w:t>объекта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/// &lt;returns&gt;true, </w:t>
      </w:r>
      <w:r>
        <w:t>если</w:t>
      </w:r>
      <w:r w:rsidRPr="0066660B">
        <w:rPr>
          <w:lang w:val="en-US"/>
        </w:rPr>
        <w:t xml:space="preserve"> </w:t>
      </w:r>
      <w:r>
        <w:t>данный</w:t>
      </w:r>
      <w:r w:rsidRPr="0066660B">
        <w:rPr>
          <w:lang w:val="en-US"/>
        </w:rPr>
        <w:t xml:space="preserve"> </w:t>
      </w:r>
      <w:r>
        <w:t>объект</w:t>
      </w:r>
      <w:r w:rsidRPr="0066660B">
        <w:rPr>
          <w:lang w:val="en-US"/>
        </w:rPr>
        <w:t xml:space="preserve"> </w:t>
      </w:r>
      <w:r>
        <w:t>суещствует</w:t>
      </w:r>
      <w:r w:rsidRPr="0066660B">
        <w:rPr>
          <w:lang w:val="en-US"/>
        </w:rPr>
        <w:t xml:space="preserve">. </w:t>
      </w:r>
      <w:r>
        <w:t>иначе</w:t>
      </w:r>
      <w:r w:rsidRPr="0066660B">
        <w:rPr>
          <w:lang w:val="en-US"/>
        </w:rPr>
        <w:t xml:space="preserve"> false &lt;/returns&gt;</w:t>
      </w:r>
      <w:r w:rsidRPr="0066660B">
        <w:rPr>
          <w:lang w:val="en-US"/>
        </w:rPr>
        <w:br/>
        <w:t xml:space="preserve">    public static bool TryGetID(GameObject gameObject, out int result) {</w:t>
      </w:r>
      <w:r w:rsidRPr="0066660B">
        <w:rPr>
          <w:lang w:val="en-US"/>
        </w:rPr>
        <w:br/>
        <w:t xml:space="preserve">        return UnityIDtoObjectID.TryGetValue(gameObject.GetInstanceID(), out result);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Пытается</w:t>
      </w:r>
      <w:r w:rsidRPr="0066660B">
        <w:rPr>
          <w:lang w:val="en-US"/>
        </w:rPr>
        <w:t xml:space="preserve"> </w:t>
      </w:r>
      <w:r>
        <w:t>получить</w:t>
      </w:r>
      <w:r w:rsidRPr="0066660B">
        <w:rPr>
          <w:lang w:val="en-US"/>
        </w:rPr>
        <w:t xml:space="preserve"> </w:t>
      </w:r>
      <w:r>
        <w:t>объект</w:t>
      </w:r>
      <w:r w:rsidRPr="0066660B">
        <w:rPr>
          <w:lang w:val="en-US"/>
        </w:rPr>
        <w:t xml:space="preserve"> </w:t>
      </w:r>
      <w:r>
        <w:t>по</w:t>
      </w:r>
      <w:r w:rsidRPr="0066660B">
        <w:rPr>
          <w:lang w:val="en-US"/>
        </w:rPr>
        <w:t xml:space="preserve"> ID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&lt;param name="id"&gt;ID&lt;/param&gt;</w:t>
      </w:r>
      <w:r w:rsidRPr="0066660B">
        <w:rPr>
          <w:lang w:val="en-US"/>
        </w:rPr>
        <w:br/>
        <w:t xml:space="preserve">    /// &lt;param name="gameObject"&gt;</w:t>
      </w:r>
      <w:r>
        <w:t>Объект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/// &lt;returns&gt;true, </w:t>
      </w:r>
      <w:r>
        <w:t>если</w:t>
      </w:r>
      <w:r w:rsidRPr="0066660B">
        <w:rPr>
          <w:lang w:val="en-US"/>
        </w:rPr>
        <w:t xml:space="preserve"> </w:t>
      </w:r>
      <w:r>
        <w:t>объект</w:t>
      </w:r>
      <w:r w:rsidRPr="0066660B">
        <w:rPr>
          <w:lang w:val="en-US"/>
        </w:rPr>
        <w:t xml:space="preserve"> </w:t>
      </w:r>
      <w:r>
        <w:t>был</w:t>
      </w:r>
      <w:r w:rsidRPr="0066660B">
        <w:rPr>
          <w:lang w:val="en-US"/>
        </w:rPr>
        <w:t xml:space="preserve"> </w:t>
      </w:r>
      <w:r>
        <w:t>найден</w:t>
      </w:r>
      <w:r w:rsidRPr="0066660B">
        <w:rPr>
          <w:lang w:val="en-US"/>
        </w:rPr>
        <w:t xml:space="preserve">. </w:t>
      </w:r>
      <w:r>
        <w:t>иначе</w:t>
      </w:r>
      <w:r w:rsidRPr="0066660B">
        <w:rPr>
          <w:lang w:val="en-US"/>
        </w:rPr>
        <w:t xml:space="preserve"> false&lt;/returns&gt;</w:t>
      </w:r>
      <w:r w:rsidRPr="0066660B">
        <w:rPr>
          <w:lang w:val="en-US"/>
        </w:rPr>
        <w:br/>
        <w:t xml:space="preserve">    public static bool TryGetObject(int id, out GameObject gameObject) {</w:t>
      </w:r>
      <w:r w:rsidRPr="0066660B">
        <w:rPr>
          <w:lang w:val="en-US"/>
        </w:rPr>
        <w:br/>
        <w:t xml:space="preserve">        ObjectData go;</w:t>
      </w:r>
      <w:r w:rsidRPr="0066660B">
        <w:rPr>
          <w:lang w:val="en-US"/>
        </w:rPr>
        <w:br/>
        <w:t xml:space="preserve">        var res = IDToObject.TryGetValue(id, out go);</w:t>
      </w:r>
      <w:r w:rsidRPr="0066660B">
        <w:rPr>
          <w:lang w:val="en-US"/>
        </w:rPr>
        <w:br/>
        <w:t xml:space="preserve">        if (!res) {</w:t>
      </w:r>
      <w:r w:rsidRPr="0066660B">
        <w:rPr>
          <w:lang w:val="en-US"/>
        </w:rPr>
        <w:br/>
        <w:t xml:space="preserve">            gameObject = null;</w:t>
      </w:r>
      <w:r w:rsidRPr="0066660B">
        <w:rPr>
          <w:lang w:val="en-US"/>
        </w:rPr>
        <w:br/>
        <w:t xml:space="preserve">            return false;</w:t>
      </w:r>
      <w:r w:rsidRPr="0066660B">
        <w:rPr>
          <w:lang w:val="en-US"/>
        </w:rPr>
        <w:br/>
        <w:t xml:space="preserve">        } else {</w:t>
      </w:r>
      <w:r w:rsidRPr="0066660B">
        <w:rPr>
          <w:lang w:val="en-US"/>
        </w:rPr>
        <w:br/>
        <w:t xml:space="preserve">            gameObject = go.GameObject;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return gameObject != null;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 xml:space="preserve">    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///     </w:t>
      </w:r>
      <w:r>
        <w:t>Получает</w:t>
      </w:r>
      <w:r w:rsidRPr="0066660B">
        <w:rPr>
          <w:lang w:val="en-US"/>
        </w:rPr>
        <w:t xml:space="preserve"> </w:t>
      </w:r>
      <w:r>
        <w:t>объект</w:t>
      </w:r>
      <w:r w:rsidRPr="0066660B">
        <w:rPr>
          <w:lang w:val="en-US"/>
        </w:rPr>
        <w:t xml:space="preserve"> </w:t>
      </w:r>
      <w:r>
        <w:t>по</w:t>
      </w:r>
      <w:r w:rsidRPr="0066660B">
        <w:rPr>
          <w:lang w:val="en-US"/>
        </w:rPr>
        <w:t xml:space="preserve"> ID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&lt;param name="id"&gt;ID&lt;/param&gt;</w:t>
      </w:r>
      <w:r w:rsidRPr="0066660B">
        <w:rPr>
          <w:lang w:val="en-US"/>
        </w:rPr>
        <w:br/>
        <w:t xml:space="preserve">    /// &lt;returns&gt;</w:t>
      </w:r>
      <w:r>
        <w:t>Объект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public static GameObject GetObject(int id)</w:t>
      </w:r>
      <w:r w:rsidRPr="0066660B">
        <w:rPr>
          <w:lang w:val="en-US"/>
        </w:rPr>
        <w:br/>
        <w:t xml:space="preserve">    {</w:t>
      </w:r>
      <w:r w:rsidRPr="0066660B">
        <w:rPr>
          <w:lang w:val="en-US"/>
        </w:rPr>
        <w:br/>
        <w:t xml:space="preserve">        if (!IDToObject.ContainsKey(id))</w:t>
      </w:r>
      <w:r w:rsidRPr="0066660B">
        <w:rPr>
          <w:lang w:val="en-US"/>
        </w:rPr>
        <w:br/>
        <w:t xml:space="preserve">        {</w:t>
      </w:r>
      <w:r w:rsidRPr="0066660B">
        <w:rPr>
          <w:lang w:val="en-US"/>
        </w:rPr>
        <w:br/>
        <w:t xml:space="preserve">            Debug.LogWarning($"Cannot find object with id: {id}");</w:t>
      </w:r>
      <w:r w:rsidRPr="0066660B">
        <w:rPr>
          <w:lang w:val="en-US"/>
        </w:rPr>
        <w:br/>
        <w:t xml:space="preserve">            return null;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return IDToObject[id].GameObject;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Удаляет</w:t>
      </w:r>
      <w:r w:rsidRPr="0066660B">
        <w:rPr>
          <w:lang w:val="en-US"/>
        </w:rPr>
        <w:t xml:space="preserve"> </w:t>
      </w:r>
      <w:r>
        <w:t>объект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&lt;param name="gameObject"&gt;</w:t>
      </w:r>
      <w:r>
        <w:t>Объект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public static void RemoveObject(GameObject gameObject) {</w:t>
      </w:r>
      <w:r w:rsidRPr="0066660B">
        <w:rPr>
          <w:lang w:val="en-US"/>
        </w:rPr>
        <w:br/>
        <w:t xml:space="preserve">        int id;</w:t>
      </w:r>
      <w:r w:rsidRPr="0066660B">
        <w:rPr>
          <w:lang w:val="en-US"/>
        </w:rPr>
        <w:br/>
        <w:t xml:space="preserve">        if (!TryGetID(gameObject, out id)) return;</w:t>
      </w:r>
      <w:r w:rsidRPr="0066660B">
        <w:rPr>
          <w:lang w:val="en-US"/>
        </w:rPr>
        <w:br/>
        <w:t xml:space="preserve">        Assert.IsTrue(IDToObject.Remove(id));</w:t>
      </w:r>
      <w:r w:rsidRPr="0066660B">
        <w:rPr>
          <w:lang w:val="en-US"/>
        </w:rPr>
        <w:br/>
        <w:t xml:space="preserve">        Assert.IsTrue(UnityIDtoObjectID.Remove(gameObject.GetInstanceID()));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Выводит</w:t>
      </w:r>
      <w:r w:rsidRPr="0066660B">
        <w:rPr>
          <w:lang w:val="en-US"/>
        </w:rPr>
        <w:t xml:space="preserve"> </w:t>
      </w:r>
      <w:r>
        <w:t>информацию</w:t>
      </w:r>
      <w:r w:rsidRPr="0066660B">
        <w:rPr>
          <w:lang w:val="en-US"/>
        </w:rPr>
        <w:t xml:space="preserve"> </w:t>
      </w:r>
      <w:r>
        <w:t>об</w:t>
      </w:r>
      <w:r w:rsidRPr="0066660B">
        <w:rPr>
          <w:lang w:val="en-US"/>
        </w:rPr>
        <w:t xml:space="preserve"> </w:t>
      </w:r>
      <w:r>
        <w:t>объектах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строку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&lt;returns&gt;</w:t>
      </w:r>
      <w:r>
        <w:t>Строку</w:t>
      </w:r>
      <w:r w:rsidRPr="0066660B">
        <w:rPr>
          <w:lang w:val="en-US"/>
        </w:rPr>
        <w:t xml:space="preserve"> </w:t>
      </w:r>
      <w:r>
        <w:t>с</w:t>
      </w:r>
      <w:r w:rsidRPr="0066660B">
        <w:rPr>
          <w:lang w:val="en-US"/>
        </w:rPr>
        <w:t xml:space="preserve"> </w:t>
      </w:r>
      <w:r>
        <w:t>информацией</w:t>
      </w:r>
      <w:r w:rsidRPr="0066660B">
        <w:rPr>
          <w:lang w:val="en-US"/>
        </w:rPr>
        <w:t xml:space="preserve"> </w:t>
      </w:r>
      <w:r>
        <w:t>об</w:t>
      </w:r>
      <w:r w:rsidRPr="0066660B">
        <w:rPr>
          <w:lang w:val="en-US"/>
        </w:rPr>
        <w:t xml:space="preserve"> </w:t>
      </w:r>
      <w:r>
        <w:t>объектах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public new static string ToString() {</w:t>
      </w:r>
      <w:r w:rsidRPr="0066660B">
        <w:rPr>
          <w:lang w:val="en-US"/>
        </w:rPr>
        <w:br/>
        <w:t xml:space="preserve">        var text = "";</w:t>
      </w:r>
      <w:r w:rsidRPr="0066660B">
        <w:rPr>
          <w:lang w:val="en-US"/>
        </w:rPr>
        <w:br/>
        <w:t xml:space="preserve">        foreach (var id_obj in IDToObject) {</w:t>
      </w:r>
      <w:r w:rsidRPr="0066660B">
        <w:rPr>
          <w:lang w:val="en-US"/>
        </w:rPr>
        <w:br/>
        <w:t xml:space="preserve">            var id = id_obj.Key;</w:t>
      </w:r>
      <w:r w:rsidRPr="0066660B">
        <w:rPr>
          <w:lang w:val="en-US"/>
        </w:rPr>
        <w:br/>
        <w:t xml:space="preserve">            var pair = id_obj.Value;</w:t>
      </w:r>
      <w:r w:rsidRPr="0066660B">
        <w:rPr>
          <w:lang w:val="en-US"/>
        </w:rPr>
        <w:br/>
        <w:t xml:space="preserve">            var go = pair.GameObject;</w:t>
      </w:r>
      <w:r w:rsidRPr="0066660B">
        <w:rPr>
          <w:lang w:val="en-US"/>
        </w:rPr>
        <w:br/>
        <w:t xml:space="preserve">            var unityid = go.GetInstanceID();</w:t>
      </w:r>
      <w:r w:rsidRPr="0066660B">
        <w:rPr>
          <w:lang w:val="en-US"/>
        </w:rPr>
        <w:br/>
        <w:t xml:space="preserve">            text += $"{go.name}#{unityid} -- {id} (owned {pair.owner})\n";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return text;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Получает</w:t>
      </w:r>
      <w:r w:rsidRPr="0066660B">
        <w:rPr>
          <w:lang w:val="en-US"/>
        </w:rPr>
        <w:t xml:space="preserve"> </w:t>
      </w:r>
      <w:r>
        <w:t>данные</w:t>
      </w:r>
      <w:r w:rsidRPr="0066660B">
        <w:rPr>
          <w:lang w:val="en-US"/>
        </w:rPr>
        <w:t xml:space="preserve"> </w:t>
      </w:r>
      <w:r>
        <w:t>об</w:t>
      </w:r>
      <w:r w:rsidRPr="0066660B">
        <w:rPr>
          <w:lang w:val="en-US"/>
        </w:rPr>
        <w:t xml:space="preserve"> </w:t>
      </w:r>
      <w:r>
        <w:t>объекте</w:t>
      </w:r>
      <w:r w:rsidRPr="0066660B">
        <w:rPr>
          <w:lang w:val="en-US"/>
        </w:rPr>
        <w:t xml:space="preserve"> </w:t>
      </w:r>
      <w:r>
        <w:t>по</w:t>
      </w:r>
      <w:r w:rsidRPr="0066660B">
        <w:rPr>
          <w:lang w:val="en-US"/>
        </w:rPr>
        <w:t xml:space="preserve"> ID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&lt;param name="id"&gt;id&lt;/param&gt;</w:t>
      </w:r>
      <w:r w:rsidRPr="0066660B">
        <w:rPr>
          <w:lang w:val="en-US"/>
        </w:rPr>
        <w:br/>
        <w:t xml:space="preserve">    /// &lt;returns&gt;</w:t>
      </w:r>
      <w:r>
        <w:t>Данные</w:t>
      </w:r>
      <w:r w:rsidRPr="0066660B">
        <w:rPr>
          <w:lang w:val="en-US"/>
        </w:rPr>
        <w:t xml:space="preserve"> </w:t>
      </w:r>
      <w:r>
        <w:t>об</w:t>
      </w:r>
      <w:r w:rsidRPr="0066660B">
        <w:rPr>
          <w:lang w:val="en-US"/>
        </w:rPr>
        <w:t xml:space="preserve"> </w:t>
      </w:r>
      <w:r>
        <w:t>объекте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private static ObjectData GetObjectData(int id) {</w:t>
      </w:r>
      <w:r w:rsidRPr="0066660B">
        <w:rPr>
          <w:lang w:val="en-US"/>
        </w:rPr>
        <w:br/>
        <w:t xml:space="preserve">        if (!IDToObject.ContainsKey(id))</w:t>
      </w:r>
      <w:r w:rsidRPr="0066660B">
        <w:rPr>
          <w:lang w:val="en-US"/>
        </w:rPr>
        <w:br/>
        <w:t xml:space="preserve">        {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throw new KeyNotFoundException($"Gameobject {id} not found in ObjectID");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return IDToObject[id];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 xml:space="preserve">    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Получает</w:t>
      </w:r>
      <w:r w:rsidRPr="0066660B">
        <w:rPr>
          <w:lang w:val="en-US"/>
        </w:rPr>
        <w:t xml:space="preserve"> </w:t>
      </w:r>
      <w:r>
        <w:t>данные</w:t>
      </w:r>
      <w:r w:rsidRPr="0066660B">
        <w:rPr>
          <w:lang w:val="en-US"/>
        </w:rPr>
        <w:t xml:space="preserve"> </w:t>
      </w:r>
      <w:r>
        <w:t>об</w:t>
      </w:r>
      <w:r w:rsidRPr="0066660B">
        <w:rPr>
          <w:lang w:val="en-US"/>
        </w:rPr>
        <w:t xml:space="preserve"> </w:t>
      </w:r>
      <w:r>
        <w:t>объекте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&lt;param name="gameObject"&gt;</w:t>
      </w:r>
      <w:r>
        <w:t>Объект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/// &lt;returns&gt;</w:t>
      </w:r>
      <w:r>
        <w:t>Данные</w:t>
      </w:r>
      <w:r w:rsidRPr="0066660B">
        <w:rPr>
          <w:lang w:val="en-US"/>
        </w:rPr>
        <w:t xml:space="preserve"> </w:t>
      </w:r>
      <w:r>
        <w:t>об</w:t>
      </w:r>
      <w:r w:rsidRPr="0066660B">
        <w:rPr>
          <w:lang w:val="en-US"/>
        </w:rPr>
        <w:t xml:space="preserve"> </w:t>
      </w:r>
      <w:r>
        <w:t>объекте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private static ObjectData GetObjectData(GameObject gameObject) {</w:t>
      </w:r>
      <w:r w:rsidRPr="0066660B">
        <w:rPr>
          <w:lang w:val="en-US"/>
        </w:rPr>
        <w:br/>
        <w:t xml:space="preserve">        return GetObjectData(GetID(gameObject));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 xml:space="preserve">    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Получает</w:t>
      </w:r>
      <w:r w:rsidRPr="0066660B">
        <w:rPr>
          <w:lang w:val="en-US"/>
        </w:rPr>
        <w:t xml:space="preserve"> </w:t>
      </w:r>
      <w:r>
        <w:t>владельца</w:t>
      </w:r>
      <w:r w:rsidRPr="0066660B">
        <w:rPr>
          <w:lang w:val="en-US"/>
        </w:rPr>
        <w:t xml:space="preserve"> </w:t>
      </w:r>
      <w:r>
        <w:t>объекта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&lt;param name="id"&gt;ID </w:t>
      </w:r>
      <w:r>
        <w:t>объекта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/// &lt;returns&gt;</w:t>
      </w:r>
      <w:r>
        <w:t>Владельца</w:t>
      </w:r>
      <w:r w:rsidRPr="0066660B">
        <w:rPr>
          <w:lang w:val="en-US"/>
        </w:rPr>
        <w:t xml:space="preserve"> </w:t>
      </w:r>
      <w:r>
        <w:t>объекта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public static int GetOwner(int id) {</w:t>
      </w:r>
      <w:r w:rsidRPr="0066660B">
        <w:rPr>
          <w:lang w:val="en-US"/>
        </w:rPr>
        <w:br/>
        <w:t xml:space="preserve">        return GetObjectData(id).owner;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 xml:space="preserve">    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Получает</w:t>
      </w:r>
      <w:r w:rsidRPr="0066660B">
        <w:rPr>
          <w:lang w:val="en-US"/>
        </w:rPr>
        <w:t xml:space="preserve"> </w:t>
      </w:r>
      <w:r>
        <w:t>владельца</w:t>
      </w:r>
      <w:r w:rsidRPr="0066660B">
        <w:rPr>
          <w:lang w:val="en-US"/>
        </w:rPr>
        <w:t xml:space="preserve"> </w:t>
      </w:r>
      <w:r>
        <w:t>объекта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&lt;param name="gameObject"&gt;</w:t>
      </w:r>
      <w:r>
        <w:t>Объект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/// &lt;returns&gt;</w:t>
      </w:r>
      <w:r>
        <w:t>Владельца</w:t>
      </w:r>
      <w:r w:rsidRPr="0066660B">
        <w:rPr>
          <w:lang w:val="en-US"/>
        </w:rPr>
        <w:t xml:space="preserve"> </w:t>
      </w:r>
      <w:r>
        <w:t>объекта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public static int GetOwner(GameObject gameObject) {</w:t>
      </w:r>
      <w:r w:rsidRPr="0066660B">
        <w:rPr>
          <w:lang w:val="en-US"/>
        </w:rPr>
        <w:br/>
        <w:t xml:space="preserve">        return GetObjectData(gameObject).owner;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 xml:space="preserve">    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Пытается</w:t>
      </w:r>
      <w:r w:rsidRPr="0066660B">
        <w:rPr>
          <w:lang w:val="en-US"/>
        </w:rPr>
        <w:t xml:space="preserve"> </w:t>
      </w:r>
      <w:r>
        <w:t>получить</w:t>
      </w:r>
      <w:r w:rsidRPr="0066660B">
        <w:rPr>
          <w:lang w:val="en-US"/>
        </w:rPr>
        <w:t xml:space="preserve"> </w:t>
      </w:r>
      <w:r>
        <w:t>владельца</w:t>
      </w:r>
      <w:r w:rsidRPr="0066660B">
        <w:rPr>
          <w:lang w:val="en-US"/>
        </w:rPr>
        <w:t xml:space="preserve"> </w:t>
      </w:r>
      <w:r>
        <w:t>объекта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&lt;param name="id"&gt;ID </w:t>
      </w:r>
      <w:r>
        <w:t>объекта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/// &lt;param name="owner"&gt;</w:t>
      </w:r>
      <w:r>
        <w:t>Владелец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/// &lt;returns&gt;true, </w:t>
      </w:r>
      <w:r>
        <w:t>если</w:t>
      </w:r>
      <w:r w:rsidRPr="0066660B">
        <w:rPr>
          <w:lang w:val="en-US"/>
        </w:rPr>
        <w:t xml:space="preserve"> </w:t>
      </w:r>
      <w:r>
        <w:t>объект</w:t>
      </w:r>
      <w:r w:rsidRPr="0066660B">
        <w:rPr>
          <w:lang w:val="en-US"/>
        </w:rPr>
        <w:t xml:space="preserve"> </w:t>
      </w:r>
      <w:r>
        <w:t>был</w:t>
      </w:r>
      <w:r w:rsidRPr="0066660B">
        <w:rPr>
          <w:lang w:val="en-US"/>
        </w:rPr>
        <w:t xml:space="preserve"> </w:t>
      </w:r>
      <w:r>
        <w:t>найден</w:t>
      </w:r>
      <w:r w:rsidRPr="0066660B">
        <w:rPr>
          <w:lang w:val="en-US"/>
        </w:rPr>
        <w:t xml:space="preserve">. </w:t>
      </w:r>
      <w:r>
        <w:t>Иначе</w:t>
      </w:r>
      <w:r w:rsidRPr="00C6521C">
        <w:rPr>
          <w:lang w:val="en-US"/>
        </w:rPr>
        <w:t xml:space="preserve"> false&lt;/returns&gt;</w:t>
      </w:r>
      <w:r w:rsidRPr="00C6521C">
        <w:rPr>
          <w:lang w:val="en-US"/>
        </w:rPr>
        <w:br/>
        <w:t xml:space="preserve">    public static bool TryGetOwner(int id, out int owner) {</w:t>
      </w:r>
      <w:r w:rsidRPr="00C6521C">
        <w:rPr>
          <w:lang w:val="en-US"/>
        </w:rPr>
        <w:br/>
        <w:t xml:space="preserve">        ObjectData res;</w:t>
      </w:r>
      <w:r w:rsidRPr="00C6521C">
        <w:rPr>
          <w:lang w:val="en-US"/>
        </w:rPr>
        <w:br/>
        <w:t xml:space="preserve">        if (!IDToObject.TryGetValue(id, out res) || res == null) {</w:t>
      </w:r>
      <w:r w:rsidRPr="00C6521C">
        <w:rPr>
          <w:lang w:val="en-US"/>
        </w:rPr>
        <w:br/>
        <w:t xml:space="preserve">            owner = 0;</w:t>
      </w:r>
      <w:r w:rsidRPr="00C6521C">
        <w:rPr>
          <w:lang w:val="en-US"/>
        </w:rPr>
        <w:br/>
        <w:t xml:space="preserve">            return false;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owner = res.owner;</w:t>
      </w:r>
      <w:r w:rsidRPr="00C6521C">
        <w:rPr>
          <w:lang w:val="en-US"/>
        </w:rPr>
        <w:br/>
        <w:t xml:space="preserve">        return true;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 xml:space="preserve">    </w:t>
      </w:r>
      <w:r w:rsidRPr="00C6521C">
        <w:rPr>
          <w:lang w:val="en-US"/>
        </w:rPr>
        <w:br/>
      </w:r>
      <w:r w:rsidRPr="00C6521C">
        <w:rPr>
          <w:lang w:val="en-US"/>
        </w:rPr>
        <w:lastRenderedPageBreak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Проверяет</w:t>
      </w:r>
      <w:r w:rsidRPr="00C6521C">
        <w:rPr>
          <w:lang w:val="en-US"/>
        </w:rPr>
        <w:t xml:space="preserve">, </w:t>
      </w:r>
      <w:r>
        <w:t>владеет</w:t>
      </w:r>
      <w:r w:rsidRPr="00C6521C">
        <w:rPr>
          <w:lang w:val="en-US"/>
        </w:rPr>
        <w:t xml:space="preserve"> </w:t>
      </w:r>
      <w:r>
        <w:t>ли</w:t>
      </w:r>
      <w:r w:rsidRPr="00C6521C">
        <w:rPr>
          <w:lang w:val="en-US"/>
        </w:rPr>
        <w:t xml:space="preserve"> </w:t>
      </w:r>
      <w:r>
        <w:t>данный</w:t>
      </w:r>
      <w:r w:rsidRPr="00C6521C">
        <w:rPr>
          <w:lang w:val="en-US"/>
        </w:rPr>
        <w:t xml:space="preserve"> </w:t>
      </w:r>
      <w:r>
        <w:t>клиент</w:t>
      </w:r>
      <w:r w:rsidRPr="00C6521C">
        <w:rPr>
          <w:lang w:val="en-US"/>
        </w:rPr>
        <w:t xml:space="preserve"> </w:t>
      </w:r>
      <w:r>
        <w:t>объектом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/// &lt;param name="id"&gt;ID </w:t>
      </w:r>
      <w:r>
        <w:t>объекта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/// &lt;returns&gt;true, </w:t>
      </w:r>
      <w:r>
        <w:t>если</w:t>
      </w:r>
      <w:r w:rsidRPr="00C6521C">
        <w:rPr>
          <w:lang w:val="en-US"/>
        </w:rPr>
        <w:t xml:space="preserve"> </w:t>
      </w:r>
      <w:r>
        <w:t>владеет</w:t>
      </w:r>
      <w:r w:rsidRPr="00C6521C">
        <w:rPr>
          <w:lang w:val="en-US"/>
        </w:rPr>
        <w:t xml:space="preserve">. </w:t>
      </w:r>
      <w:r>
        <w:t>Иначе</w:t>
      </w:r>
      <w:r w:rsidRPr="00C6521C">
        <w:rPr>
          <w:lang w:val="en-US"/>
        </w:rPr>
        <w:t xml:space="preserve"> false&lt;/returns&gt;</w:t>
      </w:r>
      <w:r w:rsidRPr="00C6521C">
        <w:rPr>
          <w:lang w:val="en-US"/>
        </w:rPr>
        <w:br/>
        <w:t xml:space="preserve">    public static bool IsOwned(int id) {</w:t>
      </w:r>
      <w:r w:rsidRPr="00C6521C">
        <w:rPr>
          <w:lang w:val="en-US"/>
        </w:rPr>
        <w:br/>
        <w:t xml:space="preserve">        return GetOwner(id) == sClient.ID;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 xml:space="preserve">    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Проверяет</w:t>
      </w:r>
      <w:r w:rsidRPr="00C6521C">
        <w:rPr>
          <w:lang w:val="en-US"/>
        </w:rPr>
        <w:t xml:space="preserve">, </w:t>
      </w:r>
      <w:r>
        <w:t>владеет</w:t>
      </w:r>
      <w:r w:rsidRPr="00C6521C">
        <w:rPr>
          <w:lang w:val="en-US"/>
        </w:rPr>
        <w:t xml:space="preserve"> </w:t>
      </w:r>
      <w:r>
        <w:t>ли</w:t>
      </w:r>
      <w:r w:rsidRPr="00C6521C">
        <w:rPr>
          <w:lang w:val="en-US"/>
        </w:rPr>
        <w:t xml:space="preserve"> </w:t>
      </w:r>
      <w:r>
        <w:t>данный</w:t>
      </w:r>
      <w:r w:rsidRPr="00C6521C">
        <w:rPr>
          <w:lang w:val="en-US"/>
        </w:rPr>
        <w:t xml:space="preserve"> </w:t>
      </w:r>
      <w:r>
        <w:t>клиент</w:t>
      </w:r>
      <w:r w:rsidRPr="00C6521C">
        <w:rPr>
          <w:lang w:val="en-US"/>
        </w:rPr>
        <w:t xml:space="preserve"> </w:t>
      </w:r>
      <w:r>
        <w:t>объектом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/// &lt;param name="go"&gt;</w:t>
      </w:r>
      <w:r>
        <w:t>Объект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/// &lt;returns&gt;true, </w:t>
      </w:r>
      <w:r>
        <w:t>если</w:t>
      </w:r>
      <w:r w:rsidRPr="00C6521C">
        <w:rPr>
          <w:lang w:val="en-US"/>
        </w:rPr>
        <w:t xml:space="preserve"> </w:t>
      </w:r>
      <w:r>
        <w:t>владеет</w:t>
      </w:r>
      <w:r w:rsidRPr="00C6521C">
        <w:rPr>
          <w:lang w:val="en-US"/>
        </w:rPr>
        <w:t xml:space="preserve">. </w:t>
      </w:r>
      <w:r>
        <w:t>Иначе</w:t>
      </w:r>
      <w:r w:rsidRPr="00C6521C">
        <w:rPr>
          <w:lang w:val="en-US"/>
        </w:rPr>
        <w:t xml:space="preserve"> false&lt;/returns&gt;</w:t>
      </w:r>
      <w:r w:rsidRPr="00C6521C">
        <w:rPr>
          <w:lang w:val="en-US"/>
        </w:rPr>
        <w:br/>
        <w:t xml:space="preserve">    public static bool IsOwned(GameObject go) {</w:t>
      </w:r>
      <w:r w:rsidRPr="00C6521C">
        <w:rPr>
          <w:lang w:val="en-US"/>
        </w:rPr>
        <w:br/>
        <w:t xml:space="preserve">        return GetOwner(go) == sClient.ID;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 xml:space="preserve">    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Изменяет</w:t>
      </w:r>
      <w:r w:rsidRPr="00C6521C">
        <w:rPr>
          <w:lang w:val="en-US"/>
        </w:rPr>
        <w:t xml:space="preserve"> </w:t>
      </w:r>
      <w:r>
        <w:t>владельца</w:t>
      </w:r>
      <w:r w:rsidRPr="00C6521C">
        <w:rPr>
          <w:lang w:val="en-US"/>
        </w:rPr>
        <w:t xml:space="preserve"> </w:t>
      </w:r>
      <w:r>
        <w:t>объекта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/// &lt;param name="id"&gt;ID </w:t>
      </w:r>
      <w:r>
        <w:t>объекта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/// &lt;param name="owner"&gt;</w:t>
      </w:r>
      <w:r>
        <w:t>Новый</w:t>
      </w:r>
      <w:r w:rsidRPr="00C6521C">
        <w:rPr>
          <w:lang w:val="en-US"/>
        </w:rPr>
        <w:t xml:space="preserve"> </w:t>
      </w:r>
      <w:r>
        <w:t>владелец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public static void SetOwner(int id, int owner) {</w:t>
      </w:r>
      <w:r w:rsidRPr="00C6521C">
        <w:rPr>
          <w:lang w:val="en-US"/>
        </w:rPr>
        <w:br/>
        <w:t xml:space="preserve">        IDToObject[id].owner = owner;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 xml:space="preserve">    </w:t>
      </w:r>
      <w:r w:rsidRPr="00C6521C">
        <w:rPr>
          <w:lang w:val="en-US"/>
        </w:rPr>
        <w:br/>
        <w:t xml:space="preserve">    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Получает</w:t>
      </w:r>
      <w:r w:rsidRPr="00C6521C">
        <w:rPr>
          <w:lang w:val="en-US"/>
        </w:rPr>
        <w:t xml:space="preserve"> </w:t>
      </w:r>
      <w:r>
        <w:t>создателя</w:t>
      </w:r>
      <w:r w:rsidRPr="00C6521C">
        <w:rPr>
          <w:lang w:val="en-US"/>
        </w:rPr>
        <w:t xml:space="preserve"> </w:t>
      </w:r>
      <w:r>
        <w:t>объекта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/// &lt;param name="id"&gt;ID </w:t>
      </w:r>
      <w:r>
        <w:t>объекта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/// &lt;returns&gt;ID </w:t>
      </w:r>
      <w:r>
        <w:t>создателя</w:t>
      </w:r>
      <w:r w:rsidRPr="00C6521C">
        <w:rPr>
          <w:lang w:val="en-US"/>
        </w:rPr>
        <w:t>&lt;/returns&gt;</w:t>
      </w:r>
      <w:r w:rsidRPr="00C6521C">
        <w:rPr>
          <w:lang w:val="en-US"/>
        </w:rPr>
        <w:br/>
        <w:t xml:space="preserve">    public static int GetCreator(int id) {</w:t>
      </w:r>
      <w:r w:rsidRPr="00C6521C">
        <w:rPr>
          <w:lang w:val="en-US"/>
        </w:rPr>
        <w:br/>
        <w:t xml:space="preserve">        return GetObjectData(id).creator;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 xml:space="preserve">    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Получает</w:t>
      </w:r>
      <w:r w:rsidRPr="00C6521C">
        <w:rPr>
          <w:lang w:val="en-US"/>
        </w:rPr>
        <w:t xml:space="preserve"> </w:t>
      </w:r>
      <w:r>
        <w:t>создателя</w:t>
      </w:r>
      <w:r w:rsidRPr="00C6521C">
        <w:rPr>
          <w:lang w:val="en-US"/>
        </w:rPr>
        <w:t xml:space="preserve"> </w:t>
      </w:r>
      <w:r>
        <w:t>объекта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/// &lt;param name="gameObject"&gt;</w:t>
      </w:r>
      <w:r>
        <w:t>Объект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/// &lt;returns&gt;ID </w:t>
      </w:r>
      <w:r>
        <w:t>создателя</w:t>
      </w:r>
      <w:r w:rsidRPr="00C6521C">
        <w:rPr>
          <w:lang w:val="en-US"/>
        </w:rPr>
        <w:t>&lt;/returns&gt;</w:t>
      </w:r>
      <w:r w:rsidRPr="00C6521C">
        <w:rPr>
          <w:lang w:val="en-US"/>
        </w:rPr>
        <w:br/>
        <w:t xml:space="preserve">    public static int GetCreator(GameObject gameObject) {</w:t>
      </w:r>
      <w:r w:rsidRPr="00C6521C">
        <w:rPr>
          <w:lang w:val="en-US"/>
        </w:rPr>
        <w:br/>
        <w:t xml:space="preserve">        return GetObjectData(gameObject).creator;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 xml:space="preserve">    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Пытается</w:t>
      </w:r>
      <w:r w:rsidRPr="00C6521C">
        <w:rPr>
          <w:lang w:val="en-US"/>
        </w:rPr>
        <w:t xml:space="preserve"> </w:t>
      </w:r>
      <w:r>
        <w:t>получить</w:t>
      </w:r>
      <w:r w:rsidRPr="00C6521C">
        <w:rPr>
          <w:lang w:val="en-US"/>
        </w:rPr>
        <w:t xml:space="preserve"> </w:t>
      </w:r>
      <w:r>
        <w:t>создателя</w:t>
      </w:r>
      <w:r w:rsidRPr="00C6521C">
        <w:rPr>
          <w:lang w:val="en-US"/>
        </w:rPr>
        <w:t xml:space="preserve"> </w:t>
      </w:r>
      <w:r>
        <w:t>объекта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/// &lt;param name="id"&gt;ID </w:t>
      </w:r>
      <w:r>
        <w:t>объекта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/// &lt;param name="creator"&gt;</w:t>
      </w:r>
      <w:r>
        <w:t>Создатель</w:t>
      </w:r>
      <w:r w:rsidRPr="00C6521C">
        <w:rPr>
          <w:lang w:val="en-US"/>
        </w:rPr>
        <w:t xml:space="preserve"> </w:t>
      </w:r>
      <w:r>
        <w:t>объекта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</w:r>
      <w:r w:rsidRPr="00C6521C">
        <w:rPr>
          <w:lang w:val="en-US"/>
        </w:rPr>
        <w:lastRenderedPageBreak/>
        <w:t xml:space="preserve">    /// &lt;returns&gt;true, </w:t>
      </w:r>
      <w:r>
        <w:t>если</w:t>
      </w:r>
      <w:r w:rsidRPr="00C6521C">
        <w:rPr>
          <w:lang w:val="en-US"/>
        </w:rPr>
        <w:t xml:space="preserve"> </w:t>
      </w:r>
      <w:r>
        <w:t>объект</w:t>
      </w:r>
      <w:r w:rsidRPr="00C6521C">
        <w:rPr>
          <w:lang w:val="en-US"/>
        </w:rPr>
        <w:t xml:space="preserve"> </w:t>
      </w:r>
      <w:r>
        <w:t>был</w:t>
      </w:r>
      <w:r w:rsidRPr="00C6521C">
        <w:rPr>
          <w:lang w:val="en-US"/>
        </w:rPr>
        <w:t xml:space="preserve"> </w:t>
      </w:r>
      <w:r>
        <w:t>найден</w:t>
      </w:r>
      <w:r w:rsidRPr="00C6521C">
        <w:rPr>
          <w:lang w:val="en-US"/>
        </w:rPr>
        <w:t xml:space="preserve">. </w:t>
      </w:r>
      <w:r>
        <w:t>Иначе</w:t>
      </w:r>
      <w:r w:rsidRPr="00C6521C">
        <w:rPr>
          <w:lang w:val="en-US"/>
        </w:rPr>
        <w:t xml:space="preserve"> false&lt;/returns&gt;</w:t>
      </w:r>
      <w:r w:rsidRPr="00C6521C">
        <w:rPr>
          <w:lang w:val="en-US"/>
        </w:rPr>
        <w:br/>
        <w:t xml:space="preserve">    public static bool TryGetCreator(int id, out int creator) {</w:t>
      </w:r>
      <w:r w:rsidRPr="00C6521C">
        <w:rPr>
          <w:lang w:val="en-US"/>
        </w:rPr>
        <w:br/>
        <w:t xml:space="preserve">        ObjectData res;</w:t>
      </w:r>
      <w:r w:rsidRPr="00C6521C">
        <w:rPr>
          <w:lang w:val="en-US"/>
        </w:rPr>
        <w:br/>
        <w:t xml:space="preserve">        if (!IDToObject.TryGetValue(id, out res) || res == null) {</w:t>
      </w:r>
      <w:r w:rsidRPr="00C6521C">
        <w:rPr>
          <w:lang w:val="en-US"/>
        </w:rPr>
        <w:br/>
        <w:t xml:space="preserve">            creator = 0;</w:t>
      </w:r>
      <w:r w:rsidRPr="00C6521C">
        <w:rPr>
          <w:lang w:val="en-US"/>
        </w:rPr>
        <w:br/>
        <w:t xml:space="preserve">            return false;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  <w:t xml:space="preserve">        creator = res.creator;</w:t>
      </w:r>
      <w:r w:rsidRPr="00C6521C">
        <w:rPr>
          <w:lang w:val="en-US"/>
        </w:rPr>
        <w:br/>
        <w:t xml:space="preserve">        return true;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 xml:space="preserve">    </w:t>
      </w:r>
      <w:r w:rsidRPr="00C6521C">
        <w:rPr>
          <w:lang w:val="en-US"/>
        </w:rPr>
        <w:br/>
        <w:t xml:space="preserve"> </w:t>
      </w:r>
      <w:r w:rsidRPr="00C6521C">
        <w:rPr>
          <w:lang w:val="en-US"/>
        </w:rPr>
        <w:br/>
        <w:t xml:space="preserve">    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</w:t>
      </w:r>
      <w:r>
        <w:t>Очищает</w:t>
      </w:r>
      <w:r w:rsidRPr="00C6521C">
        <w:rPr>
          <w:lang w:val="en-US"/>
        </w:rPr>
        <w:t xml:space="preserve"> </w:t>
      </w:r>
      <w:r>
        <w:t>значения</w:t>
      </w:r>
      <w:r w:rsidRPr="00C6521C">
        <w:rPr>
          <w:lang w:val="en-US"/>
        </w:rPr>
        <w:t xml:space="preserve"> </w:t>
      </w:r>
      <w:r>
        <w:t>переменных</w:t>
      </w:r>
      <w:r w:rsidRPr="00C6521C">
        <w:rPr>
          <w:lang w:val="en-US"/>
        </w:rPr>
        <w:br/>
        <w:t xml:space="preserve">    /// &lt;/summary&gt;    </w:t>
      </w:r>
      <w:r w:rsidRPr="00C6521C">
        <w:rPr>
          <w:lang w:val="en-US"/>
        </w:rPr>
        <w:br/>
        <w:t xml:space="preserve">    public static void Clear() {</w:t>
      </w:r>
      <w:r w:rsidRPr="00C6521C">
        <w:rPr>
          <w:lang w:val="en-US"/>
        </w:rPr>
        <w:br/>
        <w:t xml:space="preserve">        IDToObject.Clear();</w:t>
      </w:r>
      <w:r w:rsidRPr="00C6521C">
        <w:rPr>
          <w:lang w:val="en-US"/>
        </w:rPr>
        <w:br/>
        <w:t xml:space="preserve">        UnityIDtoObjectID.Clear();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>}</w:t>
      </w:r>
      <w:r w:rsidRPr="00C6521C">
        <w:rPr>
          <w:lang w:val="en-US"/>
        </w:rPr>
        <w:br/>
      </w:r>
    </w:p>
    <w:p w14:paraId="71D179EE" w14:textId="77777777" w:rsidR="00A5794D" w:rsidRPr="00C6521C" w:rsidRDefault="00A5794D" w:rsidP="00A5794D">
      <w:pPr>
        <w:rPr>
          <w:lang w:val="en-US"/>
        </w:rPr>
      </w:pPr>
    </w:p>
    <w:p w14:paraId="0C3F939A" w14:textId="77777777" w:rsidR="00A5794D" w:rsidRDefault="00A5794D" w:rsidP="00A5794D">
      <w:pPr>
        <w:pStyle w:val="2"/>
      </w:pPr>
      <w:bookmarkStart w:id="10" w:name="_Toc40977914"/>
      <w:bookmarkStart w:id="11" w:name="_Toc41217724"/>
      <w:r>
        <w:t>sClient.cs</w:t>
      </w:r>
      <w:bookmarkEnd w:id="10"/>
      <w:bookmarkEnd w:id="11"/>
    </w:p>
    <w:p w14:paraId="7E0E4366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 w:rsidRPr="00C6521C">
        <w:rPr>
          <w:lang w:val="en-US"/>
        </w:rPr>
        <w:t>using System;</w:t>
      </w:r>
      <w:r w:rsidRPr="00C6521C">
        <w:rPr>
          <w:lang w:val="en-US"/>
        </w:rPr>
        <w:br/>
        <w:t>using System.Collections;</w:t>
      </w:r>
      <w:r w:rsidRPr="00C6521C">
        <w:rPr>
          <w:lang w:val="en-US"/>
        </w:rPr>
        <w:br/>
        <w:t>using System.Collections.Generic;</w:t>
      </w:r>
      <w:r w:rsidRPr="00C6521C">
        <w:rPr>
          <w:lang w:val="en-US"/>
        </w:rPr>
        <w:br/>
        <w:t>using CommandsSystem;</w:t>
      </w:r>
      <w:r w:rsidRPr="00C6521C">
        <w:rPr>
          <w:lang w:val="en-US"/>
        </w:rPr>
        <w:br/>
        <w:t>using CommandsSystem.Commands;</w:t>
      </w:r>
      <w:r w:rsidRPr="00C6521C">
        <w:rPr>
          <w:lang w:val="en-US"/>
        </w:rPr>
        <w:br/>
        <w:t>using Events;</w:t>
      </w:r>
      <w:r w:rsidRPr="00C6521C">
        <w:rPr>
          <w:lang w:val="en-US"/>
        </w:rPr>
        <w:br/>
        <w:t>using Game;</w:t>
      </w:r>
      <w:r w:rsidRPr="00C6521C">
        <w:rPr>
          <w:lang w:val="en-US"/>
        </w:rPr>
        <w:br/>
        <w:t>using GameMode;</w:t>
      </w:r>
      <w:r w:rsidRPr="00C6521C">
        <w:rPr>
          <w:lang w:val="en-US"/>
        </w:rPr>
        <w:br/>
        <w:t>using JsonRequest;</w:t>
      </w:r>
      <w:r w:rsidRPr="00C6521C">
        <w:rPr>
          <w:lang w:val="en-US"/>
        </w:rPr>
        <w:br/>
        <w:t>using Networking;</w:t>
      </w:r>
      <w:r w:rsidRPr="00C6521C">
        <w:rPr>
          <w:lang w:val="en-US"/>
        </w:rPr>
        <w:br/>
        <w:t>using UnityEngine;</w:t>
      </w:r>
      <w:r w:rsidRPr="00C6521C">
        <w:rPr>
          <w:lang w:val="en-US"/>
        </w:rPr>
        <w:br/>
        <w:t>using UnityEngine.SceneManagement;</w:t>
      </w:r>
      <w:r w:rsidRPr="00C6521C">
        <w:rPr>
          <w:lang w:val="en-US"/>
        </w:rPr>
        <w:br/>
        <w:t>using Util2;</w:t>
      </w:r>
      <w:r w:rsidRPr="00C6521C">
        <w:rPr>
          <w:lang w:val="en-US"/>
        </w:rPr>
        <w:br/>
      </w:r>
      <w:r w:rsidRPr="00C6521C">
        <w:rPr>
          <w:lang w:val="en-US"/>
        </w:rPr>
        <w:br/>
        <w:t>/// &lt;summary&gt;</w:t>
      </w:r>
      <w:r w:rsidRPr="00C6521C">
        <w:rPr>
          <w:lang w:val="en-US"/>
        </w:rPr>
        <w:br/>
        <w:t xml:space="preserve">///     </w:t>
      </w:r>
      <w:r>
        <w:t>Главный</w:t>
      </w:r>
      <w:r w:rsidRPr="00C6521C">
        <w:rPr>
          <w:lang w:val="en-US"/>
        </w:rPr>
        <w:t xml:space="preserve"> </w:t>
      </w:r>
      <w:r>
        <w:t>класс</w:t>
      </w:r>
      <w:r w:rsidRPr="00C6521C">
        <w:rPr>
          <w:lang w:val="en-US"/>
        </w:rPr>
        <w:t xml:space="preserve">, </w:t>
      </w:r>
      <w:r>
        <w:t>управляющий</w:t>
      </w:r>
      <w:r w:rsidRPr="00C6521C">
        <w:rPr>
          <w:lang w:val="en-US"/>
        </w:rPr>
        <w:t xml:space="preserve"> </w:t>
      </w:r>
      <w:r>
        <w:t>игрой</w:t>
      </w:r>
      <w:r w:rsidRPr="00C6521C">
        <w:rPr>
          <w:lang w:val="en-US"/>
        </w:rPr>
        <w:t xml:space="preserve">, </w:t>
      </w:r>
      <w:r>
        <w:t>выбором</w:t>
      </w:r>
      <w:r w:rsidRPr="00C6521C">
        <w:rPr>
          <w:lang w:val="en-US"/>
        </w:rPr>
        <w:t xml:space="preserve"> </w:t>
      </w:r>
      <w:r>
        <w:t>матча</w:t>
      </w:r>
      <w:r w:rsidRPr="00C6521C">
        <w:rPr>
          <w:lang w:val="en-US"/>
        </w:rPr>
        <w:br/>
        <w:t>/// &lt;/summary&gt;</w:t>
      </w:r>
      <w:r w:rsidRPr="00C6521C">
        <w:rPr>
          <w:lang w:val="en-US"/>
        </w:rPr>
        <w:br/>
        <w:t>public class sClient : MonoBehaviour {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Состояние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public enum STATE {</w:t>
      </w:r>
      <w:r w:rsidRPr="00C6521C">
        <w:rPr>
          <w:lang w:val="en-US"/>
        </w:rPr>
        <w:br/>
        <w:t xml:space="preserve">        START_SCREEN,</w:t>
      </w:r>
      <w:r w:rsidRPr="00C6521C">
        <w:rPr>
          <w:lang w:val="en-US"/>
        </w:rPr>
        <w:br/>
        <w:t xml:space="preserve">        FIND_MATCH,</w:t>
      </w:r>
      <w:r w:rsidRPr="00C6521C">
        <w:rPr>
          <w:lang w:val="en-US"/>
        </w:rPr>
        <w:br/>
        <w:t xml:space="preserve">        IN_GAME</w:t>
      </w:r>
      <w:r w:rsidRPr="00C6521C">
        <w:rPr>
          <w:lang w:val="en-US"/>
        </w:rPr>
        <w:br/>
      </w:r>
      <w:r w:rsidRPr="00C6521C">
        <w:rPr>
          <w:lang w:val="en-US"/>
        </w:rPr>
        <w:lastRenderedPageBreak/>
        <w:t xml:space="preserve">    }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Набирает</w:t>
      </w:r>
      <w:r w:rsidRPr="00C6521C">
        <w:rPr>
          <w:lang w:val="en-US"/>
        </w:rPr>
        <w:t xml:space="preserve"> </w:t>
      </w:r>
      <w:r>
        <w:t>ли</w:t>
      </w:r>
      <w:r w:rsidRPr="00C6521C">
        <w:rPr>
          <w:lang w:val="en-US"/>
        </w:rPr>
        <w:t xml:space="preserve"> </w:t>
      </w:r>
      <w:r>
        <w:t>пользователь</w:t>
      </w:r>
      <w:r w:rsidRPr="00C6521C">
        <w:rPr>
          <w:lang w:val="en-US"/>
        </w:rPr>
        <w:t xml:space="preserve"> </w:t>
      </w:r>
      <w:r>
        <w:t>сейчас</w:t>
      </w:r>
      <w:r w:rsidRPr="00C6521C">
        <w:rPr>
          <w:lang w:val="en-US"/>
        </w:rPr>
        <w:t xml:space="preserve"> </w:t>
      </w:r>
      <w:r>
        <w:t>текст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public static bool isTyping = false;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Количество</w:t>
      </w:r>
      <w:r w:rsidRPr="00C6521C">
        <w:rPr>
          <w:lang w:val="en-US"/>
        </w:rPr>
        <w:t xml:space="preserve"> </w:t>
      </w:r>
      <w:r>
        <w:t>сообщений</w:t>
      </w:r>
      <w:r w:rsidRPr="00C6521C">
        <w:rPr>
          <w:lang w:val="en-US"/>
        </w:rPr>
        <w:t xml:space="preserve"> </w:t>
      </w:r>
      <w:r>
        <w:t>в</w:t>
      </w:r>
      <w:r w:rsidRPr="00C6521C">
        <w:rPr>
          <w:lang w:val="en-US"/>
        </w:rPr>
        <w:t xml:space="preserve"> </w:t>
      </w:r>
      <w:r>
        <w:t>секунду</w:t>
      </w:r>
      <w:r w:rsidRPr="00C6521C">
        <w:rPr>
          <w:lang w:val="en-US"/>
        </w:rPr>
        <w:t xml:space="preserve">, </w:t>
      </w:r>
      <w:r>
        <w:t>отправляемых</w:t>
      </w:r>
      <w:r w:rsidRPr="00C6521C">
        <w:rPr>
          <w:lang w:val="en-US"/>
        </w:rPr>
        <w:t xml:space="preserve"> </w:t>
      </w:r>
      <w:r>
        <w:t>по</w:t>
      </w:r>
      <w:r w:rsidRPr="00C6521C">
        <w:rPr>
          <w:lang w:val="en-US"/>
        </w:rPr>
        <w:t xml:space="preserve"> </w:t>
      </w:r>
      <w:r>
        <w:t>сети</w:t>
      </w:r>
      <w:r w:rsidRPr="00C6521C">
        <w:rPr>
          <w:lang w:val="en-US"/>
        </w:rPr>
        <w:t xml:space="preserve"> </w:t>
      </w:r>
      <w:r>
        <w:t>для</w:t>
      </w:r>
      <w:r w:rsidRPr="00C6521C">
        <w:rPr>
          <w:lang w:val="en-US"/>
        </w:rPr>
        <w:t xml:space="preserve"> </w:t>
      </w:r>
      <w:r>
        <w:t>синхронизации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public const int NETWORK_FPS = 20;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ID </w:t>
      </w:r>
      <w:r>
        <w:t>клиента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public static int ID =&gt; InstanceManager.ID;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Генератор</w:t>
      </w:r>
      <w:r w:rsidRPr="00C6521C">
        <w:rPr>
          <w:lang w:val="en-US"/>
        </w:rPr>
        <w:t xml:space="preserve"> </w:t>
      </w:r>
      <w:r>
        <w:t>случайных</w:t>
      </w:r>
      <w:r w:rsidRPr="00C6521C">
        <w:rPr>
          <w:lang w:val="en-US"/>
        </w:rPr>
        <w:t xml:space="preserve"> </w:t>
      </w:r>
      <w:r>
        <w:t>чисел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public static System.Random random = new System.Random();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Время</w:t>
      </w:r>
      <w:r w:rsidRPr="00C6521C">
        <w:rPr>
          <w:lang w:val="en-US"/>
        </w:rPr>
        <w:t xml:space="preserve">, </w:t>
      </w:r>
      <w:r>
        <w:t>когда</w:t>
      </w:r>
      <w:r w:rsidRPr="00C6521C">
        <w:rPr>
          <w:lang w:val="en-US"/>
        </w:rPr>
        <w:t xml:space="preserve"> </w:t>
      </w:r>
      <w:r>
        <w:t>началась</w:t>
      </w:r>
      <w:r w:rsidRPr="00C6521C">
        <w:rPr>
          <w:lang w:val="en-US"/>
        </w:rPr>
        <w:t xml:space="preserve"> </w:t>
      </w:r>
      <w:r>
        <w:t>игра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private static float gameStartTime;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Текущее</w:t>
      </w:r>
      <w:r w:rsidRPr="00C6521C">
        <w:rPr>
          <w:lang w:val="en-US"/>
        </w:rPr>
        <w:t xml:space="preserve"> </w:t>
      </w:r>
      <w:r>
        <w:t>состояния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public static STATE state = STATE.START_SCREEN;</w:t>
      </w:r>
      <w:r w:rsidRPr="00C6521C">
        <w:rPr>
          <w:lang w:val="en-US"/>
        </w:rPr>
        <w:br/>
        <w:t xml:space="preserve">    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Переключает</w:t>
      </w:r>
      <w:r w:rsidRPr="00C6521C">
        <w:rPr>
          <w:lang w:val="en-US"/>
        </w:rPr>
        <w:t xml:space="preserve"> </w:t>
      </w:r>
      <w:r>
        <w:t>состояние</w:t>
      </w:r>
      <w:r w:rsidRPr="00C6521C">
        <w:rPr>
          <w:lang w:val="en-US"/>
        </w:rPr>
        <w:t xml:space="preserve"> </w:t>
      </w:r>
      <w:r>
        <w:t>на</w:t>
      </w:r>
      <w:r w:rsidRPr="00C6521C">
        <w:rPr>
          <w:lang w:val="en-US"/>
        </w:rPr>
        <w:t xml:space="preserve"> </w:t>
      </w:r>
      <w:r>
        <w:t>начало</w:t>
      </w:r>
      <w:r w:rsidRPr="00C6521C">
        <w:rPr>
          <w:lang w:val="en-US"/>
        </w:rPr>
        <w:t xml:space="preserve"> </w:t>
      </w:r>
      <w:r>
        <w:t>игры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public static void SetGameStarted() {</w:t>
      </w:r>
      <w:r w:rsidRPr="00C6521C">
        <w:rPr>
          <w:lang w:val="en-US"/>
        </w:rPr>
        <w:br/>
        <w:t xml:space="preserve">        if (state != </w:t>
      </w:r>
      <w:r w:rsidRPr="0066660B">
        <w:rPr>
          <w:lang w:val="en-US"/>
        </w:rPr>
        <w:t xml:space="preserve">STATE.FIND_MATCH) </w:t>
      </w:r>
      <w:r w:rsidRPr="0066660B">
        <w:rPr>
          <w:lang w:val="en-US"/>
        </w:rPr>
        <w:br/>
        <w:t xml:space="preserve">            Debug.LogError("Called SetGameStarted but sClient state is " + state);</w:t>
      </w:r>
      <w:r w:rsidRPr="0066660B">
        <w:rPr>
          <w:lang w:val="en-US"/>
        </w:rPr>
        <w:br/>
        <w:t xml:space="preserve">        gameStartTime = Time.time;</w:t>
      </w:r>
      <w:r w:rsidRPr="0066660B">
        <w:rPr>
          <w:lang w:val="en-US"/>
        </w:rPr>
        <w:br/>
        <w:t xml:space="preserve">        state = STATE.IN_GAME;</w:t>
      </w:r>
      <w:r w:rsidRPr="0066660B">
        <w:rPr>
          <w:lang w:val="en-US"/>
        </w:rPr>
        <w:br/>
        <w:t xml:space="preserve">        MatchesManager.SetMatchIsPlaying();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Время</w:t>
      </w:r>
      <w:r w:rsidRPr="0066660B">
        <w:rPr>
          <w:lang w:val="en-US"/>
        </w:rPr>
        <w:t xml:space="preserve">, </w:t>
      </w:r>
      <w:r>
        <w:t>прошедшее</w:t>
      </w:r>
      <w:r w:rsidRPr="0066660B">
        <w:rPr>
          <w:lang w:val="en-US"/>
        </w:rPr>
        <w:t xml:space="preserve"> </w:t>
      </w:r>
      <w:r>
        <w:t>с</w:t>
      </w:r>
      <w:r w:rsidRPr="0066660B">
        <w:rPr>
          <w:lang w:val="en-US"/>
        </w:rPr>
        <w:t xml:space="preserve"> </w:t>
      </w:r>
      <w:r>
        <w:t>начала</w:t>
      </w:r>
      <w:r w:rsidRPr="0066660B">
        <w:rPr>
          <w:lang w:val="en-US"/>
        </w:rPr>
        <w:t xml:space="preserve"> </w:t>
      </w:r>
      <w:r>
        <w:t>игры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static float GameTime =&gt; Time.time - gameStartTime;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Был</w:t>
      </w:r>
      <w:r w:rsidRPr="0066660B">
        <w:rPr>
          <w:lang w:val="en-US"/>
        </w:rPr>
        <w:t xml:space="preserve"> </w:t>
      </w:r>
      <w:r>
        <w:t>ли</w:t>
      </w:r>
      <w:r w:rsidRPr="0066660B">
        <w:rPr>
          <w:lang w:val="en-US"/>
        </w:rPr>
        <w:t xml:space="preserve"> </w:t>
      </w:r>
      <w:r>
        <w:t>инициализирован</w:t>
      </w:r>
      <w:r w:rsidRPr="0066660B">
        <w:rPr>
          <w:lang w:val="en-US"/>
        </w:rPr>
        <w:t xml:space="preserve"> </w:t>
      </w:r>
      <w:r>
        <w:t>этот</w:t>
      </w:r>
      <w:r w:rsidRPr="0066660B">
        <w:rPr>
          <w:lang w:val="en-US"/>
        </w:rPr>
        <w:t xml:space="preserve"> </w:t>
      </w:r>
      <w:r>
        <w:t>класс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private static bool initialized = false;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Инициализирует</w:t>
      </w:r>
      <w:r w:rsidRPr="0066660B">
        <w:rPr>
          <w:lang w:val="en-US"/>
        </w:rPr>
        <w:t xml:space="preserve"> </w:t>
      </w:r>
      <w:r>
        <w:t>переменные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static void Init() {</w:t>
      </w:r>
      <w:r w:rsidRPr="0066660B">
        <w:rPr>
          <w:lang w:val="en-US"/>
        </w:rPr>
        <w:br/>
        <w:t xml:space="preserve">        if (initialized) return;</w:t>
      </w:r>
      <w:r w:rsidRPr="0066660B">
        <w:rPr>
          <w:lang w:val="en-US"/>
        </w:rPr>
        <w:br/>
        <w:t xml:space="preserve">        initialized = true;</w:t>
      </w:r>
      <w:r w:rsidRPr="0066660B">
        <w:rPr>
          <w:lang w:val="en-US"/>
        </w:rPr>
        <w:br/>
        <w:t xml:space="preserve">        InstanceManager.Init();</w:t>
      </w:r>
      <w:r w:rsidRPr="0066660B">
        <w:rPr>
          <w:lang w:val="en-US"/>
        </w:rPr>
        <w:br/>
        <w:t xml:space="preserve">        PlayersManager.mainPlayer = new Player(sClient.ID, sClient.ID, 0);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Сбрасывает</w:t>
      </w:r>
      <w:r w:rsidRPr="0066660B">
        <w:rPr>
          <w:lang w:val="en-US"/>
        </w:rPr>
        <w:t xml:space="preserve"> </w:t>
      </w:r>
      <w:r>
        <w:t>значения</w:t>
      </w:r>
      <w:r w:rsidRPr="0066660B">
        <w:rPr>
          <w:lang w:val="en-US"/>
        </w:rPr>
        <w:t xml:space="preserve"> </w:t>
      </w:r>
      <w:r>
        <w:t>переменных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static void Reset() {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CommandsHandler.Reset();</w:t>
      </w:r>
      <w:r w:rsidRPr="0066660B">
        <w:rPr>
          <w:lang w:val="en-US"/>
        </w:rPr>
        <w:br/>
        <w:t xml:space="preserve">        MatchesManager.Reset();</w:t>
      </w:r>
      <w:r w:rsidRPr="0066660B">
        <w:rPr>
          <w:lang w:val="en-US"/>
        </w:rPr>
        <w:br/>
        <w:t xml:space="preserve">        PlayersManager.Reset();</w:t>
      </w:r>
      <w:r w:rsidRPr="0066660B">
        <w:rPr>
          <w:lang w:val="en-US"/>
        </w:rPr>
        <w:br/>
        <w:t xml:space="preserve">        InstanceManager.Reset();</w:t>
      </w:r>
      <w:r w:rsidRPr="0066660B">
        <w:rPr>
          <w:lang w:val="en-US"/>
        </w:rPr>
        <w:br/>
        <w:t xml:space="preserve">        GameManager.Reset();</w:t>
      </w:r>
      <w:r w:rsidRPr="0066660B">
        <w:rPr>
          <w:lang w:val="en-US"/>
        </w:rPr>
        <w:br/>
        <w:t xml:space="preserve">        ObjectID.Clear();</w:t>
      </w:r>
      <w:r w:rsidRPr="0066660B">
        <w:rPr>
          <w:lang w:val="en-US"/>
        </w:rPr>
        <w:br/>
        <w:t xml:space="preserve">        state = STATE.START_SCREEN;</w:t>
      </w:r>
      <w:r w:rsidRPr="0066660B">
        <w:rPr>
          <w:lang w:val="en-US"/>
        </w:rPr>
        <w:br/>
        <w:t xml:space="preserve">        if (AutoMatchJoiner.isRunning) {</w:t>
      </w:r>
      <w:r w:rsidRPr="0066660B">
        <w:rPr>
          <w:lang w:val="en-US"/>
        </w:rPr>
        <w:br/>
        <w:t xml:space="preserve">            sClient.LoadScene("empty_scene");</w:t>
      </w:r>
      <w:r w:rsidRPr="0066660B">
        <w:rPr>
          <w:lang w:val="en-US"/>
        </w:rPr>
        <w:br/>
        <w:t xml:space="preserve">        } else {</w:t>
      </w:r>
      <w:r w:rsidRPr="0066660B">
        <w:rPr>
          <w:lang w:val="en-US"/>
        </w:rPr>
        <w:br/>
        <w:t xml:space="preserve">            sClient.LoadScene("start_scene");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Переключает</w:t>
      </w:r>
      <w:r w:rsidRPr="0066660B">
        <w:rPr>
          <w:lang w:val="en-US"/>
        </w:rPr>
        <w:t xml:space="preserve"> </w:t>
      </w:r>
      <w:r>
        <w:t>состояние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поиск</w:t>
      </w:r>
      <w:r w:rsidRPr="0066660B">
        <w:rPr>
          <w:lang w:val="en-US"/>
        </w:rPr>
        <w:t xml:space="preserve"> </w:t>
      </w:r>
      <w:r>
        <w:t>матча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static void StartFindingMatch() {</w:t>
      </w:r>
      <w:r w:rsidRPr="0066660B">
        <w:rPr>
          <w:lang w:val="en-US"/>
        </w:rPr>
        <w:br/>
        <w:t xml:space="preserve">        state = STATE.FIND_MATCH;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 xml:space="preserve">    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Инициалилизирует</w:t>
      </w:r>
      <w:r w:rsidRPr="0066660B">
        <w:rPr>
          <w:lang w:val="en-US"/>
        </w:rPr>
        <w:t xml:space="preserve"> </w:t>
      </w:r>
      <w:r>
        <w:t>переменные</w:t>
      </w:r>
      <w:r w:rsidRPr="0066660B">
        <w:rPr>
          <w:lang w:val="en-US"/>
        </w:rPr>
        <w:t xml:space="preserve"> </w:t>
      </w:r>
      <w:r>
        <w:t>при</w:t>
      </w:r>
      <w:r w:rsidRPr="0066660B">
        <w:rPr>
          <w:lang w:val="en-US"/>
        </w:rPr>
        <w:t xml:space="preserve"> </w:t>
      </w:r>
      <w:r>
        <w:t>запуске</w:t>
      </w:r>
      <w:r w:rsidRPr="0066660B">
        <w:rPr>
          <w:lang w:val="en-US"/>
        </w:rPr>
        <w:t xml:space="preserve"> </w:t>
      </w:r>
      <w:r>
        <w:t>игры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private void Awake() {</w:t>
      </w:r>
      <w:r w:rsidRPr="0066660B">
        <w:rPr>
          <w:lang w:val="en-US"/>
        </w:rPr>
        <w:br/>
        <w:t xml:space="preserve">        Init();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 xml:space="preserve">    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Обновляет</w:t>
      </w:r>
      <w:r w:rsidRPr="0066660B">
        <w:rPr>
          <w:lang w:val="en-US"/>
        </w:rPr>
        <w:t xml:space="preserve"> </w:t>
      </w:r>
      <w:r>
        <w:t>состояние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void Update() {</w:t>
      </w:r>
      <w:r w:rsidRPr="0066660B">
        <w:rPr>
          <w:lang w:val="en-US"/>
        </w:rPr>
        <w:br/>
        <w:t xml:space="preserve">        if (isTyping)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Input.ResetInputAxes();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CommandsHandler.Update();</w:t>
      </w:r>
      <w:r w:rsidRPr="0066660B">
        <w:rPr>
          <w:lang w:val="en-US"/>
        </w:rPr>
        <w:br/>
        <w:t xml:space="preserve">        RequestsManager.Update();</w:t>
      </w:r>
      <w:r w:rsidRPr="0066660B">
        <w:rPr>
          <w:lang w:val="en-US"/>
        </w:rPr>
        <w:br/>
        <w:t xml:space="preserve">        switch (state) {</w:t>
      </w:r>
      <w:r w:rsidRPr="0066660B">
        <w:rPr>
          <w:lang w:val="en-US"/>
        </w:rPr>
        <w:br/>
        <w:t xml:space="preserve">            case STATE.START_SCREEN:</w:t>
      </w:r>
      <w:r w:rsidRPr="0066660B">
        <w:rPr>
          <w:lang w:val="en-US"/>
        </w:rPr>
        <w:br/>
        <w:t xml:space="preserve">                break;</w:t>
      </w:r>
      <w:r w:rsidRPr="0066660B">
        <w:rPr>
          <w:lang w:val="en-US"/>
        </w:rPr>
        <w:br/>
        <w:t xml:space="preserve">            case STATE.FIND_MATCH:</w:t>
      </w:r>
      <w:r w:rsidRPr="0066660B">
        <w:rPr>
          <w:lang w:val="en-US"/>
        </w:rPr>
        <w:br/>
        <w:t xml:space="preserve">                MatchesManager.Update();</w:t>
      </w:r>
      <w:r w:rsidRPr="0066660B">
        <w:rPr>
          <w:lang w:val="en-US"/>
        </w:rPr>
        <w:br/>
        <w:t xml:space="preserve">                break;</w:t>
      </w:r>
      <w:r w:rsidRPr="0066660B">
        <w:rPr>
          <w:lang w:val="en-US"/>
        </w:rPr>
        <w:br/>
        <w:t xml:space="preserve">            case STATE.IN_GAME:</w:t>
      </w:r>
      <w:r w:rsidRPr="0066660B">
        <w:rPr>
          <w:lang w:val="en-US"/>
        </w:rPr>
        <w:br/>
        <w:t xml:space="preserve">                GameManager.Update();</w:t>
      </w:r>
      <w:r w:rsidRPr="0066660B">
        <w:rPr>
          <w:lang w:val="en-US"/>
        </w:rPr>
        <w:br/>
        <w:t xml:space="preserve">                break;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 xml:space="preserve">    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Обрабатывает</w:t>
      </w:r>
      <w:r w:rsidRPr="0066660B">
        <w:rPr>
          <w:lang w:val="en-US"/>
        </w:rPr>
        <w:t xml:space="preserve"> </w:t>
      </w:r>
      <w:r>
        <w:t>выход</w:t>
      </w:r>
      <w:r w:rsidRPr="0066660B">
        <w:rPr>
          <w:lang w:val="en-US"/>
        </w:rPr>
        <w:t xml:space="preserve"> </w:t>
      </w:r>
      <w:r>
        <w:t>из</w:t>
      </w:r>
      <w:r w:rsidRPr="0066660B">
        <w:rPr>
          <w:lang w:val="en-US"/>
        </w:rPr>
        <w:t xml:space="preserve"> </w:t>
      </w:r>
      <w:r>
        <w:t>приложения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private void OnApplicationQuit() {</w:t>
      </w:r>
      <w:r w:rsidRPr="0066660B">
        <w:rPr>
          <w:lang w:val="en-US"/>
        </w:rPr>
        <w:br/>
        <w:t xml:space="preserve">        CommandsHandler.Stop();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 xml:space="preserve">    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Загружает</w:t>
      </w:r>
      <w:r w:rsidRPr="0066660B">
        <w:rPr>
          <w:lang w:val="en-US"/>
        </w:rPr>
        <w:t xml:space="preserve"> </w:t>
      </w:r>
      <w:r>
        <w:t>сцену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/// &lt;param name="sceneName"&gt;&lt;/param&gt;</w:t>
      </w:r>
      <w:r w:rsidRPr="0066660B">
        <w:rPr>
          <w:lang w:val="en-US"/>
        </w:rPr>
        <w:br/>
        <w:t xml:space="preserve">    public static void LoadScene(string sceneName) {</w:t>
      </w:r>
      <w:r w:rsidRPr="0066660B">
        <w:rPr>
          <w:lang w:val="en-US"/>
        </w:rPr>
        <w:br/>
        <w:t xml:space="preserve">        UberDebug.LogChannel("Client", "Loading scene " + sceneName);</w:t>
      </w:r>
      <w:r w:rsidRPr="0066660B">
        <w:rPr>
          <w:lang w:val="en-US"/>
        </w:rPr>
        <w:br/>
        <w:t xml:space="preserve">        SceneManager.LoadScene(sceneName);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  <w:r w:rsidRPr="0066660B">
        <w:rPr>
          <w:lang w:val="en-US"/>
        </w:rPr>
        <w:br/>
      </w:r>
    </w:p>
    <w:p w14:paraId="043C92B3" w14:textId="77777777" w:rsidR="00A5794D" w:rsidRPr="0066660B" w:rsidRDefault="00A5794D" w:rsidP="00A5794D">
      <w:pPr>
        <w:rPr>
          <w:lang w:val="en-US"/>
        </w:rPr>
      </w:pPr>
    </w:p>
    <w:p w14:paraId="22D48D35" w14:textId="77777777" w:rsidR="00A5794D" w:rsidRPr="0066660B" w:rsidRDefault="00A5794D" w:rsidP="00A5794D">
      <w:pPr>
        <w:pStyle w:val="2"/>
        <w:rPr>
          <w:lang w:val="en-US"/>
        </w:rPr>
      </w:pPr>
      <w:bookmarkStart w:id="12" w:name="_Toc40977915"/>
      <w:bookmarkStart w:id="13" w:name="_Toc41217725"/>
      <w:r w:rsidRPr="0066660B">
        <w:rPr>
          <w:lang w:val="en-US"/>
        </w:rPr>
        <w:t>Triangle.cs</w:t>
      </w:r>
      <w:bookmarkEnd w:id="12"/>
      <w:bookmarkEnd w:id="13"/>
    </w:p>
    <w:p w14:paraId="4F39FC3A" w14:textId="77777777" w:rsidR="00A5794D" w:rsidRPr="001219A2" w:rsidRDefault="00A5794D" w:rsidP="00A5794D">
      <w:pPr>
        <w:pStyle w:val="Code"/>
        <w:rPr>
          <w:lang w:val="en-US"/>
        </w:rPr>
      </w:pPr>
      <w:r>
        <w:t>﻿</w:t>
      </w:r>
      <w:r w:rsidRPr="0066660B">
        <w:rPr>
          <w:lang w:val="en-US"/>
        </w:rPr>
        <w:t>using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System</w:t>
      </w:r>
      <w:r w:rsidRPr="001219A2">
        <w:rPr>
          <w:lang w:val="en-US"/>
        </w:rPr>
        <w:t>;</w:t>
      </w:r>
      <w:r w:rsidRPr="001219A2">
        <w:rPr>
          <w:lang w:val="en-US"/>
        </w:rPr>
        <w:br/>
      </w:r>
      <w:r w:rsidRPr="0066660B">
        <w:rPr>
          <w:lang w:val="en-US"/>
        </w:rPr>
        <w:t>using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System</w:t>
      </w:r>
      <w:r w:rsidRPr="001219A2">
        <w:rPr>
          <w:lang w:val="en-US"/>
        </w:rPr>
        <w:t>.</w:t>
      </w:r>
      <w:r w:rsidRPr="0066660B">
        <w:rPr>
          <w:lang w:val="en-US"/>
        </w:rPr>
        <w:t>Collections</w:t>
      </w:r>
      <w:r w:rsidRPr="001219A2">
        <w:rPr>
          <w:lang w:val="en-US"/>
        </w:rPr>
        <w:t>.</w:t>
      </w:r>
      <w:r w:rsidRPr="0066660B">
        <w:rPr>
          <w:lang w:val="en-US"/>
        </w:rPr>
        <w:t>Generic</w:t>
      </w:r>
      <w:r w:rsidRPr="001219A2">
        <w:rPr>
          <w:lang w:val="en-US"/>
        </w:rPr>
        <w:t>;</w:t>
      </w:r>
      <w:r w:rsidRPr="001219A2">
        <w:rPr>
          <w:lang w:val="en-US"/>
        </w:rPr>
        <w:br/>
      </w:r>
      <w:r w:rsidRPr="0066660B">
        <w:rPr>
          <w:lang w:val="en-US"/>
        </w:rPr>
        <w:t>using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UnityEngine</w:t>
      </w:r>
      <w:r w:rsidRPr="001219A2">
        <w:rPr>
          <w:lang w:val="en-US"/>
        </w:rPr>
        <w:t>;</w:t>
      </w:r>
      <w:r w:rsidRPr="001219A2">
        <w:rPr>
          <w:lang w:val="en-US"/>
        </w:rPr>
        <w:br/>
      </w:r>
      <w:r w:rsidRPr="0066660B">
        <w:rPr>
          <w:lang w:val="en-US"/>
        </w:rPr>
        <w:t>using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Random</w:t>
      </w:r>
      <w:r w:rsidRPr="001219A2">
        <w:rPr>
          <w:lang w:val="en-US"/>
        </w:rPr>
        <w:t xml:space="preserve"> = </w:t>
      </w:r>
      <w:r w:rsidRPr="0066660B">
        <w:rPr>
          <w:lang w:val="en-US"/>
        </w:rPr>
        <w:t>UnityEngine</w:t>
      </w:r>
      <w:r w:rsidRPr="001219A2">
        <w:rPr>
          <w:lang w:val="en-US"/>
        </w:rPr>
        <w:t>.</w:t>
      </w:r>
      <w:r w:rsidRPr="0066660B">
        <w:rPr>
          <w:lang w:val="en-US"/>
        </w:rPr>
        <w:t>Random</w:t>
      </w:r>
      <w:r w:rsidRPr="001219A2">
        <w:rPr>
          <w:lang w:val="en-US"/>
        </w:rPr>
        <w:t>;</w:t>
      </w:r>
      <w:r w:rsidRPr="001219A2">
        <w:rPr>
          <w:lang w:val="en-US"/>
        </w:rPr>
        <w:br/>
      </w:r>
      <w:r w:rsidRPr="001219A2">
        <w:rPr>
          <w:lang w:val="en-US"/>
        </w:rPr>
        <w:br/>
        <w:t>/// &lt;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///     </w:t>
      </w:r>
      <w:r>
        <w:t>Класс</w:t>
      </w:r>
      <w:r w:rsidRPr="001219A2">
        <w:rPr>
          <w:lang w:val="en-US"/>
        </w:rPr>
        <w:t xml:space="preserve"> </w:t>
      </w:r>
      <w:r>
        <w:t>для</w:t>
      </w:r>
      <w:r w:rsidRPr="001219A2">
        <w:rPr>
          <w:lang w:val="en-US"/>
        </w:rPr>
        <w:t xml:space="preserve"> </w:t>
      </w:r>
      <w:r>
        <w:t>треугольника</w:t>
      </w:r>
      <w:r w:rsidRPr="001219A2">
        <w:rPr>
          <w:lang w:val="en-US"/>
        </w:rPr>
        <w:br/>
        <w:t>/// &lt;/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</w:r>
      <w:r w:rsidRPr="0066660B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class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Triangle</w:t>
      </w:r>
      <w:r w:rsidRPr="001219A2">
        <w:rPr>
          <w:lang w:val="en-US"/>
        </w:rPr>
        <w:t xml:space="preserve"> {</w:t>
      </w:r>
      <w:r w:rsidRPr="001219A2">
        <w:rPr>
          <w:lang w:val="en-US"/>
        </w:rPr>
        <w:br/>
        <w:t xml:space="preserve">    /// &lt;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Координаты</w:t>
      </w:r>
      <w:r w:rsidRPr="001219A2">
        <w:rPr>
          <w:lang w:val="en-US"/>
        </w:rPr>
        <w:t xml:space="preserve"> </w:t>
      </w:r>
      <w:r>
        <w:t>треугольника</w:t>
      </w:r>
      <w:r w:rsidRPr="001219A2">
        <w:rPr>
          <w:lang w:val="en-US"/>
        </w:rPr>
        <w:br/>
        <w:t xml:space="preserve">    /// &lt;/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66660B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Vector</w:t>
      </w:r>
      <w:r w:rsidRPr="001219A2">
        <w:rPr>
          <w:lang w:val="en-US"/>
        </w:rPr>
        <w:t xml:space="preserve">3 </w:t>
      </w:r>
      <w:r w:rsidRPr="0066660B">
        <w:rPr>
          <w:lang w:val="en-US"/>
        </w:rPr>
        <w:t>a</w:t>
      </w:r>
      <w:r w:rsidRPr="001219A2">
        <w:rPr>
          <w:lang w:val="en-US"/>
        </w:rPr>
        <w:t xml:space="preserve">, </w:t>
      </w:r>
      <w:r w:rsidRPr="0066660B">
        <w:rPr>
          <w:lang w:val="en-US"/>
        </w:rPr>
        <w:t>b</w:t>
      </w:r>
      <w:r w:rsidRPr="001219A2">
        <w:rPr>
          <w:lang w:val="en-US"/>
        </w:rPr>
        <w:t xml:space="preserve">, </w:t>
      </w:r>
      <w:r w:rsidRPr="0066660B">
        <w:rPr>
          <w:lang w:val="en-US"/>
        </w:rPr>
        <w:t>c</w:t>
      </w:r>
      <w:r w:rsidRPr="001219A2">
        <w:rPr>
          <w:lang w:val="en-US"/>
        </w:rPr>
        <w:t>;</w:t>
      </w:r>
      <w:r w:rsidRPr="001219A2">
        <w:rPr>
          <w:lang w:val="en-US"/>
        </w:rPr>
        <w:br/>
      </w:r>
      <w:r w:rsidRPr="001219A2">
        <w:rPr>
          <w:lang w:val="en-US"/>
        </w:rPr>
        <w:br/>
      </w:r>
      <w:r w:rsidRPr="001219A2">
        <w:rPr>
          <w:lang w:val="en-US"/>
        </w:rPr>
        <w:lastRenderedPageBreak/>
        <w:t xml:space="preserve">    /// &lt;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Конструктор</w:t>
      </w:r>
      <w:r w:rsidRPr="001219A2">
        <w:rPr>
          <w:lang w:val="en-US"/>
        </w:rPr>
        <w:t xml:space="preserve"> </w:t>
      </w:r>
      <w:r>
        <w:t>треугольника</w:t>
      </w:r>
      <w:r w:rsidRPr="001219A2">
        <w:rPr>
          <w:lang w:val="en-US"/>
        </w:rPr>
        <w:br/>
        <w:t xml:space="preserve">    /// &lt;/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66660B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66660B">
        <w:rPr>
          <w:lang w:val="en-US"/>
        </w:rPr>
        <w:t>Triangle</w:t>
      </w:r>
      <w:r w:rsidRPr="001219A2">
        <w:rPr>
          <w:lang w:val="en-US"/>
        </w:rPr>
        <w:t>() { }</w:t>
      </w:r>
      <w:r w:rsidRPr="001219A2">
        <w:rPr>
          <w:lang w:val="en-US"/>
        </w:rPr>
        <w:br/>
        <w:t xml:space="preserve">    /// &lt;</w:t>
      </w:r>
      <w:r w:rsidRPr="0066660B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Конструктор</w:t>
      </w:r>
      <w:r w:rsidRPr="001219A2">
        <w:rPr>
          <w:lang w:val="en-US"/>
        </w:rPr>
        <w:t xml:space="preserve"> </w:t>
      </w:r>
      <w:r>
        <w:t>треугольника</w:t>
      </w:r>
      <w:r w:rsidRPr="001219A2">
        <w:rPr>
          <w:lang w:val="en-US"/>
        </w:rPr>
        <w:br/>
        <w:t xml:space="preserve">    /// &lt;/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&lt;</w:t>
      </w:r>
      <w:r w:rsidRPr="00417DC5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name</w:t>
      </w:r>
      <w:r w:rsidRPr="001219A2">
        <w:rPr>
          <w:lang w:val="en-US"/>
        </w:rPr>
        <w:t>="</w:t>
      </w:r>
      <w:r w:rsidRPr="00417DC5">
        <w:rPr>
          <w:lang w:val="en-US"/>
        </w:rPr>
        <w:t>a</w:t>
      </w:r>
      <w:r w:rsidRPr="001219A2">
        <w:rPr>
          <w:lang w:val="en-US"/>
        </w:rPr>
        <w:t>"&gt;</w:t>
      </w:r>
      <w:r>
        <w:t>Первая</w:t>
      </w:r>
      <w:r w:rsidRPr="001219A2">
        <w:rPr>
          <w:lang w:val="en-US"/>
        </w:rPr>
        <w:t xml:space="preserve"> </w:t>
      </w:r>
      <w:r>
        <w:t>точка</w:t>
      </w:r>
      <w:r w:rsidRPr="001219A2">
        <w:rPr>
          <w:lang w:val="en-US"/>
        </w:rPr>
        <w:t>&lt;/</w:t>
      </w:r>
      <w:r w:rsidRPr="00417DC5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&lt;</w:t>
      </w:r>
      <w:r w:rsidRPr="00417DC5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name</w:t>
      </w:r>
      <w:r w:rsidRPr="001219A2">
        <w:rPr>
          <w:lang w:val="en-US"/>
        </w:rPr>
        <w:t>="</w:t>
      </w:r>
      <w:r w:rsidRPr="00417DC5">
        <w:rPr>
          <w:lang w:val="en-US"/>
        </w:rPr>
        <w:t>b</w:t>
      </w:r>
      <w:r w:rsidRPr="001219A2">
        <w:rPr>
          <w:lang w:val="en-US"/>
        </w:rPr>
        <w:t>"&gt;</w:t>
      </w:r>
      <w:r>
        <w:t>Вторая</w:t>
      </w:r>
      <w:r w:rsidRPr="001219A2">
        <w:rPr>
          <w:lang w:val="en-US"/>
        </w:rPr>
        <w:t xml:space="preserve"> </w:t>
      </w:r>
      <w:r>
        <w:t>точка</w:t>
      </w:r>
      <w:r w:rsidRPr="001219A2">
        <w:rPr>
          <w:lang w:val="en-US"/>
        </w:rPr>
        <w:t>&lt;/</w:t>
      </w:r>
      <w:r w:rsidRPr="00417DC5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&lt;</w:t>
      </w:r>
      <w:r w:rsidRPr="00417DC5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name</w:t>
      </w:r>
      <w:r w:rsidRPr="001219A2">
        <w:rPr>
          <w:lang w:val="en-US"/>
        </w:rPr>
        <w:t>="</w:t>
      </w:r>
      <w:r w:rsidRPr="00417DC5">
        <w:rPr>
          <w:lang w:val="en-US"/>
        </w:rPr>
        <w:t>c</w:t>
      </w:r>
      <w:r w:rsidRPr="001219A2">
        <w:rPr>
          <w:lang w:val="en-US"/>
        </w:rPr>
        <w:t>"&gt;</w:t>
      </w:r>
      <w:r>
        <w:t>Третья</w:t>
      </w:r>
      <w:r w:rsidRPr="001219A2">
        <w:rPr>
          <w:lang w:val="en-US"/>
        </w:rPr>
        <w:t xml:space="preserve"> </w:t>
      </w:r>
      <w:r>
        <w:t>точка</w:t>
      </w:r>
      <w:r w:rsidRPr="001219A2">
        <w:rPr>
          <w:lang w:val="en-US"/>
        </w:rPr>
        <w:t>&lt;/</w:t>
      </w:r>
      <w:r w:rsidRPr="00417DC5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417DC5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Triangle</w:t>
      </w:r>
      <w:r w:rsidRPr="001219A2">
        <w:rPr>
          <w:lang w:val="en-US"/>
        </w:rPr>
        <w:t>(</w:t>
      </w:r>
      <w:r w:rsidRPr="00417DC5">
        <w:rPr>
          <w:lang w:val="en-US"/>
        </w:rPr>
        <w:t>Vector</w:t>
      </w:r>
      <w:r w:rsidRPr="001219A2">
        <w:rPr>
          <w:lang w:val="en-US"/>
        </w:rPr>
        <w:t xml:space="preserve">3 </w:t>
      </w:r>
      <w:r w:rsidRPr="00417DC5">
        <w:rPr>
          <w:lang w:val="en-US"/>
        </w:rPr>
        <w:t>a</w:t>
      </w:r>
      <w:r w:rsidRPr="001219A2">
        <w:rPr>
          <w:lang w:val="en-US"/>
        </w:rPr>
        <w:t xml:space="preserve">, </w:t>
      </w:r>
      <w:r w:rsidRPr="00417DC5">
        <w:rPr>
          <w:lang w:val="en-US"/>
        </w:rPr>
        <w:t>Vector</w:t>
      </w:r>
      <w:r w:rsidRPr="001219A2">
        <w:rPr>
          <w:lang w:val="en-US"/>
        </w:rPr>
        <w:t xml:space="preserve">3 </w:t>
      </w:r>
      <w:r w:rsidRPr="00417DC5">
        <w:rPr>
          <w:lang w:val="en-US"/>
        </w:rPr>
        <w:t>b</w:t>
      </w:r>
      <w:r w:rsidRPr="001219A2">
        <w:rPr>
          <w:lang w:val="en-US"/>
        </w:rPr>
        <w:t xml:space="preserve">, </w:t>
      </w:r>
      <w:r w:rsidRPr="00417DC5">
        <w:rPr>
          <w:lang w:val="en-US"/>
        </w:rPr>
        <w:t>Vector</w:t>
      </w:r>
      <w:r w:rsidRPr="001219A2">
        <w:rPr>
          <w:lang w:val="en-US"/>
        </w:rPr>
        <w:t xml:space="preserve">3 </w:t>
      </w:r>
      <w:r w:rsidRPr="00417DC5">
        <w:rPr>
          <w:lang w:val="en-US"/>
        </w:rPr>
        <w:t>c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this</w:t>
      </w:r>
      <w:r w:rsidRPr="001219A2">
        <w:rPr>
          <w:lang w:val="en-US"/>
        </w:rPr>
        <w:t>.</w:t>
      </w:r>
      <w:r w:rsidRPr="00417DC5">
        <w:rPr>
          <w:lang w:val="en-US"/>
        </w:rPr>
        <w:t>a</w:t>
      </w:r>
      <w:r w:rsidRPr="001219A2">
        <w:rPr>
          <w:lang w:val="en-US"/>
        </w:rPr>
        <w:t xml:space="preserve"> = </w:t>
      </w:r>
      <w:r w:rsidRPr="00417DC5">
        <w:rPr>
          <w:lang w:val="en-US"/>
        </w:rPr>
        <w:t>a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this</w:t>
      </w:r>
      <w:r w:rsidRPr="001219A2">
        <w:rPr>
          <w:lang w:val="en-US"/>
        </w:rPr>
        <w:t>.</w:t>
      </w:r>
      <w:r w:rsidRPr="00417DC5">
        <w:rPr>
          <w:lang w:val="en-US"/>
        </w:rPr>
        <w:t>b</w:t>
      </w:r>
      <w:r w:rsidRPr="001219A2">
        <w:rPr>
          <w:lang w:val="en-US"/>
        </w:rPr>
        <w:t xml:space="preserve"> = </w:t>
      </w:r>
      <w:r w:rsidRPr="00417DC5">
        <w:rPr>
          <w:lang w:val="en-US"/>
        </w:rPr>
        <w:t>b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this</w:t>
      </w:r>
      <w:r w:rsidRPr="001219A2">
        <w:rPr>
          <w:lang w:val="en-US"/>
        </w:rPr>
        <w:t>.</w:t>
      </w:r>
      <w:r w:rsidRPr="00417DC5">
        <w:rPr>
          <w:lang w:val="en-US"/>
        </w:rPr>
        <w:t>c</w:t>
      </w:r>
      <w:r w:rsidRPr="001219A2">
        <w:rPr>
          <w:lang w:val="en-US"/>
        </w:rPr>
        <w:t xml:space="preserve"> = </w:t>
      </w:r>
      <w:r w:rsidRPr="00417DC5">
        <w:rPr>
          <w:lang w:val="en-US"/>
        </w:rPr>
        <w:t>c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}</w:t>
      </w:r>
      <w:r w:rsidRPr="001219A2">
        <w:rPr>
          <w:lang w:val="en-US"/>
        </w:rPr>
        <w:br/>
        <w:t xml:space="preserve">    </w:t>
      </w:r>
      <w:r w:rsidRPr="001219A2">
        <w:rPr>
          <w:lang w:val="en-US"/>
        </w:rPr>
        <w:br/>
        <w:t xml:space="preserve">    /// &lt;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Получает</w:t>
      </w:r>
      <w:r w:rsidRPr="001219A2">
        <w:rPr>
          <w:lang w:val="en-US"/>
        </w:rPr>
        <w:t xml:space="preserve"> </w:t>
      </w:r>
      <w:r>
        <w:t>случайную</w:t>
      </w:r>
      <w:r w:rsidRPr="001219A2">
        <w:rPr>
          <w:lang w:val="en-US"/>
        </w:rPr>
        <w:t xml:space="preserve"> </w:t>
      </w:r>
      <w:r>
        <w:t>точку</w:t>
      </w:r>
      <w:r w:rsidRPr="001219A2">
        <w:rPr>
          <w:lang w:val="en-US"/>
        </w:rPr>
        <w:t xml:space="preserve"> </w:t>
      </w:r>
      <w:r>
        <w:t>в</w:t>
      </w:r>
      <w:r w:rsidRPr="001219A2">
        <w:rPr>
          <w:lang w:val="en-US"/>
        </w:rPr>
        <w:t xml:space="preserve"> </w:t>
      </w:r>
      <w:r>
        <w:t>треугольнике</w:t>
      </w:r>
      <w:r w:rsidRPr="001219A2">
        <w:rPr>
          <w:lang w:val="en-US"/>
        </w:rPr>
        <w:br/>
        <w:t xml:space="preserve">    /// &lt;/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&lt;</w:t>
      </w:r>
      <w:r w:rsidRPr="00417DC5">
        <w:rPr>
          <w:lang w:val="en-US"/>
        </w:rPr>
        <w:t>returns</w:t>
      </w:r>
      <w:r w:rsidRPr="001219A2">
        <w:rPr>
          <w:lang w:val="en-US"/>
        </w:rPr>
        <w:t>&gt;</w:t>
      </w:r>
      <w:r>
        <w:t>Случаная</w:t>
      </w:r>
      <w:r w:rsidRPr="001219A2">
        <w:rPr>
          <w:lang w:val="en-US"/>
        </w:rPr>
        <w:t xml:space="preserve"> </w:t>
      </w:r>
      <w:r>
        <w:t>точка</w:t>
      </w:r>
      <w:r w:rsidRPr="001219A2">
        <w:rPr>
          <w:lang w:val="en-US"/>
        </w:rPr>
        <w:t>&lt;/</w:t>
      </w:r>
      <w:r w:rsidRPr="00417DC5">
        <w:rPr>
          <w:lang w:val="en-US"/>
        </w:rPr>
        <w:t>returns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417DC5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Vector</w:t>
      </w:r>
      <w:r w:rsidRPr="001219A2">
        <w:rPr>
          <w:lang w:val="en-US"/>
        </w:rPr>
        <w:t xml:space="preserve">3 </w:t>
      </w:r>
      <w:r w:rsidRPr="00417DC5">
        <w:rPr>
          <w:lang w:val="en-US"/>
        </w:rPr>
        <w:t>RandomPoint</w:t>
      </w:r>
      <w:r w:rsidRPr="001219A2">
        <w:rPr>
          <w:lang w:val="en-US"/>
        </w:rPr>
        <w:t>() {</w:t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r</w:t>
      </w:r>
      <w:r w:rsidRPr="001219A2">
        <w:rPr>
          <w:lang w:val="en-US"/>
        </w:rPr>
        <w:t xml:space="preserve">1 = </w:t>
      </w:r>
      <w:r w:rsidRPr="00417DC5">
        <w:rPr>
          <w:lang w:val="en-US"/>
        </w:rPr>
        <w:t>Random</w:t>
      </w:r>
      <w:r w:rsidRPr="001219A2">
        <w:rPr>
          <w:lang w:val="en-US"/>
        </w:rPr>
        <w:t>.</w:t>
      </w:r>
      <w:r w:rsidRPr="00417DC5">
        <w:rPr>
          <w:lang w:val="en-US"/>
        </w:rPr>
        <w:t>value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r</w:t>
      </w:r>
      <w:r w:rsidRPr="001219A2">
        <w:rPr>
          <w:lang w:val="en-US"/>
        </w:rPr>
        <w:t xml:space="preserve">2 = </w:t>
      </w:r>
      <w:r w:rsidRPr="00417DC5">
        <w:rPr>
          <w:lang w:val="en-US"/>
        </w:rPr>
        <w:t>Random</w:t>
      </w:r>
      <w:r w:rsidRPr="001219A2">
        <w:rPr>
          <w:lang w:val="en-US"/>
        </w:rPr>
        <w:t>.</w:t>
      </w:r>
      <w:r w:rsidRPr="00417DC5">
        <w:rPr>
          <w:lang w:val="en-US"/>
        </w:rPr>
        <w:t>value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return</w:t>
      </w:r>
      <w:r w:rsidRPr="001219A2">
        <w:rPr>
          <w:lang w:val="en-US"/>
        </w:rPr>
        <w:t xml:space="preserve"> (1 - </w:t>
      </w:r>
      <w:r w:rsidRPr="00417DC5">
        <w:rPr>
          <w:lang w:val="en-US"/>
        </w:rPr>
        <w:t>Mathf</w:t>
      </w:r>
      <w:r w:rsidRPr="001219A2">
        <w:rPr>
          <w:lang w:val="en-US"/>
        </w:rPr>
        <w:t>.</w:t>
      </w:r>
      <w:r w:rsidRPr="00417DC5">
        <w:rPr>
          <w:lang w:val="en-US"/>
        </w:rPr>
        <w:t>Sqrt</w:t>
      </w:r>
      <w:r w:rsidRPr="001219A2">
        <w:rPr>
          <w:lang w:val="en-US"/>
        </w:rPr>
        <w:t>(</w:t>
      </w:r>
      <w:r w:rsidRPr="00417DC5">
        <w:rPr>
          <w:lang w:val="en-US"/>
        </w:rPr>
        <w:t>r</w:t>
      </w:r>
      <w:r w:rsidRPr="001219A2">
        <w:rPr>
          <w:lang w:val="en-US"/>
        </w:rPr>
        <w:t xml:space="preserve">1)) * </w:t>
      </w:r>
      <w:r w:rsidRPr="00417DC5">
        <w:rPr>
          <w:lang w:val="en-US"/>
        </w:rPr>
        <w:t>a</w:t>
      </w:r>
      <w:r w:rsidRPr="001219A2">
        <w:rPr>
          <w:lang w:val="en-US"/>
        </w:rPr>
        <w:t xml:space="preserve"> + (</w:t>
      </w:r>
      <w:r w:rsidRPr="00417DC5">
        <w:rPr>
          <w:lang w:val="en-US"/>
        </w:rPr>
        <w:t>Mathf</w:t>
      </w:r>
      <w:r w:rsidRPr="001219A2">
        <w:rPr>
          <w:lang w:val="en-US"/>
        </w:rPr>
        <w:t>.</w:t>
      </w:r>
      <w:r w:rsidRPr="00417DC5">
        <w:rPr>
          <w:lang w:val="en-US"/>
        </w:rPr>
        <w:t>Sqrt</w:t>
      </w:r>
      <w:r w:rsidRPr="001219A2">
        <w:rPr>
          <w:lang w:val="en-US"/>
        </w:rPr>
        <w:t>(</w:t>
      </w:r>
      <w:r w:rsidRPr="00417DC5">
        <w:rPr>
          <w:lang w:val="en-US"/>
        </w:rPr>
        <w:t>r</w:t>
      </w:r>
      <w:r w:rsidRPr="001219A2">
        <w:rPr>
          <w:lang w:val="en-US"/>
        </w:rPr>
        <w:t xml:space="preserve">1) * (1 - </w:t>
      </w:r>
      <w:r w:rsidRPr="00417DC5">
        <w:rPr>
          <w:lang w:val="en-US"/>
        </w:rPr>
        <w:t>r</w:t>
      </w:r>
      <w:r w:rsidRPr="001219A2">
        <w:rPr>
          <w:lang w:val="en-US"/>
        </w:rPr>
        <w:t xml:space="preserve">2)) * </w:t>
      </w:r>
      <w:r w:rsidRPr="00417DC5">
        <w:rPr>
          <w:lang w:val="en-US"/>
        </w:rPr>
        <w:t>b</w:t>
      </w:r>
      <w:r w:rsidRPr="001219A2">
        <w:rPr>
          <w:lang w:val="en-US"/>
        </w:rPr>
        <w:t xml:space="preserve"> + (</w:t>
      </w:r>
      <w:r w:rsidRPr="00417DC5">
        <w:rPr>
          <w:lang w:val="en-US"/>
        </w:rPr>
        <w:t>Mathf</w:t>
      </w:r>
      <w:r w:rsidRPr="001219A2">
        <w:rPr>
          <w:lang w:val="en-US"/>
        </w:rPr>
        <w:t>.</w:t>
      </w:r>
      <w:r w:rsidRPr="00417DC5">
        <w:rPr>
          <w:lang w:val="en-US"/>
        </w:rPr>
        <w:t>Sqrt</w:t>
      </w:r>
      <w:r w:rsidRPr="001219A2">
        <w:rPr>
          <w:lang w:val="en-US"/>
        </w:rPr>
        <w:t>(</w:t>
      </w:r>
      <w:r w:rsidRPr="00417DC5">
        <w:rPr>
          <w:lang w:val="en-US"/>
        </w:rPr>
        <w:t>r</w:t>
      </w:r>
      <w:r w:rsidRPr="001219A2">
        <w:rPr>
          <w:lang w:val="en-US"/>
        </w:rPr>
        <w:t xml:space="preserve">1) * </w:t>
      </w:r>
      <w:r w:rsidRPr="00417DC5">
        <w:rPr>
          <w:lang w:val="en-US"/>
        </w:rPr>
        <w:t>r</w:t>
      </w:r>
      <w:r w:rsidRPr="001219A2">
        <w:rPr>
          <w:lang w:val="en-US"/>
        </w:rPr>
        <w:t xml:space="preserve">2) * </w:t>
      </w:r>
      <w:r w:rsidRPr="00417DC5">
        <w:rPr>
          <w:lang w:val="en-US"/>
        </w:rPr>
        <w:t>c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}</w:t>
      </w:r>
      <w:r w:rsidRPr="001219A2">
        <w:rPr>
          <w:lang w:val="en-US"/>
        </w:rPr>
        <w:br/>
        <w:t xml:space="preserve">    </w:t>
      </w:r>
      <w:r w:rsidRPr="001219A2">
        <w:rPr>
          <w:lang w:val="en-US"/>
        </w:rPr>
        <w:br/>
        <w:t xml:space="preserve">    /// &lt;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Вычисляет</w:t>
      </w:r>
      <w:r w:rsidRPr="001219A2">
        <w:rPr>
          <w:lang w:val="en-US"/>
        </w:rPr>
        <w:t xml:space="preserve"> </w:t>
      </w:r>
      <w:r>
        <w:t>площадь</w:t>
      </w:r>
      <w:r w:rsidRPr="001219A2">
        <w:rPr>
          <w:lang w:val="en-US"/>
        </w:rPr>
        <w:t xml:space="preserve"> </w:t>
      </w:r>
      <w:r>
        <w:t>треугольника</w:t>
      </w:r>
      <w:r w:rsidRPr="001219A2">
        <w:rPr>
          <w:lang w:val="en-US"/>
        </w:rPr>
        <w:br/>
        <w:t xml:space="preserve">    /// &lt;/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417DC5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Area</w:t>
      </w:r>
      <w:r w:rsidRPr="001219A2">
        <w:rPr>
          <w:lang w:val="en-US"/>
        </w:rPr>
        <w:t xml:space="preserve"> =&gt; </w:t>
      </w:r>
      <w:r w:rsidRPr="00417DC5">
        <w:rPr>
          <w:lang w:val="en-US"/>
        </w:rPr>
        <w:t>Vector</w:t>
      </w:r>
      <w:r w:rsidRPr="001219A2">
        <w:rPr>
          <w:lang w:val="en-US"/>
        </w:rPr>
        <w:t>3.</w:t>
      </w:r>
      <w:r w:rsidRPr="00417DC5">
        <w:rPr>
          <w:lang w:val="en-US"/>
        </w:rPr>
        <w:t>Cross</w:t>
      </w:r>
      <w:r w:rsidRPr="001219A2">
        <w:rPr>
          <w:lang w:val="en-US"/>
        </w:rPr>
        <w:t>(</w:t>
      </w:r>
      <w:r w:rsidRPr="00417DC5">
        <w:rPr>
          <w:lang w:val="en-US"/>
        </w:rPr>
        <w:t>a</w:t>
      </w:r>
      <w:r w:rsidRPr="001219A2">
        <w:rPr>
          <w:lang w:val="en-US"/>
        </w:rPr>
        <w:t xml:space="preserve"> - </w:t>
      </w:r>
      <w:r w:rsidRPr="00417DC5">
        <w:rPr>
          <w:lang w:val="en-US"/>
        </w:rPr>
        <w:t>b</w:t>
      </w:r>
      <w:r w:rsidRPr="001219A2">
        <w:rPr>
          <w:lang w:val="en-US"/>
        </w:rPr>
        <w:t xml:space="preserve">, </w:t>
      </w:r>
      <w:r w:rsidRPr="00417DC5">
        <w:rPr>
          <w:lang w:val="en-US"/>
        </w:rPr>
        <w:t>a</w:t>
      </w:r>
      <w:r w:rsidRPr="001219A2">
        <w:rPr>
          <w:lang w:val="en-US"/>
        </w:rPr>
        <w:t xml:space="preserve"> - </w:t>
      </w:r>
      <w:r w:rsidRPr="00417DC5">
        <w:rPr>
          <w:lang w:val="en-US"/>
        </w:rPr>
        <w:t>c</w:t>
      </w:r>
      <w:r w:rsidRPr="001219A2">
        <w:rPr>
          <w:lang w:val="en-US"/>
        </w:rPr>
        <w:t>).</w:t>
      </w:r>
      <w:r w:rsidRPr="00417DC5">
        <w:rPr>
          <w:lang w:val="en-US"/>
        </w:rPr>
        <w:t>magnitude</w:t>
      </w:r>
      <w:r w:rsidRPr="001219A2">
        <w:rPr>
          <w:lang w:val="en-US"/>
        </w:rPr>
        <w:t xml:space="preserve"> / 2;</w:t>
      </w:r>
      <w:r w:rsidRPr="001219A2">
        <w:rPr>
          <w:lang w:val="en-US"/>
        </w:rPr>
        <w:br/>
        <w:t>}</w:t>
      </w:r>
      <w:r w:rsidRPr="001219A2">
        <w:rPr>
          <w:lang w:val="en-US"/>
        </w:rPr>
        <w:br/>
      </w:r>
      <w:r w:rsidRPr="001219A2">
        <w:rPr>
          <w:lang w:val="en-US"/>
        </w:rPr>
        <w:br/>
        <w:t>/// &lt;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///     </w:t>
      </w:r>
      <w:r>
        <w:t>Класс</w:t>
      </w:r>
      <w:r w:rsidRPr="001219A2">
        <w:rPr>
          <w:lang w:val="en-US"/>
        </w:rPr>
        <w:t xml:space="preserve">, </w:t>
      </w:r>
      <w:r>
        <w:t>представляющий</w:t>
      </w:r>
      <w:r w:rsidRPr="001219A2">
        <w:rPr>
          <w:lang w:val="en-US"/>
        </w:rPr>
        <w:t xml:space="preserve"> </w:t>
      </w:r>
      <w:r>
        <w:t>выпуклый</w:t>
      </w:r>
      <w:r w:rsidRPr="001219A2">
        <w:rPr>
          <w:lang w:val="en-US"/>
        </w:rPr>
        <w:t xml:space="preserve"> </w:t>
      </w:r>
      <w:r>
        <w:t>многоугольник</w:t>
      </w:r>
      <w:r w:rsidRPr="001219A2">
        <w:rPr>
          <w:lang w:val="en-US"/>
        </w:rPr>
        <w:t xml:space="preserve">, </w:t>
      </w:r>
      <w:r>
        <w:t>составленный</w:t>
      </w:r>
      <w:r w:rsidRPr="001219A2">
        <w:rPr>
          <w:lang w:val="en-US"/>
        </w:rPr>
        <w:t xml:space="preserve"> </w:t>
      </w:r>
      <w:r>
        <w:t>из</w:t>
      </w:r>
      <w:r w:rsidRPr="001219A2">
        <w:rPr>
          <w:lang w:val="en-US"/>
        </w:rPr>
        <w:t xml:space="preserve"> </w:t>
      </w:r>
      <w:r>
        <w:t>треугольников</w:t>
      </w:r>
      <w:r w:rsidRPr="001219A2">
        <w:rPr>
          <w:lang w:val="en-US"/>
        </w:rPr>
        <w:br/>
        <w:t>/// &lt;/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</w:r>
      <w:r w:rsidRPr="00417DC5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class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TrianglePolygon</w:t>
      </w:r>
      <w:r w:rsidRPr="001219A2">
        <w:rPr>
          <w:lang w:val="en-US"/>
        </w:rPr>
        <w:t xml:space="preserve"> {</w:t>
      </w:r>
      <w:r w:rsidRPr="001219A2">
        <w:rPr>
          <w:lang w:val="en-US"/>
        </w:rPr>
        <w:br/>
        <w:t xml:space="preserve">    /// &lt;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Список</w:t>
      </w:r>
      <w:r w:rsidRPr="001219A2">
        <w:rPr>
          <w:lang w:val="en-US"/>
        </w:rPr>
        <w:t xml:space="preserve"> </w:t>
      </w:r>
      <w:r>
        <w:t>треугольников</w:t>
      </w:r>
      <w:r w:rsidRPr="001219A2">
        <w:rPr>
          <w:lang w:val="en-US"/>
        </w:rPr>
        <w:br/>
        <w:t xml:space="preserve">    /// &lt;/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417DC5">
        <w:rPr>
          <w:lang w:val="en-US"/>
        </w:rPr>
        <w:t>private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List</w:t>
      </w:r>
      <w:r w:rsidRPr="001219A2">
        <w:rPr>
          <w:lang w:val="en-US"/>
        </w:rPr>
        <w:t>&lt;</w:t>
      </w:r>
      <w:r w:rsidRPr="00417DC5">
        <w:rPr>
          <w:lang w:val="en-US"/>
        </w:rPr>
        <w:t>Triangle</w:t>
      </w:r>
      <w:r w:rsidRPr="001219A2">
        <w:rPr>
          <w:lang w:val="en-US"/>
        </w:rPr>
        <w:t xml:space="preserve">&gt; </w:t>
      </w:r>
      <w:r w:rsidRPr="00417DC5">
        <w:rPr>
          <w:lang w:val="en-US"/>
        </w:rPr>
        <w:t>triangles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/// &lt;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Суммарная</w:t>
      </w:r>
      <w:r w:rsidRPr="001219A2">
        <w:rPr>
          <w:lang w:val="en-US"/>
        </w:rPr>
        <w:t xml:space="preserve"> </w:t>
      </w:r>
      <w:r>
        <w:t>площадь</w:t>
      </w:r>
      <w:r w:rsidRPr="001219A2">
        <w:rPr>
          <w:lang w:val="en-US"/>
        </w:rPr>
        <w:t xml:space="preserve"> </w:t>
      </w:r>
      <w:r>
        <w:t>всех</w:t>
      </w:r>
      <w:r w:rsidRPr="001219A2">
        <w:rPr>
          <w:lang w:val="en-US"/>
        </w:rPr>
        <w:t xml:space="preserve"> </w:t>
      </w:r>
      <w:r>
        <w:t>треугольников</w:t>
      </w:r>
      <w:r w:rsidRPr="001219A2">
        <w:rPr>
          <w:lang w:val="en-US"/>
        </w:rPr>
        <w:br/>
        <w:t xml:space="preserve">    /// &lt;/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417DC5">
        <w:rPr>
          <w:lang w:val="en-US"/>
        </w:rPr>
        <w:t>private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areaSum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/// &lt;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Конструктор</w:t>
      </w:r>
      <w:r w:rsidRPr="001219A2">
        <w:rPr>
          <w:lang w:val="en-US"/>
        </w:rPr>
        <w:br/>
        <w:t xml:space="preserve">    /// &lt;/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&lt;</w:t>
      </w:r>
      <w:r w:rsidRPr="00417DC5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name</w:t>
      </w:r>
      <w:r w:rsidRPr="001219A2">
        <w:rPr>
          <w:lang w:val="en-US"/>
        </w:rPr>
        <w:t>="</w:t>
      </w:r>
      <w:r w:rsidRPr="00417DC5">
        <w:rPr>
          <w:lang w:val="en-US"/>
        </w:rPr>
        <w:t>points</w:t>
      </w:r>
      <w:r w:rsidRPr="001219A2">
        <w:rPr>
          <w:lang w:val="en-US"/>
        </w:rPr>
        <w:t>"&gt;</w:t>
      </w:r>
      <w:r>
        <w:t>Список</w:t>
      </w:r>
      <w:r w:rsidRPr="001219A2">
        <w:rPr>
          <w:lang w:val="en-US"/>
        </w:rPr>
        <w:t xml:space="preserve"> </w:t>
      </w:r>
      <w:r>
        <w:t>точек</w:t>
      </w:r>
      <w:r w:rsidRPr="001219A2">
        <w:rPr>
          <w:lang w:val="en-US"/>
        </w:rPr>
        <w:t>&lt;/</w:t>
      </w:r>
      <w:r w:rsidRPr="00417DC5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417DC5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TrianglePolygon</w:t>
      </w:r>
      <w:r w:rsidRPr="001219A2">
        <w:rPr>
          <w:lang w:val="en-US"/>
        </w:rPr>
        <w:t>(</w:t>
      </w:r>
      <w:r w:rsidRPr="00417DC5">
        <w:rPr>
          <w:lang w:val="en-US"/>
        </w:rPr>
        <w:t>List</w:t>
      </w:r>
      <w:r w:rsidRPr="001219A2">
        <w:rPr>
          <w:lang w:val="en-US"/>
        </w:rPr>
        <w:t>&lt;</w:t>
      </w:r>
      <w:r w:rsidRPr="00417DC5">
        <w:rPr>
          <w:lang w:val="en-US"/>
        </w:rPr>
        <w:t>Vector</w:t>
      </w:r>
      <w:r w:rsidRPr="001219A2">
        <w:rPr>
          <w:lang w:val="en-US"/>
        </w:rPr>
        <w:t xml:space="preserve">3&gt; </w:t>
      </w:r>
      <w:r w:rsidRPr="00417DC5">
        <w:rPr>
          <w:lang w:val="en-US"/>
        </w:rPr>
        <w:t>points</w:t>
      </w:r>
      <w:r w:rsidRPr="001219A2">
        <w:rPr>
          <w:lang w:val="en-US"/>
        </w:rPr>
        <w:t>) {</w:t>
      </w:r>
      <w:r w:rsidRPr="001219A2">
        <w:rPr>
          <w:lang w:val="en-US"/>
        </w:rPr>
        <w:br/>
      </w:r>
      <w:r w:rsidRPr="001219A2">
        <w:rPr>
          <w:lang w:val="en-US"/>
        </w:rPr>
        <w:lastRenderedPageBreak/>
        <w:t xml:space="preserve">        </w:t>
      </w:r>
      <w:r w:rsidRPr="00417DC5">
        <w:rPr>
          <w:lang w:val="en-US"/>
        </w:rPr>
        <w:t>triangles</w:t>
      </w:r>
      <w:r w:rsidRPr="001219A2">
        <w:rPr>
          <w:lang w:val="en-US"/>
        </w:rPr>
        <w:t xml:space="preserve"> = </w:t>
      </w:r>
      <w:r w:rsidRPr="00417DC5">
        <w:rPr>
          <w:lang w:val="en-US"/>
        </w:rPr>
        <w:t>new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List</w:t>
      </w:r>
      <w:r w:rsidRPr="001219A2">
        <w:rPr>
          <w:lang w:val="en-US"/>
        </w:rPr>
        <w:t>&lt;</w:t>
      </w:r>
      <w:r w:rsidRPr="00417DC5">
        <w:rPr>
          <w:lang w:val="en-US"/>
        </w:rPr>
        <w:t>Triangle</w:t>
      </w:r>
      <w:r w:rsidRPr="001219A2">
        <w:rPr>
          <w:lang w:val="en-US"/>
        </w:rPr>
        <w:t>&gt;();</w:t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for</w:t>
      </w:r>
      <w:r w:rsidRPr="001219A2">
        <w:rPr>
          <w:lang w:val="en-US"/>
        </w:rPr>
        <w:t xml:space="preserve"> (</w:t>
      </w:r>
      <w:r w:rsidRPr="00417DC5">
        <w:rPr>
          <w:lang w:val="en-US"/>
        </w:rPr>
        <w:t>int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i</w:t>
      </w:r>
      <w:r w:rsidRPr="001219A2">
        <w:rPr>
          <w:lang w:val="en-US"/>
        </w:rPr>
        <w:t xml:space="preserve"> = 2; </w:t>
      </w:r>
      <w:r w:rsidRPr="00417DC5">
        <w:rPr>
          <w:lang w:val="en-US"/>
        </w:rPr>
        <w:t>i</w:t>
      </w:r>
      <w:r w:rsidRPr="001219A2">
        <w:rPr>
          <w:lang w:val="en-US"/>
        </w:rPr>
        <w:t xml:space="preserve"> &lt; </w:t>
      </w:r>
      <w:r w:rsidRPr="00417DC5">
        <w:rPr>
          <w:lang w:val="en-US"/>
        </w:rPr>
        <w:t>points</w:t>
      </w:r>
      <w:r w:rsidRPr="001219A2">
        <w:rPr>
          <w:lang w:val="en-US"/>
        </w:rPr>
        <w:t>.</w:t>
      </w:r>
      <w:r w:rsidRPr="00417DC5">
        <w:rPr>
          <w:lang w:val="en-US"/>
        </w:rPr>
        <w:t>Count</w:t>
      </w:r>
      <w:r w:rsidRPr="001219A2">
        <w:rPr>
          <w:lang w:val="en-US"/>
        </w:rPr>
        <w:t xml:space="preserve">; </w:t>
      </w:r>
      <w:r w:rsidRPr="00417DC5">
        <w:rPr>
          <w:lang w:val="en-US"/>
        </w:rPr>
        <w:t>i</w:t>
      </w:r>
      <w:r w:rsidRPr="001219A2">
        <w:rPr>
          <w:lang w:val="en-US"/>
        </w:rPr>
        <w:t>++) {</w:t>
      </w:r>
      <w:r w:rsidRPr="001219A2">
        <w:rPr>
          <w:lang w:val="en-US"/>
        </w:rPr>
        <w:br/>
        <w:t xml:space="preserve">            </w:t>
      </w:r>
      <w:r w:rsidRPr="00417DC5">
        <w:rPr>
          <w:lang w:val="en-US"/>
        </w:rPr>
        <w:t>triangles</w:t>
      </w:r>
      <w:r w:rsidRPr="001219A2">
        <w:rPr>
          <w:lang w:val="en-US"/>
        </w:rPr>
        <w:t>.</w:t>
      </w:r>
      <w:r w:rsidRPr="00417DC5">
        <w:rPr>
          <w:lang w:val="en-US"/>
        </w:rPr>
        <w:t>Add</w:t>
      </w:r>
      <w:r w:rsidRPr="001219A2">
        <w:rPr>
          <w:lang w:val="en-US"/>
        </w:rPr>
        <w:t>(</w:t>
      </w:r>
      <w:r w:rsidRPr="00417DC5">
        <w:rPr>
          <w:lang w:val="en-US"/>
        </w:rPr>
        <w:t>new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Triangle</w:t>
      </w:r>
      <w:r w:rsidRPr="001219A2">
        <w:rPr>
          <w:lang w:val="en-US"/>
        </w:rPr>
        <w:t>(</w:t>
      </w:r>
      <w:r w:rsidRPr="00417DC5">
        <w:rPr>
          <w:lang w:val="en-US"/>
        </w:rPr>
        <w:t>points</w:t>
      </w:r>
      <w:r w:rsidRPr="001219A2">
        <w:rPr>
          <w:lang w:val="en-US"/>
        </w:rPr>
        <w:t xml:space="preserve">[0], </w:t>
      </w:r>
      <w:r w:rsidRPr="00417DC5">
        <w:rPr>
          <w:lang w:val="en-US"/>
        </w:rPr>
        <w:t>points</w:t>
      </w:r>
      <w:r w:rsidRPr="001219A2">
        <w:rPr>
          <w:lang w:val="en-US"/>
        </w:rPr>
        <w:t>[</w:t>
      </w:r>
      <w:r w:rsidRPr="00417DC5">
        <w:rPr>
          <w:lang w:val="en-US"/>
        </w:rPr>
        <w:t>i</w:t>
      </w:r>
      <w:r w:rsidRPr="001219A2">
        <w:rPr>
          <w:lang w:val="en-US"/>
        </w:rPr>
        <w:t xml:space="preserve"> - 1], </w:t>
      </w:r>
      <w:r w:rsidRPr="00417DC5">
        <w:rPr>
          <w:lang w:val="en-US"/>
        </w:rPr>
        <w:t>points</w:t>
      </w:r>
      <w:r w:rsidRPr="001219A2">
        <w:rPr>
          <w:lang w:val="en-US"/>
        </w:rPr>
        <w:t>[</w:t>
      </w:r>
      <w:r w:rsidRPr="00417DC5">
        <w:rPr>
          <w:lang w:val="en-US"/>
        </w:rPr>
        <w:t>i</w:t>
      </w:r>
      <w:r w:rsidRPr="001219A2">
        <w:rPr>
          <w:lang w:val="en-US"/>
        </w:rPr>
        <w:t>]));</w:t>
      </w:r>
      <w:r w:rsidRPr="001219A2">
        <w:rPr>
          <w:lang w:val="en-US"/>
        </w:rPr>
        <w:br/>
        <w:t xml:space="preserve">        }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areaSum</w:t>
      </w:r>
      <w:r w:rsidRPr="001219A2">
        <w:rPr>
          <w:lang w:val="en-US"/>
        </w:rPr>
        <w:t xml:space="preserve"> = 0;</w:t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foreach</w:t>
      </w:r>
      <w:r w:rsidRPr="001219A2">
        <w:rPr>
          <w:lang w:val="en-US"/>
        </w:rPr>
        <w:t xml:space="preserve"> (</w:t>
      </w:r>
      <w:r w:rsidRPr="00417DC5">
        <w:rPr>
          <w:lang w:val="en-US"/>
        </w:rPr>
        <w:t>var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triangle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in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triangles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    </w:t>
      </w:r>
      <w:r w:rsidRPr="00417DC5">
        <w:rPr>
          <w:lang w:val="en-US"/>
        </w:rPr>
        <w:t>areaSum</w:t>
      </w:r>
      <w:r w:rsidRPr="001219A2">
        <w:rPr>
          <w:lang w:val="en-US"/>
        </w:rPr>
        <w:t xml:space="preserve"> += </w:t>
      </w:r>
      <w:r w:rsidRPr="00417DC5">
        <w:rPr>
          <w:lang w:val="en-US"/>
        </w:rPr>
        <w:t>triangle</w:t>
      </w:r>
      <w:r w:rsidRPr="001219A2">
        <w:rPr>
          <w:lang w:val="en-US"/>
        </w:rPr>
        <w:t>.</w:t>
      </w:r>
      <w:r w:rsidRPr="00417DC5">
        <w:rPr>
          <w:lang w:val="en-US"/>
        </w:rPr>
        <w:t>Area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    }</w:t>
      </w:r>
      <w:r w:rsidRPr="001219A2">
        <w:rPr>
          <w:lang w:val="en-US"/>
        </w:rPr>
        <w:br/>
        <w:t xml:space="preserve">    }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/// &lt;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Находит</w:t>
      </w:r>
      <w:r w:rsidRPr="001219A2">
        <w:rPr>
          <w:lang w:val="en-US"/>
        </w:rPr>
        <w:t xml:space="preserve"> </w:t>
      </w:r>
      <w:r>
        <w:t>случайную</w:t>
      </w:r>
      <w:r w:rsidRPr="001219A2">
        <w:rPr>
          <w:lang w:val="en-US"/>
        </w:rPr>
        <w:t xml:space="preserve"> </w:t>
      </w:r>
      <w:r>
        <w:t>точку</w:t>
      </w:r>
      <w:r w:rsidRPr="001219A2">
        <w:rPr>
          <w:lang w:val="en-US"/>
        </w:rPr>
        <w:t xml:space="preserve"> </w:t>
      </w:r>
      <w:r>
        <w:t>внутри</w:t>
      </w:r>
      <w:r w:rsidRPr="001219A2">
        <w:rPr>
          <w:lang w:val="en-US"/>
        </w:rPr>
        <w:t xml:space="preserve"> </w:t>
      </w:r>
      <w:r>
        <w:t>многоугольника</w:t>
      </w:r>
      <w:r w:rsidRPr="001219A2">
        <w:rPr>
          <w:lang w:val="en-US"/>
        </w:rPr>
        <w:br/>
        <w:t xml:space="preserve">    /// &lt;/</w:t>
      </w:r>
      <w:r w:rsidRPr="00417DC5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&lt;</w:t>
      </w:r>
      <w:r w:rsidRPr="00417DC5">
        <w:rPr>
          <w:lang w:val="en-US"/>
        </w:rPr>
        <w:t>returns</w:t>
      </w:r>
      <w:r w:rsidRPr="001219A2">
        <w:rPr>
          <w:lang w:val="en-US"/>
        </w:rPr>
        <w:t>&gt;</w:t>
      </w:r>
      <w:r>
        <w:t>Случайную</w:t>
      </w:r>
      <w:r w:rsidRPr="001219A2">
        <w:rPr>
          <w:lang w:val="en-US"/>
        </w:rPr>
        <w:t xml:space="preserve"> </w:t>
      </w:r>
      <w:r>
        <w:t>точку</w:t>
      </w:r>
      <w:r w:rsidRPr="001219A2">
        <w:rPr>
          <w:lang w:val="en-US"/>
        </w:rPr>
        <w:t>&lt;/</w:t>
      </w:r>
      <w:r w:rsidRPr="00417DC5">
        <w:rPr>
          <w:lang w:val="en-US"/>
        </w:rPr>
        <w:t>returns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417DC5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Vector</w:t>
      </w:r>
      <w:r w:rsidRPr="001219A2">
        <w:rPr>
          <w:lang w:val="en-US"/>
        </w:rPr>
        <w:t xml:space="preserve">3 </w:t>
      </w:r>
      <w:r w:rsidRPr="00417DC5">
        <w:rPr>
          <w:lang w:val="en-US"/>
        </w:rPr>
        <w:t>RandomPoint</w:t>
      </w:r>
      <w:r w:rsidRPr="001219A2">
        <w:rPr>
          <w:lang w:val="en-US"/>
        </w:rPr>
        <w:t>() {</w:t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r</w:t>
      </w:r>
      <w:r w:rsidRPr="001219A2">
        <w:rPr>
          <w:lang w:val="en-US"/>
        </w:rPr>
        <w:t xml:space="preserve"> = </w:t>
      </w:r>
      <w:r w:rsidRPr="00417DC5">
        <w:rPr>
          <w:lang w:val="en-US"/>
        </w:rPr>
        <w:t>Random</w:t>
      </w:r>
      <w:r w:rsidRPr="001219A2">
        <w:rPr>
          <w:lang w:val="en-US"/>
        </w:rPr>
        <w:t>.</w:t>
      </w:r>
      <w:r w:rsidRPr="00417DC5">
        <w:rPr>
          <w:lang w:val="en-US"/>
        </w:rPr>
        <w:t>Range</w:t>
      </w:r>
      <w:r w:rsidRPr="001219A2">
        <w:rPr>
          <w:lang w:val="en-US"/>
        </w:rPr>
        <w:t xml:space="preserve">(0, </w:t>
      </w:r>
      <w:r w:rsidRPr="00417DC5">
        <w:rPr>
          <w:lang w:val="en-US"/>
        </w:rPr>
        <w:t>areaSum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int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i</w:t>
      </w:r>
      <w:r w:rsidRPr="001219A2">
        <w:rPr>
          <w:lang w:val="en-US"/>
        </w:rPr>
        <w:t xml:space="preserve"> = 0;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while</w:t>
      </w:r>
      <w:r w:rsidRPr="001219A2">
        <w:rPr>
          <w:lang w:val="en-US"/>
        </w:rPr>
        <w:t xml:space="preserve"> (</w:t>
      </w:r>
      <w:r w:rsidRPr="00417DC5">
        <w:rPr>
          <w:lang w:val="en-US"/>
        </w:rPr>
        <w:t>r</w:t>
      </w:r>
      <w:r w:rsidRPr="001219A2">
        <w:rPr>
          <w:lang w:val="en-US"/>
        </w:rPr>
        <w:t xml:space="preserve"> &gt;= </w:t>
      </w:r>
      <w:r w:rsidRPr="00417DC5">
        <w:rPr>
          <w:lang w:val="en-US"/>
        </w:rPr>
        <w:t>triangles</w:t>
      </w:r>
      <w:r w:rsidRPr="001219A2">
        <w:rPr>
          <w:lang w:val="en-US"/>
        </w:rPr>
        <w:t>[</w:t>
      </w:r>
      <w:r w:rsidRPr="00417DC5">
        <w:rPr>
          <w:lang w:val="en-US"/>
        </w:rPr>
        <w:t>i</w:t>
      </w:r>
      <w:r w:rsidRPr="001219A2">
        <w:rPr>
          <w:lang w:val="en-US"/>
        </w:rPr>
        <w:t>].</w:t>
      </w:r>
      <w:r w:rsidRPr="00417DC5">
        <w:rPr>
          <w:lang w:val="en-US"/>
        </w:rPr>
        <w:t>Area</w:t>
      </w:r>
      <w:r w:rsidRPr="001219A2">
        <w:rPr>
          <w:lang w:val="en-US"/>
        </w:rPr>
        <w:t>)</w:t>
      </w:r>
      <w:r w:rsidRPr="001219A2">
        <w:rPr>
          <w:lang w:val="en-US"/>
        </w:rPr>
        <w:br/>
        <w:t xml:space="preserve">        {</w:t>
      </w:r>
      <w:r w:rsidRPr="001219A2">
        <w:rPr>
          <w:lang w:val="en-US"/>
        </w:rPr>
        <w:br/>
        <w:t xml:space="preserve">            </w:t>
      </w:r>
      <w:r w:rsidRPr="00417DC5">
        <w:rPr>
          <w:lang w:val="en-US"/>
        </w:rPr>
        <w:t>r</w:t>
      </w:r>
      <w:r w:rsidRPr="001219A2">
        <w:rPr>
          <w:lang w:val="en-US"/>
        </w:rPr>
        <w:t xml:space="preserve"> -= </w:t>
      </w:r>
      <w:r w:rsidRPr="00417DC5">
        <w:rPr>
          <w:lang w:val="en-US"/>
        </w:rPr>
        <w:t>triangles</w:t>
      </w:r>
      <w:r w:rsidRPr="001219A2">
        <w:rPr>
          <w:lang w:val="en-US"/>
        </w:rPr>
        <w:t>[</w:t>
      </w:r>
      <w:r w:rsidRPr="00417DC5">
        <w:rPr>
          <w:lang w:val="en-US"/>
        </w:rPr>
        <w:t>i</w:t>
      </w:r>
      <w:r w:rsidRPr="001219A2">
        <w:rPr>
          <w:lang w:val="en-US"/>
        </w:rPr>
        <w:t>].</w:t>
      </w:r>
      <w:r w:rsidRPr="00417DC5">
        <w:rPr>
          <w:lang w:val="en-US"/>
        </w:rPr>
        <w:t>Area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        </w:t>
      </w:r>
      <w:r w:rsidRPr="00417DC5">
        <w:rPr>
          <w:lang w:val="en-US"/>
        </w:rPr>
        <w:t>i</w:t>
      </w:r>
      <w:r w:rsidRPr="001219A2">
        <w:rPr>
          <w:lang w:val="en-US"/>
        </w:rPr>
        <w:t>++;</w:t>
      </w:r>
      <w:r w:rsidRPr="001219A2">
        <w:rPr>
          <w:lang w:val="en-US"/>
        </w:rPr>
        <w:br/>
        <w:t xml:space="preserve">        }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</w:t>
      </w:r>
      <w:r w:rsidRPr="00417DC5">
        <w:rPr>
          <w:lang w:val="en-US"/>
        </w:rPr>
        <w:t>return</w:t>
      </w:r>
      <w:r w:rsidRPr="001219A2">
        <w:rPr>
          <w:lang w:val="en-US"/>
        </w:rPr>
        <w:t xml:space="preserve"> </w:t>
      </w:r>
      <w:r w:rsidRPr="00417DC5">
        <w:rPr>
          <w:lang w:val="en-US"/>
        </w:rPr>
        <w:t>triangles</w:t>
      </w:r>
      <w:r w:rsidRPr="001219A2">
        <w:rPr>
          <w:lang w:val="en-US"/>
        </w:rPr>
        <w:t>[</w:t>
      </w:r>
      <w:r w:rsidRPr="00417DC5">
        <w:rPr>
          <w:lang w:val="en-US"/>
        </w:rPr>
        <w:t>i</w:t>
      </w:r>
      <w:r w:rsidRPr="001219A2">
        <w:rPr>
          <w:lang w:val="en-US"/>
        </w:rPr>
        <w:t>].</w:t>
      </w:r>
      <w:r w:rsidRPr="00417DC5">
        <w:rPr>
          <w:lang w:val="en-US"/>
        </w:rPr>
        <w:t>RandomPoint</w:t>
      </w:r>
      <w:r w:rsidRPr="001219A2">
        <w:rPr>
          <w:lang w:val="en-US"/>
        </w:rPr>
        <w:t>();</w:t>
      </w:r>
      <w:r w:rsidRPr="001219A2">
        <w:rPr>
          <w:lang w:val="en-US"/>
        </w:rPr>
        <w:br/>
        <w:t xml:space="preserve">    }</w:t>
      </w:r>
      <w:r w:rsidRPr="001219A2">
        <w:rPr>
          <w:lang w:val="en-US"/>
        </w:rPr>
        <w:br/>
        <w:t>}</w:t>
      </w:r>
    </w:p>
    <w:p w14:paraId="7E8E0BF7" w14:textId="77777777" w:rsidR="00A5794D" w:rsidRPr="001219A2" w:rsidRDefault="00A5794D" w:rsidP="00A5794D">
      <w:pPr>
        <w:rPr>
          <w:lang w:val="en-US"/>
        </w:rPr>
      </w:pPr>
    </w:p>
    <w:p w14:paraId="2A6E0D33" w14:textId="77777777" w:rsidR="00A5794D" w:rsidRDefault="00A5794D" w:rsidP="00A5794D">
      <w:pPr>
        <w:pStyle w:val="2"/>
      </w:pPr>
      <w:bookmarkStart w:id="14" w:name="_Toc40977916"/>
      <w:bookmarkStart w:id="15" w:name="_Toc41217726"/>
      <w:r>
        <w:t>ActionController.cs</w:t>
      </w:r>
      <w:bookmarkEnd w:id="14"/>
      <w:bookmarkEnd w:id="15"/>
    </w:p>
    <w:p w14:paraId="5AFD2AC7" w14:textId="77777777" w:rsidR="00A5794D" w:rsidRDefault="00A5794D" w:rsidP="00A5794D">
      <w:pPr>
        <w:pStyle w:val="Code"/>
      </w:pPr>
      <w:r>
        <w:t>﻿using System;</w:t>
      </w:r>
      <w:r>
        <w:br/>
        <w:t>using Character.Actions;</w:t>
      </w:r>
      <w:r>
        <w:br/>
        <w:t>using Character.Guns;</w:t>
      </w:r>
      <w:r>
        <w:br/>
        <w:t>using UnityEngine;</w:t>
      </w:r>
      <w:r>
        <w:br/>
      </w:r>
      <w:r>
        <w:br/>
        <w:t>namespace Character {</w:t>
      </w:r>
      <w:r>
        <w:br/>
      </w:r>
      <w:r>
        <w:br/>
      </w:r>
      <w:r>
        <w:br/>
        <w:t xml:space="preserve">    </w:t>
      </w:r>
      <w:r>
        <w:br/>
        <w:t xml:space="preserve">    /// &lt;summary&gt;</w:t>
      </w:r>
      <w:r>
        <w:br/>
        <w:t xml:space="preserve">    ///     Компонента для обработки действий, которые может делать игрок</w:t>
      </w:r>
      <w:r>
        <w:br/>
        <w:t xml:space="preserve">    /// &lt;/summary&gt;</w:t>
      </w:r>
      <w:r>
        <w:br/>
        <w:t xml:space="preserve">    [RequireComponent(typeof(CharacterAnimator))]</w:t>
      </w:r>
      <w:r>
        <w:br/>
        <w:t xml:space="preserve">    [RequireComponent(typeof(PushAction))]</w:t>
      </w:r>
      <w:r>
        <w:br/>
        <w:t xml:space="preserve">    [RequireComponent(typeof(ShootPistolAction))]</w:t>
      </w:r>
      <w:r>
        <w:br/>
        <w:t xml:space="preserve">    [RequireComponent(typeof(ShootSemiautoAction))]</w:t>
      </w:r>
      <w:r>
        <w:br/>
        <w:t xml:space="preserve">    public class ActionController : MonoBehaviour {</w:t>
      </w:r>
      <w:r>
        <w:br/>
        <w:t xml:space="preserve">        </w:t>
      </w:r>
      <w:r>
        <w:br/>
        <w:t xml:space="preserve">        /// &lt;summary&gt;</w:t>
      </w:r>
      <w:r>
        <w:br/>
      </w:r>
      <w:r>
        <w:lastRenderedPageBreak/>
        <w:t xml:space="preserve">        ///     Ссылка на CharacterAnimator игрока</w:t>
      </w:r>
      <w:r>
        <w:br/>
        <w:t xml:space="preserve">        /// &lt;/summary&gt;</w:t>
      </w:r>
      <w:r>
        <w:br/>
        <w:t xml:space="preserve">        private CharacterAnimator animator;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Инициализирует переменны</w:t>
      </w:r>
      <w:r>
        <w:br/>
        <w:t xml:space="preserve">        /// &lt;/summary&gt;</w:t>
      </w:r>
      <w:r>
        <w:br/>
        <w:t xml:space="preserve">        void Start() {</w:t>
      </w:r>
      <w:r>
        <w:br/>
        <w:t xml:space="preserve">            animator = GetComponent&lt;CharacterAnimator&gt;();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Текущее действие</w:t>
      </w:r>
      <w:r>
        <w:br/>
        <w:t xml:space="preserve">        /// &lt;/summary&gt;</w:t>
      </w:r>
      <w:r>
        <w:br/>
        <w:t xml:space="preserve">        private IAction currentAction = null;</w:t>
      </w:r>
      <w:r>
        <w:br/>
        <w:t xml:space="preserve">        /// &lt;summary&gt;</w:t>
      </w:r>
      <w:r>
        <w:br/>
        <w:t xml:space="preserve">        ///     Координата, в которую направлен прицел игрока</w:t>
      </w:r>
      <w:r>
        <w:br/>
        <w:t xml:space="preserve">        /// &lt;/summary&gt;</w:t>
      </w:r>
      <w:r>
        <w:br/>
        <w:t xml:space="preserve">        public Vector3 Target;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Прекращает выполнение текущего действия</w:t>
      </w:r>
      <w:r>
        <w:br/>
        <w:t xml:space="preserve">        /// &lt;/summary&gt;</w:t>
      </w:r>
      <w:r>
        <w:br/>
        <w:t xml:space="preserve">        private void StopCurrent() {</w:t>
      </w:r>
      <w:r>
        <w:br/>
        <w:t xml:space="preserve">            if (currentAction != null) {</w:t>
      </w:r>
      <w:r>
        <w:br/>
        <w:t xml:space="preserve">                DoAction = false;</w:t>
      </w:r>
      <w:r>
        <w:br/>
        <w:t xml:space="preserve">                (currentAction as MonoBehaviour).enabled = false;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Изменяет действие персонажа</w:t>
      </w:r>
      <w:r>
        <w:br/>
        <w:t xml:space="preserve">        /// &lt;/summary&gt;</w:t>
      </w:r>
      <w:r>
        <w:br/>
        <w:t xml:space="preserve">        /// &lt;param name="setup"&gt;Функция для инициализации нового действия&lt;/param&gt;</w:t>
      </w:r>
      <w:r>
        <w:br/>
        <w:t xml:space="preserve">        /// &lt;typeparam name="T"&gt;Тип нового действия, должен быть MonoBehaivour и IAction&lt;/typeparam&gt;</w:t>
      </w:r>
      <w:r>
        <w:br/>
        <w:t xml:space="preserve">        public void SetAction&lt;T&gt;(System.Action&lt;T&gt; setup)</w:t>
      </w:r>
      <w:r>
        <w:br/>
        <w:t xml:space="preserve">            where T: MonoBehaviour, IAction {</w:t>
      </w:r>
      <w:r>
        <w:br/>
        <w:t xml:space="preserve">            StopCurrent();</w:t>
      </w:r>
      <w:r>
        <w:br/>
        <w:t xml:space="preserve">            var action = gameObject.GetComponent&lt;T&gt;();</w:t>
      </w:r>
      <w:r>
        <w:br/>
      </w:r>
      <w:r>
        <w:br/>
        <w:t xml:space="preserve">            setup(action);</w:t>
      </w:r>
      <w:r>
        <w:br/>
        <w:t xml:space="preserve">            </w:t>
      </w:r>
      <w:r>
        <w:br/>
        <w:t xml:space="preserve">            action.enabled = true;</w:t>
      </w:r>
      <w:r>
        <w:br/>
        <w:t xml:space="preserve">            currentAction = action;</w:t>
      </w:r>
      <w:r>
        <w:br/>
        <w:t xml:space="preserve">        }</w:t>
      </w:r>
      <w:r>
        <w:br/>
        <w:t xml:space="preserve">        </w:t>
      </w:r>
      <w:r>
        <w:br/>
      </w:r>
      <w:r>
        <w:br/>
        <w:t xml:space="preserve">        /// &lt;summary&gt;</w:t>
      </w:r>
      <w:r>
        <w:br/>
        <w:t xml:space="preserve">        ///     Изменяет действие перонажа на пустое</w:t>
      </w:r>
      <w:r>
        <w:br/>
      </w:r>
      <w:r>
        <w:lastRenderedPageBreak/>
        <w:t xml:space="preserve">        /// &lt;/summary&gt;</w:t>
      </w:r>
      <w:r>
        <w:br/>
        <w:t xml:space="preserve">        public void SetNothing() {</w:t>
      </w:r>
      <w:r>
        <w:br/>
        <w:t xml:space="preserve">            StopCurrent();</w:t>
      </w:r>
      <w:r>
        <w:br/>
        <w:t xml:space="preserve">            currentAction = null;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Переменная для хранения DoAction</w:t>
      </w:r>
      <w:r>
        <w:br/>
        <w:t xml:space="preserve">        /// &lt;/summary&gt;</w:t>
      </w:r>
      <w:r>
        <w:br/>
        <w:t xml:space="preserve">        private bool _actionDoing = false;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Автоматическая переменная, устанавливающая выполняет ли сейчас действие игрок</w:t>
      </w:r>
      <w:r>
        <w:br/>
        <w:t xml:space="preserve">        /// &lt;/summary&gt;</w:t>
      </w:r>
      <w:r>
        <w:br/>
        <w:t xml:space="preserve">        public bool DoAction {</w:t>
      </w:r>
      <w:r>
        <w:br/>
        <w:t xml:space="preserve">            get =&gt; _actionDoing;</w:t>
      </w:r>
      <w:r>
        <w:br/>
        <w:t xml:space="preserve">            set {</w:t>
      </w:r>
      <w:r>
        <w:br/>
        <w:t xml:space="preserve">                if (value == _actionDoing) return;</w:t>
      </w:r>
      <w:r>
        <w:br/>
        <w:t xml:space="preserve">                _actionDoing = value;</w:t>
      </w:r>
      <w:r>
        <w:br/>
        <w:t xml:space="preserve">                if (value) {</w:t>
      </w:r>
      <w:r>
        <w:br/>
        <w:t xml:space="preserve">                    currentAction?.OnStartDoing();</w:t>
      </w:r>
      <w:r>
        <w:br/>
        <w:t xml:space="preserve">                } else {</w:t>
      </w:r>
      <w:r>
        <w:br/>
        <w:t xml:space="preserve">                    currentAction?.OnStopDoing();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3D5EF88C" w14:textId="77777777" w:rsidR="00A5794D" w:rsidRDefault="00A5794D" w:rsidP="00A5794D"/>
    <w:p w14:paraId="7F71EE0B" w14:textId="77777777" w:rsidR="00A5794D" w:rsidRDefault="00A5794D" w:rsidP="00A5794D">
      <w:pPr>
        <w:pStyle w:val="2"/>
      </w:pPr>
      <w:bookmarkStart w:id="16" w:name="_Toc40977917"/>
      <w:bookmarkStart w:id="17" w:name="_Toc41217727"/>
      <w:r>
        <w:t>AIController.cs</w:t>
      </w:r>
      <w:bookmarkEnd w:id="16"/>
      <w:bookmarkEnd w:id="17"/>
    </w:p>
    <w:p w14:paraId="50C61E5F" w14:textId="77777777" w:rsidR="00A5794D" w:rsidRPr="00C6521C" w:rsidRDefault="00A5794D" w:rsidP="00A5794D">
      <w:pPr>
        <w:pStyle w:val="Code"/>
        <w:rPr>
          <w:lang w:val="en-US"/>
        </w:rPr>
      </w:pPr>
      <w:r>
        <w:t>﻿using UnityEngine;</w:t>
      </w:r>
      <w:r>
        <w:br/>
        <w:t>using CharacterController = Character.CharacterController;</w:t>
      </w:r>
      <w:r>
        <w:br/>
      </w:r>
      <w:r>
        <w:br/>
        <w:t>/// &lt;summary&gt;</w:t>
      </w:r>
      <w:r>
        <w:br/>
        <w:t>///     Класс для игрока, управлемого искуственным интеллектом</w:t>
      </w:r>
      <w:r>
        <w:br/>
        <w:t>/// &lt;/summary&gt;</w:t>
      </w:r>
      <w:r>
        <w:br/>
        <w:t>public class AIController : CharacterController {</w:t>
      </w:r>
      <w:r>
        <w:br/>
      </w:r>
      <w:r>
        <w:br/>
        <w:t xml:space="preserve">    /// &lt;summary&gt;</w:t>
      </w:r>
      <w:r>
        <w:br/>
        <w:t xml:space="preserve">    ///     Изменяет параметры игрока на основе ИИ. Автоматически</w:t>
      </w:r>
      <w:r w:rsidRPr="00C6521C">
        <w:rPr>
          <w:lang w:val="en-US"/>
        </w:rPr>
        <w:t xml:space="preserve"> </w:t>
      </w:r>
      <w:r>
        <w:t>вызывается</w:t>
      </w:r>
      <w:r w:rsidRPr="00C6521C">
        <w:rPr>
          <w:lang w:val="en-US"/>
        </w:rPr>
        <w:t xml:space="preserve"> Unity </w:t>
      </w:r>
      <w:r>
        <w:t>каждый</w:t>
      </w:r>
      <w:r w:rsidRPr="00C6521C">
        <w:rPr>
          <w:lang w:val="en-US"/>
        </w:rPr>
        <w:t xml:space="preserve"> </w:t>
      </w:r>
      <w:r>
        <w:t>кадр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void Update()</w:t>
      </w:r>
      <w:r w:rsidRPr="00C6521C">
        <w:rPr>
          <w:lang w:val="en-US"/>
        </w:rPr>
        <w:br/>
        <w:t xml:space="preserve">    {</w:t>
      </w:r>
      <w:r w:rsidRPr="00C6521C">
        <w:rPr>
          <w:lang w:val="en-US"/>
        </w:rPr>
        <w:br/>
        <w:t xml:space="preserve">        if (false &amp;&amp; Random.value &lt; 0.01f) {</w:t>
      </w:r>
      <w:r w:rsidRPr="00C6521C">
        <w:rPr>
          <w:lang w:val="en-US"/>
        </w:rPr>
        <w:br/>
        <w:t xml:space="preserve">            var dir = new Vector3(Random.value * 2 - 1, 0, Random.value * 2 - 1);</w:t>
      </w:r>
      <w:r w:rsidRPr="00C6521C">
        <w:rPr>
          <w:lang w:val="en-US"/>
        </w:rPr>
        <w:br/>
        <w:t xml:space="preserve">            motionController.TargetDirection = dir;</w:t>
      </w:r>
      <w:r w:rsidRPr="00C6521C">
        <w:rPr>
          <w:lang w:val="en-US"/>
        </w:rPr>
        <w:br/>
      </w:r>
      <w:r w:rsidRPr="00C6521C">
        <w:rPr>
          <w:lang w:val="en-US"/>
        </w:rPr>
        <w:lastRenderedPageBreak/>
        <w:t xml:space="preserve">            var rot = Random.rotation * Vector3.forward;</w:t>
      </w:r>
      <w:r w:rsidRPr="00C6521C">
        <w:rPr>
          <w:lang w:val="en-US"/>
        </w:rPr>
        <w:br/>
        <w:t xml:space="preserve">            rot.y = 0;</w:t>
      </w:r>
      <w:r w:rsidRPr="00C6521C">
        <w:rPr>
          <w:lang w:val="en-US"/>
        </w:rPr>
        <w:br/>
        <w:t xml:space="preserve">            motionController.TargetRotation = rot;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    actionController.DoAction = Random.value &lt; 0.2f;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>}</w:t>
      </w:r>
      <w:r w:rsidRPr="00C6521C">
        <w:rPr>
          <w:lang w:val="en-US"/>
        </w:rPr>
        <w:br/>
      </w:r>
    </w:p>
    <w:p w14:paraId="5B87FE73" w14:textId="77777777" w:rsidR="00A5794D" w:rsidRPr="00C6521C" w:rsidRDefault="00A5794D" w:rsidP="00A5794D">
      <w:pPr>
        <w:rPr>
          <w:lang w:val="en-US"/>
        </w:rPr>
      </w:pPr>
    </w:p>
    <w:p w14:paraId="0B3956C0" w14:textId="77777777" w:rsidR="00A5794D" w:rsidRDefault="00A5794D" w:rsidP="00A5794D">
      <w:pPr>
        <w:pStyle w:val="2"/>
      </w:pPr>
      <w:bookmarkStart w:id="18" w:name="_Toc40977918"/>
      <w:bookmarkStart w:id="19" w:name="_Toc41217728"/>
      <w:r>
        <w:t>CameraFollower.cs</w:t>
      </w:r>
      <w:bookmarkEnd w:id="18"/>
      <w:bookmarkEnd w:id="19"/>
    </w:p>
    <w:p w14:paraId="31C1B67A" w14:textId="77777777" w:rsidR="00A5794D" w:rsidRPr="00C6521C" w:rsidRDefault="00A5794D" w:rsidP="00A5794D">
      <w:pPr>
        <w:pStyle w:val="Code"/>
        <w:rPr>
          <w:lang w:val="en-US"/>
        </w:rPr>
      </w:pPr>
      <w:r>
        <w:t>﻿using UnityEngine;</w:t>
      </w:r>
      <w:r>
        <w:br/>
      </w:r>
      <w:r>
        <w:br/>
        <w:t>namespace Character {</w:t>
      </w:r>
      <w:r>
        <w:br/>
        <w:t xml:space="preserve">    /// &lt;summary&gt;</w:t>
      </w:r>
      <w:r>
        <w:br/>
        <w:t xml:space="preserve">    ///     Компонента для следования камеры за игроком</w:t>
      </w:r>
      <w:r>
        <w:br/>
        <w:t xml:space="preserve">    /// &lt;/summary&gt;</w:t>
      </w:r>
      <w:r>
        <w:br/>
        <w:t xml:space="preserve">    public class CameraFollower : MonoBehaviour {</w:t>
      </w:r>
      <w:r>
        <w:br/>
        <w:t xml:space="preserve">        /// &lt;summary&gt;</w:t>
      </w:r>
      <w:r>
        <w:br/>
        <w:t xml:space="preserve">        ///     Игрок, за которым должна следовать камера</w:t>
      </w:r>
      <w:r>
        <w:br/>
        <w:t xml:space="preserve">        /// &lt;/summary&gt;</w:t>
      </w:r>
      <w:r>
        <w:br/>
        <w:t xml:space="preserve">        public GameObject character;</w:t>
      </w:r>
      <w:r>
        <w:br/>
      </w:r>
      <w:r>
        <w:br/>
        <w:t xml:space="preserve">        /// &lt;summary&gt;</w:t>
      </w:r>
      <w:r>
        <w:br/>
        <w:t xml:space="preserve">        ///     Высота относительно игрока, на которой должна располагаться камера</w:t>
      </w:r>
      <w:r>
        <w:br/>
        <w:t xml:space="preserve">        /// &lt;/summary&gt;</w:t>
      </w:r>
      <w:r>
        <w:br/>
        <w:t xml:space="preserve">        public float yLevel = 0;</w:t>
      </w:r>
      <w:r>
        <w:br/>
      </w:r>
      <w:r>
        <w:br/>
        <w:t xml:space="preserve">        /// &lt;summary&gt;</w:t>
      </w:r>
      <w:r>
        <w:br/>
        <w:t xml:space="preserve">        ///     Перемещает камеру в позицию над игроком. Автоматически</w:t>
      </w:r>
      <w:r w:rsidRPr="00C6521C">
        <w:rPr>
          <w:lang w:val="en-US"/>
        </w:rPr>
        <w:t xml:space="preserve"> </w:t>
      </w:r>
      <w:r>
        <w:t>вызывается</w:t>
      </w:r>
      <w:r w:rsidRPr="00C6521C">
        <w:rPr>
          <w:lang w:val="en-US"/>
        </w:rPr>
        <w:t xml:space="preserve"> Unity </w:t>
      </w:r>
      <w:r>
        <w:t>каждый</w:t>
      </w:r>
      <w:r w:rsidRPr="00C6521C">
        <w:rPr>
          <w:lang w:val="en-US"/>
        </w:rPr>
        <w:t xml:space="preserve"> </w:t>
      </w:r>
      <w:r>
        <w:t>кадр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void LateUpdate() {</w:t>
      </w:r>
      <w:r w:rsidRPr="00C6521C">
        <w:rPr>
          <w:lang w:val="en-US"/>
        </w:rPr>
        <w:br/>
        <w:t xml:space="preserve">            if (character == null) return;</w:t>
      </w:r>
      <w:r w:rsidRPr="00C6521C">
        <w:rPr>
          <w:lang w:val="en-US"/>
        </w:rPr>
        <w:br/>
        <w:t xml:space="preserve">            var position = character.transform.position;</w:t>
      </w:r>
      <w:r w:rsidRPr="00C6521C">
        <w:rPr>
          <w:lang w:val="en-US"/>
        </w:rPr>
        <w:br/>
        <w:t xml:space="preserve">            var vec = new Vector3(position.x, yLevel, position.z);</w:t>
      </w:r>
      <w:r w:rsidRPr="00C6521C">
        <w:rPr>
          <w:lang w:val="en-US"/>
        </w:rPr>
        <w:br/>
        <w:t xml:space="preserve">            transform.position = vec;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>}</w:t>
      </w:r>
      <w:r w:rsidRPr="00C6521C">
        <w:rPr>
          <w:lang w:val="en-US"/>
        </w:rPr>
        <w:br/>
      </w:r>
    </w:p>
    <w:p w14:paraId="6F823F08" w14:textId="77777777" w:rsidR="00A5794D" w:rsidRPr="00C6521C" w:rsidRDefault="00A5794D" w:rsidP="00A5794D">
      <w:pPr>
        <w:rPr>
          <w:lang w:val="en-US"/>
        </w:rPr>
      </w:pPr>
    </w:p>
    <w:p w14:paraId="72B91881" w14:textId="77777777" w:rsidR="00A5794D" w:rsidRDefault="00A5794D" w:rsidP="00A5794D">
      <w:pPr>
        <w:pStyle w:val="2"/>
      </w:pPr>
      <w:bookmarkStart w:id="20" w:name="_Toc40977919"/>
      <w:bookmarkStart w:id="21" w:name="_Toc41217729"/>
      <w:r>
        <w:t>CharacterAnimator.cs</w:t>
      </w:r>
      <w:bookmarkEnd w:id="20"/>
      <w:bookmarkEnd w:id="21"/>
    </w:p>
    <w:p w14:paraId="41EDFDC8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 w:rsidRPr="00C6521C">
        <w:rPr>
          <w:lang w:val="en-US"/>
        </w:rPr>
        <w:t>using UnityEngine;</w:t>
      </w:r>
      <w:r w:rsidRPr="00C6521C">
        <w:rPr>
          <w:lang w:val="en-US"/>
        </w:rPr>
        <w:br/>
      </w:r>
      <w:r w:rsidRPr="00C6521C">
        <w:rPr>
          <w:lang w:val="en-US"/>
        </w:rPr>
        <w:br/>
      </w:r>
      <w:r w:rsidRPr="00C6521C">
        <w:rPr>
          <w:lang w:val="en-US"/>
        </w:rPr>
        <w:lastRenderedPageBreak/>
        <w:t>namespace Character {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Класс</w:t>
      </w:r>
      <w:r w:rsidRPr="00C6521C">
        <w:rPr>
          <w:lang w:val="en-US"/>
        </w:rPr>
        <w:t xml:space="preserve"> </w:t>
      </w:r>
      <w:r>
        <w:t>для</w:t>
      </w:r>
      <w:r w:rsidRPr="00C6521C">
        <w:rPr>
          <w:lang w:val="en-US"/>
        </w:rPr>
        <w:t xml:space="preserve"> </w:t>
      </w:r>
      <w:r>
        <w:t>анимации</w:t>
      </w:r>
      <w:r w:rsidRPr="00C6521C">
        <w:rPr>
          <w:lang w:val="en-US"/>
        </w:rPr>
        <w:t xml:space="preserve"> </w:t>
      </w:r>
      <w:r>
        <w:t>персонажа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[RequireComponent(typeof(Animator))]</w:t>
      </w:r>
      <w:r w:rsidRPr="00C6521C">
        <w:rPr>
          <w:lang w:val="en-US"/>
        </w:rPr>
        <w:br/>
        <w:t xml:space="preserve">    [RequireComponent(typeof(HandAnimationBlender))]</w:t>
      </w:r>
      <w:r w:rsidRPr="00C6521C">
        <w:rPr>
          <w:lang w:val="en-US"/>
        </w:rPr>
        <w:br/>
        <w:t xml:space="preserve">    public class CharacterAnimator : MonoBehaviour {</w:t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Ссылка</w:t>
      </w:r>
      <w:r w:rsidRPr="00C6521C">
        <w:rPr>
          <w:lang w:val="en-US"/>
        </w:rPr>
        <w:t xml:space="preserve"> </w:t>
      </w:r>
      <w:r>
        <w:t>на</w:t>
      </w:r>
      <w:r w:rsidRPr="00C6521C">
        <w:rPr>
          <w:lang w:val="en-US"/>
        </w:rPr>
        <w:t xml:space="preserve"> Animator </w:t>
      </w:r>
      <w:r>
        <w:t>у</w:t>
      </w:r>
      <w:r w:rsidRPr="00C6521C">
        <w:rPr>
          <w:lang w:val="en-US"/>
        </w:rPr>
        <w:t xml:space="preserve"> </w:t>
      </w:r>
      <w:r>
        <w:t>персонажа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private Animator animator;</w:t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Ссылка</w:t>
      </w:r>
      <w:r w:rsidRPr="00C6521C">
        <w:rPr>
          <w:lang w:val="en-US"/>
        </w:rPr>
        <w:t xml:space="preserve"> </w:t>
      </w:r>
      <w:r>
        <w:t>на</w:t>
      </w:r>
      <w:r w:rsidRPr="00C6521C">
        <w:rPr>
          <w:lang w:val="en-US"/>
        </w:rPr>
        <w:t xml:space="preserve"> HandAnimationBlender </w:t>
      </w:r>
      <w:r>
        <w:t>у</w:t>
      </w:r>
      <w:r w:rsidRPr="00C6521C">
        <w:rPr>
          <w:lang w:val="en-US"/>
        </w:rPr>
        <w:t xml:space="preserve"> </w:t>
      </w:r>
      <w:r>
        <w:t>персонажа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private HandAnimationBlender handAnimationBlender;</w:t>
      </w:r>
      <w:r w:rsidRPr="00C6521C">
        <w:rPr>
          <w:lang w:val="en-US"/>
        </w:rPr>
        <w:br/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Константа</w:t>
      </w:r>
      <w:r w:rsidRPr="00C6521C">
        <w:rPr>
          <w:lang w:val="en-US"/>
        </w:rPr>
        <w:t xml:space="preserve"> </w:t>
      </w:r>
      <w:r>
        <w:t>с</w:t>
      </w:r>
      <w:r w:rsidRPr="00C6521C">
        <w:rPr>
          <w:lang w:val="en-US"/>
        </w:rPr>
        <w:t xml:space="preserve"> </w:t>
      </w:r>
      <w:r>
        <w:t>хэшем</w:t>
      </w:r>
      <w:r w:rsidRPr="00C6521C">
        <w:rPr>
          <w:lang w:val="en-US"/>
        </w:rPr>
        <w:t xml:space="preserve"> </w:t>
      </w:r>
      <w:r>
        <w:t>от</w:t>
      </w:r>
      <w:r w:rsidRPr="00C6521C">
        <w:rPr>
          <w:lang w:val="en-US"/>
        </w:rPr>
        <w:t xml:space="preserve"> idle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private static readonly int Idle = Animator.StringToHash("idle");</w:t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Константа</w:t>
      </w:r>
      <w:r w:rsidRPr="00C6521C">
        <w:rPr>
          <w:lang w:val="en-US"/>
        </w:rPr>
        <w:t xml:space="preserve"> </w:t>
      </w:r>
      <w:r>
        <w:t>с</w:t>
      </w:r>
      <w:r w:rsidRPr="00C6521C">
        <w:rPr>
          <w:lang w:val="en-US"/>
        </w:rPr>
        <w:t xml:space="preserve"> </w:t>
      </w:r>
      <w:r>
        <w:t>хэшем</w:t>
      </w:r>
      <w:r w:rsidRPr="00C6521C">
        <w:rPr>
          <w:lang w:val="en-US"/>
        </w:rPr>
        <w:t xml:space="preserve"> </w:t>
      </w:r>
      <w:r>
        <w:t>от</w:t>
      </w:r>
      <w:r w:rsidRPr="00C6521C">
        <w:rPr>
          <w:lang w:val="en-US"/>
        </w:rPr>
        <w:t xml:space="preserve"> speed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private static readonly int Speed = Animator.StringToHash("speed");</w:t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Константа</w:t>
      </w:r>
      <w:r w:rsidRPr="00C6521C">
        <w:rPr>
          <w:lang w:val="en-US"/>
        </w:rPr>
        <w:t xml:space="preserve"> </w:t>
      </w:r>
      <w:r>
        <w:t>с</w:t>
      </w:r>
      <w:r w:rsidRPr="00C6521C">
        <w:rPr>
          <w:lang w:val="en-US"/>
        </w:rPr>
        <w:t xml:space="preserve"> </w:t>
      </w:r>
      <w:r>
        <w:t>хэшем</w:t>
      </w:r>
      <w:r w:rsidRPr="00C6521C">
        <w:rPr>
          <w:lang w:val="en-US"/>
        </w:rPr>
        <w:t xml:space="preserve"> </w:t>
      </w:r>
      <w:r>
        <w:t>от</w:t>
      </w:r>
      <w:r w:rsidRPr="00C6521C">
        <w:rPr>
          <w:lang w:val="en-US"/>
        </w:rPr>
        <w:t xml:space="preserve"> push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private static readonly int Push = Animator.StringToHash("push");</w:t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Константа</w:t>
      </w:r>
      <w:r w:rsidRPr="00C6521C">
        <w:rPr>
          <w:lang w:val="en-US"/>
        </w:rPr>
        <w:t xml:space="preserve"> </w:t>
      </w:r>
      <w:r>
        <w:t>с</w:t>
      </w:r>
      <w:r w:rsidRPr="00C6521C">
        <w:rPr>
          <w:lang w:val="en-US"/>
        </w:rPr>
        <w:t xml:space="preserve"> </w:t>
      </w:r>
      <w:r>
        <w:t>хэшем</w:t>
      </w:r>
      <w:r w:rsidRPr="00C6521C">
        <w:rPr>
          <w:lang w:val="en-US"/>
        </w:rPr>
        <w:t xml:space="preserve"> </w:t>
      </w:r>
      <w:r>
        <w:t>от</w:t>
      </w:r>
      <w:r w:rsidRPr="00C6521C">
        <w:rPr>
          <w:lang w:val="en-US"/>
        </w:rPr>
        <w:t xml:space="preserve"> rotationSpeed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private static readonly int RotationSpeed = Animator.StringToHash("rotationSpeed");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Переменная</w:t>
      </w:r>
      <w:r w:rsidRPr="00C6521C">
        <w:rPr>
          <w:lang w:val="en-US"/>
        </w:rPr>
        <w:t xml:space="preserve"> </w:t>
      </w:r>
      <w:r>
        <w:t>для</w:t>
      </w:r>
      <w:r w:rsidRPr="00C6521C">
        <w:rPr>
          <w:lang w:val="en-US"/>
        </w:rPr>
        <w:t xml:space="preserve"> </w:t>
      </w:r>
      <w:r>
        <w:t>хранения</w:t>
      </w:r>
      <w:r w:rsidRPr="00C6521C">
        <w:rPr>
          <w:lang w:val="en-US"/>
        </w:rPr>
        <w:t xml:space="preserve"> </w:t>
      </w:r>
      <w:r>
        <w:t>состояния</w:t>
      </w:r>
      <w:r w:rsidRPr="00C6521C">
        <w:rPr>
          <w:lang w:val="en-US"/>
        </w:rPr>
        <w:t xml:space="preserve"> </w:t>
      </w:r>
      <w:r>
        <w:t>анимации</w:t>
      </w:r>
      <w:r w:rsidRPr="00C6521C">
        <w:rPr>
          <w:lang w:val="en-US"/>
        </w:rPr>
        <w:t xml:space="preserve"> </w:t>
      </w:r>
      <w:r>
        <w:t>персонажа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private PlayerAnimationState _animationState = new PlayerAnimationState();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Текущее</w:t>
      </w:r>
      <w:r w:rsidRPr="00C6521C">
        <w:rPr>
          <w:lang w:val="en-US"/>
        </w:rPr>
        <w:t xml:space="preserve"> </w:t>
      </w:r>
      <w:r>
        <w:t>состояние</w:t>
      </w:r>
      <w:r w:rsidRPr="00C6521C">
        <w:rPr>
          <w:lang w:val="en-US"/>
        </w:rPr>
        <w:t xml:space="preserve"> </w:t>
      </w:r>
      <w:r>
        <w:t>анимации</w:t>
      </w:r>
      <w:r w:rsidRPr="00C6521C">
        <w:rPr>
          <w:lang w:val="en-US"/>
        </w:rPr>
        <w:t xml:space="preserve"> </w:t>
      </w:r>
      <w:r>
        <w:t>персонажа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public PlayerAnimationState animationState {</w:t>
      </w:r>
      <w:r w:rsidRPr="00C6521C">
        <w:rPr>
          <w:lang w:val="en-US"/>
        </w:rPr>
        <w:br/>
        <w:t xml:space="preserve">            get =&gt; _animationState;</w:t>
      </w:r>
      <w:r w:rsidRPr="00C6521C">
        <w:rPr>
          <w:lang w:val="en-US"/>
        </w:rPr>
        <w:br/>
        <w:t xml:space="preserve">            set {</w:t>
      </w:r>
      <w:r w:rsidRPr="00C6521C">
        <w:rPr>
          <w:lang w:val="en-US"/>
        </w:rPr>
        <w:br/>
        <w:t xml:space="preserve">                _animationState = value;</w:t>
      </w:r>
      <w:r w:rsidRPr="00C6521C">
        <w:rPr>
          <w:lang w:val="en-US"/>
        </w:rPr>
        <w:br/>
        <w:t xml:space="preserve">                SetIdle(value.idle);</w:t>
      </w:r>
      <w:r w:rsidRPr="00C6521C">
        <w:rPr>
          <w:lang w:val="en-US"/>
        </w:rPr>
        <w:br/>
        <w:t xml:space="preserve">                SetSpeed(value.speed);</w:t>
      </w:r>
      <w:r w:rsidRPr="00C6521C">
        <w:rPr>
          <w:lang w:val="en-US"/>
        </w:rPr>
        <w:br/>
        <w:t xml:space="preserve">                SetRotationSpeed(value.rotationSpeed);</w:t>
      </w:r>
      <w:r w:rsidRPr="00C6521C">
        <w:rPr>
          <w:lang w:val="en-US"/>
        </w:rPr>
        <w:br/>
      </w:r>
      <w:r w:rsidRPr="00C6521C">
        <w:rPr>
          <w:lang w:val="en-US"/>
        </w:rPr>
        <w:lastRenderedPageBreak/>
        <w:t xml:space="preserve">            }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  <w:t xml:space="preserve">        </w:t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Инициализирует</w:t>
      </w:r>
      <w:r w:rsidRPr="00C6521C">
        <w:rPr>
          <w:lang w:val="en-US"/>
        </w:rPr>
        <w:t xml:space="preserve"> </w:t>
      </w:r>
      <w:r>
        <w:t>переменные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void Start() {</w:t>
      </w:r>
      <w:r w:rsidRPr="00C6521C">
        <w:rPr>
          <w:lang w:val="en-US"/>
        </w:rPr>
        <w:br/>
        <w:t xml:space="preserve">            animator = GetComponent&lt;Animator&gt;();</w:t>
      </w:r>
      <w:r w:rsidRPr="00C6521C">
        <w:rPr>
          <w:lang w:val="en-US"/>
        </w:rPr>
        <w:br/>
        <w:t xml:space="preserve">            handAnimationBlender = GetComponent&lt;HandAnimationBlender&gt;();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Управлет</w:t>
      </w:r>
      <w:r w:rsidRPr="00C6521C">
        <w:rPr>
          <w:lang w:val="en-US"/>
        </w:rPr>
        <w:t xml:space="preserve"> </w:t>
      </w:r>
      <w:r>
        <w:t>анимацией</w:t>
      </w:r>
      <w:r w:rsidRPr="00C6521C">
        <w:rPr>
          <w:lang w:val="en-US"/>
        </w:rPr>
        <w:t xml:space="preserve"> </w:t>
      </w:r>
      <w:r>
        <w:t>стояния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/// &lt;param name="idle"&gt;true, </w:t>
      </w:r>
      <w:r>
        <w:t>если</w:t>
      </w:r>
      <w:r w:rsidRPr="00C6521C">
        <w:rPr>
          <w:lang w:val="en-US"/>
        </w:rPr>
        <w:t xml:space="preserve"> </w:t>
      </w:r>
      <w:r>
        <w:t>сейчас</w:t>
      </w:r>
      <w:r w:rsidRPr="00C6521C">
        <w:rPr>
          <w:lang w:val="en-US"/>
        </w:rPr>
        <w:t xml:space="preserve"> </w:t>
      </w:r>
      <w:r>
        <w:t>должна</w:t>
      </w:r>
      <w:r w:rsidRPr="00C6521C">
        <w:rPr>
          <w:lang w:val="en-US"/>
        </w:rPr>
        <w:t xml:space="preserve"> </w:t>
      </w:r>
      <w:r>
        <w:t>работать</w:t>
      </w:r>
      <w:r w:rsidRPr="00C6521C">
        <w:rPr>
          <w:lang w:val="en-US"/>
        </w:rPr>
        <w:t xml:space="preserve"> </w:t>
      </w:r>
      <w:r>
        <w:t>анимация</w:t>
      </w:r>
      <w:r w:rsidRPr="00C6521C">
        <w:rPr>
          <w:lang w:val="en-US"/>
        </w:rPr>
        <w:t xml:space="preserve"> </w:t>
      </w:r>
      <w:r>
        <w:t>стояния</w:t>
      </w:r>
      <w:r w:rsidRPr="00C6521C">
        <w:rPr>
          <w:lang w:val="en-US"/>
        </w:rPr>
        <w:t xml:space="preserve">. </w:t>
      </w:r>
      <w:r>
        <w:t>иначе</w:t>
      </w:r>
      <w:r w:rsidRPr="00C6521C">
        <w:rPr>
          <w:lang w:val="en-US"/>
        </w:rPr>
        <w:t xml:space="preserve"> -- false&lt;/param&gt;</w:t>
      </w:r>
      <w:r w:rsidRPr="00C6521C">
        <w:rPr>
          <w:lang w:val="en-US"/>
        </w:rPr>
        <w:br/>
        <w:t xml:space="preserve">        public void SetIdle(bool idle) {</w:t>
      </w:r>
      <w:r w:rsidRPr="00C6521C">
        <w:rPr>
          <w:lang w:val="en-US"/>
        </w:rPr>
        <w:br/>
        <w:t xml:space="preserve">            animator.SetBool(Idle, idle);</w:t>
      </w:r>
      <w:r w:rsidRPr="00C6521C">
        <w:rPr>
          <w:lang w:val="en-US"/>
        </w:rPr>
        <w:br/>
        <w:t xml:space="preserve">            _animationState.idle = idle;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  <w:t xml:space="preserve">        </w:t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Передает</w:t>
      </w:r>
      <w:r w:rsidRPr="00C6521C">
        <w:rPr>
          <w:lang w:val="en-US"/>
        </w:rPr>
        <w:t xml:space="preserve"> </w:t>
      </w:r>
      <w:r>
        <w:t>в</w:t>
      </w:r>
      <w:r w:rsidRPr="00C6521C">
        <w:rPr>
          <w:lang w:val="en-US"/>
        </w:rPr>
        <w:t xml:space="preserve"> </w:t>
      </w:r>
      <w:r>
        <w:t>аниматор</w:t>
      </w:r>
      <w:r w:rsidRPr="00C6521C">
        <w:rPr>
          <w:lang w:val="en-US"/>
        </w:rPr>
        <w:t xml:space="preserve"> </w:t>
      </w:r>
      <w:r>
        <w:t>скорость</w:t>
      </w:r>
      <w:r w:rsidRPr="00C6521C">
        <w:rPr>
          <w:lang w:val="en-US"/>
        </w:rPr>
        <w:t xml:space="preserve"> </w:t>
      </w:r>
      <w:r>
        <w:t>персонажа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/// &lt;param name="speed"&gt;</w:t>
      </w:r>
      <w:r>
        <w:t>Скорость</w:t>
      </w:r>
      <w:r w:rsidRPr="00C6521C">
        <w:rPr>
          <w:lang w:val="en-US"/>
        </w:rPr>
        <w:t xml:space="preserve"> </w:t>
      </w:r>
      <w:r>
        <w:t>персонажа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    public void SetSpeed(float speed) {</w:t>
      </w:r>
      <w:r w:rsidRPr="00C6521C">
        <w:rPr>
          <w:lang w:val="en-US"/>
        </w:rPr>
        <w:br/>
        <w:t xml:space="preserve">            animator.SetFloat(Speed, speed);</w:t>
      </w:r>
      <w:r w:rsidRPr="00C6521C">
        <w:rPr>
          <w:lang w:val="en-US"/>
        </w:rPr>
        <w:br/>
        <w:t xml:space="preserve">            _animationState.speed = speed + 10;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Показывает</w:t>
      </w:r>
      <w:r w:rsidRPr="00C6521C">
        <w:rPr>
          <w:lang w:val="en-US"/>
        </w:rPr>
        <w:t xml:space="preserve"> </w:t>
      </w:r>
      <w:r>
        <w:t>анимацию</w:t>
      </w:r>
      <w:r w:rsidRPr="00C6521C">
        <w:rPr>
          <w:lang w:val="en-US"/>
        </w:rPr>
        <w:t xml:space="preserve"> </w:t>
      </w:r>
      <w:r>
        <w:t>толкания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public void SetPush() {</w:t>
      </w:r>
      <w:r w:rsidRPr="00C6521C">
        <w:rPr>
          <w:lang w:val="en-US"/>
        </w:rPr>
        <w:br/>
        <w:t xml:space="preserve">            animator.SetBool(Push, true);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Передает</w:t>
      </w:r>
      <w:r w:rsidRPr="00C6521C">
        <w:rPr>
          <w:lang w:val="en-US"/>
        </w:rPr>
        <w:t xml:space="preserve"> </w:t>
      </w:r>
      <w:r>
        <w:t>в</w:t>
      </w:r>
      <w:r w:rsidRPr="00C6521C">
        <w:rPr>
          <w:lang w:val="en-US"/>
        </w:rPr>
        <w:t xml:space="preserve"> </w:t>
      </w:r>
      <w:r>
        <w:t>аниматор</w:t>
      </w:r>
      <w:r w:rsidRPr="00C6521C">
        <w:rPr>
          <w:lang w:val="en-US"/>
        </w:rPr>
        <w:t xml:space="preserve"> </w:t>
      </w:r>
      <w:r>
        <w:t>скорость</w:t>
      </w:r>
      <w:r w:rsidRPr="00C6521C">
        <w:rPr>
          <w:lang w:val="en-US"/>
        </w:rPr>
        <w:t xml:space="preserve"> </w:t>
      </w:r>
      <w:r>
        <w:t>поворота</w:t>
      </w:r>
      <w:r w:rsidRPr="00C6521C">
        <w:rPr>
          <w:lang w:val="en-US"/>
        </w:rPr>
        <w:t xml:space="preserve"> </w:t>
      </w:r>
      <w:r>
        <w:t>игрока</w:t>
      </w:r>
      <w:r w:rsidRPr="00C6521C">
        <w:rPr>
          <w:lang w:val="en-US"/>
        </w:rPr>
        <w:br/>
        <w:t xml:space="preserve">        /// </w:t>
      </w:r>
      <w:r w:rsidRPr="0066660B">
        <w:rPr>
          <w:lang w:val="en-US"/>
        </w:rPr>
        <w:t>&lt;/summary&gt;</w:t>
      </w:r>
      <w:r w:rsidRPr="0066660B">
        <w:rPr>
          <w:lang w:val="en-US"/>
        </w:rPr>
        <w:br/>
        <w:t xml:space="preserve">        /// &lt;param name="rotationSpeed"&gt;&lt;/param&gt;</w:t>
      </w:r>
      <w:r w:rsidRPr="0066660B">
        <w:rPr>
          <w:lang w:val="en-US"/>
        </w:rPr>
        <w:br/>
        <w:t xml:space="preserve">        public void SetRotationSpeed(float rotationSpeed) {</w:t>
      </w:r>
      <w:r w:rsidRPr="0066660B">
        <w:rPr>
          <w:lang w:val="en-US"/>
        </w:rPr>
        <w:br/>
        <w:t xml:space="preserve">            animator.SetFloat(RotationSpeed, 0);</w:t>
      </w:r>
      <w:r w:rsidRPr="0066660B">
        <w:rPr>
          <w:lang w:val="en-US"/>
        </w:rPr>
        <w:br/>
        <w:t xml:space="preserve">            _animationState.rotationSpeed = rotationSpeed;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  <w:r w:rsidRPr="0066660B">
        <w:rPr>
          <w:lang w:val="en-US"/>
        </w:rPr>
        <w:br/>
      </w:r>
    </w:p>
    <w:p w14:paraId="622DB14E" w14:textId="77777777" w:rsidR="00A5794D" w:rsidRPr="0066660B" w:rsidRDefault="00A5794D" w:rsidP="00A5794D">
      <w:pPr>
        <w:rPr>
          <w:lang w:val="en-US"/>
        </w:rPr>
      </w:pPr>
    </w:p>
    <w:p w14:paraId="0DF7DA66" w14:textId="77777777" w:rsidR="00A5794D" w:rsidRDefault="00A5794D" w:rsidP="00A5794D">
      <w:pPr>
        <w:pStyle w:val="2"/>
      </w:pPr>
      <w:bookmarkStart w:id="22" w:name="_Toc40977920"/>
      <w:bookmarkStart w:id="23" w:name="_Toc41217730"/>
      <w:r>
        <w:lastRenderedPageBreak/>
        <w:t>CharacterController.cs</w:t>
      </w:r>
      <w:bookmarkEnd w:id="22"/>
      <w:bookmarkEnd w:id="23"/>
    </w:p>
    <w:p w14:paraId="78824575" w14:textId="77777777" w:rsidR="00A5794D" w:rsidRPr="00C6521C" w:rsidRDefault="00A5794D" w:rsidP="00A5794D">
      <w:pPr>
        <w:pStyle w:val="Code"/>
        <w:rPr>
          <w:lang w:val="en-US"/>
        </w:rPr>
      </w:pPr>
      <w:r>
        <w:t>﻿</w:t>
      </w:r>
      <w:r w:rsidRPr="00C6521C">
        <w:rPr>
          <w:lang w:val="en-US"/>
        </w:rPr>
        <w:t>using UnityEngine;</w:t>
      </w:r>
      <w:r w:rsidRPr="00C6521C">
        <w:rPr>
          <w:lang w:val="en-US"/>
        </w:rPr>
        <w:br/>
      </w:r>
      <w:r w:rsidRPr="00C6521C">
        <w:rPr>
          <w:lang w:val="en-US"/>
        </w:rPr>
        <w:br/>
        <w:t>namespace Character {</w:t>
      </w:r>
      <w:r w:rsidRPr="00C6521C">
        <w:rPr>
          <w:lang w:val="en-US"/>
        </w:rPr>
        <w:br/>
        <w:t xml:space="preserve">    /// &lt;summary&gt;</w:t>
      </w:r>
      <w:r w:rsidRPr="00C6521C">
        <w:rPr>
          <w:lang w:val="en-US"/>
        </w:rPr>
        <w:br/>
        <w:t xml:space="preserve">    ///     </w:t>
      </w:r>
      <w:r>
        <w:t>Базовый</w:t>
      </w:r>
      <w:r w:rsidRPr="00C6521C">
        <w:rPr>
          <w:lang w:val="en-US"/>
        </w:rPr>
        <w:t xml:space="preserve"> </w:t>
      </w:r>
      <w:r>
        <w:t>класс</w:t>
      </w:r>
      <w:r w:rsidRPr="00C6521C">
        <w:rPr>
          <w:lang w:val="en-US"/>
        </w:rPr>
        <w:t xml:space="preserve"> </w:t>
      </w:r>
      <w:r>
        <w:t>для</w:t>
      </w:r>
      <w:r w:rsidRPr="00C6521C">
        <w:rPr>
          <w:lang w:val="en-US"/>
        </w:rPr>
        <w:t xml:space="preserve"> </w:t>
      </w:r>
      <w:r>
        <w:t>компоненты</w:t>
      </w:r>
      <w:r w:rsidRPr="00C6521C">
        <w:rPr>
          <w:lang w:val="en-US"/>
        </w:rPr>
        <w:t xml:space="preserve">, </w:t>
      </w:r>
      <w:r>
        <w:t>управляющей</w:t>
      </w:r>
      <w:r w:rsidRPr="00C6521C">
        <w:rPr>
          <w:lang w:val="en-US"/>
        </w:rPr>
        <w:t xml:space="preserve"> </w:t>
      </w:r>
      <w:r>
        <w:t>персонажем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public class CharacterController : MonoBehaviour {</w:t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Объект</w:t>
      </w:r>
      <w:r w:rsidRPr="00C6521C">
        <w:rPr>
          <w:lang w:val="en-US"/>
        </w:rPr>
        <w:t xml:space="preserve">, </w:t>
      </w:r>
      <w:r>
        <w:t>которым</w:t>
      </w:r>
      <w:r w:rsidRPr="00C6521C">
        <w:rPr>
          <w:lang w:val="en-US"/>
        </w:rPr>
        <w:t xml:space="preserve"> </w:t>
      </w:r>
      <w:r>
        <w:t>управляет</w:t>
      </w:r>
      <w:r w:rsidRPr="00C6521C">
        <w:rPr>
          <w:lang w:val="en-US"/>
        </w:rPr>
        <w:t xml:space="preserve"> </w:t>
      </w:r>
      <w:r>
        <w:t>данный</w:t>
      </w:r>
      <w:r w:rsidRPr="00C6521C">
        <w:rPr>
          <w:lang w:val="en-US"/>
        </w:rPr>
        <w:t xml:space="preserve"> </w:t>
      </w:r>
      <w:r>
        <w:t>контроллер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public GameObject target;</w:t>
      </w:r>
      <w:r w:rsidRPr="00C6521C">
        <w:rPr>
          <w:lang w:val="en-US"/>
        </w:rPr>
        <w:br/>
        <w:t xml:space="preserve">        </w:t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Ссылка</w:t>
      </w:r>
      <w:r w:rsidRPr="00C6521C">
        <w:rPr>
          <w:lang w:val="en-US"/>
        </w:rPr>
        <w:t xml:space="preserve"> </w:t>
      </w:r>
      <w:r>
        <w:t>на</w:t>
      </w:r>
      <w:r w:rsidRPr="00C6521C">
        <w:rPr>
          <w:lang w:val="en-US"/>
        </w:rPr>
        <w:t xml:space="preserve"> motionController </w:t>
      </w:r>
      <w:r>
        <w:t>у</w:t>
      </w:r>
      <w:r w:rsidRPr="00C6521C">
        <w:rPr>
          <w:lang w:val="en-US"/>
        </w:rPr>
        <w:t xml:space="preserve"> </w:t>
      </w:r>
      <w:r>
        <w:t>управляемого</w:t>
      </w:r>
      <w:r w:rsidRPr="00C6521C">
        <w:rPr>
          <w:lang w:val="en-US"/>
        </w:rPr>
        <w:t xml:space="preserve"> </w:t>
      </w:r>
      <w:r>
        <w:t>персонажа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protected MotionController motionController;</w:t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Ссылка</w:t>
      </w:r>
      <w:r w:rsidRPr="00C6521C">
        <w:rPr>
          <w:lang w:val="en-US"/>
        </w:rPr>
        <w:t xml:space="preserve"> </w:t>
      </w:r>
      <w:r>
        <w:t>на</w:t>
      </w:r>
      <w:r w:rsidRPr="00C6521C">
        <w:rPr>
          <w:lang w:val="en-US"/>
        </w:rPr>
        <w:t xml:space="preserve"> actionController </w:t>
      </w:r>
      <w:r>
        <w:t>у</w:t>
      </w:r>
      <w:r w:rsidRPr="00C6521C">
        <w:rPr>
          <w:lang w:val="en-US"/>
        </w:rPr>
        <w:t xml:space="preserve"> </w:t>
      </w:r>
      <w:r>
        <w:t>управляемого</w:t>
      </w:r>
      <w:r w:rsidRPr="00C6521C">
        <w:rPr>
          <w:lang w:val="en-US"/>
        </w:rPr>
        <w:t xml:space="preserve"> </w:t>
      </w:r>
      <w:r>
        <w:t>персонажа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protected ActionController actionController;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Инициализирует</w:t>
      </w:r>
      <w:r w:rsidRPr="00C6521C">
        <w:rPr>
          <w:lang w:val="en-US"/>
        </w:rPr>
        <w:t xml:space="preserve"> </w:t>
      </w:r>
      <w:r>
        <w:t>переменные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protected virtual void Start() {</w:t>
      </w:r>
      <w:r w:rsidRPr="00C6521C">
        <w:rPr>
          <w:lang w:val="en-US"/>
        </w:rPr>
        <w:br/>
        <w:t xml:space="preserve">            motionController = target.GetComponent&lt;MotionController&gt;();</w:t>
      </w:r>
      <w:r w:rsidRPr="00C6521C">
        <w:rPr>
          <w:lang w:val="en-US"/>
        </w:rPr>
        <w:br/>
        <w:t xml:space="preserve">            actionController = target.GetComponent&lt;ActionController&gt;();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>}</w:t>
      </w:r>
    </w:p>
    <w:p w14:paraId="38AF8181" w14:textId="77777777" w:rsidR="00A5794D" w:rsidRPr="00C6521C" w:rsidRDefault="00A5794D" w:rsidP="00A5794D">
      <w:pPr>
        <w:rPr>
          <w:lang w:val="en-US"/>
        </w:rPr>
      </w:pPr>
    </w:p>
    <w:p w14:paraId="40081033" w14:textId="77777777" w:rsidR="00A5794D" w:rsidRDefault="00A5794D" w:rsidP="00A5794D">
      <w:pPr>
        <w:pStyle w:val="2"/>
      </w:pPr>
      <w:bookmarkStart w:id="24" w:name="_Toc40977921"/>
      <w:bookmarkStart w:id="25" w:name="_Toc41217731"/>
      <w:r>
        <w:t>HandAnimationBlender.cs</w:t>
      </w:r>
      <w:bookmarkEnd w:id="24"/>
      <w:bookmarkEnd w:id="25"/>
    </w:p>
    <w:p w14:paraId="1062424E" w14:textId="77777777" w:rsidR="00A5794D" w:rsidRDefault="00A5794D" w:rsidP="00A5794D">
      <w:pPr>
        <w:pStyle w:val="Code"/>
      </w:pPr>
      <w:r>
        <w:t>﻿using UnityEngine;</w:t>
      </w:r>
      <w:r>
        <w:br/>
        <w:t>using UnityEngine.Assertions;</w:t>
      </w:r>
      <w:r>
        <w:br/>
      </w:r>
      <w:r>
        <w:br/>
      </w:r>
      <w:r>
        <w:br/>
        <w:t xml:space="preserve">    /// &lt;summary&gt;</w:t>
      </w:r>
      <w:r>
        <w:br/>
        <w:t xml:space="preserve">    ///     Класс для анимации рук персонажа</w:t>
      </w:r>
      <w:r>
        <w:br/>
        <w:t xml:space="preserve">    /// &lt;/summary&gt;</w:t>
      </w:r>
      <w:r>
        <w:br/>
        <w:t xml:space="preserve">    public class HandAnimationBlender : MonoBehaviour {</w:t>
      </w:r>
      <w:r>
        <w:br/>
        <w:t xml:space="preserve">        /// &lt;summary&gt;</w:t>
      </w:r>
      <w:r>
        <w:br/>
        <w:t xml:space="preserve">        ///     Скорость переключения между анимациями</w:t>
      </w:r>
      <w:r>
        <w:br/>
        <w:t xml:space="preserve">        /// &lt;/summary&gt;</w:t>
      </w:r>
      <w:r>
        <w:br/>
        <w:t xml:space="preserve">        public float blendSpeed = 1.5f;</w:t>
      </w:r>
      <w:r>
        <w:br/>
        <w:t xml:space="preserve">    </w:t>
      </w:r>
      <w:r>
        <w:br/>
        <w:t xml:space="preserve">        /// &lt;summary&gt;</w:t>
      </w:r>
      <w:r>
        <w:br/>
        <w:t xml:space="preserve">        ///     Началось ли производить переключение между анимациями</w:t>
      </w:r>
      <w:r>
        <w:br/>
      </w:r>
      <w:r>
        <w:lastRenderedPageBreak/>
        <w:t xml:space="preserve">        /// &lt;/summary&gt;</w:t>
      </w:r>
      <w:r>
        <w:br/>
        <w:t xml:space="preserve">        private bool blendStart = false;</w:t>
      </w:r>
      <w:r>
        <w:br/>
        <w:t xml:space="preserve">        /// &lt;summary&gt;</w:t>
      </w:r>
      <w:r>
        <w:br/>
        <w:t xml:space="preserve">        ///     Началось ли производить обратное переключение между анимациями</w:t>
      </w:r>
      <w:r>
        <w:br/>
        <w:t xml:space="preserve">        /// &lt;/summary&gt;</w:t>
      </w:r>
      <w:r>
        <w:br/>
        <w:t xml:space="preserve">        private bool blendStop = false;</w:t>
      </w:r>
      <w:r>
        <w:br/>
        <w:t xml:space="preserve">        /// &lt;summary&gt;</w:t>
      </w:r>
      <w:r>
        <w:br/>
        <w:t xml:space="preserve">        ///     Текущий коэффициент смешивания слоев анимации</w:t>
      </w:r>
      <w:r>
        <w:br/>
        <w:t xml:space="preserve">        /// &lt;/summary&gt;</w:t>
      </w:r>
      <w:r>
        <w:br/>
        <w:t xml:space="preserve">        private float blendCoeff = 0.1f;</w:t>
      </w:r>
      <w:r>
        <w:br/>
        <w:t xml:space="preserve">        /// &lt;summary&gt;</w:t>
      </w:r>
      <w:r>
        <w:br/>
        <w:t xml:space="preserve">        ///     Индекс слоя с анимациями рук</w:t>
      </w:r>
      <w:r>
        <w:br/>
        <w:t xml:space="preserve">        /// &lt;/summary&gt;</w:t>
      </w:r>
      <w:r>
        <w:br/>
        <w:t xml:space="preserve">        private int layerIndex;</w:t>
      </w:r>
      <w:r>
        <w:br/>
        <w:t xml:space="preserve">    </w:t>
      </w:r>
      <w:r>
        <w:br/>
        <w:t xml:space="preserve">        /// &lt;summary&gt;</w:t>
      </w:r>
      <w:r>
        <w:br/>
        <w:t xml:space="preserve">        ///     Ссылка на Animator персонажа</w:t>
      </w:r>
      <w:r>
        <w:br/>
        <w:t xml:space="preserve">        /// &lt;/summary&gt;</w:t>
      </w:r>
      <w:r>
        <w:br/>
        <w:t xml:space="preserve">        private Animator animator;</w:t>
      </w:r>
      <w:r>
        <w:br/>
        <w:t xml:space="preserve">    </w:t>
      </w:r>
      <w:r>
        <w:br/>
        <w:t xml:space="preserve">        /// &lt;summary&gt;</w:t>
      </w:r>
      <w:r>
        <w:br/>
        <w:t xml:space="preserve">        ///     Инициализирует переменные</w:t>
      </w:r>
      <w:r>
        <w:br/>
        <w:t xml:space="preserve">        /// &lt;/summary&gt;</w:t>
      </w:r>
      <w:r>
        <w:br/>
        <w:t xml:space="preserve">        void Start() {</w:t>
      </w:r>
      <w:r>
        <w:br/>
        <w:t xml:space="preserve">            animator = GetComponent&lt;Animator&gt;();</w:t>
      </w:r>
      <w:r>
        <w:br/>
        <w:t xml:space="preserve">            layerIndex = animator.GetLayerIndex("hands");</w:t>
      </w:r>
      <w:r>
        <w:br/>
        <w:t xml:space="preserve">            Assert.AreNotEqual(layerIndex, -1);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Обновляет анимацию рук (если нужно). Автоматически вызывается Unity каждый кадр</w:t>
      </w:r>
      <w:r>
        <w:br/>
        <w:t xml:space="preserve">        /// &lt;/summary&gt;</w:t>
      </w:r>
      <w:r>
        <w:br/>
        <w:t xml:space="preserve">        void Update() {</w:t>
      </w:r>
      <w:r>
        <w:br/>
        <w:t xml:space="preserve">            if (blendStart) {</w:t>
      </w:r>
      <w:r>
        <w:br/>
        <w:t xml:space="preserve">                </w:t>
      </w:r>
      <w:r>
        <w:br/>
        <w:t xml:space="preserve">                blendCoeff += blendSpeed * Time.deltaTime;</w:t>
      </w:r>
      <w:r>
        <w:br/>
        <w:t xml:space="preserve">                if (blendCoeff &gt;= 1) {</w:t>
      </w:r>
      <w:r>
        <w:br/>
        <w:t xml:space="preserve">                    blendStart = false;</w:t>
      </w:r>
      <w:r>
        <w:br/>
        <w:t xml:space="preserve">                    blendCoeff = 1;</w:t>
      </w:r>
      <w:r>
        <w:br/>
        <w:t xml:space="preserve">                }</w:t>
      </w:r>
      <w:r>
        <w:br/>
        <w:t xml:space="preserve">            }</w:t>
      </w:r>
      <w:r>
        <w:br/>
      </w:r>
      <w:r>
        <w:br/>
        <w:t xml:space="preserve">            if (blendStop) {</w:t>
      </w:r>
      <w:r>
        <w:br/>
        <w:t xml:space="preserve">                blendCoeff -= blendSpeed * Time.deltaTime;</w:t>
      </w:r>
      <w:r>
        <w:br/>
        <w:t xml:space="preserve">                if (blendCoeff &lt;= 0) {</w:t>
      </w:r>
      <w:r>
        <w:br/>
        <w:t xml:space="preserve">                    blendStop = false;</w:t>
      </w:r>
      <w:r>
        <w:br/>
        <w:t xml:space="preserve">                    blendCoeff = 0.1f;</w:t>
      </w:r>
      <w:r>
        <w:br/>
        <w:t xml:space="preserve">                }</w:t>
      </w:r>
      <w:r>
        <w:br/>
        <w:t xml:space="preserve">            }</w:t>
      </w:r>
      <w:r>
        <w:br/>
      </w:r>
      <w:r>
        <w:lastRenderedPageBreak/>
        <w:t xml:space="preserve">        </w:t>
      </w:r>
      <w:r>
        <w:br/>
        <w:t xml:space="preserve">            animator.SetLayerWeight(layerIndex, blendCoeff);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Начинает анимацию рук. Автоматически вызывается Unity при запуске анимации</w:t>
      </w:r>
      <w:r>
        <w:br/>
        <w:t xml:space="preserve">        /// &lt;/summary&gt;</w:t>
      </w:r>
      <w:r>
        <w:br/>
        <w:t xml:space="preserve">        public void StartHandAnimation() {</w:t>
      </w:r>
      <w:r>
        <w:br/>
        <w:t xml:space="preserve">            blendStart = true;</w:t>
      </w:r>
      <w:r>
        <w:br/>
        <w:t xml:space="preserve">            blendStop = false;</w:t>
      </w:r>
      <w:r>
        <w:br/>
        <w:t xml:space="preserve">            animator.SetBool("push", false);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Прекращает анимацию рук. Автоматически вызывается Unity по окончанию анимации</w:t>
      </w:r>
      <w:r>
        <w:br/>
        <w:t xml:space="preserve">        /// &lt;/summary&gt;</w:t>
      </w:r>
      <w:r>
        <w:br/>
        <w:t xml:space="preserve">        public void StopHandAnimation() {</w:t>
      </w:r>
      <w:r>
        <w:br/>
        <w:t xml:space="preserve">            blendStart = false;</w:t>
      </w:r>
      <w:r>
        <w:br/>
        <w:t xml:space="preserve">            blendStop = true;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249672A5" w14:textId="77777777" w:rsidR="00A5794D" w:rsidRDefault="00A5794D" w:rsidP="00A5794D"/>
    <w:p w14:paraId="3AB8E248" w14:textId="77777777" w:rsidR="00A5794D" w:rsidRDefault="00A5794D" w:rsidP="00A5794D">
      <w:pPr>
        <w:pStyle w:val="2"/>
      </w:pPr>
      <w:bookmarkStart w:id="26" w:name="_Toc40977922"/>
      <w:bookmarkStart w:id="27" w:name="_Toc41217732"/>
      <w:r>
        <w:t>MotionController.cs</w:t>
      </w:r>
      <w:bookmarkEnd w:id="26"/>
      <w:bookmarkEnd w:id="27"/>
    </w:p>
    <w:p w14:paraId="61CDC2CA" w14:textId="77777777" w:rsidR="00A5794D" w:rsidRPr="00C6521C" w:rsidRDefault="00A5794D" w:rsidP="00A5794D">
      <w:pPr>
        <w:pStyle w:val="Code"/>
        <w:rPr>
          <w:lang w:val="en-US"/>
        </w:rPr>
      </w:pPr>
      <w:r>
        <w:t>﻿using System.Collections.Generic;</w:t>
      </w:r>
      <w:r>
        <w:br/>
        <w:t>using Character.HP;</w:t>
      </w:r>
      <w:r>
        <w:br/>
        <w:t>using UnityEngine;</w:t>
      </w:r>
      <w:r>
        <w:br/>
      </w:r>
      <w:r>
        <w:br/>
        <w:t>namespace Character {</w:t>
      </w:r>
      <w:r>
        <w:br/>
        <w:t xml:space="preserve">    </w:t>
      </w:r>
      <w:r>
        <w:br/>
        <w:t xml:space="preserve">    /// &lt;summary&gt;</w:t>
      </w:r>
      <w:r>
        <w:br/>
        <w:t xml:space="preserve">    ///     Компонента для передвижения персонажа по игровому полю</w:t>
      </w:r>
      <w:r>
        <w:br/>
        <w:t xml:space="preserve">    </w:t>
      </w:r>
      <w:r w:rsidRPr="0066660B">
        <w:rPr>
          <w:lang w:val="en-US"/>
        </w:rPr>
        <w:t>/// &lt;/summary&gt;</w:t>
      </w:r>
      <w:r w:rsidRPr="0066660B">
        <w:rPr>
          <w:lang w:val="en-US"/>
        </w:rPr>
        <w:br/>
        <w:t xml:space="preserve">    [RequireComponent(typeof(Rigidbody))]</w:t>
      </w:r>
      <w:r w:rsidRPr="0066660B">
        <w:rPr>
          <w:lang w:val="en-US"/>
        </w:rPr>
        <w:br/>
        <w:t xml:space="preserve">    [RequireComponent(typeof(CharacterAnimator))]</w:t>
      </w:r>
      <w:r w:rsidRPr="0066660B">
        <w:rPr>
          <w:lang w:val="en-US"/>
        </w:rPr>
        <w:br/>
        <w:t xml:space="preserve">    public class MotionController : MonoBehaviour {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Ссылка</w:t>
      </w:r>
      <w:r w:rsidRPr="0066660B">
        <w:rPr>
          <w:lang w:val="en-US"/>
        </w:rPr>
        <w:t xml:space="preserve"> </w:t>
      </w:r>
      <w:r>
        <w:t>на</w:t>
      </w:r>
      <w:r w:rsidRPr="0066660B">
        <w:rPr>
          <w:lang w:val="en-US"/>
        </w:rPr>
        <w:t xml:space="preserve"> Rigidbody </w:t>
      </w:r>
      <w:r>
        <w:t>персонажа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new Rigidbody rigidbody;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Ссылка</w:t>
      </w:r>
      <w:r w:rsidRPr="0066660B">
        <w:rPr>
          <w:lang w:val="en-US"/>
        </w:rPr>
        <w:t xml:space="preserve"> </w:t>
      </w:r>
      <w:r>
        <w:t>на</w:t>
      </w:r>
      <w:r w:rsidRPr="0066660B">
        <w:rPr>
          <w:lang w:val="en-US"/>
        </w:rPr>
        <w:t xml:space="preserve"> CapsuleCollider </w:t>
      </w:r>
      <w:r>
        <w:t>персонажа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CapsuleCollider capsuleCollider;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Ссылка</w:t>
      </w:r>
      <w:r w:rsidRPr="0066660B">
        <w:rPr>
          <w:lang w:val="en-US"/>
        </w:rPr>
        <w:t xml:space="preserve"> </w:t>
      </w:r>
      <w:r>
        <w:t>на</w:t>
      </w:r>
      <w:r w:rsidRPr="0066660B">
        <w:rPr>
          <w:lang w:val="en-US"/>
        </w:rPr>
        <w:t xml:space="preserve"> CharacterAnimator </w:t>
      </w:r>
      <w:r>
        <w:t>персонажа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/// &lt;/summary&gt;</w:t>
      </w:r>
      <w:r w:rsidRPr="0066660B">
        <w:rPr>
          <w:lang w:val="en-US"/>
        </w:rPr>
        <w:br/>
        <w:t xml:space="preserve">        private CharacterAnimator animator;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Сила</w:t>
      </w:r>
      <w:r w:rsidRPr="0066660B">
        <w:rPr>
          <w:lang w:val="en-US"/>
        </w:rPr>
        <w:t xml:space="preserve">, </w:t>
      </w:r>
      <w:r>
        <w:t>которая</w:t>
      </w:r>
      <w:r w:rsidRPr="0066660B">
        <w:rPr>
          <w:lang w:val="en-US"/>
        </w:rPr>
        <w:t xml:space="preserve"> </w:t>
      </w:r>
      <w:r>
        <w:t>изменяет</w:t>
      </w:r>
      <w:r w:rsidRPr="0066660B">
        <w:rPr>
          <w:lang w:val="en-US"/>
        </w:rPr>
        <w:t xml:space="preserve"> </w:t>
      </w:r>
      <w:r>
        <w:t>скорость</w:t>
      </w:r>
      <w:r w:rsidRPr="0066660B">
        <w:rPr>
          <w:lang w:val="en-US"/>
        </w:rPr>
        <w:t xml:space="preserve"> </w:t>
      </w:r>
      <w:r>
        <w:t>персонажа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float moveForce = 4000;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Максимальная</w:t>
      </w:r>
      <w:r w:rsidRPr="0066660B">
        <w:rPr>
          <w:lang w:val="en-US"/>
        </w:rPr>
        <w:t xml:space="preserve"> </w:t>
      </w:r>
      <w:r>
        <w:t>скорость</w:t>
      </w:r>
      <w:r w:rsidRPr="0066660B">
        <w:rPr>
          <w:lang w:val="en-US"/>
        </w:rPr>
        <w:t xml:space="preserve"> </w:t>
      </w:r>
      <w:r>
        <w:t>персонажа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float speed = 6.0f;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Скорость</w:t>
      </w:r>
      <w:r w:rsidRPr="0066660B">
        <w:rPr>
          <w:lang w:val="en-US"/>
        </w:rPr>
        <w:t xml:space="preserve"> </w:t>
      </w:r>
      <w:r>
        <w:t>поворота</w:t>
      </w:r>
      <w:r w:rsidRPr="0066660B">
        <w:rPr>
          <w:lang w:val="en-US"/>
        </w:rPr>
        <w:t xml:space="preserve"> </w:t>
      </w:r>
      <w:r>
        <w:t>персонажа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float rotationSpeed = 700.0f;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Инициализирует</w:t>
      </w:r>
      <w:r w:rsidRPr="0066660B">
        <w:rPr>
          <w:lang w:val="en-US"/>
        </w:rPr>
        <w:t xml:space="preserve"> </w:t>
      </w:r>
      <w:r>
        <w:t>переменные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void Start() {</w:t>
      </w:r>
      <w:r w:rsidRPr="0066660B">
        <w:rPr>
          <w:lang w:val="en-US"/>
        </w:rPr>
        <w:br/>
        <w:t xml:space="preserve">            rigidbody = GetComponent&lt;Rigidbody&gt;();</w:t>
      </w:r>
      <w:r w:rsidRPr="0066660B">
        <w:rPr>
          <w:lang w:val="en-US"/>
        </w:rPr>
        <w:br/>
        <w:t xml:space="preserve">            capsuleCollider = GetComponent&lt;CapsuleCollider&gt;();</w:t>
      </w:r>
      <w:r w:rsidRPr="0066660B">
        <w:rPr>
          <w:lang w:val="en-US"/>
        </w:rPr>
        <w:br/>
        <w:t xml:space="preserve">            animator = GetComponent&lt;CharacterAnimator&gt;();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private List&lt;GameObject&gt; groundCollisions = new List&lt;GameObject&gt;();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Провряет</w:t>
      </w:r>
      <w:r w:rsidRPr="0066660B">
        <w:rPr>
          <w:lang w:val="en-US"/>
        </w:rPr>
        <w:t xml:space="preserve">, </w:t>
      </w:r>
      <w:r>
        <w:t>что</w:t>
      </w:r>
      <w:r w:rsidRPr="0066660B">
        <w:rPr>
          <w:lang w:val="en-US"/>
        </w:rPr>
        <w:t xml:space="preserve"> </w:t>
      </w:r>
      <w:r>
        <w:t>персонаж</w:t>
      </w:r>
      <w:r w:rsidRPr="0066660B">
        <w:rPr>
          <w:lang w:val="en-US"/>
        </w:rPr>
        <w:t xml:space="preserve"> </w:t>
      </w:r>
      <w:r>
        <w:t>всё</w:t>
      </w:r>
      <w:r w:rsidRPr="0066660B">
        <w:rPr>
          <w:lang w:val="en-US"/>
        </w:rPr>
        <w:t xml:space="preserve"> </w:t>
      </w:r>
      <w:r>
        <w:t>еще</w:t>
      </w:r>
      <w:r w:rsidRPr="0066660B">
        <w:rPr>
          <w:lang w:val="en-US"/>
        </w:rPr>
        <w:t xml:space="preserve"> </w:t>
      </w:r>
      <w:r>
        <w:t>стоит</w:t>
      </w:r>
      <w:r w:rsidRPr="0066660B">
        <w:rPr>
          <w:lang w:val="en-US"/>
        </w:rPr>
        <w:t xml:space="preserve"> </w:t>
      </w:r>
      <w:r>
        <w:t>на</w:t>
      </w:r>
      <w:r w:rsidRPr="0066660B">
        <w:rPr>
          <w:lang w:val="en-US"/>
        </w:rPr>
        <w:t xml:space="preserve"> </w:t>
      </w:r>
      <w:r>
        <w:t>земле</w:t>
      </w:r>
      <w:r w:rsidRPr="0066660B">
        <w:rPr>
          <w:lang w:val="en-US"/>
        </w:rPr>
        <w:t>.</w:t>
      </w:r>
      <w:r w:rsidRPr="0066660B">
        <w:rPr>
          <w:lang w:val="en-US"/>
        </w:rPr>
        <w:br/>
        <w:t xml:space="preserve">        </w:t>
      </w:r>
      <w:r w:rsidRPr="00C6521C">
        <w:rPr>
          <w:lang w:val="en-US"/>
        </w:rPr>
        <w:t>/// &lt;/summary&gt;</w:t>
      </w:r>
      <w:r w:rsidRPr="00C6521C">
        <w:rPr>
          <w:lang w:val="en-US"/>
        </w:rPr>
        <w:br/>
        <w:t xml:space="preserve">        /// &lt;param name="gameObject"&gt;</w:t>
      </w:r>
      <w:r>
        <w:t>Объект</w:t>
      </w:r>
      <w:r w:rsidRPr="00C6521C">
        <w:rPr>
          <w:lang w:val="en-US"/>
        </w:rPr>
        <w:t xml:space="preserve">, </w:t>
      </w:r>
      <w:r>
        <w:t>на</w:t>
      </w:r>
      <w:r w:rsidRPr="00C6521C">
        <w:rPr>
          <w:lang w:val="en-US"/>
        </w:rPr>
        <w:t xml:space="preserve"> </w:t>
      </w:r>
      <w:r>
        <w:t>котором</w:t>
      </w:r>
      <w:r w:rsidRPr="00C6521C">
        <w:rPr>
          <w:lang w:val="en-US"/>
        </w:rPr>
        <w:t xml:space="preserve"> </w:t>
      </w:r>
      <w:r>
        <w:t>персонаж</w:t>
      </w:r>
      <w:r w:rsidRPr="00C6521C">
        <w:rPr>
          <w:lang w:val="en-US"/>
        </w:rPr>
        <w:t xml:space="preserve"> </w:t>
      </w:r>
      <w:r>
        <w:t>прекратил</w:t>
      </w:r>
      <w:r w:rsidRPr="00C6521C">
        <w:rPr>
          <w:lang w:val="en-US"/>
        </w:rPr>
        <w:t xml:space="preserve"> </w:t>
      </w:r>
      <w:r>
        <w:t>стоять</w:t>
      </w:r>
      <w:r w:rsidRPr="00C6521C">
        <w:rPr>
          <w:lang w:val="en-US"/>
        </w:rPr>
        <w:t>&lt;/param&gt;</w:t>
      </w:r>
      <w:r w:rsidRPr="00C6521C">
        <w:rPr>
          <w:lang w:val="en-US"/>
        </w:rPr>
        <w:br/>
        <w:t xml:space="preserve">        private void DeGround(GameObject gameObject) {</w:t>
      </w:r>
      <w:r w:rsidRPr="00C6521C">
        <w:rPr>
          <w:lang w:val="en-US"/>
        </w:rPr>
        <w:br/>
        <w:t xml:space="preserve">            if (!groundCollisions.Remove(gameObject)) return;</w:t>
      </w:r>
      <w:r w:rsidRPr="00C6521C">
        <w:rPr>
          <w:lang w:val="en-US"/>
        </w:rPr>
        <w:br/>
        <w:t xml:space="preserve">            isGrounded = groundCollisions.Count != </w:t>
      </w:r>
      <w:r>
        <w:t>0;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Сообщает, что персонаж всё ещё стоит на данном коллайдере. Автоматически вызывается Unity</w:t>
      </w:r>
      <w:r>
        <w:br/>
        <w:t xml:space="preserve">        /// &lt;/summary&gt;</w:t>
      </w:r>
      <w:r>
        <w:br/>
        <w:t xml:space="preserve">        /// &lt;param name="other"&gt;Коллайдер&lt;/param&gt;</w:t>
      </w:r>
      <w:r>
        <w:br/>
        <w:t xml:space="preserve">        private void OnTriggerStay(Collider other) {</w:t>
      </w:r>
      <w:r>
        <w:br/>
        <w:t xml:space="preserve">            if (!groundCollisions.Contains(other.gameObject)) {</w:t>
      </w:r>
      <w:r>
        <w:br/>
        <w:t xml:space="preserve">                groundCollisions.Add(other.gameObject);</w:t>
      </w:r>
      <w:r>
        <w:br/>
        <w:t xml:space="preserve">                isGrounded = true;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</w:r>
      <w:r>
        <w:lastRenderedPageBreak/>
        <w:t xml:space="preserve">        ///     Сообщает, что персонаж больше не стоит на данном коллайдере . Автоматически вызывается Unity</w:t>
      </w:r>
      <w:r>
        <w:br/>
        <w:t xml:space="preserve">        /// &lt;/summary&gt;</w:t>
      </w:r>
      <w:r>
        <w:br/>
        <w:t xml:space="preserve">        /// &lt;param name="other"&gt;Коллайдер&lt;/param&gt;</w:t>
      </w:r>
      <w:r>
        <w:br/>
        <w:t xml:space="preserve">        private void OnTriggerExit(Collider other) {</w:t>
      </w:r>
      <w:r>
        <w:br/>
        <w:t xml:space="preserve">            DeGround(other.gameObject);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Находится ли персонаж на земле</w:t>
      </w:r>
      <w:r>
        <w:br/>
        <w:t xml:space="preserve">        /// &lt;/summary&gt;</w:t>
      </w:r>
      <w:r>
        <w:br/>
        <w:t xml:space="preserve">        private bool isGrounded = true;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Направление, в котором должен двигаться персонаж</w:t>
      </w:r>
      <w:r>
        <w:br/>
        <w:t xml:space="preserve">        /// &lt;/summary&gt;</w:t>
      </w:r>
      <w:r>
        <w:br/>
        <w:t xml:space="preserve">        public Vector3 TargetDirection { get; set; }</w:t>
      </w:r>
      <w:r>
        <w:br/>
        <w:t xml:space="preserve">        /// &lt;summary&gt;</w:t>
      </w:r>
      <w:r>
        <w:br/>
        <w:t xml:space="preserve">        ///     Направление, в котором смотрит персонаж</w:t>
      </w:r>
      <w:r>
        <w:br/>
        <w:t xml:space="preserve">        /// &lt;/summary&gt;</w:t>
      </w:r>
      <w:r>
        <w:br/>
        <w:t xml:space="preserve">        public Vector3 TargetRotation { get; set; }</w:t>
      </w:r>
      <w:r>
        <w:br/>
      </w:r>
      <w:r>
        <w:br/>
        <w:t xml:space="preserve">      </w:t>
      </w:r>
      <w:r>
        <w:br/>
        <w:t xml:space="preserve">        /// &lt;summary&gt;</w:t>
      </w:r>
      <w:r>
        <w:br/>
        <w:t xml:space="preserve">        ///     Производит передвижение персонажа. Автоматически</w:t>
      </w:r>
      <w:r w:rsidRPr="00C6521C">
        <w:rPr>
          <w:lang w:val="en-US"/>
        </w:rPr>
        <w:t xml:space="preserve"> </w:t>
      </w:r>
      <w:r>
        <w:t>вызывается</w:t>
      </w:r>
      <w:r w:rsidRPr="00C6521C">
        <w:rPr>
          <w:lang w:val="en-US"/>
        </w:rPr>
        <w:t xml:space="preserve"> Unity </w:t>
      </w:r>
      <w:r>
        <w:t>при</w:t>
      </w:r>
      <w:r w:rsidRPr="00C6521C">
        <w:rPr>
          <w:lang w:val="en-US"/>
        </w:rPr>
        <w:t xml:space="preserve"> </w:t>
      </w:r>
      <w:r>
        <w:t>каждой</w:t>
      </w:r>
      <w:r w:rsidRPr="00C6521C">
        <w:rPr>
          <w:lang w:val="en-US"/>
        </w:rPr>
        <w:t xml:space="preserve"> </w:t>
      </w:r>
      <w:r>
        <w:t>обработке</w:t>
      </w:r>
      <w:r w:rsidRPr="00C6521C">
        <w:rPr>
          <w:lang w:val="en-US"/>
        </w:rPr>
        <w:t xml:space="preserve"> </w:t>
      </w:r>
      <w:r>
        <w:t>физики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void FixedUpdate() {</w:t>
      </w:r>
      <w:r w:rsidRPr="00C6521C">
        <w:rPr>
          <w:lang w:val="en-US"/>
        </w:rPr>
        <w:br/>
        <w:t xml:space="preserve">            for (int i = 0; i &lt; groundCollisions.Count; i++) {</w:t>
      </w:r>
      <w:r w:rsidRPr="00C6521C">
        <w:rPr>
          <w:lang w:val="en-US"/>
        </w:rPr>
        <w:br/>
        <w:t xml:space="preserve">                if (!groundCollisions[i]) {</w:t>
      </w:r>
      <w:r w:rsidRPr="00C6521C">
        <w:rPr>
          <w:lang w:val="en-US"/>
        </w:rPr>
        <w:br/>
        <w:t xml:space="preserve">                    DeGround(groundCollisions[i]);</w:t>
      </w:r>
      <w:r w:rsidRPr="00C6521C">
        <w:rPr>
          <w:lang w:val="en-US"/>
        </w:rPr>
        <w:br/>
        <w:t xml:space="preserve">                    break;</w:t>
      </w:r>
      <w:r w:rsidRPr="00C6521C">
        <w:rPr>
          <w:lang w:val="en-US"/>
        </w:rPr>
        <w:br/>
        <w:t xml:space="preserve">                }</w:t>
      </w:r>
      <w:r w:rsidRPr="00C6521C">
        <w:rPr>
          <w:lang w:val="en-US"/>
        </w:rPr>
        <w:br/>
        <w:t xml:space="preserve">            }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    if (transform.position.y &lt; -15) {</w:t>
      </w:r>
      <w:r w:rsidRPr="00C6521C">
        <w:rPr>
          <w:lang w:val="en-US"/>
        </w:rPr>
        <w:br/>
        <w:t xml:space="preserve">                gameObject.GetComponent&lt;HPController&gt;().TakeDamage(100000, DamageSource.InstaKill(), true);</w:t>
      </w:r>
      <w:r w:rsidRPr="00C6521C">
        <w:rPr>
          <w:lang w:val="en-US"/>
        </w:rPr>
        <w:br/>
        <w:t xml:space="preserve">            }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    if (isGrounded) {</w:t>
      </w:r>
      <w:r w:rsidRPr="00C6521C">
        <w:rPr>
          <w:lang w:val="en-US"/>
        </w:rPr>
        <w:br/>
        <w:t xml:space="preserve">                var targetSpeed = speed * TargetDirection;</w:t>
      </w:r>
      <w:r w:rsidRPr="00C6521C">
        <w:rPr>
          <w:lang w:val="en-US"/>
        </w:rPr>
        <w:br/>
        <w:t xml:space="preserve">                var bodySpeed = rigidbody.velocity;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        var vec = bodySpeed - targetSpeed;</w:t>
      </w:r>
      <w:r w:rsidRPr="00C6521C">
        <w:rPr>
          <w:lang w:val="en-US"/>
        </w:rPr>
        <w:br/>
        <w:t xml:space="preserve">                vec.y = 0;</w:t>
      </w:r>
      <w:r w:rsidRPr="00C6521C">
        <w:rPr>
          <w:lang w:val="en-US"/>
        </w:rPr>
        <w:br/>
        <w:t xml:space="preserve">                if (vec.magnitude &gt; 1) {</w:t>
      </w:r>
      <w:r w:rsidRPr="00C6521C">
        <w:rPr>
          <w:lang w:val="en-US"/>
        </w:rPr>
        <w:br/>
        <w:t xml:space="preserve">                    vec.Normalize();</w:t>
      </w:r>
      <w:r w:rsidRPr="00C6521C">
        <w:rPr>
          <w:lang w:val="en-US"/>
        </w:rPr>
        <w:br/>
        <w:t xml:space="preserve">                    if (rigidbody.velocity.sqrMagnitude &gt; 5f) {// &amp;&amp; //Mathf.Abs(rigidbody.velocity.sqrMagnitude - speed * speed) &gt; 0.5f)</w:t>
      </w:r>
      <w:r w:rsidRPr="00C6521C">
        <w:rPr>
          <w:lang w:val="en-US"/>
        </w:rPr>
        <w:br/>
        <w:t xml:space="preserve">                        rigidbody.velocity = targetSpeed;                      </w:t>
      </w:r>
      <w:r w:rsidRPr="00C6521C">
        <w:rPr>
          <w:lang w:val="en-US"/>
        </w:rPr>
        <w:br/>
      </w:r>
      <w:r w:rsidRPr="00C6521C">
        <w:rPr>
          <w:lang w:val="en-US"/>
        </w:rPr>
        <w:lastRenderedPageBreak/>
        <w:t xml:space="preserve">                    } else {</w:t>
      </w:r>
      <w:r w:rsidRPr="00C6521C">
        <w:rPr>
          <w:lang w:val="en-US"/>
        </w:rPr>
        <w:br/>
        <w:t xml:space="preserve">                        rigidbody.AddForce(-vec * moveForce);</w:t>
      </w:r>
      <w:r w:rsidRPr="00C6521C">
        <w:rPr>
          <w:lang w:val="en-US"/>
        </w:rPr>
        <w:br/>
        <w:t xml:space="preserve">                        Debug.Log("addforce");  </w:t>
      </w:r>
      <w:r w:rsidRPr="00C6521C">
        <w:rPr>
          <w:lang w:val="en-US"/>
        </w:rPr>
        <w:br/>
        <w:t xml:space="preserve">                    }</w:t>
      </w:r>
      <w:r w:rsidRPr="00C6521C">
        <w:rPr>
          <w:lang w:val="en-US"/>
        </w:rPr>
        <w:br/>
        <w:t xml:space="preserve">                } else {</w:t>
      </w:r>
      <w:r w:rsidRPr="00C6521C">
        <w:rPr>
          <w:lang w:val="en-US"/>
        </w:rPr>
        <w:br/>
        <w:t xml:space="preserve">                    animator.SetRotationSpeed(0);</w:t>
      </w:r>
      <w:r w:rsidRPr="00C6521C">
        <w:rPr>
          <w:lang w:val="en-US"/>
        </w:rPr>
        <w:br/>
        <w:t xml:space="preserve">                }</w:t>
      </w:r>
      <w:r w:rsidRPr="00C6521C">
        <w:rPr>
          <w:lang w:val="en-US"/>
        </w:rPr>
        <w:br/>
        <w:t xml:space="preserve">            }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    if (TargetDirection != </w:t>
      </w:r>
      <w:r w:rsidRPr="0066660B">
        <w:rPr>
          <w:lang w:val="en-US"/>
        </w:rPr>
        <w:t>Vector3.zero)</w:t>
      </w:r>
      <w:r w:rsidRPr="0066660B">
        <w:rPr>
          <w:lang w:val="en-US"/>
        </w:rPr>
        <w:br/>
        <w:t xml:space="preserve">                transform.rotation = Quaternion.RotateTowards(transform.rotation,</w:t>
      </w:r>
      <w:r w:rsidRPr="0066660B">
        <w:rPr>
          <w:lang w:val="en-US"/>
        </w:rPr>
        <w:br/>
        <w:t xml:space="preserve">                    Quaternion.LookRotation(TargetDirection),</w:t>
      </w:r>
      <w:r w:rsidRPr="0066660B">
        <w:rPr>
          <w:lang w:val="en-US"/>
        </w:rPr>
        <w:br/>
        <w:t xml:space="preserve">                    rotationSpeed * Time.deltaTime);</w:t>
      </w:r>
      <w:r w:rsidRPr="0066660B">
        <w:rPr>
          <w:lang w:val="en-US"/>
        </w:rPr>
        <w:br/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float linearSpeed = TargetDirection.magnitude;</w:t>
      </w:r>
      <w:r w:rsidRPr="0066660B">
        <w:rPr>
          <w:lang w:val="en-US"/>
        </w:rPr>
        <w:br/>
        <w:t xml:space="preserve">            animator.SetIdle(linearSpeed == 0.0f);</w:t>
      </w:r>
      <w:r w:rsidRPr="0066660B">
        <w:rPr>
          <w:lang w:val="en-US"/>
        </w:rPr>
        <w:br/>
        <w:t xml:space="preserve">            animator.SetSpeed(linearSpeed);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Отрисовывает</w:t>
      </w:r>
      <w:r w:rsidRPr="0066660B">
        <w:rPr>
          <w:lang w:val="en-US"/>
        </w:rPr>
        <w:t xml:space="preserve"> </w:t>
      </w:r>
      <w:r>
        <w:t>отладочную</w:t>
      </w:r>
      <w:r w:rsidRPr="0066660B">
        <w:rPr>
          <w:lang w:val="en-US"/>
        </w:rPr>
        <w:t xml:space="preserve"> </w:t>
      </w:r>
      <w:r>
        <w:t>информацию</w:t>
      </w:r>
      <w:r w:rsidRPr="0066660B">
        <w:rPr>
          <w:lang w:val="en-US"/>
        </w:rPr>
        <w:t xml:space="preserve"> </w:t>
      </w:r>
      <w:r>
        <w:t>о</w:t>
      </w:r>
      <w:r w:rsidRPr="0066660B">
        <w:rPr>
          <w:lang w:val="en-US"/>
        </w:rPr>
        <w:t xml:space="preserve"> </w:t>
      </w:r>
      <w:r>
        <w:t>состоянии</w:t>
      </w:r>
      <w:r w:rsidRPr="0066660B">
        <w:rPr>
          <w:lang w:val="en-US"/>
        </w:rPr>
        <w:t xml:space="preserve"> </w:t>
      </w:r>
      <w:r>
        <w:t>игрока</w:t>
      </w:r>
      <w:r w:rsidRPr="0066660B">
        <w:rPr>
          <w:lang w:val="en-US"/>
        </w:rPr>
        <w:t xml:space="preserve">. </w:t>
      </w:r>
      <w:r>
        <w:t>Автоматически</w:t>
      </w:r>
      <w:r w:rsidRPr="00C6521C">
        <w:rPr>
          <w:lang w:val="en-US"/>
        </w:rPr>
        <w:t xml:space="preserve"> </w:t>
      </w:r>
      <w:r>
        <w:t>вызывается</w:t>
      </w:r>
      <w:r w:rsidRPr="00C6521C">
        <w:rPr>
          <w:lang w:val="en-US"/>
        </w:rPr>
        <w:t xml:space="preserve"> </w:t>
      </w:r>
      <w:r>
        <w:t>средой</w:t>
      </w:r>
      <w:r w:rsidRPr="00C6521C">
        <w:rPr>
          <w:lang w:val="en-US"/>
        </w:rPr>
        <w:t xml:space="preserve"> Unity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private void OnDrawGizmos() {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    if (!Application.isPlaying) return;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    var pos = transform.position + capsuleCollider.center;</w:t>
      </w:r>
      <w:r w:rsidRPr="00C6521C">
        <w:rPr>
          <w:lang w:val="en-US"/>
        </w:rPr>
        <w:br/>
        <w:t xml:space="preserve">            DebugExtension.DebugCircle(pos,</w:t>
      </w:r>
      <w:r w:rsidRPr="00C6521C">
        <w:rPr>
          <w:lang w:val="en-US"/>
        </w:rPr>
        <w:br/>
        <w:t xml:space="preserve">                Color.green, radius: 0.1f, depthTest: false);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    DebugExtension.DebugCircle(transform.position + Vector3.up * 2,</w:t>
      </w:r>
      <w:r w:rsidRPr="00C6521C">
        <w:rPr>
          <w:lang w:val="en-US"/>
        </w:rPr>
        <w:br/>
        <w:t xml:space="preserve">                isGrounded ? Color.red : Color.blue, radius: 0.1f);</w:t>
      </w:r>
      <w:r w:rsidRPr="00C6521C">
        <w:rPr>
          <w:lang w:val="en-US"/>
        </w:rPr>
        <w:br/>
        <w:t xml:space="preserve">            </w:t>
      </w:r>
      <w:r w:rsidRPr="00C6521C">
        <w:rPr>
          <w:lang w:val="en-US"/>
        </w:rPr>
        <w:br/>
        <w:t xml:space="preserve">            pos.y += 0.5f;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    DebugExtension.DebugArrow(pos, TargetDirection * 1f, Color.blue);</w:t>
      </w:r>
      <w:r w:rsidRPr="00C6521C">
        <w:rPr>
          <w:lang w:val="en-US"/>
        </w:rPr>
        <w:br/>
        <w:t xml:space="preserve">            DebugExtension.DebugArrow(pos, TargetRotation.normalized / 2, Color.red);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>}</w:t>
      </w:r>
      <w:r w:rsidRPr="00C6521C">
        <w:rPr>
          <w:lang w:val="en-US"/>
        </w:rPr>
        <w:br/>
      </w:r>
      <w:r w:rsidRPr="00C6521C">
        <w:rPr>
          <w:lang w:val="en-US"/>
        </w:rPr>
        <w:br/>
      </w:r>
    </w:p>
    <w:p w14:paraId="2DB6A908" w14:textId="77777777" w:rsidR="00A5794D" w:rsidRPr="00C6521C" w:rsidRDefault="00A5794D" w:rsidP="00A5794D">
      <w:pPr>
        <w:rPr>
          <w:lang w:val="en-US"/>
        </w:rPr>
      </w:pPr>
    </w:p>
    <w:p w14:paraId="537F7617" w14:textId="77777777" w:rsidR="00A5794D" w:rsidRDefault="00A5794D" w:rsidP="00A5794D">
      <w:pPr>
        <w:pStyle w:val="2"/>
      </w:pPr>
      <w:bookmarkStart w:id="28" w:name="_Toc40977923"/>
      <w:bookmarkStart w:id="29" w:name="_Toc41217733"/>
      <w:r>
        <w:lastRenderedPageBreak/>
        <w:t>PlayerAnimationState.cs</w:t>
      </w:r>
      <w:bookmarkEnd w:id="28"/>
      <w:bookmarkEnd w:id="29"/>
    </w:p>
    <w:p w14:paraId="5BE2368E" w14:textId="77777777" w:rsidR="00A5794D" w:rsidRDefault="00A5794D" w:rsidP="00A5794D">
      <w:pPr>
        <w:pStyle w:val="Code"/>
      </w:pPr>
      <w:r>
        <w:t>﻿namespace Character {</w:t>
      </w:r>
      <w:r>
        <w:br/>
        <w:t xml:space="preserve">    /// &lt;summary&gt;</w:t>
      </w:r>
      <w:r>
        <w:br/>
        <w:t xml:space="preserve">    ///     Структура, хранящая состояние анимации персонажа</w:t>
      </w:r>
      <w:r>
        <w:br/>
        <w:t xml:space="preserve">    /// &lt;/summary&gt;</w:t>
      </w:r>
      <w:r>
        <w:br/>
        <w:t xml:space="preserve">    public struct PlayerAnimationState {</w:t>
      </w:r>
      <w:r>
        <w:br/>
        <w:t xml:space="preserve">        /// &lt;summary&gt;</w:t>
      </w:r>
      <w:r>
        <w:br/>
        <w:t xml:space="preserve">        ///     Должна ли сейчас быть анимация стояния на месте</w:t>
      </w:r>
      <w:r>
        <w:br/>
        <w:t xml:space="preserve">        /// &lt;/summary&gt;</w:t>
      </w:r>
      <w:r>
        <w:br/>
        <w:t xml:space="preserve">        public bool idle;</w:t>
      </w:r>
      <w:r>
        <w:br/>
        <w:t xml:space="preserve">        /// &lt;summary&gt;</w:t>
      </w:r>
      <w:r>
        <w:br/>
        <w:t xml:space="preserve">        ///     Скорость персонажа</w:t>
      </w:r>
      <w:r>
        <w:br/>
        <w:t xml:space="preserve">        /// &lt;/summary&gt;</w:t>
      </w:r>
      <w:r>
        <w:br/>
        <w:t xml:space="preserve">        public float speed;</w:t>
      </w:r>
      <w:r>
        <w:br/>
        <w:t xml:space="preserve">        /// &lt;summary&gt;</w:t>
      </w:r>
      <w:r>
        <w:br/>
        <w:t xml:space="preserve">        ///     Скорость поворота персонажа</w:t>
      </w:r>
      <w:r>
        <w:br/>
        <w:t xml:space="preserve">        /// &lt;/summary&gt;</w:t>
      </w:r>
      <w:r>
        <w:br/>
        <w:t xml:space="preserve">        public float rotationSpeed;</w:t>
      </w:r>
      <w:r>
        <w:br/>
        <w:t xml:space="preserve">    }</w:t>
      </w:r>
      <w:r>
        <w:br/>
        <w:t>}</w:t>
      </w:r>
    </w:p>
    <w:p w14:paraId="1053DC80" w14:textId="77777777" w:rsidR="00A5794D" w:rsidRDefault="00A5794D" w:rsidP="00A5794D"/>
    <w:p w14:paraId="7C3ED816" w14:textId="77777777" w:rsidR="00A5794D" w:rsidRDefault="00A5794D" w:rsidP="00A5794D">
      <w:pPr>
        <w:pStyle w:val="2"/>
      </w:pPr>
      <w:bookmarkStart w:id="30" w:name="_Toc40977924"/>
      <w:bookmarkStart w:id="31" w:name="_Toc41217734"/>
      <w:r>
        <w:t>PlayerController.cs</w:t>
      </w:r>
      <w:bookmarkEnd w:id="30"/>
      <w:bookmarkEnd w:id="31"/>
    </w:p>
    <w:p w14:paraId="11F4D009" w14:textId="77777777" w:rsidR="00A5794D" w:rsidRPr="00C6521C" w:rsidRDefault="00A5794D" w:rsidP="00A5794D">
      <w:pPr>
        <w:pStyle w:val="Code"/>
        <w:rPr>
          <w:lang w:val="en-US"/>
        </w:rPr>
      </w:pPr>
      <w:r>
        <w:t>﻿using System;</w:t>
      </w:r>
      <w:r>
        <w:br/>
        <w:t>using UnityEngine;</w:t>
      </w:r>
      <w:r>
        <w:br/>
        <w:t>using CharacterController = Character.CharacterController;</w:t>
      </w:r>
      <w:r>
        <w:br/>
      </w:r>
      <w:r>
        <w:br/>
        <w:t>/// &lt;summary&gt;</w:t>
      </w:r>
      <w:r>
        <w:br/>
        <w:t>///     Класс с дополнительными функциями для Vector2</w:t>
      </w:r>
      <w:r>
        <w:br/>
        <w:t>/// &lt;/summary&gt;</w:t>
      </w:r>
      <w:r>
        <w:br/>
        <w:t>public static class Vector2Extension {</w:t>
      </w:r>
      <w:r>
        <w:br/>
        <w:t xml:space="preserve">    /// &lt;summary&gt;</w:t>
      </w:r>
      <w:r>
        <w:br/>
        <w:t xml:space="preserve">    ///     Поворачиает вектор</w:t>
      </w:r>
      <w:r>
        <w:br/>
        <w:t xml:space="preserve">    /// &lt;/summary&gt;</w:t>
      </w:r>
      <w:r>
        <w:br/>
        <w:t xml:space="preserve">    /// &lt;param name="v"&gt;Вектор&lt;/param&gt;</w:t>
      </w:r>
      <w:r>
        <w:br/>
        <w:t xml:space="preserve">    /// &lt;param name="degrees"&gt;Угол в градусах&lt;/param&gt;</w:t>
      </w:r>
      <w:r>
        <w:br/>
        <w:t xml:space="preserve">    /// &lt;returns&gt;Повернутый вектор&lt;/returns&gt;</w:t>
      </w:r>
      <w:r>
        <w:br/>
        <w:t xml:space="preserve">    public static Vector2 Rotate(this Vector2 v, float degrees) {</w:t>
      </w:r>
      <w:r>
        <w:br/>
        <w:t xml:space="preserve">        float radians = degrees * Mathf.Deg2Rad;</w:t>
      </w:r>
      <w:r>
        <w:br/>
        <w:t xml:space="preserve">        float sin = Mathf.Sin(radians);</w:t>
      </w:r>
      <w:r>
        <w:br/>
        <w:t xml:space="preserve">        float cos = Mathf.Cos(radians);</w:t>
      </w:r>
      <w:r>
        <w:br/>
        <w:t xml:space="preserve">         </w:t>
      </w:r>
      <w:r>
        <w:br/>
        <w:t xml:space="preserve">        float tx = v.x;</w:t>
      </w:r>
      <w:r>
        <w:br/>
        <w:t xml:space="preserve">        float ty = v.y;</w:t>
      </w:r>
      <w:r>
        <w:br/>
        <w:t xml:space="preserve"> </w:t>
      </w:r>
      <w:r>
        <w:br/>
        <w:t xml:space="preserve">        return new Vector2(cos * tx - sin * ty, sin * tx + cos * ty);</w:t>
      </w:r>
      <w:r>
        <w:br/>
        <w:t xml:space="preserve">    }</w:t>
      </w:r>
      <w:r>
        <w:br/>
        <w:t>}</w:t>
      </w:r>
      <w:r>
        <w:br/>
      </w:r>
      <w:r>
        <w:br/>
      </w:r>
      <w:r>
        <w:lastRenderedPageBreak/>
        <w:t>/// &lt;summary&gt;</w:t>
      </w:r>
      <w:r>
        <w:br/>
        <w:t>///     Компонента для персонажа, управляемого человеком</w:t>
      </w:r>
      <w:r>
        <w:br/>
        <w:t>/// &lt;/summary&gt;</w:t>
      </w:r>
      <w:r>
        <w:br/>
        <w:t>public class PlayerController : CharacterController {</w:t>
      </w:r>
      <w:r>
        <w:br/>
        <w:t xml:space="preserve">    /// &lt;summary&gt;</w:t>
      </w:r>
      <w:r>
        <w:br/>
        <w:t xml:space="preserve">    ///     Переменная для внутреннего использования (нужна для уменьшения нагрузки на сборщик мусора)</w:t>
      </w:r>
      <w:r>
        <w:br/>
        <w:t xml:space="preserve">    /// &lt;/summary&gt;</w:t>
      </w:r>
      <w:r>
        <w:br/>
        <w:t xml:space="preserve">    private Plane plane;</w:t>
      </w:r>
      <w:r>
        <w:br/>
      </w:r>
      <w:r>
        <w:br/>
        <w:t xml:space="preserve">    /// &lt;summary&gt;</w:t>
      </w:r>
      <w:r>
        <w:br/>
        <w:t xml:space="preserve">    ///     Инициализирует переменные</w:t>
      </w:r>
      <w:r>
        <w:br/>
        <w:t xml:space="preserve">    /// &lt;/summary&gt;</w:t>
      </w:r>
      <w:r>
        <w:br/>
        <w:t xml:space="preserve">    protected override void Start()</w:t>
      </w:r>
      <w:r>
        <w:br/>
        <w:t xml:space="preserve">    {</w:t>
      </w:r>
      <w:r>
        <w:br/>
        <w:t xml:space="preserve">        base.Start();</w:t>
      </w:r>
      <w:r>
        <w:br/>
        <w:t xml:space="preserve">        plane = new Plane(Vector3.up, 0);</w:t>
      </w:r>
      <w:r>
        <w:br/>
        <w:t xml:space="preserve">        transform.parent = null;</w:t>
      </w:r>
      <w:r>
        <w:br/>
        <w:t xml:space="preserve">    }</w:t>
      </w:r>
      <w:r>
        <w:br/>
      </w:r>
      <w:r>
        <w:br/>
        <w:t xml:space="preserve">    /// &lt;summary&gt;</w:t>
      </w:r>
      <w:r>
        <w:br/>
        <w:t xml:space="preserve">    ///     Управляет персонажем в соответвии с положением мышки и нажатыми клавишами. Автоматически</w:t>
      </w:r>
      <w:r w:rsidRPr="00C6521C">
        <w:rPr>
          <w:lang w:val="en-US"/>
        </w:rPr>
        <w:t xml:space="preserve"> </w:t>
      </w:r>
      <w:r>
        <w:t>вызывается</w:t>
      </w:r>
      <w:r w:rsidRPr="00C6521C">
        <w:rPr>
          <w:lang w:val="en-US"/>
        </w:rPr>
        <w:t xml:space="preserve"> Unity </w:t>
      </w:r>
      <w:r>
        <w:t>каждый</w:t>
      </w:r>
      <w:r w:rsidRPr="00C6521C">
        <w:rPr>
          <w:lang w:val="en-US"/>
        </w:rPr>
        <w:t xml:space="preserve"> </w:t>
      </w:r>
      <w:r>
        <w:t>кадр</w:t>
      </w:r>
      <w:r w:rsidRPr="00C6521C">
        <w:rPr>
          <w:lang w:val="en-US"/>
        </w:rPr>
        <w:br/>
        <w:t xml:space="preserve">    /// &lt;/summary&gt;</w:t>
      </w:r>
      <w:r w:rsidRPr="00C6521C">
        <w:rPr>
          <w:lang w:val="en-US"/>
        </w:rPr>
        <w:br/>
        <w:t xml:space="preserve">    void Update() {</w:t>
      </w:r>
      <w:r w:rsidRPr="00C6521C">
        <w:rPr>
          <w:lang w:val="en-US"/>
        </w:rPr>
        <w:br/>
        <w:t xml:space="preserve">        if (sClient.isTyping)</w:t>
      </w:r>
      <w:r w:rsidRPr="00C6521C">
        <w:rPr>
          <w:lang w:val="en-US"/>
        </w:rPr>
        <w:br/>
        <w:t xml:space="preserve">           Input.ResetInputAxes();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Vector2 vec = new Vector2(Input.GetAxis("Horizontal"), Input.GetAxis("Vertical"));</w:t>
      </w:r>
      <w:r w:rsidRPr="00C6521C">
        <w:rPr>
          <w:lang w:val="en-US"/>
        </w:rPr>
        <w:br/>
        <w:t xml:space="preserve">       var len = 1;</w:t>
      </w:r>
      <w:r w:rsidRPr="00C6521C">
        <w:rPr>
          <w:lang w:val="en-US"/>
        </w:rPr>
        <w:br/>
        <w:t xml:space="preserve">       </w:t>
      </w:r>
      <w:r w:rsidRPr="00C6521C">
        <w:rPr>
          <w:lang w:val="en-US"/>
        </w:rPr>
        <w:br/>
        <w:t xml:space="preserve">       var vec3 = new Vector3(vec.x, 0, vec.y);</w:t>
      </w:r>
      <w:r w:rsidRPr="00C6521C">
        <w:rPr>
          <w:lang w:val="en-US"/>
        </w:rPr>
        <w:br/>
        <w:t xml:space="preserve">       vec3 = Camera.main.transform.rotation * vec3;</w:t>
      </w:r>
      <w:r w:rsidRPr="00C6521C">
        <w:rPr>
          <w:lang w:val="en-US"/>
        </w:rPr>
        <w:br/>
        <w:t xml:space="preserve">       vec3.y = 0;</w:t>
      </w:r>
      <w:r w:rsidRPr="00C6521C">
        <w:rPr>
          <w:lang w:val="en-US"/>
        </w:rPr>
        <w:br/>
        <w:t xml:space="preserve">       vec3 = vec3.normalized * len;</w:t>
      </w:r>
      <w:r w:rsidRPr="00C6521C">
        <w:rPr>
          <w:lang w:val="en-US"/>
        </w:rPr>
        <w:br/>
        <w:t xml:space="preserve">       </w:t>
      </w:r>
      <w:r w:rsidRPr="00C6521C">
        <w:rPr>
          <w:lang w:val="en-US"/>
        </w:rPr>
        <w:br/>
        <w:t xml:space="preserve">       motionController.TargetDirection = vec3;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var ray = Camera.main.ScreenPointToRay(Input.mousePosition);</w:t>
      </w:r>
      <w:r w:rsidRPr="00C6521C">
        <w:rPr>
          <w:lang w:val="en-US"/>
        </w:rPr>
        <w:br/>
        <w:t xml:space="preserve">       var target_pos = target.transform.position + Vector3.up * 1.5f;</w:t>
      </w:r>
      <w:r w:rsidRPr="00C6521C">
        <w:rPr>
          <w:lang w:val="en-US"/>
        </w:rPr>
        <w:br/>
        <w:t xml:space="preserve">       plane.SetNormalAndPosition(Vector3.up, target_pos);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float distance;</w:t>
      </w:r>
      <w:r w:rsidRPr="00C6521C">
        <w:rPr>
          <w:lang w:val="en-US"/>
        </w:rPr>
        <w:br/>
        <w:t xml:space="preserve">       plane.Raycast(ray, out distance);</w:t>
      </w:r>
      <w:r w:rsidRPr="00C6521C">
        <w:rPr>
          <w:lang w:val="en-US"/>
        </w:rPr>
        <w:br/>
        <w:t xml:space="preserve">       var pos = ray.GetPoint(distance);</w:t>
      </w:r>
      <w:r w:rsidRPr="00C6521C">
        <w:rPr>
          <w:lang w:val="en-US"/>
        </w:rPr>
        <w:br/>
        <w:t xml:space="preserve">       motionController.TargetRotation = pos - target_pos;</w:t>
      </w:r>
      <w:r w:rsidRPr="00C6521C">
        <w:rPr>
          <w:lang w:val="en-US"/>
        </w:rPr>
        <w:br/>
        <w:t xml:space="preserve">       </w:t>
      </w:r>
      <w:r w:rsidRPr="00C6521C">
        <w:rPr>
          <w:lang w:val="en-US"/>
        </w:rPr>
        <w:br/>
        <w:t xml:space="preserve">       </w:t>
      </w:r>
      <w:r w:rsidRPr="00C6521C">
        <w:rPr>
          <w:lang w:val="en-US"/>
        </w:rPr>
        <w:br/>
        <w:t xml:space="preserve">       plane.SetNormalAndPosition(Vector3.up, target.transform.position);</w:t>
      </w:r>
      <w:r w:rsidRPr="00C6521C">
        <w:rPr>
          <w:lang w:val="en-US"/>
        </w:rPr>
        <w:br/>
        <w:t xml:space="preserve">       plane.Raycast(ray, out distance);</w:t>
      </w:r>
      <w:r w:rsidRPr="00C6521C">
        <w:rPr>
          <w:lang w:val="en-US"/>
        </w:rPr>
        <w:br/>
      </w:r>
      <w:r w:rsidRPr="00C6521C">
        <w:rPr>
          <w:lang w:val="en-US"/>
        </w:rPr>
        <w:lastRenderedPageBreak/>
        <w:t xml:space="preserve">       actionController.Target = ray.GetPoint(distance);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actionController.DoAction = Input.GetMouseButton(0);</w:t>
      </w:r>
      <w:r w:rsidRPr="00C6521C">
        <w:rPr>
          <w:lang w:val="en-US"/>
        </w:rPr>
        <w:br/>
        <w:t xml:space="preserve">    }</w:t>
      </w:r>
      <w:r w:rsidRPr="00C6521C">
        <w:rPr>
          <w:lang w:val="en-US"/>
        </w:rPr>
        <w:br/>
        <w:t>}</w:t>
      </w:r>
      <w:r w:rsidRPr="00C6521C">
        <w:rPr>
          <w:lang w:val="en-US"/>
        </w:rPr>
        <w:br/>
      </w:r>
    </w:p>
    <w:p w14:paraId="77DDAF79" w14:textId="77777777" w:rsidR="00A5794D" w:rsidRPr="00C6521C" w:rsidRDefault="00A5794D" w:rsidP="00A5794D">
      <w:pPr>
        <w:rPr>
          <w:lang w:val="en-US"/>
        </w:rPr>
      </w:pPr>
    </w:p>
    <w:p w14:paraId="0EA1BCBB" w14:textId="77777777" w:rsidR="00A5794D" w:rsidRDefault="00A5794D" w:rsidP="00A5794D">
      <w:pPr>
        <w:pStyle w:val="2"/>
      </w:pPr>
      <w:bookmarkStart w:id="32" w:name="_Toc40977925"/>
      <w:bookmarkStart w:id="33" w:name="_Toc41217735"/>
      <w:r>
        <w:t>IAction.cs</w:t>
      </w:r>
      <w:bookmarkEnd w:id="32"/>
      <w:bookmarkEnd w:id="33"/>
    </w:p>
    <w:p w14:paraId="6DD20A81" w14:textId="77777777" w:rsidR="00A5794D" w:rsidRDefault="00A5794D" w:rsidP="00A5794D">
      <w:pPr>
        <w:pStyle w:val="Code"/>
      </w:pPr>
      <w:r>
        <w:t>﻿namespace Character.Actions {</w:t>
      </w:r>
      <w:r>
        <w:br/>
        <w:t xml:space="preserve">    /// &lt;summary&gt;</w:t>
      </w:r>
      <w:r>
        <w:br/>
        <w:t xml:space="preserve">    ///     Интерфейс действия пользователя</w:t>
      </w:r>
      <w:r>
        <w:br/>
        <w:t xml:space="preserve">    /// &lt;/summary&gt;</w:t>
      </w:r>
      <w:r>
        <w:br/>
        <w:t xml:space="preserve">    public interface IAction {</w:t>
      </w:r>
      <w:r>
        <w:br/>
        <w:t xml:space="preserve">        /// &lt;summary&gt;</w:t>
      </w:r>
      <w:r>
        <w:br/>
        <w:t xml:space="preserve">        ///     Функция, которая вызывается, когда игрок начинает делать действие</w:t>
      </w:r>
      <w:r>
        <w:br/>
        <w:t xml:space="preserve">        /// &lt;/summary&gt;</w:t>
      </w:r>
      <w:r>
        <w:br/>
        <w:t xml:space="preserve">        void OnStartDoing();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Функция, которая вызывается, когда игрок прекращает делать действие</w:t>
      </w:r>
      <w:r>
        <w:br/>
        <w:t xml:space="preserve">        /// &lt;/summary&gt;</w:t>
      </w:r>
      <w:r>
        <w:br/>
        <w:t xml:space="preserve">        void OnStopDoing();</w:t>
      </w:r>
      <w:r>
        <w:br/>
        <w:t xml:space="preserve">    }</w:t>
      </w:r>
      <w:r>
        <w:br/>
        <w:t>}</w:t>
      </w:r>
    </w:p>
    <w:p w14:paraId="2DE9D606" w14:textId="77777777" w:rsidR="00A5794D" w:rsidRDefault="00A5794D" w:rsidP="00A5794D"/>
    <w:p w14:paraId="7EC47207" w14:textId="77777777" w:rsidR="00A5794D" w:rsidRDefault="00A5794D" w:rsidP="00A5794D">
      <w:pPr>
        <w:pStyle w:val="2"/>
      </w:pPr>
      <w:bookmarkStart w:id="34" w:name="_Toc40977926"/>
      <w:bookmarkStart w:id="35" w:name="_Toc41217736"/>
      <w:r>
        <w:t>PushAction.cs</w:t>
      </w:r>
      <w:bookmarkEnd w:id="34"/>
      <w:bookmarkEnd w:id="35"/>
    </w:p>
    <w:p w14:paraId="51576C2E" w14:textId="77777777" w:rsidR="00A5794D" w:rsidRPr="0066660B" w:rsidRDefault="00A5794D" w:rsidP="00A5794D">
      <w:pPr>
        <w:pStyle w:val="Code"/>
        <w:rPr>
          <w:lang w:val="en-US"/>
        </w:rPr>
      </w:pPr>
      <w:r>
        <w:t>﻿using CommandsSystem.Commands;</w:t>
      </w:r>
      <w:r>
        <w:br/>
        <w:t>using Networking;</w:t>
      </w:r>
      <w:r>
        <w:br/>
        <w:t>using RotaryHeart.Lib.PhysicsExtension;</w:t>
      </w:r>
      <w:r>
        <w:br/>
        <w:t>using UnityEngine;</w:t>
      </w:r>
      <w:r>
        <w:br/>
      </w:r>
      <w:r>
        <w:br/>
        <w:t>namespace Character.Actions {</w:t>
      </w:r>
      <w:r>
        <w:br/>
        <w:t xml:space="preserve">    /// &lt;summary&gt;</w:t>
      </w:r>
      <w:r>
        <w:br/>
        <w:t xml:space="preserve">    ///     Действие персонажа, при котором он толкает предметы перед собой с определенной силой</w:t>
      </w:r>
      <w:r>
        <w:br/>
        <w:t xml:space="preserve">    /// &lt;/summary&gt;</w:t>
      </w:r>
      <w:r>
        <w:br/>
        <w:t xml:space="preserve">    [RequireComponent(typeof(CharacterAnimator))]</w:t>
      </w:r>
      <w:r>
        <w:br/>
        <w:t xml:space="preserve">    public class PushAction : MonoBehaviour, IAction {</w:t>
      </w:r>
      <w:r>
        <w:br/>
        <w:t xml:space="preserve">        /// &lt;summary&gt;</w:t>
      </w:r>
      <w:r>
        <w:br/>
        <w:t xml:space="preserve">        ///     Объект, внутри котрого нужно толькать предметы</w:t>
      </w:r>
      <w:r>
        <w:br/>
        <w:t xml:space="preserve">        /// &lt;/summary&gt;</w:t>
      </w:r>
      <w:r>
        <w:br/>
        <w:t xml:space="preserve">        public GameObject pushCollider;</w:t>
      </w:r>
      <w:r>
        <w:br/>
        <w:t xml:space="preserve">        /// &lt;summary&gt;</w:t>
      </w:r>
      <w:r>
        <w:br/>
        <w:t xml:space="preserve">        ///     Сила с которой нужно толкать предметы</w:t>
      </w:r>
      <w:r>
        <w:br/>
      </w:r>
      <w:r>
        <w:lastRenderedPageBreak/>
        <w:t xml:space="preserve">        /// &lt;/summary&gt;</w:t>
      </w:r>
      <w:r>
        <w:br/>
        <w:t xml:space="preserve">        public float force = 3300;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Ссылка на CharacterAnimator у игрока</w:t>
      </w:r>
      <w:r>
        <w:br/>
        <w:t xml:space="preserve">        /// &lt;/summary&gt;</w:t>
      </w:r>
      <w:r>
        <w:br/>
        <w:t xml:space="preserve">        private CharacterAnimator animator;</w:t>
      </w:r>
      <w:r>
        <w:br/>
      </w:r>
      <w:r>
        <w:br/>
        <w:t xml:space="preserve">        /// &lt;summary&gt;</w:t>
      </w:r>
      <w:r>
        <w:br/>
        <w:t xml:space="preserve">        ///     Инициализирует переменные</w:t>
      </w:r>
      <w:r>
        <w:br/>
        <w:t xml:space="preserve">        /// &lt;/summary&gt;</w:t>
      </w:r>
      <w:r>
        <w:br/>
        <w:t xml:space="preserve">        void Start() {</w:t>
      </w:r>
      <w:r>
        <w:br/>
        <w:t xml:space="preserve">            animator = gameObject.GetComponent&lt;CharacterAnimator&gt;();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Начинает выполнять данное действие</w:t>
      </w:r>
      <w:r>
        <w:br/>
        <w:t xml:space="preserve">        /// &lt;/summary&gt;</w:t>
      </w:r>
      <w:r>
        <w:br/>
        <w:t xml:space="preserve">        public void OnStartDoing() {</w:t>
      </w:r>
      <w:r>
        <w:br/>
        <w:t xml:space="preserve">            animator.SetPush();</w:t>
      </w:r>
      <w:r>
        <w:br/>
        <w:t xml:space="preserve">            CommandsHandler.gameRoom.RunSimpleCommand(new PlayerPushCommand(ObjectID.GetID(gameObject)), MessageFlags.NONE);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Толкает предметы перед собой. Автоматически</w:t>
      </w:r>
      <w:r w:rsidRPr="00C6521C">
        <w:rPr>
          <w:lang w:val="en-US"/>
        </w:rPr>
        <w:t xml:space="preserve"> </w:t>
      </w:r>
      <w:r>
        <w:t>вызывается</w:t>
      </w:r>
      <w:r w:rsidRPr="00C6521C">
        <w:rPr>
          <w:lang w:val="en-US"/>
        </w:rPr>
        <w:t xml:space="preserve"> Unity </w:t>
      </w:r>
      <w:r>
        <w:t>в</w:t>
      </w:r>
      <w:r w:rsidRPr="00C6521C">
        <w:rPr>
          <w:lang w:val="en-US"/>
        </w:rPr>
        <w:t xml:space="preserve"> </w:t>
      </w:r>
      <w:r>
        <w:t>конце</w:t>
      </w:r>
      <w:r w:rsidRPr="00C6521C">
        <w:rPr>
          <w:lang w:val="en-US"/>
        </w:rPr>
        <w:t xml:space="preserve"> </w:t>
      </w:r>
      <w:r>
        <w:t>анимации</w:t>
      </w:r>
      <w:r w:rsidRPr="00C6521C">
        <w:rPr>
          <w:lang w:val="en-US"/>
        </w:rPr>
        <w:t xml:space="preserve"> </w:t>
      </w:r>
      <w:r>
        <w:t>рук</w:t>
      </w:r>
      <w:r w:rsidRPr="00C6521C">
        <w:rPr>
          <w:lang w:val="en-US"/>
        </w:rPr>
        <w:t xml:space="preserve"> </w:t>
      </w:r>
      <w:r>
        <w:t>персонажа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public void pushEnd() {</w:t>
      </w:r>
      <w:r w:rsidRPr="00C6521C">
        <w:rPr>
          <w:lang w:val="en-US"/>
        </w:rPr>
        <w:br/>
        <w:t xml:space="preserve">            var center = pushCollider.transform.position;</w:t>
      </w:r>
      <w:r w:rsidRPr="00C6521C">
        <w:rPr>
          <w:lang w:val="en-US"/>
        </w:rPr>
        <w:br/>
        <w:t xml:space="preserve">            var scale = pushCollider.transform.localScale;</w:t>
      </w:r>
      <w:r w:rsidRPr="00C6521C">
        <w:rPr>
          <w:lang w:val="en-US"/>
        </w:rPr>
        <w:br/>
        <w:t xml:space="preserve">            var rotation = pushCollider.transform.rotation;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    var delta = rotation * Vector3.up * scale.y;</w:t>
      </w:r>
      <w:r w:rsidRPr="00C6521C">
        <w:rPr>
          <w:lang w:val="en-US"/>
        </w:rPr>
        <w:br/>
        <w:t xml:space="preserve">            //delta.Scale(scale);</w:t>
      </w:r>
      <w:r w:rsidRPr="00C6521C">
        <w:rPr>
          <w:lang w:val="en-US"/>
        </w:rPr>
        <w:br/>
        <w:t xml:space="preserve">            </w:t>
      </w:r>
      <w:r w:rsidRPr="00C6521C">
        <w:rPr>
          <w:lang w:val="en-US"/>
        </w:rPr>
        <w:br/>
        <w:t xml:space="preserve">            var radius = scale.x * transform.lossyScale.x / 2;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    delta -= rotation * (radius * Vector3.up);</w:t>
      </w:r>
      <w:r w:rsidRPr="00C6521C">
        <w:rPr>
          <w:lang w:val="en-US"/>
        </w:rPr>
        <w:br/>
        <w:t xml:space="preserve">            </w:t>
      </w:r>
      <w:r w:rsidRPr="00C6521C">
        <w:rPr>
          <w:lang w:val="en-US"/>
        </w:rPr>
        <w:br/>
        <w:t xml:space="preserve">            var start = center - delta;</w:t>
      </w:r>
      <w:r w:rsidRPr="00C6521C">
        <w:rPr>
          <w:lang w:val="en-US"/>
        </w:rPr>
        <w:br/>
        <w:t xml:space="preserve">            var stop = center + delta;</w:t>
      </w:r>
      <w:r w:rsidRPr="00C6521C">
        <w:rPr>
          <w:lang w:val="en-US"/>
        </w:rPr>
        <w:br/>
        <w:t xml:space="preserve"> </w:t>
      </w:r>
      <w:r w:rsidRPr="00C6521C">
        <w:rPr>
          <w:lang w:val="en-US"/>
        </w:rPr>
        <w:br/>
        <w:t xml:space="preserve">            //   DebugExtension.DebugCapsule(start, stop, Color.red, radius, 1);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    var f = </w:t>
      </w:r>
      <w:r w:rsidRPr="00C6521C">
        <w:rPr>
          <w:lang w:val="en-US"/>
        </w:rPr>
        <w:br/>
        <w:t xml:space="preserve">                RotaryHeart.Lib.PhysicsExtension.Physics.OverlapCapsule(start, stop, radius, PreviewCondition.Both, drawDuration: 1);</w:t>
      </w:r>
      <w:r w:rsidRPr="00C6521C">
        <w:rPr>
          <w:lang w:val="en-US"/>
        </w:rPr>
        <w:br/>
      </w:r>
      <w:r w:rsidRPr="00C6521C">
        <w:rPr>
          <w:lang w:val="en-US"/>
        </w:rPr>
        <w:br/>
      </w:r>
      <w:r w:rsidRPr="00C6521C">
        <w:rPr>
          <w:lang w:val="en-US"/>
        </w:rPr>
        <w:lastRenderedPageBreak/>
        <w:t xml:space="preserve">            var force = rotation * Vector3.up * this.force;</w:t>
      </w:r>
      <w:r w:rsidRPr="00C6521C">
        <w:rPr>
          <w:lang w:val="en-US"/>
        </w:rPr>
        <w:br/>
        <w:t xml:space="preserve">            foreach (var v in f) {</w:t>
      </w:r>
      <w:r w:rsidRPr="00C6521C">
        <w:rPr>
          <w:lang w:val="en-US"/>
        </w:rPr>
        <w:br/>
        <w:t xml:space="preserve">                if (v.gameObject == gameObject) continue;</w:t>
      </w:r>
      <w:r w:rsidRPr="00C6521C">
        <w:rPr>
          <w:lang w:val="en-US"/>
        </w:rPr>
        <w:br/>
        <w:t xml:space="preserve">             </w:t>
      </w:r>
      <w:r w:rsidRPr="00C6521C">
        <w:rPr>
          <w:lang w:val="en-US"/>
        </w:rPr>
        <w:br/>
        <w:t xml:space="preserve">                if (v.gameObject.CompareTag("Unmanagable")) {</w:t>
      </w:r>
      <w:r w:rsidRPr="00C6521C">
        <w:rPr>
          <w:lang w:val="en-US"/>
        </w:rPr>
        <w:br/>
        <w:t xml:space="preserve">                    var command = new ApplyForceCommand(v.gameObject, force);</w:t>
      </w:r>
      <w:r w:rsidRPr="00C6521C">
        <w:rPr>
          <w:lang w:val="en-US"/>
        </w:rPr>
        <w:br/>
        <w:t xml:space="preserve">                    CommandsHandler.gameRoom.RunSimpleCommand(command, MessageFlags.NONE);</w:t>
      </w:r>
      <w:r w:rsidRPr="00C6521C">
        <w:rPr>
          <w:lang w:val="en-US"/>
        </w:rPr>
        <w:br/>
        <w:t xml:space="preserve">                } else {</w:t>
      </w:r>
      <w:r w:rsidRPr="00C6521C">
        <w:rPr>
          <w:lang w:val="en-US"/>
        </w:rPr>
        <w:br/>
        <w:t xml:space="preserve">                    var rig = v.gameObject.GetComponent&lt;Rigidbody&gt;();</w:t>
      </w:r>
      <w:r w:rsidRPr="00C6521C">
        <w:rPr>
          <w:lang w:val="en-US"/>
        </w:rPr>
        <w:br/>
        <w:t xml:space="preserve">                    if (rig != null) {</w:t>
      </w:r>
      <w:r w:rsidRPr="00C6521C">
        <w:rPr>
          <w:lang w:val="en-US"/>
        </w:rPr>
        <w:br/>
        <w:t xml:space="preserve">                        rig.AddForce(force, ForceMode.Impulse);</w:t>
      </w:r>
      <w:r w:rsidRPr="00C6521C">
        <w:rPr>
          <w:lang w:val="en-US"/>
        </w:rPr>
        <w:br/>
        <w:t xml:space="preserve">                    }</w:t>
      </w:r>
      <w:r w:rsidRPr="00C6521C">
        <w:rPr>
          <w:lang w:val="en-US"/>
        </w:rPr>
        <w:br/>
        <w:t xml:space="preserve">                }</w:t>
      </w:r>
      <w:r w:rsidRPr="00C6521C">
        <w:rPr>
          <w:lang w:val="en-US"/>
        </w:rPr>
        <w:br/>
        <w:t xml:space="preserve">            }</w:t>
      </w:r>
      <w:r w:rsidRPr="00C6521C">
        <w:rPr>
          <w:lang w:val="en-US"/>
        </w:rPr>
        <w:br/>
        <w:t xml:space="preserve">        }</w:t>
      </w:r>
      <w:r w:rsidRPr="00C6521C">
        <w:rPr>
          <w:lang w:val="en-US"/>
        </w:rPr>
        <w:br/>
      </w:r>
      <w:r w:rsidRPr="00C6521C">
        <w:rPr>
          <w:lang w:val="en-US"/>
        </w:rPr>
        <w:br/>
        <w:t xml:space="preserve">        /// &lt;summary&gt;</w:t>
      </w:r>
      <w:r w:rsidRPr="00C6521C">
        <w:rPr>
          <w:lang w:val="en-US"/>
        </w:rPr>
        <w:br/>
        <w:t xml:space="preserve">        ///     </w:t>
      </w:r>
      <w:r>
        <w:t>Заканчивает</w:t>
      </w:r>
      <w:r w:rsidRPr="00C6521C">
        <w:rPr>
          <w:lang w:val="en-US"/>
        </w:rPr>
        <w:t xml:space="preserve"> </w:t>
      </w:r>
      <w:r>
        <w:t>выполнять</w:t>
      </w:r>
      <w:r w:rsidRPr="00C6521C">
        <w:rPr>
          <w:lang w:val="en-US"/>
        </w:rPr>
        <w:t xml:space="preserve"> </w:t>
      </w:r>
      <w:r>
        <w:t>данное</w:t>
      </w:r>
      <w:r w:rsidRPr="00C6521C">
        <w:rPr>
          <w:lang w:val="en-US"/>
        </w:rPr>
        <w:t xml:space="preserve"> </w:t>
      </w:r>
      <w:r>
        <w:t>действие</w:t>
      </w:r>
      <w:r w:rsidRPr="00C6521C">
        <w:rPr>
          <w:lang w:val="en-US"/>
        </w:rPr>
        <w:br/>
        <w:t xml:space="preserve">        /// &lt;/summary&gt;</w:t>
      </w:r>
      <w:r w:rsidRPr="00C6521C">
        <w:rPr>
          <w:lang w:val="en-US"/>
        </w:rPr>
        <w:br/>
        <w:t xml:space="preserve">        public voi</w:t>
      </w:r>
      <w:r w:rsidRPr="0066660B">
        <w:rPr>
          <w:lang w:val="en-US"/>
        </w:rPr>
        <w:t xml:space="preserve">d OnStopDoing() { } 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21DE0172" w14:textId="77777777" w:rsidR="00A5794D" w:rsidRPr="0066660B" w:rsidRDefault="00A5794D" w:rsidP="00A5794D">
      <w:pPr>
        <w:rPr>
          <w:lang w:val="en-US"/>
        </w:rPr>
      </w:pPr>
    </w:p>
    <w:p w14:paraId="5CEA38FF" w14:textId="77777777" w:rsidR="00A5794D" w:rsidRDefault="00A5794D" w:rsidP="00A5794D">
      <w:pPr>
        <w:pStyle w:val="2"/>
      </w:pPr>
      <w:bookmarkStart w:id="36" w:name="_Toc40977927"/>
      <w:bookmarkStart w:id="37" w:name="_Toc41217737"/>
      <w:r>
        <w:t>ShootAction.cs</w:t>
      </w:r>
      <w:bookmarkEnd w:id="36"/>
      <w:bookmarkEnd w:id="37"/>
    </w:p>
    <w:p w14:paraId="20996C86" w14:textId="77777777" w:rsidR="00A5794D" w:rsidRDefault="00A5794D" w:rsidP="00A5794D">
      <w:pPr>
        <w:pStyle w:val="Code"/>
      </w:pPr>
      <w:r>
        <w:t>﻿using Character.Guns;</w:t>
      </w:r>
      <w:r>
        <w:br/>
        <w:t>using Events;</w:t>
      </w:r>
      <w:r>
        <w:br/>
        <w:t>using GameMode;</w:t>
      </w:r>
      <w:r>
        <w:br/>
        <w:t>using UnityEngine;</w:t>
      </w:r>
      <w:r>
        <w:br/>
      </w:r>
      <w:r>
        <w:br/>
        <w:t>namespace Character.Actions {</w:t>
      </w:r>
      <w:r>
        <w:br/>
        <w:t xml:space="preserve">    /// &lt;summary&gt;</w:t>
      </w:r>
      <w:r>
        <w:br/>
        <w:t xml:space="preserve">    ///     Действие персонажа, при котором он стреляет по врагам</w:t>
      </w:r>
      <w:r>
        <w:br/>
        <w:t xml:space="preserve">    /// &lt;/summary&gt;</w:t>
      </w:r>
      <w:r>
        <w:br/>
        <w:t xml:space="preserve">    /// &lt;typeparam name="T"&gt;Оружие, из которго игрок стреляет&lt;/typeparam&gt;</w:t>
      </w:r>
      <w:r>
        <w:br/>
        <w:t xml:space="preserve">    public abstract class ShootAction&lt;T&gt; : MonoBehaviour, IAction </w:t>
      </w:r>
      <w:r>
        <w:br/>
        <w:t xml:space="preserve">        where T: IGun {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Ссылка на CharacterAnimator у игрока</w:t>
      </w:r>
      <w:r>
        <w:br/>
        <w:t xml:space="preserve">        /// &lt;/summary&gt;</w:t>
      </w:r>
      <w:r>
        <w:br/>
        <w:t xml:space="preserve">        private CharacterAnimator animator;</w:t>
      </w:r>
      <w:r>
        <w:br/>
      </w:r>
      <w:r>
        <w:br/>
        <w:t xml:space="preserve">        /// &lt;summary&gt;</w:t>
      </w:r>
      <w:r>
        <w:br/>
        <w:t xml:space="preserve">        ///     Оружие, из которого игрок стреляет</w:t>
      </w:r>
      <w:r>
        <w:br/>
        <w:t xml:space="preserve">        /// &lt;/summary&gt;</w:t>
      </w:r>
      <w:r>
        <w:br/>
        <w:t xml:space="preserve">        public T gun;</w:t>
      </w:r>
      <w:r>
        <w:br/>
      </w:r>
      <w:r>
        <w:br/>
        <w:t xml:space="preserve">        /// &lt;summary&gt;</w:t>
      </w:r>
      <w:r>
        <w:br/>
      </w:r>
      <w:r>
        <w:lastRenderedPageBreak/>
        <w:t xml:space="preserve">        ///     Обрабатывает подбор оружия игроком. Вызывается при включении скрипта</w:t>
      </w:r>
      <w:r>
        <w:br/>
        <w:t xml:space="preserve">        /// &lt;/summary&gt;</w:t>
      </w:r>
      <w:r>
        <w:br/>
        <w:t xml:space="preserve">        void OnEnable() {</w:t>
      </w:r>
      <w:r>
        <w:br/>
        <w:t xml:space="preserve">            if (gun != null) {</w:t>
      </w:r>
      <w:r>
        <w:br/>
        <w:t xml:space="preserve">                gun.OnPickedUp(gameObject);</w:t>
      </w:r>
      <w:r>
        <w:br/>
        <w:t xml:space="preserve">                EventsManager.handler.OnPlayerPickedUpGun(gameObject, gun);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Обрабатывает потерю оружия игроком. Вызывается при выключении скрипта</w:t>
      </w:r>
      <w:r>
        <w:br/>
        <w:t xml:space="preserve">        /// &lt;/summary&gt;</w:t>
      </w:r>
      <w:r>
        <w:br/>
        <w:t xml:space="preserve">        private void OnDisable() {</w:t>
      </w:r>
      <w:r>
        <w:br/>
        <w:t xml:space="preserve">            if (GameManager.sceneReloaded) return;</w:t>
      </w:r>
      <w:r>
        <w:br/>
        <w:t xml:space="preserve">            if (gun != null) {</w:t>
      </w:r>
      <w:r>
        <w:br/>
        <w:t xml:space="preserve">                gun.OnDropped();</w:t>
      </w:r>
      <w:r>
        <w:br/>
        <w:t xml:space="preserve">                EventsManager.handler.OnPlayerDroppedGun(gameObject, gun);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Инициализирует переменные</w:t>
      </w:r>
      <w:r>
        <w:br/>
        <w:t xml:space="preserve">        /// &lt;/summary&gt;</w:t>
      </w:r>
      <w:r>
        <w:br/>
        <w:t xml:space="preserve">        void Start() {</w:t>
      </w:r>
      <w:r>
        <w:br/>
        <w:t xml:space="preserve">            animator = gameObject.GetComponent&lt;CharacterAnimator&gt;();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Функция, которая вызывается, когда игрок начинает делать действие</w:t>
      </w:r>
      <w:r>
        <w:br/>
        <w:t xml:space="preserve">        /// &lt;/summary&gt;</w:t>
      </w:r>
      <w:r>
        <w:br/>
        <w:t xml:space="preserve">        public abstract void OnStartDoing();</w:t>
      </w:r>
      <w:r>
        <w:br/>
      </w:r>
      <w:r>
        <w:br/>
        <w:t xml:space="preserve">        /// &lt;summary&gt;</w:t>
      </w:r>
      <w:r>
        <w:br/>
        <w:t xml:space="preserve">        ///     Функция, которая вызывается, когда игрок прекращает делать действие</w:t>
      </w:r>
      <w:r>
        <w:br/>
        <w:t xml:space="preserve">        /// &lt;/summary&gt;</w:t>
      </w:r>
      <w:r>
        <w:br/>
        <w:t xml:space="preserve">        public abstract void OnStopDoing();</w:t>
      </w:r>
      <w:r>
        <w:br/>
        <w:t xml:space="preserve">    }</w:t>
      </w:r>
      <w:r>
        <w:br/>
        <w:t>}</w:t>
      </w:r>
    </w:p>
    <w:p w14:paraId="38E51B02" w14:textId="77777777" w:rsidR="00A5794D" w:rsidRDefault="00A5794D" w:rsidP="00A5794D"/>
    <w:p w14:paraId="4849FCC2" w14:textId="77777777" w:rsidR="00A5794D" w:rsidRDefault="00A5794D" w:rsidP="00A5794D">
      <w:pPr>
        <w:pStyle w:val="2"/>
      </w:pPr>
      <w:bookmarkStart w:id="38" w:name="_Toc40977928"/>
      <w:bookmarkStart w:id="39" w:name="_Toc41217738"/>
      <w:r>
        <w:t>ShootPistolAction.cs</w:t>
      </w:r>
      <w:bookmarkEnd w:id="38"/>
      <w:bookmarkEnd w:id="39"/>
    </w:p>
    <w:p w14:paraId="597280EE" w14:textId="77777777" w:rsidR="00A5794D" w:rsidRDefault="00A5794D" w:rsidP="00A5794D">
      <w:pPr>
        <w:pStyle w:val="Code"/>
      </w:pPr>
      <w:r>
        <w:t>﻿using Character.Guns;</w:t>
      </w:r>
      <w:r>
        <w:br/>
        <w:t>using UnityEngine;</w:t>
      </w:r>
      <w:r>
        <w:br/>
      </w:r>
      <w:r>
        <w:br/>
        <w:t>namespace Character.Actions {</w:t>
      </w:r>
      <w:r>
        <w:br/>
        <w:t xml:space="preserve">    /// &lt;summary&gt;</w:t>
      </w:r>
      <w:r>
        <w:br/>
      </w:r>
      <w:r>
        <w:lastRenderedPageBreak/>
        <w:t xml:space="preserve">    ///     Действие для стрельбы из пистолета (делает один выстрел за клик)</w:t>
      </w:r>
      <w:r>
        <w:br/>
        <w:t xml:space="preserve">    /// &lt;/summary&gt;</w:t>
      </w:r>
      <w:r>
        <w:br/>
        <w:t xml:space="preserve">    public class ShootPistolAction : ShootAction&lt;ReloadingGun&gt; {</w:t>
      </w:r>
      <w:r>
        <w:br/>
        <w:t xml:space="preserve">        /// &lt;summary&gt;</w:t>
      </w:r>
      <w:r>
        <w:br/>
        <w:t xml:space="preserve">        ///     Время, когда была отдана последняя команда стрелять.</w:t>
      </w:r>
      <w:r>
        <w:br/>
        <w:t xml:space="preserve">        ///     Нужно для возможности отдать команду стрелять, если до перезарядки орудия осталось меньше 150 мсек</w:t>
      </w:r>
      <w:r>
        <w:br/>
        <w:t xml:space="preserve">        /// &lt;/summary&gt;</w:t>
      </w:r>
      <w:r>
        <w:br/>
        <w:t xml:space="preserve">        private float needShoot = -100;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Отдает команду стрелять</w:t>
      </w:r>
      <w:r>
        <w:br/>
        <w:t xml:space="preserve">        /// &lt;/summary&gt;</w:t>
      </w:r>
      <w:r>
        <w:br/>
        <w:t xml:space="preserve">        public override void OnStartDoing() {</w:t>
      </w:r>
      <w:r>
        <w:br/>
        <w:t xml:space="preserve">            needShoot = Time.time;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Вызывается при прекращении действия</w:t>
      </w:r>
      <w:r>
        <w:br/>
        <w:t xml:space="preserve">        /// &lt;/summary&gt;</w:t>
      </w:r>
      <w:r>
        <w:br/>
        <w:t xml:space="preserve">        public override void OnStopDoing() {}</w:t>
      </w:r>
      <w:r>
        <w:br/>
      </w:r>
      <w:r>
        <w:br/>
        <w:t xml:space="preserve">        /// &lt;summary&gt;</w:t>
      </w:r>
      <w:r>
        <w:br/>
        <w:t xml:space="preserve">        ///     Обновляет состояние оружия. Если была отдана команда стрелять и оружие заряжено -- стреляет</w:t>
      </w:r>
      <w:r>
        <w:br/>
        <w:t xml:space="preserve">        /// &lt;/summary&gt;</w:t>
      </w:r>
      <w:r>
        <w:br/>
        <w:t xml:space="preserve">        void LateUpdate() {</w:t>
      </w:r>
      <w:r>
        <w:br/>
        <w:t xml:space="preserve">            gun.Update(Time.deltaTime);</w:t>
      </w:r>
      <w:r>
        <w:br/>
        <w:t xml:space="preserve">            if (Time.time - needShoot &lt; 0.15f &amp;&amp; gun.state == GunState.READY) {</w:t>
      </w:r>
      <w:r>
        <w:br/>
        <w:t xml:space="preserve">                gun.Shoot();</w:t>
      </w:r>
      <w:r>
        <w:br/>
        <w:t xml:space="preserve">                needShoot = -100;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18C91E3A" w14:textId="77777777" w:rsidR="00A5794D" w:rsidRDefault="00A5794D" w:rsidP="00A5794D"/>
    <w:p w14:paraId="769962E5" w14:textId="77777777" w:rsidR="00A5794D" w:rsidRDefault="00A5794D" w:rsidP="00A5794D">
      <w:pPr>
        <w:pStyle w:val="2"/>
      </w:pPr>
      <w:bookmarkStart w:id="40" w:name="_Toc40977929"/>
      <w:bookmarkStart w:id="41" w:name="_Toc41217739"/>
      <w:r>
        <w:t>ShootSemiautoAction.cs</w:t>
      </w:r>
      <w:bookmarkEnd w:id="40"/>
      <w:bookmarkEnd w:id="41"/>
    </w:p>
    <w:p w14:paraId="7573E47F" w14:textId="77777777" w:rsidR="00A5794D" w:rsidRDefault="00A5794D" w:rsidP="00A5794D">
      <w:pPr>
        <w:pStyle w:val="Code"/>
      </w:pPr>
      <w:r>
        <w:t>﻿using Character.Guns;</w:t>
      </w:r>
      <w:r>
        <w:br/>
        <w:t>using UnityEngine;</w:t>
      </w:r>
      <w:r>
        <w:br/>
      </w:r>
      <w:r>
        <w:br/>
        <w:t>namespace Character.Actions {</w:t>
      </w:r>
      <w:r>
        <w:br/>
        <w:t xml:space="preserve">    /// &lt;summary&gt;</w:t>
      </w:r>
      <w:r>
        <w:br/>
        <w:t xml:space="preserve">    ///     Действие для стрельбы из автомата (непрерывно производит выстрелы, пока действие выполняется)</w:t>
      </w:r>
      <w:r>
        <w:br/>
        <w:t xml:space="preserve">    /// &lt;/summary&gt;</w:t>
      </w:r>
      <w:r>
        <w:br/>
        <w:t xml:space="preserve">    public class ShootSemiautoAction : ShootAction&lt;ReloadingGun&gt; {</w:t>
      </w:r>
      <w:r>
        <w:br/>
        <w:t xml:space="preserve">        /// &lt;summary&gt;</w:t>
      </w:r>
      <w:r>
        <w:br/>
      </w:r>
      <w:r>
        <w:lastRenderedPageBreak/>
        <w:t xml:space="preserve">        ///     Переенная показывающая, нужно ли производить выстрел</w:t>
      </w:r>
      <w:r>
        <w:br/>
        <w:t xml:space="preserve">        /// &lt;/summary&gt;</w:t>
      </w:r>
      <w:r>
        <w:br/>
        <w:t xml:space="preserve">        private bool needShoot = false;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Начинает стрельбу из оружия</w:t>
      </w:r>
      <w:r>
        <w:br/>
        <w:t xml:space="preserve">        /// &lt;/summary&gt;</w:t>
      </w:r>
      <w:r>
        <w:br/>
        <w:t xml:space="preserve">        public override void OnStartDoing() {</w:t>
      </w:r>
      <w:r>
        <w:br/>
        <w:t xml:space="preserve">            needShoot = true;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Прекращает стрельбу из оружия</w:t>
      </w:r>
      <w:r>
        <w:br/>
        <w:t xml:space="preserve">        /// &lt;/summary&gt;</w:t>
      </w:r>
      <w:r>
        <w:br/>
        <w:t xml:space="preserve">        public override void OnStopDoing() {</w:t>
      </w:r>
      <w:r>
        <w:br/>
        <w:t xml:space="preserve">            needShoot = false;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Обновляет состояние оружия. Если была отдана команда стрелять и оружие заряжено -- стреляет</w:t>
      </w:r>
      <w:r>
        <w:br/>
        <w:t xml:space="preserve">        /// &lt;/summary&gt;</w:t>
      </w:r>
      <w:r>
        <w:br/>
        <w:t xml:space="preserve">        void LateUpdate() {</w:t>
      </w:r>
      <w:r>
        <w:br/>
        <w:t xml:space="preserve">            gun.Update(Time.deltaTime);</w:t>
      </w:r>
      <w:r>
        <w:br/>
        <w:t xml:space="preserve">            if (needShoot &amp;&amp; gun.state == GunState.READY) {</w:t>
      </w:r>
      <w:r>
        <w:br/>
        <w:t xml:space="preserve">                gun.Shoot();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7A11DF55" w14:textId="77777777" w:rsidR="00A5794D" w:rsidRDefault="00A5794D" w:rsidP="00A5794D"/>
    <w:p w14:paraId="1AB1C22F" w14:textId="77777777" w:rsidR="00A5794D" w:rsidRDefault="00A5794D" w:rsidP="00A5794D">
      <w:pPr>
        <w:pStyle w:val="2"/>
      </w:pPr>
      <w:bookmarkStart w:id="42" w:name="_Toc40977930"/>
      <w:bookmarkStart w:id="43" w:name="_Toc41217740"/>
      <w:r>
        <w:t>BombGun.cs</w:t>
      </w:r>
      <w:bookmarkEnd w:id="42"/>
      <w:bookmarkEnd w:id="43"/>
    </w:p>
    <w:p w14:paraId="307333C1" w14:textId="77777777" w:rsidR="00A5794D" w:rsidRDefault="00A5794D" w:rsidP="00A5794D">
      <w:pPr>
        <w:pStyle w:val="Code"/>
      </w:pPr>
      <w:r>
        <w:t>﻿using System;</w:t>
      </w:r>
      <w:r>
        <w:br/>
        <w:t>using Character.Guns;</w:t>
      </w:r>
      <w:r>
        <w:br/>
        <w:t>using CommandsSystem.Commands;</w:t>
      </w:r>
      <w:r>
        <w:br/>
        <w:t>using UnityEngine;</w:t>
      </w:r>
      <w:r>
        <w:br/>
      </w:r>
      <w:r>
        <w:br/>
        <w:t>namespace Character.Guns {</w:t>
      </w:r>
      <w:r>
        <w:br/>
        <w:t xml:space="preserve">    /// &lt;summary&gt;</w:t>
      </w:r>
      <w:r>
        <w:br/>
        <w:t xml:space="preserve">    ///     Класс для гранотомета</w:t>
      </w:r>
      <w:r>
        <w:br/>
        <w:t xml:space="preserve">    /// &lt;/summary&gt;</w:t>
      </w:r>
      <w:r>
        <w:br/>
        <w:t xml:space="preserve">    [Serializable]</w:t>
      </w:r>
      <w:r>
        <w:br/>
        <w:t xml:space="preserve">    public partial class BombGun : ReloadingGun  {</w:t>
      </w:r>
      <w:r>
        <w:br/>
        <w:t xml:space="preserve">        /// &lt;summary&gt;</w:t>
      </w:r>
      <w:r>
        <w:br/>
        <w:t xml:space="preserve">        ///      Время перезарядки магазина</w:t>
      </w:r>
      <w:r>
        <w:br/>
        <w:t xml:space="preserve">        /// &lt;/summary&gt;</w:t>
      </w:r>
      <w:r>
        <w:br/>
        <w:t xml:space="preserve">        public float _fullReloadTime = 10.0f;</w:t>
      </w:r>
      <w:r>
        <w:br/>
        <w:t xml:space="preserve">        /// &lt;summary&gt;</w:t>
      </w:r>
      <w:r>
        <w:br/>
        <w:t xml:space="preserve">        ///     Время перезарядки между выстрелами</w:t>
      </w:r>
      <w:r>
        <w:br/>
      </w:r>
      <w:r>
        <w:lastRenderedPageBreak/>
        <w:t xml:space="preserve">        /// &lt;/summary&gt;</w:t>
      </w:r>
      <w:r>
        <w:br/>
        <w:t xml:space="preserve">        public float _reloadTime = 0.3f;</w:t>
      </w:r>
      <w:r>
        <w:br/>
        <w:t xml:space="preserve">        /// &lt;summary&gt;</w:t>
      </w:r>
      <w:r>
        <w:br/>
        <w:t xml:space="preserve">        ///     Количество выстрелов в одном боекомплекте</w:t>
      </w:r>
      <w:r>
        <w:br/>
        <w:t xml:space="preserve">        /// &lt;/summary&gt;</w:t>
      </w:r>
      <w:r>
        <w:br/>
        <w:t xml:space="preserve">        public int _bulletsInMagazine = 10;</w:t>
      </w:r>
      <w:r>
        <w:br/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Возвращает время перезарядки магазина</w:t>
      </w:r>
      <w:r>
        <w:br/>
        <w:t xml:space="preserve">        /// &lt;/summary&gt;</w:t>
      </w:r>
      <w:r>
        <w:br/>
        <w:t xml:space="preserve">        /// &lt;returns&gt;Время перезарядки магазина&lt;/returns&gt;</w:t>
      </w:r>
      <w:r>
        <w:br/>
        <w:t xml:space="preserve">        public override float GetFullReloadTime() =&gt; _fullReloadTime;</w:t>
      </w:r>
      <w:r>
        <w:br/>
        <w:t xml:space="preserve">        /// &lt;summary&gt;</w:t>
      </w:r>
      <w:r>
        <w:br/>
        <w:t xml:space="preserve">        ///     Возвращает время перезарядки между выстрелами</w:t>
      </w:r>
      <w:r>
        <w:br/>
        <w:t xml:space="preserve">        /// &lt;/summary&gt;</w:t>
      </w:r>
      <w:r>
        <w:br/>
        <w:t xml:space="preserve">        /// &lt;returns&gt;Время перезарядки между выстрелами&lt;/returns&gt;</w:t>
      </w:r>
      <w:r>
        <w:br/>
        <w:t xml:space="preserve">        public override float GetReloadTime() =&gt; _reloadTime;</w:t>
      </w:r>
      <w:r>
        <w:br/>
        <w:t xml:space="preserve">        /// &lt;summary&gt;</w:t>
      </w:r>
      <w:r>
        <w:br/>
        <w:t xml:space="preserve">        ///     Возвращает количество выстрелов в одном боекомплекте</w:t>
      </w:r>
      <w:r>
        <w:br/>
        <w:t xml:space="preserve">        /// &lt;/summary&gt;</w:t>
      </w:r>
      <w:r>
        <w:br/>
        <w:t xml:space="preserve">        /// &lt;returns&gt;Количество выстрелов в одном боекомплекте&lt;/returns&gt;</w:t>
      </w:r>
      <w:r>
        <w:br/>
        <w:t xml:space="preserve">        public override int GetBulletsInMagazine() =&gt; _bulletsInMagazine;</w:t>
      </w:r>
      <w:r>
        <w:br/>
      </w:r>
      <w:r>
        <w:br/>
        <w:t xml:space="preserve">        // переменные для корректной работы сериализации</w:t>
      </w:r>
      <w:r>
        <w:br/>
        <w:t xml:space="preserve">        ///  public int _bulletsCount;</w:t>
      </w:r>
      <w:r>
        <w:br/>
        <w:t xml:space="preserve">        ///  public int _magazinesCount;</w:t>
      </w:r>
      <w:r>
        <w:br/>
        <w:t xml:space="preserve">        ///  public Vector3 position;</w:t>
      </w:r>
      <w:r>
        <w:br/>
        <w:t xml:space="preserve">        ///  public int id;</w:t>
      </w:r>
      <w:r>
        <w:br/>
        <w:t xml:space="preserve">        ///  public int _state;</w:t>
      </w:r>
      <w:r>
        <w:br/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Производит выстрел из гранатомета</w:t>
      </w:r>
      <w:r>
        <w:br/>
        <w:t xml:space="preserve">        /// &lt;/summary&gt;</w:t>
      </w:r>
      <w:r>
        <w:br/>
        <w:t xml:space="preserve">        protected override void DoShoot() {</w:t>
      </w:r>
      <w:r>
        <w:br/>
        <w:t xml:space="preserve">            ShootSystem.ShootWithBomb(player.gameObject, player.GetComponent&lt;ActionController&gt;().Target, "bomb");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Создает гранотомет на игровом поле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var go = Client.client.SpawnObject(new SpawnPrefabCommand("bombgun", position, Quaternion.identity, id, 0, 0));</w:t>
      </w:r>
      <w:r>
        <w:br/>
        <w:t xml:space="preserve">            go.GetComponent&lt;BombGunController&gt;().gun = this;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4E95532C" w14:textId="77777777" w:rsidR="00A5794D" w:rsidRDefault="00A5794D" w:rsidP="00A5794D"/>
    <w:p w14:paraId="51A49394" w14:textId="77777777" w:rsidR="00A5794D" w:rsidRDefault="00A5794D" w:rsidP="00A5794D">
      <w:pPr>
        <w:pStyle w:val="2"/>
      </w:pPr>
      <w:bookmarkStart w:id="44" w:name="_Toc40977931"/>
      <w:bookmarkStart w:id="45" w:name="_Toc41217741"/>
      <w:r>
        <w:t>GunState.cs</w:t>
      </w:r>
      <w:bookmarkEnd w:id="44"/>
      <w:bookmarkEnd w:id="45"/>
    </w:p>
    <w:p w14:paraId="31BE7161" w14:textId="77777777" w:rsidR="00A5794D" w:rsidRDefault="00A5794D" w:rsidP="00A5794D">
      <w:pPr>
        <w:pStyle w:val="Code"/>
      </w:pPr>
      <w:r>
        <w:t>﻿namespace Character.Guns {</w:t>
      </w:r>
      <w:r>
        <w:br/>
        <w:t xml:space="preserve">    /// &lt;summary&gt;</w:t>
      </w:r>
      <w:r>
        <w:br/>
        <w:t xml:space="preserve">    ///     Перечесление с возможными состояниями оружия</w:t>
      </w:r>
      <w:r>
        <w:br/>
        <w:t xml:space="preserve">    /// &lt;/summary&gt;</w:t>
      </w:r>
      <w:r>
        <w:br/>
        <w:t xml:space="preserve">    public enum GunState {</w:t>
      </w:r>
      <w:r>
        <w:br/>
        <w:t xml:space="preserve">        READY,</w:t>
      </w:r>
      <w:r>
        <w:br/>
        <w:t xml:space="preserve">        RELOADING_BULLET,</w:t>
      </w:r>
      <w:r>
        <w:br/>
        <w:t xml:space="preserve">        RELOADING_MAGAZINE</w:t>
      </w:r>
      <w:r>
        <w:br/>
        <w:t xml:space="preserve">    }</w:t>
      </w:r>
      <w:r>
        <w:br/>
        <w:t>}</w:t>
      </w:r>
    </w:p>
    <w:p w14:paraId="72105D31" w14:textId="77777777" w:rsidR="00A5794D" w:rsidRDefault="00A5794D" w:rsidP="00A5794D"/>
    <w:p w14:paraId="78D42186" w14:textId="77777777" w:rsidR="00A5794D" w:rsidRDefault="00A5794D" w:rsidP="00A5794D">
      <w:pPr>
        <w:pStyle w:val="2"/>
      </w:pPr>
      <w:bookmarkStart w:id="46" w:name="_Toc40977932"/>
      <w:bookmarkStart w:id="47" w:name="_Toc41217742"/>
      <w:r>
        <w:t>IGun.cs</w:t>
      </w:r>
      <w:bookmarkEnd w:id="46"/>
      <w:bookmarkEnd w:id="47"/>
    </w:p>
    <w:p w14:paraId="7D171447" w14:textId="77777777" w:rsidR="00A5794D" w:rsidRDefault="00A5794D" w:rsidP="00A5794D">
      <w:pPr>
        <w:pStyle w:val="Code"/>
      </w:pPr>
      <w:r>
        <w:t>﻿using UnityEngine;</w:t>
      </w:r>
      <w:r>
        <w:br/>
      </w:r>
      <w:r>
        <w:br/>
        <w:t>namespace Character.Guns {</w:t>
      </w:r>
      <w:r>
        <w:br/>
        <w:t xml:space="preserve">    /// &lt;summary&gt;</w:t>
      </w:r>
      <w:r>
        <w:br/>
        <w:t xml:space="preserve">    ///     Интерфейс оружия</w:t>
      </w:r>
      <w:r>
        <w:br/>
        <w:t xml:space="preserve">    /// &lt;/summary&gt;</w:t>
      </w:r>
      <w:r>
        <w:br/>
        <w:t xml:space="preserve">    public interface IGun {</w:t>
      </w:r>
      <w:r>
        <w:br/>
        <w:t xml:space="preserve">        /// &lt;summary&gt;</w:t>
      </w:r>
      <w:r>
        <w:br/>
        <w:t xml:space="preserve">        ///     Состояние оружия</w:t>
      </w:r>
      <w:r>
        <w:br/>
        <w:t xml:space="preserve">        /// &lt;/summary&gt;</w:t>
      </w:r>
      <w:r>
        <w:br/>
        <w:t xml:space="preserve">        GunState state { get; }</w:t>
      </w:r>
      <w:r>
        <w:br/>
        <w:t xml:space="preserve">        /// &lt;summary&gt;</w:t>
      </w:r>
      <w:r>
        <w:br/>
        <w:t xml:space="preserve">        ///     Обработчик. Вызывается при подборе игроком оружия</w:t>
      </w:r>
      <w:r>
        <w:br/>
        <w:t xml:space="preserve">        /// &lt;/summary&gt;</w:t>
      </w:r>
      <w:r>
        <w:br/>
        <w:t xml:space="preserve">        /// &lt;param name="player"&gt;Игрок, который подобрал оружие&lt;/param&gt;</w:t>
      </w:r>
      <w:r>
        <w:br/>
        <w:t xml:space="preserve">        void OnPickedUp(GameObject player);</w:t>
      </w:r>
      <w:r>
        <w:br/>
        <w:t xml:space="preserve">        /// &lt;summary&gt;</w:t>
      </w:r>
      <w:r>
        <w:br/>
        <w:t xml:space="preserve">        ///     Обработчик. Вызывается при потере игроком оружия</w:t>
      </w:r>
      <w:r>
        <w:br/>
        <w:t xml:space="preserve">        /// &lt;/summary&gt;</w:t>
      </w:r>
      <w:r>
        <w:br/>
        <w:t xml:space="preserve">        void OnDropped();</w:t>
      </w:r>
      <w:r>
        <w:br/>
        <w:t xml:space="preserve">    }</w:t>
      </w:r>
      <w:r>
        <w:br/>
        <w:t>}</w:t>
      </w:r>
    </w:p>
    <w:p w14:paraId="7971D8B5" w14:textId="77777777" w:rsidR="00A5794D" w:rsidRDefault="00A5794D" w:rsidP="00A5794D"/>
    <w:p w14:paraId="1F938DC5" w14:textId="77777777" w:rsidR="00A5794D" w:rsidRDefault="00A5794D" w:rsidP="00A5794D">
      <w:pPr>
        <w:pStyle w:val="2"/>
      </w:pPr>
      <w:bookmarkStart w:id="48" w:name="_Toc40977933"/>
      <w:bookmarkStart w:id="49" w:name="_Toc41217743"/>
      <w:r>
        <w:t>Pistol.cs</w:t>
      </w:r>
      <w:bookmarkEnd w:id="48"/>
      <w:bookmarkEnd w:id="49"/>
    </w:p>
    <w:p w14:paraId="7AB27556" w14:textId="77777777" w:rsidR="00A5794D" w:rsidRDefault="00A5794D" w:rsidP="00A5794D">
      <w:pPr>
        <w:pStyle w:val="Code"/>
      </w:pPr>
      <w:r>
        <w:t>﻿</w:t>
      </w:r>
      <w:r>
        <w:br/>
        <w:t>using System;</w:t>
      </w:r>
      <w:r>
        <w:br/>
        <w:t>using CommandsSystem.Commands;</w:t>
      </w:r>
      <w:r>
        <w:br/>
        <w:t>using UnityEngine;</w:t>
      </w:r>
      <w:r>
        <w:br/>
      </w:r>
      <w:r>
        <w:br/>
        <w:t>namespace Character.Guns {</w:t>
      </w:r>
      <w:r>
        <w:br/>
      </w:r>
      <w:r>
        <w:lastRenderedPageBreak/>
        <w:t xml:space="preserve">    </w:t>
      </w:r>
      <w:r>
        <w:br/>
        <w:t xml:space="preserve">    /// &lt;summary&gt;</w:t>
      </w:r>
      <w:r>
        <w:br/>
        <w:t xml:space="preserve">    ///     Класс для пистолета</w:t>
      </w:r>
      <w:r>
        <w:br/>
        <w:t xml:space="preserve">    /// &lt;/summary&gt;</w:t>
      </w:r>
      <w:r>
        <w:br/>
        <w:t xml:space="preserve">    [Serializable]</w:t>
      </w:r>
      <w:r>
        <w:br/>
        <w:t xml:space="preserve">    public partial class Pistol : ReloadingGun {</w:t>
      </w:r>
      <w:r>
        <w:br/>
        <w:t xml:space="preserve">        /// &lt;summary&gt;</w:t>
      </w:r>
      <w:r>
        <w:br/>
        <w:t xml:space="preserve">        ///      Время перезарядки магазина</w:t>
      </w:r>
      <w:r>
        <w:br/>
        <w:t xml:space="preserve">        /// &lt;/summary&gt;</w:t>
      </w:r>
      <w:r>
        <w:br/>
        <w:t xml:space="preserve">        public float _fullReloadTime = 4.0f;</w:t>
      </w:r>
      <w:r>
        <w:br/>
        <w:t xml:space="preserve">        /// &lt;summary&gt;</w:t>
      </w:r>
      <w:r>
        <w:br/>
        <w:t xml:space="preserve">        ///     Время перезарядки между выстрелами</w:t>
      </w:r>
      <w:r>
        <w:br/>
        <w:t xml:space="preserve">        /// &lt;/summary&gt;</w:t>
      </w:r>
      <w:r>
        <w:br/>
        <w:t xml:space="preserve">        public float _reloadTime = 0.3f;</w:t>
      </w:r>
      <w:r>
        <w:br/>
        <w:t xml:space="preserve">        /// &lt;summary&gt;</w:t>
      </w:r>
      <w:r>
        <w:br/>
        <w:t xml:space="preserve">        ///     Количество выстрелов в одном боекомплекте</w:t>
      </w:r>
      <w:r>
        <w:br/>
        <w:t xml:space="preserve">        /// &lt;/summary&gt;</w:t>
      </w:r>
      <w:r>
        <w:br/>
        <w:t xml:space="preserve">        public int _bulletsInMagazine = 5;</w:t>
      </w:r>
      <w:r>
        <w:br/>
      </w:r>
      <w:r>
        <w:br/>
        <w:t xml:space="preserve">        /// &lt;summary&gt;</w:t>
      </w:r>
      <w:r>
        <w:br/>
        <w:t xml:space="preserve">        ///     Урон от выстрела</w:t>
      </w:r>
      <w:r>
        <w:br/>
        <w:t xml:space="preserve">        /// &lt;/summary&gt;</w:t>
      </w:r>
      <w:r>
        <w:br/>
        <w:t xml:space="preserve">        public float damage = 25;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Возвращает время перезарядки магазина</w:t>
      </w:r>
      <w:r>
        <w:br/>
        <w:t xml:space="preserve">        /// &lt;/summary&gt;</w:t>
      </w:r>
      <w:r>
        <w:br/>
        <w:t xml:space="preserve">        /// &lt;returns&gt;Время перезарядки магазина&lt;/returns&gt;</w:t>
      </w:r>
      <w:r>
        <w:br/>
        <w:t xml:space="preserve">        public override float GetFullReloadTime() =&gt; _fullReloadTime;</w:t>
      </w:r>
      <w:r>
        <w:br/>
        <w:t xml:space="preserve">        /// &lt;summary&gt;</w:t>
      </w:r>
      <w:r>
        <w:br/>
        <w:t xml:space="preserve">        ///     Возвращает время перезарядки между выстрелами</w:t>
      </w:r>
      <w:r>
        <w:br/>
        <w:t xml:space="preserve">        /// &lt;/summary&gt;</w:t>
      </w:r>
      <w:r>
        <w:br/>
        <w:t xml:space="preserve">        /// &lt;returns&gt;Время перезарядки между выстрелами&lt;/returns&gt;</w:t>
      </w:r>
      <w:r>
        <w:br/>
        <w:t xml:space="preserve">        public override float GetReloadTime() =&gt; _reloadTime;</w:t>
      </w:r>
      <w:r>
        <w:br/>
        <w:t xml:space="preserve">        /// &lt;summary&gt;</w:t>
      </w:r>
      <w:r>
        <w:br/>
        <w:t xml:space="preserve">        ///     Возвращает количество выстрелов в одном боекомплекте</w:t>
      </w:r>
      <w:r>
        <w:br/>
        <w:t xml:space="preserve">        /// &lt;/summary&gt;</w:t>
      </w:r>
      <w:r>
        <w:br/>
        <w:t xml:space="preserve">        /// &lt;returns&gt;Количество выстрелов в одном боекомплекте&lt;/returns&gt;</w:t>
      </w:r>
      <w:r>
        <w:br/>
        <w:t xml:space="preserve">        public override int GetBulletsInMagazine() =&gt; _bulletsInMagazine;</w:t>
      </w:r>
      <w:r>
        <w:br/>
        <w:t xml:space="preserve">        </w:t>
      </w:r>
      <w:r>
        <w:br/>
        <w:t xml:space="preserve">        // переменные для корректной работы сериализации</w:t>
      </w:r>
      <w:r>
        <w:br/>
        <w:t xml:space="preserve">       ///  public int _bulletsCount;</w:t>
      </w:r>
      <w:r>
        <w:br/>
        <w:t xml:space="preserve">       ///  public int _magazinesCount;</w:t>
      </w:r>
      <w:r>
        <w:br/>
        <w:t xml:space="preserve">       ///  public Vector3 position;</w:t>
      </w:r>
      <w:r>
        <w:br/>
        <w:t xml:space="preserve">       ///  public int id;</w:t>
      </w:r>
      <w:r>
        <w:br/>
        <w:t xml:space="preserve">       ///  public int _state;</w:t>
      </w:r>
      <w:r>
        <w:br/>
      </w:r>
      <w:r>
        <w:br/>
        <w:t xml:space="preserve">        /// &lt;summary&gt;</w:t>
      </w:r>
      <w:r>
        <w:br/>
        <w:t xml:space="preserve">        ///     Производит выстрел из пистолета</w:t>
      </w:r>
      <w:r>
        <w:br/>
        <w:t xml:space="preserve">        /// &lt;/summary&gt;</w:t>
      </w:r>
      <w:r>
        <w:br/>
        <w:t xml:space="preserve">        protected override void DoShoot() {</w:t>
      </w:r>
      <w:r>
        <w:br/>
      </w:r>
      <w:r>
        <w:lastRenderedPageBreak/>
        <w:t xml:space="preserve">            ShootSystem.ShootWithDamage(player.gameObject, Quaternion.LookRotation(player.TargetRotation), Vector3.zero, damage);</w:t>
      </w:r>
      <w:r>
        <w:br/>
        <w:t xml:space="preserve">        }</w:t>
      </w:r>
      <w:r>
        <w:br/>
      </w:r>
      <w:r>
        <w:br/>
        <w:t xml:space="preserve">       /// &lt;summary&gt;</w:t>
      </w:r>
      <w:r>
        <w:br/>
        <w:t xml:space="preserve">       ///     Создает пистолет на игровом поле</w:t>
      </w:r>
      <w:r>
        <w:br/>
        <w:t xml:space="preserve">       /// &lt;/summary&gt;</w:t>
      </w:r>
      <w:r>
        <w:br/>
        <w:t xml:space="preserve">        public void Run() {</w:t>
      </w:r>
      <w:r>
        <w:br/>
        <w:t xml:space="preserve">            var go = Client.client.SpawnObject(new SpawnPrefabCommand("pistol", position, Quaternion.identity, id, 0, 0));</w:t>
      </w:r>
      <w:r>
        <w:br/>
        <w:t xml:space="preserve">            go.GetComponent&lt;PistolController&gt;().gun = this;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2B4C5BFB" w14:textId="77777777" w:rsidR="00A5794D" w:rsidRDefault="00A5794D" w:rsidP="00A5794D"/>
    <w:p w14:paraId="2B7169DA" w14:textId="77777777" w:rsidR="00A5794D" w:rsidRDefault="00A5794D" w:rsidP="00A5794D">
      <w:pPr>
        <w:pStyle w:val="2"/>
      </w:pPr>
      <w:bookmarkStart w:id="50" w:name="_Toc40977934"/>
      <w:bookmarkStart w:id="51" w:name="_Toc41217744"/>
      <w:r>
        <w:t>ReloadingGun.cs</w:t>
      </w:r>
      <w:bookmarkEnd w:id="50"/>
      <w:bookmarkEnd w:id="51"/>
    </w:p>
    <w:p w14:paraId="38F6967B" w14:textId="77777777" w:rsidR="00A5794D" w:rsidRDefault="00A5794D" w:rsidP="00A5794D">
      <w:pPr>
        <w:pStyle w:val="Code"/>
      </w:pPr>
      <w:r>
        <w:t>﻿using System;</w:t>
      </w:r>
      <w:r>
        <w:br/>
        <w:t>using CommandsSystem;</w:t>
      </w:r>
      <w:r>
        <w:br/>
        <w:t>using Events;</w:t>
      </w:r>
      <w:r>
        <w:br/>
        <w:t>using Interpolation.Managers;</w:t>
      </w:r>
      <w:r>
        <w:br/>
        <w:t>using Networking;</w:t>
      </w:r>
      <w:r>
        <w:br/>
        <w:t>using UnityEngine;</w:t>
      </w:r>
      <w:r>
        <w:br/>
        <w:t>using Random = UnityEngine.Random;</w:t>
      </w:r>
      <w:r>
        <w:br/>
      </w:r>
      <w:r>
        <w:br/>
        <w:t>namespace Character.Guns {</w:t>
      </w:r>
      <w:r>
        <w:br/>
        <w:t xml:space="preserve">    /// &lt;summary&gt;</w:t>
      </w:r>
      <w:r>
        <w:br/>
        <w:t xml:space="preserve">    ///     Базовый класс для оружия, которое может перезаряжаться</w:t>
      </w:r>
      <w:r>
        <w:br/>
        <w:t xml:space="preserve">    /// &lt;/summary&gt;</w:t>
      </w:r>
      <w:r>
        <w:br/>
        <w:t xml:space="preserve">    [Serializable]</w:t>
      </w:r>
      <w:r>
        <w:br/>
        <w:t xml:space="preserve">    public abstract class ReloadingGun : IGun {</w:t>
      </w:r>
      <w:r>
        <w:br/>
        <w:t xml:space="preserve">        /// &lt;summary&gt;</w:t>
      </w:r>
      <w:r>
        <w:br/>
        <w:t xml:space="preserve">        ///     Состояние оружия в виде целого числа (нужно для сериализации)</w:t>
      </w:r>
      <w:r>
        <w:br/>
        <w:t xml:space="preserve">        /// &lt;/summary&gt;</w:t>
      </w:r>
      <w:r>
        <w:br/>
        <w:t xml:space="preserve">        public int _state = (int)GunState.READY;</w:t>
      </w:r>
      <w:r>
        <w:br/>
        <w:t xml:space="preserve">        /// &lt;summary&gt;</w:t>
      </w:r>
      <w:r>
        <w:br/>
        <w:t xml:space="preserve">        ///     Состояние оружия</w:t>
      </w:r>
      <w:r>
        <w:br/>
        <w:t xml:space="preserve">        /// &lt;/summary&gt;</w:t>
      </w:r>
      <w:r>
        <w:br/>
        <w:t xml:space="preserve">        public GunState state {</w:t>
      </w:r>
      <w:r>
        <w:br/>
        <w:t xml:space="preserve">            get =&gt; (GunState) _state;</w:t>
      </w:r>
      <w:r>
        <w:br/>
        <w:t xml:space="preserve">            set =&gt; _state = (int) value;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Позиция на игровом поле, на котором должно появиться оружие</w:t>
      </w:r>
      <w:r>
        <w:br/>
        <w:t xml:space="preserve">        /// &lt;/summary&gt;</w:t>
      </w:r>
      <w:r>
        <w:br/>
        <w:t xml:space="preserve">        public Vector3 position;</w:t>
      </w:r>
      <w:r>
        <w:br/>
        <w:t xml:space="preserve">        /// &lt;summary&gt;</w:t>
      </w:r>
      <w:r>
        <w:br/>
        <w:t xml:space="preserve">        ///    id оружия</w:t>
      </w:r>
      <w:r>
        <w:br/>
        <w:t xml:space="preserve">        /// &lt;/summary&gt;</w:t>
      </w:r>
      <w:r>
        <w:br/>
      </w:r>
      <w:r>
        <w:lastRenderedPageBreak/>
        <w:t xml:space="preserve">        public int id;</w:t>
      </w:r>
      <w:r>
        <w:br/>
      </w:r>
      <w:r>
        <w:br/>
        <w:t xml:space="preserve">        /// &lt;summary&gt;</w:t>
      </w:r>
      <w:r>
        <w:br/>
        <w:t xml:space="preserve">        ///     Возвращает время перезарядки магазина</w:t>
      </w:r>
      <w:r>
        <w:br/>
        <w:t xml:space="preserve">        /// &lt;/summary&gt;</w:t>
      </w:r>
      <w:r>
        <w:br/>
        <w:t xml:space="preserve">        /// &lt;returns&gt;Время перезарядки магазина&lt;/returns&gt;</w:t>
      </w:r>
      <w:r>
        <w:br/>
        <w:t xml:space="preserve">        public abstract float GetFullReloadTime();</w:t>
      </w:r>
      <w:r>
        <w:br/>
        <w:t xml:space="preserve">        /// &lt;summary&gt;</w:t>
      </w:r>
      <w:r>
        <w:br/>
        <w:t xml:space="preserve">        ///     Возвращает время перезарядки между выстрелами</w:t>
      </w:r>
      <w:r>
        <w:br/>
        <w:t xml:space="preserve">        /// &lt;/summary&gt;</w:t>
      </w:r>
      <w:r>
        <w:br/>
        <w:t xml:space="preserve">        /// &lt;returns&gt;Время перезарядки между выстрелами&lt;/returns&gt;</w:t>
      </w:r>
      <w:r>
        <w:br/>
        <w:t xml:space="preserve">        public abstract float GetReloadTime();</w:t>
      </w:r>
      <w:r>
        <w:br/>
        <w:t xml:space="preserve">        /// &lt;summary&gt;</w:t>
      </w:r>
      <w:r>
        <w:br/>
        <w:t xml:space="preserve">        ///     Возвращает количество выстрелов в одном боекомплекте</w:t>
      </w:r>
      <w:r>
        <w:br/>
        <w:t xml:space="preserve">        /// &lt;/summary&gt;</w:t>
      </w:r>
      <w:r>
        <w:br/>
        <w:t xml:space="preserve">        /// &lt;returns&gt;Количество выстрелов в одном боекомплекте&lt;/returns&gt;</w:t>
      </w:r>
      <w:r>
        <w:br/>
        <w:t xml:space="preserve">        public abstract int GetBulletsInMagazine();</w:t>
      </w:r>
      <w:r>
        <w:br/>
      </w:r>
      <w:r>
        <w:br/>
        <w:t xml:space="preserve">        /// &lt;summary&gt;</w:t>
      </w:r>
      <w:r>
        <w:br/>
        <w:t xml:space="preserve">        ///     Переменная для хранения bulletsCount</w:t>
      </w:r>
      <w:r>
        <w:br/>
        <w:t xml:space="preserve">        /// &lt;/summary&gt;</w:t>
      </w:r>
      <w:r>
        <w:br/>
        <w:t xml:space="preserve">        public int _bulletsCount;</w:t>
      </w:r>
      <w:r>
        <w:br/>
        <w:t xml:space="preserve">        /// &lt;summary&gt;</w:t>
      </w:r>
      <w:r>
        <w:br/>
        <w:t xml:space="preserve">        ///     Текущее количество патронов, которое заряжено (включая тот, которым будет произведен выстрел)</w:t>
      </w:r>
      <w:r>
        <w:br/>
        <w:t xml:space="preserve">        /// &lt;/summary&gt;</w:t>
      </w:r>
      <w:r>
        <w:br/>
        <w:t xml:space="preserve">        public int bulletsCount { </w:t>
      </w:r>
      <w:r>
        <w:br/>
        <w:t xml:space="preserve">            get =&gt; _bulletsCount;</w:t>
      </w:r>
      <w:r>
        <w:br/>
        <w:t xml:space="preserve">            private set {</w:t>
      </w:r>
      <w:r>
        <w:br/>
        <w:t xml:space="preserve">                _bulletsCount = value;</w:t>
      </w:r>
      <w:r>
        <w:br/>
        <w:t xml:space="preserve">                if (player != null) {</w:t>
      </w:r>
      <w:r>
        <w:br/>
        <w:t xml:space="preserve">                    EventsManager.handler.OnPlayerBulletsCountChanged(player.gameObject, _bulletsCount);</w:t>
      </w:r>
      <w:r>
        <w:br/>
        <w:t xml:space="preserve">                }</w:t>
      </w:r>
      <w:r>
        <w:br/>
        <w:t xml:space="preserve">            } 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Переенная для хранения magazinesCount</w:t>
      </w:r>
      <w:r>
        <w:br/>
        <w:t xml:space="preserve">        /// &lt;/summary&gt;</w:t>
      </w:r>
      <w:r>
        <w:br/>
        <w:t xml:space="preserve">        public int _magazinesCount = 1;</w:t>
      </w:r>
      <w:r>
        <w:br/>
        <w:t xml:space="preserve">        /// &lt;summary&gt;</w:t>
      </w:r>
      <w:r>
        <w:br/>
        <w:t xml:space="preserve">        ///     Количество полных магазинов с патронами, которое осталось</w:t>
      </w:r>
      <w:r>
        <w:br/>
        <w:t xml:space="preserve">        /// &lt;/summary&gt;</w:t>
      </w:r>
      <w:r>
        <w:br/>
        <w:t xml:space="preserve">        public int magazinesCount {</w:t>
      </w:r>
      <w:r>
        <w:br/>
        <w:t xml:space="preserve">            get =&gt; _magazinesCount;</w:t>
      </w:r>
      <w:r>
        <w:br/>
        <w:t xml:space="preserve">            private set {</w:t>
      </w:r>
      <w:r>
        <w:br/>
        <w:t xml:space="preserve">                _magazinesCount = value;</w:t>
      </w:r>
      <w:r>
        <w:br/>
        <w:t xml:space="preserve">                if (player != null) {</w:t>
      </w:r>
      <w:r>
        <w:br/>
        <w:t xml:space="preserve">                    </w:t>
      </w:r>
      <w:r>
        <w:lastRenderedPageBreak/>
        <w:t>EventsManager.handler.OnPlayerMagazinesCountChanged(player.gameObject, _magazinesCount);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Конструктор оружия, которое может перезаряжаться. Инициализирует переменные</w:t>
      </w:r>
      <w:r>
        <w:br/>
        <w:t xml:space="preserve">        /// &lt;/summary&gt;</w:t>
      </w:r>
      <w:r>
        <w:br/>
        <w:t xml:space="preserve">        public ReloadingGun() {</w:t>
      </w:r>
      <w:r>
        <w:br/>
        <w:t xml:space="preserve">            bulletsCount = GetBulletsInMagazine();</w:t>
      </w:r>
      <w:r>
        <w:br/>
        <w:t xml:space="preserve">            state = GunState.READY;</w:t>
      </w:r>
      <w:r>
        <w:br/>
        <w:t xml:space="preserve">            id = ObjectID.RandomID;</w:t>
      </w:r>
      <w:r>
        <w:br/>
        <w:t xml:space="preserve">        }</w:t>
      </w:r>
      <w:r>
        <w:br/>
      </w:r>
      <w:r>
        <w:br/>
      </w:r>
      <w:r>
        <w:br/>
        <w:t xml:space="preserve">        /// &lt;summary&gt;</w:t>
      </w:r>
      <w:r>
        <w:br/>
        <w:t xml:space="preserve">        ///     Ссылка на MotionController игрока, который держит оружие</w:t>
      </w:r>
      <w:r>
        <w:br/>
        <w:t xml:space="preserve">        /// &lt;/summary&gt;</w:t>
      </w:r>
      <w:r>
        <w:br/>
        <w:t xml:space="preserve">        protected MotionController player;</w:t>
      </w:r>
      <w:r>
        <w:br/>
        <w:t xml:space="preserve">        /// &lt;summary&gt;</w:t>
      </w:r>
      <w:r>
        <w:br/>
        <w:t xml:space="preserve">        ///     Обрабатывает событие, когда игрок подбирает оружие</w:t>
      </w:r>
      <w:r>
        <w:br/>
        <w:t xml:space="preserve">        /// &lt;/summary&gt;</w:t>
      </w:r>
      <w:r>
        <w:br/>
        <w:t xml:space="preserve">        /// &lt;param name="player"&gt;Игрок, подобравший оружие&lt;/param&gt;</w:t>
      </w:r>
      <w:r>
        <w:br/>
        <w:t xml:space="preserve">        public void OnPickedUp(GameObject player) {</w:t>
      </w:r>
      <w:r>
        <w:br/>
        <w:t xml:space="preserve">            this.player = player.GetComponent&lt;MotionController&gt;();</w:t>
      </w:r>
      <w:r>
        <w:br/>
        <w:t xml:space="preserve">            if (bulletsCount == 0) {</w:t>
      </w:r>
      <w:r>
        <w:br/>
        <w:t xml:space="preserve">                SetReloadMagazine();</w:t>
      </w:r>
      <w:r>
        <w:br/>
        <w:t xml:space="preserve">            }            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Проверяет, остались ли патроны или магазины в оружии</w:t>
      </w:r>
      <w:r>
        <w:br/>
        <w:t xml:space="preserve">        /// &lt;/summary&gt;</w:t>
      </w:r>
      <w:r>
        <w:br/>
        <w:t xml:space="preserve">        /// &lt;returns&gt;true, если не осталось ни патронов, ни магазинов. Иначе возвращает false&lt;/returns&gt;</w:t>
      </w:r>
      <w:r>
        <w:br/>
        <w:t xml:space="preserve">        public bool IsEmpty() =&gt; bulletsCount == 0 &amp;&amp; magazinesCount == 0;</w:t>
      </w:r>
      <w:r>
        <w:br/>
      </w:r>
      <w:r>
        <w:br/>
        <w:t xml:space="preserve">        /// &lt;summary&gt;</w:t>
      </w:r>
      <w:r>
        <w:br/>
        <w:t xml:space="preserve">        ///     Создает на игрвом поле данное оружие</w:t>
      </w:r>
      <w:r>
        <w:br/>
        <w:t xml:space="preserve">        /// &lt;/summary&gt;</w:t>
      </w:r>
      <w:r>
        <w:br/>
        <w:t xml:space="preserve">        private void Spawn() {</w:t>
      </w:r>
      <w:r>
        <w:br/>
        <w:t xml:space="preserve">            Vector3 dir;</w:t>
      </w:r>
      <w:r>
        <w:br/>
        <w:t xml:space="preserve">            var rig = player.GetComponent&lt;Rigidbody&gt;();</w:t>
      </w:r>
      <w:r>
        <w:br/>
        <w:t xml:space="preserve">            dir = rig.velocity;</w:t>
      </w:r>
      <w:r>
        <w:br/>
        <w:t xml:space="preserve">            if (dir.sqrMagnitude &lt; 0.01f)</w:t>
      </w:r>
      <w:r>
        <w:br/>
        <w:t xml:space="preserve">                dir = new Vector3(Random.value - 0.5f, 0, Random.value - 0.5f);//player.transform.forward;</w:t>
      </w:r>
      <w:r>
        <w:br/>
      </w:r>
      <w:r>
        <w:br/>
        <w:t xml:space="preserve">            id = ObjectID.RandomID;</w:t>
      </w:r>
      <w:r>
        <w:br/>
      </w:r>
      <w:r>
        <w:lastRenderedPageBreak/>
        <w:t xml:space="preserve">            this.position = player.transform.position - dir.normalized * 2  + Vector3.up;</w:t>
      </w:r>
      <w:r>
        <w:br/>
        <w:t xml:space="preserve">            CommandsHandler.gameRoom.RunSimpleCommand(this as ICommand, MessageFlags.IMPORTANT);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Обрабатывает выбрасывание игроком оружия</w:t>
      </w:r>
      <w:r>
        <w:br/>
        <w:t xml:space="preserve">        /// &lt;/summary&gt;</w:t>
      </w:r>
      <w:r>
        <w:br/>
        <w:t xml:space="preserve">        public void OnDropped() {</w:t>
      </w:r>
      <w:r>
        <w:br/>
        <w:t xml:space="preserve">         /*   if (!IsEmpty()) // just destroy it</w:t>
      </w:r>
      <w:r>
        <w:br/>
        <w:t xml:space="preserve">            {</w:t>
      </w:r>
      <w:r>
        <w:br/>
        <w:t xml:space="preserve">                Spawn();</w:t>
      </w:r>
      <w:r>
        <w:br/>
        <w:t xml:space="preserve">            }*/</w:t>
      </w:r>
      <w:r>
        <w:br/>
        <w:t xml:space="preserve"> </w:t>
      </w:r>
      <w:r>
        <w:br/>
        <w:t xml:space="preserve">            this.player = null;</w:t>
      </w:r>
      <w:r>
        <w:br/>
        <w:t xml:space="preserve">          /*  </w:t>
      </w:r>
      <w:r>
        <w:br/>
        <w:t xml:space="preserve">            // drop reloading state</w:t>
      </w:r>
      <w:r>
        <w:br/>
        <w:t xml:space="preserve">            if (state == GunState.RELOADING_MAGAZINE)</w:t>
      </w:r>
      <w:r>
        <w:br/>
        <w:t xml:space="preserve">                state = GunState.READY;*/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Время, которое осталось до перезарядки патрона или магазина</w:t>
      </w:r>
      <w:r>
        <w:br/>
        <w:t xml:space="preserve">        /// &lt;/summary&gt;</w:t>
      </w:r>
      <w:r>
        <w:br/>
        <w:t xml:space="preserve">        private float needTime = 0;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Обновляет состояние оружия. Перезаряжает патроны в оружии</w:t>
      </w:r>
      <w:r>
        <w:br/>
        <w:t xml:space="preserve">        /// &lt;/summary&gt;</w:t>
      </w:r>
      <w:r>
        <w:br/>
        <w:t xml:space="preserve">        /// &lt;param name="dt"&gt;Время, которое прошло с последнего обновления состояния&lt;/param&gt;</w:t>
      </w:r>
      <w:r>
        <w:br/>
        <w:t xml:space="preserve">        public void Update(float dt) {</w:t>
      </w:r>
      <w:r>
        <w:br/>
        <w:t xml:space="preserve">            if (state == GunState.RELOADING_BULLET) {</w:t>
      </w:r>
      <w:r>
        <w:br/>
        <w:t xml:space="preserve">                needTime -= dt;</w:t>
      </w:r>
      <w:r>
        <w:br/>
        <w:t xml:space="preserve">                if (needTime &lt;= 0)</w:t>
      </w:r>
      <w:r>
        <w:br/>
        <w:t xml:space="preserve">                    state = GunState.READY;</w:t>
      </w:r>
      <w:r>
        <w:br/>
        <w:t xml:space="preserve">            }</w:t>
      </w:r>
      <w:r>
        <w:br/>
        <w:t xml:space="preserve">            if (state == GunState.RELOADING_MAGAZINE) {</w:t>
      </w:r>
      <w:r>
        <w:br/>
        <w:t xml:space="preserve">                needTime -= dt;</w:t>
      </w:r>
      <w:r>
        <w:br/>
        <w:t xml:space="preserve">                if (needTime &lt;= 0) {</w:t>
      </w:r>
      <w:r>
        <w:br/>
        <w:t xml:space="preserve">                    state = GunState.READY;</w:t>
      </w:r>
      <w:r>
        <w:br/>
        <w:t xml:space="preserve">                    bulletsCount = GetBulletsInMagazine();</w:t>
      </w:r>
      <w:r>
        <w:br/>
        <w:t xml:space="preserve">                    magazinesCount--;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Выпускает пулю из оружия</w:t>
      </w:r>
      <w:r>
        <w:br/>
        <w:t xml:space="preserve">        /// &lt;/summary&gt;</w:t>
      </w:r>
      <w:r>
        <w:br/>
      </w:r>
      <w:r>
        <w:lastRenderedPageBreak/>
        <w:t xml:space="preserve">        protected abstract void DoShoot();</w:t>
      </w:r>
      <w:r>
        <w:br/>
        <w:t xml:space="preserve">        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Производит выстрел из оружия</w:t>
      </w:r>
      <w:r>
        <w:br/>
        <w:t xml:space="preserve">        /// &lt;/summary&gt;</w:t>
      </w:r>
      <w:r>
        <w:br/>
        <w:t xml:space="preserve">        /// &lt;exception cref="InvalidOperationException"&gt;Вызывает исключение, если в оружии не было заряжено патрона&lt;/exception&gt;</w:t>
      </w:r>
      <w:r>
        <w:br/>
        <w:t xml:space="preserve">        public void Shoot() {</w:t>
      </w:r>
      <w:r>
        <w:br/>
        <w:t xml:space="preserve">            if (state == GunState.READY) {</w:t>
      </w:r>
      <w:r>
        <w:br/>
        <w:t xml:space="preserve">                DoShoot();</w:t>
      </w:r>
      <w:r>
        <w:br/>
        <w:t xml:space="preserve">                bulletsCount--;</w:t>
      </w:r>
      <w:r>
        <w:br/>
        <w:t xml:space="preserve">                SetReloadBullet();</w:t>
      </w:r>
      <w:r>
        <w:br/>
        <w:t xml:space="preserve">          </w:t>
      </w:r>
      <w:r>
        <w:br/>
        <w:t xml:space="preserve">                if (bulletsCount &gt; 0) {</w:t>
      </w:r>
      <w:r>
        <w:br/>
        <w:t xml:space="preserve">                    SetReloadBullet();</w:t>
      </w:r>
      <w:r>
        <w:br/>
        <w:t xml:space="preserve">                } else if (magazinesCount &gt; 0) {</w:t>
      </w:r>
      <w:r>
        <w:br/>
        <w:t xml:space="preserve">                    SetReloadMagazine();</w:t>
      </w:r>
      <w:r>
        <w:br/>
        <w:t xml:space="preserve">                } else {</w:t>
      </w:r>
      <w:r>
        <w:br/>
        <w:t xml:space="preserve">                    //throw  new Exception("werwerwererw");</w:t>
      </w:r>
      <w:r>
        <w:br/>
        <w:t xml:space="preserve">                    player.GetComponent&lt;ActionController&gt;().SetNothing();</w:t>
      </w:r>
      <w:r>
        <w:br/>
        <w:t xml:space="preserve">                }</w:t>
      </w:r>
      <w:r>
        <w:br/>
        <w:t xml:space="preserve">            } else {</w:t>
      </w:r>
      <w:r>
        <w:br/>
        <w:t xml:space="preserve">                throw new InvalidOperationException("Cannot shoot without bullet");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Устанавливает состояние на перезарядку патрона</w:t>
      </w:r>
      <w:r>
        <w:br/>
        <w:t xml:space="preserve">        /// &lt;/summary&gt;</w:t>
      </w:r>
      <w:r>
        <w:br/>
        <w:t xml:space="preserve">        private void SetReloadBullet() {</w:t>
      </w:r>
      <w:r>
        <w:br/>
        <w:t xml:space="preserve">            state = GunState.RELOADING_BULLET;</w:t>
      </w:r>
      <w:r>
        <w:br/>
        <w:t xml:space="preserve">            needTime = GetReloadTime();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Устанавливает состояние на перезарядку магазина</w:t>
      </w:r>
      <w:r>
        <w:br/>
        <w:t xml:space="preserve">        /// &lt;/summary&gt;</w:t>
      </w:r>
      <w:r>
        <w:br/>
        <w:t xml:space="preserve">        public void SetReloadMagazine() {</w:t>
      </w:r>
      <w:r>
        <w:br/>
        <w:t xml:space="preserve">            if (magazinesCount == 0) return;</w:t>
      </w:r>
      <w:r>
        <w:br/>
        <w:t xml:space="preserve">            bulletsCount = 0;</w:t>
      </w:r>
      <w:r>
        <w:br/>
        <w:t xml:space="preserve">            state = GunState.RELOADING_MAGAZINE;</w:t>
      </w:r>
      <w:r>
        <w:br/>
        <w:t xml:space="preserve">            needTime = GetFullReloadTime();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66F7AEB2" w14:textId="77777777" w:rsidR="00A5794D" w:rsidRDefault="00A5794D" w:rsidP="00A5794D"/>
    <w:p w14:paraId="46F5BD7A" w14:textId="77777777" w:rsidR="00A5794D" w:rsidRDefault="00A5794D" w:rsidP="00A5794D">
      <w:pPr>
        <w:pStyle w:val="2"/>
      </w:pPr>
      <w:bookmarkStart w:id="52" w:name="_Toc40977935"/>
      <w:bookmarkStart w:id="53" w:name="_Toc41217745"/>
      <w:r>
        <w:lastRenderedPageBreak/>
        <w:t>SemiautoGun.cs</w:t>
      </w:r>
      <w:bookmarkEnd w:id="52"/>
      <w:bookmarkEnd w:id="53"/>
    </w:p>
    <w:p w14:paraId="5C72D0DA" w14:textId="77777777" w:rsidR="00A5794D" w:rsidRDefault="00A5794D" w:rsidP="00A5794D">
      <w:pPr>
        <w:pStyle w:val="Code"/>
      </w:pPr>
      <w:r>
        <w:t>﻿using System;</w:t>
      </w:r>
      <w:r>
        <w:br/>
        <w:t>using CommandsSystem.Commands;</w:t>
      </w:r>
      <w:r>
        <w:br/>
        <w:t>using UnityEngine;</w:t>
      </w:r>
      <w:r>
        <w:br/>
      </w:r>
      <w:r>
        <w:br/>
        <w:t>namespace Character.Guns {</w:t>
      </w:r>
      <w:r>
        <w:br/>
        <w:t xml:space="preserve">    /// &lt;summary&gt;</w:t>
      </w:r>
      <w:r>
        <w:br/>
        <w:t xml:space="preserve">    ///     Класс для автомата</w:t>
      </w:r>
      <w:r>
        <w:br/>
        <w:t xml:space="preserve">    /// &lt;/summary&gt;</w:t>
      </w:r>
      <w:r>
        <w:br/>
        <w:t xml:space="preserve">    [Serializable]</w:t>
      </w:r>
      <w:r>
        <w:br/>
        <w:t xml:space="preserve">    public partial class  SemiautoGun : ReloadingGun {</w:t>
      </w:r>
      <w:r>
        <w:br/>
        <w:t xml:space="preserve">        /// &lt;summary&gt;</w:t>
      </w:r>
      <w:r>
        <w:br/>
        <w:t xml:space="preserve">        ///      Время перезарядки магазина</w:t>
      </w:r>
      <w:r>
        <w:br/>
        <w:t xml:space="preserve">        /// &lt;/summary&gt;</w:t>
      </w:r>
      <w:r>
        <w:br/>
        <w:t xml:space="preserve">        public float _fullReloadTime = 7.0f;</w:t>
      </w:r>
      <w:r>
        <w:br/>
        <w:t xml:space="preserve">        /// &lt;summary&gt;</w:t>
      </w:r>
      <w:r>
        <w:br/>
        <w:t xml:space="preserve">        ///      Время перезарядки магазина</w:t>
      </w:r>
      <w:r>
        <w:br/>
        <w:t xml:space="preserve">        /// &lt;/summary&gt;</w:t>
      </w:r>
      <w:r>
        <w:br/>
        <w:t xml:space="preserve">        public float _reloadTime = 0.06f;</w:t>
      </w:r>
      <w:r>
        <w:br/>
        <w:t xml:space="preserve">        /// &lt;summary&gt;</w:t>
      </w:r>
      <w:r>
        <w:br/>
        <w:t xml:space="preserve">        ///     Количество выстрелов в одном боекомплекте</w:t>
      </w:r>
      <w:r>
        <w:br/>
        <w:t xml:space="preserve">        /// &lt;/summary&gt;</w:t>
      </w:r>
      <w:r>
        <w:br/>
        <w:t xml:space="preserve">        public int _bulletsInMagazine = 50;</w:t>
      </w:r>
      <w:r>
        <w:br/>
      </w:r>
      <w:r>
        <w:br/>
        <w:t xml:space="preserve">        /// &lt;summary&gt;</w:t>
      </w:r>
      <w:r>
        <w:br/>
        <w:t xml:space="preserve">        ///     Урон от выстрела</w:t>
      </w:r>
      <w:r>
        <w:br/>
        <w:t xml:space="preserve">        /// &lt;/summary&gt;</w:t>
      </w:r>
      <w:r>
        <w:br/>
        <w:t xml:space="preserve">        public float damage = 3;</w:t>
      </w:r>
      <w:r>
        <w:br/>
        <w:t xml:space="preserve">        /// &lt;summary&gt;</w:t>
      </w:r>
      <w:r>
        <w:br/>
        <w:t xml:space="preserve">        ///     Точность (вычисляется по Гауссу)</w:t>
      </w:r>
      <w:r>
        <w:br/>
        <w:t xml:space="preserve">        /// &lt;/summary&gt;</w:t>
      </w:r>
      <w:r>
        <w:br/>
        <w:t xml:space="preserve">        public float accurancy = 50f;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Возвращает время перезарядки магазина</w:t>
      </w:r>
      <w:r>
        <w:br/>
        <w:t xml:space="preserve">        /// &lt;/summary&gt;</w:t>
      </w:r>
      <w:r>
        <w:br/>
        <w:t xml:space="preserve">        /// &lt;returns&gt;Время перезарядки магазина&lt;/returns&gt;</w:t>
      </w:r>
      <w:r>
        <w:br/>
        <w:t xml:space="preserve">        public override float GetFullReloadTime() =&gt; _fullReloadTime;</w:t>
      </w:r>
      <w:r>
        <w:br/>
        <w:t xml:space="preserve">        /// &lt;summary&gt;</w:t>
      </w:r>
      <w:r>
        <w:br/>
        <w:t xml:space="preserve">        ///     Возвращает время перезарядки между выстрелами</w:t>
      </w:r>
      <w:r>
        <w:br/>
        <w:t xml:space="preserve">        /// &lt;/summary&gt;</w:t>
      </w:r>
      <w:r>
        <w:br/>
        <w:t xml:space="preserve">        /// &lt;returns&gt;Время перезарядки между выстрелами&lt;/returns&gt;</w:t>
      </w:r>
      <w:r>
        <w:br/>
        <w:t xml:space="preserve">        public override float GetReloadTime() =&gt; _reloadTime;</w:t>
      </w:r>
      <w:r>
        <w:br/>
        <w:t xml:space="preserve">        /// &lt;summary&gt;</w:t>
      </w:r>
      <w:r>
        <w:br/>
        <w:t xml:space="preserve">        ///     Возвращает количество выстрелов в одном боекомплекте</w:t>
      </w:r>
      <w:r>
        <w:br/>
        <w:t xml:space="preserve">        /// &lt;/summary&gt;</w:t>
      </w:r>
      <w:r>
        <w:br/>
        <w:t xml:space="preserve">        /// &lt;returns&gt;Количество выстрелов в одном боекомплекте&lt;/returns&gt;</w:t>
      </w:r>
      <w:r>
        <w:br/>
        <w:t xml:space="preserve">        public override int GetBulletsInMagazine() =&gt; _bulletsInMagazine;</w:t>
      </w:r>
      <w:r>
        <w:br/>
        <w:t xml:space="preserve">       </w:t>
      </w:r>
      <w:r>
        <w:br/>
        <w:t xml:space="preserve">        // переменные для корректной работы сериализации</w:t>
      </w:r>
      <w:r>
        <w:br/>
      </w:r>
      <w:r>
        <w:lastRenderedPageBreak/>
        <w:t xml:space="preserve">        ///  public int _bulletsCount;</w:t>
      </w:r>
      <w:r>
        <w:br/>
        <w:t xml:space="preserve">        ///  public int _magazinesCount;</w:t>
      </w:r>
      <w:r>
        <w:br/>
        <w:t xml:space="preserve">        ///  public Vector3 position;</w:t>
      </w:r>
      <w:r>
        <w:br/>
        <w:t xml:space="preserve">        ///  public int id;</w:t>
      </w:r>
      <w:r>
        <w:br/>
        <w:t xml:space="preserve">        ///  public int _state;</w:t>
      </w:r>
      <w:r>
        <w:br/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Производит выстрел из автомата</w:t>
      </w:r>
      <w:r>
        <w:br/>
        <w:t xml:space="preserve">        /// &lt;/summary&gt;</w:t>
      </w:r>
      <w:r>
        <w:br/>
        <w:t xml:space="preserve">        protected override void DoShoot() {</w:t>
      </w:r>
      <w:r>
        <w:br/>
        <w:t xml:space="preserve">            Vector3 random_delta = ShootSystem.RandomDelta(1 / accurancy);</w:t>
      </w:r>
      <w:r>
        <w:br/>
        <w:t xml:space="preserve">            ShootSystem.ShootWithDamage(player.gameObject, Quaternion.LookRotation(player.TargetRotation), random_delta, damage);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Создает автомат на игровом поле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var go = Client.client.SpawnObject(new SpawnPrefabCommand("semiauto", position, Quaternion.identity, id, 0, 0));</w:t>
      </w:r>
      <w:r>
        <w:br/>
        <w:t xml:space="preserve">            go.GetComponent&lt;SemiautoController&gt;().gun = this;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3BC32BBD" w14:textId="77777777" w:rsidR="00A5794D" w:rsidRDefault="00A5794D" w:rsidP="00A5794D"/>
    <w:p w14:paraId="4971C4C1" w14:textId="77777777" w:rsidR="00A5794D" w:rsidRDefault="00A5794D" w:rsidP="00A5794D">
      <w:pPr>
        <w:pStyle w:val="2"/>
      </w:pPr>
      <w:bookmarkStart w:id="54" w:name="_Toc40977936"/>
      <w:bookmarkStart w:id="55" w:name="_Toc41217746"/>
      <w:r>
        <w:t>ShootSystem.cs</w:t>
      </w:r>
      <w:bookmarkEnd w:id="54"/>
      <w:bookmarkEnd w:id="55"/>
    </w:p>
    <w:p w14:paraId="2C960AD0" w14:textId="77777777" w:rsidR="00A5794D" w:rsidRPr="0066660B" w:rsidRDefault="00A5794D" w:rsidP="00A5794D">
      <w:pPr>
        <w:pStyle w:val="Code"/>
        <w:rPr>
          <w:lang w:val="en-US"/>
        </w:rPr>
      </w:pPr>
      <w:r>
        <w:t>﻿using Character.HP;</w:t>
      </w:r>
      <w:r>
        <w:br/>
        <w:t>using CommandsSystem;</w:t>
      </w:r>
      <w:r>
        <w:br/>
        <w:t>using CommandsSystem.Commands;</w:t>
      </w:r>
      <w:r>
        <w:br/>
        <w:t>using Networking;</w:t>
      </w:r>
      <w:r>
        <w:br/>
        <w:t>using UnityEngine;</w:t>
      </w:r>
      <w:r>
        <w:br/>
        <w:t>using Util2;</w:t>
      </w:r>
      <w:r>
        <w:br/>
        <w:t>using Physics = UnityEngine.Physics;</w:t>
      </w:r>
      <w:r>
        <w:br/>
      </w:r>
      <w:r>
        <w:br/>
        <w:t>namespace Character.Guns {</w:t>
      </w:r>
      <w:r>
        <w:br/>
        <w:t xml:space="preserve">    /// &lt;summary&gt;</w:t>
      </w:r>
      <w:r>
        <w:br/>
        <w:t xml:space="preserve">    ///     Класс с функциями для стрельбы</w:t>
      </w:r>
      <w:r>
        <w:br/>
        <w:t xml:space="preserve">    /// &lt;/summary&gt;</w:t>
      </w:r>
      <w:r>
        <w:br/>
        <w:t xml:space="preserve">    public static class ShootSystem {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Находит раположение оружия у игрока</w:t>
      </w:r>
      <w:r>
        <w:br/>
        <w:t xml:space="preserve">        /// &lt;/summary&gt;</w:t>
      </w:r>
      <w:r>
        <w:br/>
        <w:t xml:space="preserve">        /// &lt;param name="characterPosition"&gt;Координаты игрока&lt;/param&gt;</w:t>
      </w:r>
      <w:r>
        <w:br/>
        <w:t xml:space="preserve">        /// &lt;returns&gt;Расположение оружия&lt;/returns&gt;</w:t>
      </w:r>
      <w:r>
        <w:br/>
        <w:t xml:space="preserve">        public static Vector3 GetGunPosition(Vector3 characterPosition) {</w:t>
      </w:r>
      <w:r>
        <w:br/>
        <w:t xml:space="preserve">            return characterPosition + Vector3.up * 1.5f;</w:t>
      </w:r>
      <w:r>
        <w:br/>
      </w:r>
      <w:r>
        <w:lastRenderedPageBreak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Рисует трассер от выстрела</w:t>
      </w:r>
      <w:r>
        <w:br/>
        <w:t xml:space="preserve">        /// &lt;/summary&gt;</w:t>
      </w:r>
      <w:r>
        <w:br/>
        <w:t xml:space="preserve">        /// &lt;param name="start"&gt;Координата, откуда был произведен выстрел&lt;/param&gt;</w:t>
      </w:r>
      <w:r>
        <w:br/>
        <w:t xml:space="preserve">        /// &lt;param name="stop"&gt;Координата, куда попал выстрел&lt;/param&gt;</w:t>
      </w:r>
      <w:r>
        <w:br/>
        <w:t xml:space="preserve">        public static void DrawTracer(Vector3 start, Vector3 stop) {</w:t>
      </w:r>
      <w:r>
        <w:br/>
        <w:t xml:space="preserve">            Client.client.bulletTrailRenderer.MoveFromTo(start, stop);</w:t>
      </w:r>
      <w:r>
        <w:br/>
        <w:t xml:space="preserve">           // DebugExtension.DrawArrow(start, stop - start);</w:t>
      </w:r>
      <w:r>
        <w:br/>
        <w:t xml:space="preserve">          /*  RotaryHeart.Lib.PhysicsExtension.DebugExtensions.DebugCapsule(start, stop, Color.magenta,</w:t>
      </w:r>
      <w:r>
        <w:br/>
        <w:t xml:space="preserve">                drawDuration: 100f, preview: PreviewCondition.Both);*/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Выпускает пулю из заданной позиции и проверяет в какой объект она попала</w:t>
      </w:r>
      <w:r>
        <w:br/>
        <w:t xml:space="preserve">        ///     Отрисовывает выстрел.</w:t>
      </w:r>
      <w:r>
        <w:br/>
        <w:t xml:space="preserve">        </w:t>
      </w:r>
      <w:r w:rsidRPr="0066660B">
        <w:rPr>
          <w:lang w:val="en-US"/>
        </w:rPr>
        <w:t>/// &lt;/summary&gt;</w:t>
      </w:r>
      <w:r w:rsidRPr="0066660B">
        <w:rPr>
          <w:lang w:val="en-US"/>
        </w:rPr>
        <w:br/>
        <w:t xml:space="preserve">        /// &lt;param name="transform"&gt;</w:t>
      </w:r>
      <w:r>
        <w:t>Положение</w:t>
      </w:r>
      <w:r w:rsidRPr="0066660B">
        <w:rPr>
          <w:lang w:val="en-US"/>
        </w:rPr>
        <w:t xml:space="preserve"> </w:t>
      </w:r>
      <w:r>
        <w:t>игрока</w:t>
      </w:r>
      <w:r w:rsidRPr="0066660B">
        <w:rPr>
          <w:lang w:val="en-US"/>
        </w:rPr>
        <w:t xml:space="preserve">, </w:t>
      </w:r>
      <w:r>
        <w:t>выпустившего</w:t>
      </w:r>
      <w:r w:rsidRPr="0066660B">
        <w:rPr>
          <w:lang w:val="en-US"/>
        </w:rPr>
        <w:t xml:space="preserve"> </w:t>
      </w:r>
      <w:r>
        <w:t>пулю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name="rotation"&gt;</w:t>
      </w:r>
      <w:r>
        <w:t>Направление</w:t>
      </w:r>
      <w:r w:rsidRPr="0066660B">
        <w:rPr>
          <w:lang w:val="en-US"/>
        </w:rPr>
        <w:t xml:space="preserve">, </w:t>
      </w:r>
      <w:r>
        <w:t>в</w:t>
      </w:r>
      <w:r w:rsidRPr="0066660B">
        <w:rPr>
          <w:lang w:val="en-US"/>
        </w:rPr>
        <w:t xml:space="preserve"> </w:t>
      </w:r>
      <w:r>
        <w:t>котором</w:t>
      </w:r>
      <w:r w:rsidRPr="0066660B">
        <w:rPr>
          <w:lang w:val="en-US"/>
        </w:rPr>
        <w:t xml:space="preserve"> </w:t>
      </w:r>
      <w:r>
        <w:t>дожна</w:t>
      </w:r>
      <w:r w:rsidRPr="0066660B">
        <w:rPr>
          <w:lang w:val="en-US"/>
        </w:rPr>
        <w:t xml:space="preserve"> </w:t>
      </w:r>
      <w:r>
        <w:t>лететь</w:t>
      </w:r>
      <w:r w:rsidRPr="0066660B">
        <w:rPr>
          <w:lang w:val="en-US"/>
        </w:rPr>
        <w:t xml:space="preserve"> </w:t>
      </w:r>
      <w:r>
        <w:t>пуля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name="directionDelta"&gt;</w:t>
      </w:r>
      <w:r>
        <w:t>Насколько</w:t>
      </w:r>
      <w:r w:rsidRPr="0066660B">
        <w:rPr>
          <w:lang w:val="en-US"/>
        </w:rPr>
        <w:t xml:space="preserve"> </w:t>
      </w:r>
      <w:r>
        <w:t>нужно</w:t>
      </w:r>
      <w:r w:rsidRPr="0066660B">
        <w:rPr>
          <w:lang w:val="en-US"/>
        </w:rPr>
        <w:t xml:space="preserve"> </w:t>
      </w:r>
      <w:r>
        <w:t>отклонить</w:t>
      </w:r>
      <w:r w:rsidRPr="0066660B">
        <w:rPr>
          <w:lang w:val="en-US"/>
        </w:rPr>
        <w:t xml:space="preserve"> </w:t>
      </w:r>
      <w:r>
        <w:t>пулю</w:t>
      </w:r>
      <w:r w:rsidRPr="0066660B">
        <w:rPr>
          <w:lang w:val="en-US"/>
        </w:rPr>
        <w:t xml:space="preserve"> </w:t>
      </w:r>
      <w:r>
        <w:t>от</w:t>
      </w:r>
      <w:r w:rsidRPr="0066660B">
        <w:rPr>
          <w:lang w:val="en-US"/>
        </w:rPr>
        <w:t xml:space="preserve"> </w:t>
      </w:r>
      <w:r>
        <w:t>правильного</w:t>
      </w:r>
      <w:r w:rsidRPr="0066660B">
        <w:rPr>
          <w:lang w:val="en-US"/>
        </w:rPr>
        <w:t xml:space="preserve"> </w:t>
      </w:r>
      <w:r>
        <w:t>направления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name="raycastRes"&gt;</w:t>
      </w:r>
      <w:r>
        <w:t>Информация</w:t>
      </w:r>
      <w:r w:rsidRPr="0066660B">
        <w:rPr>
          <w:lang w:val="en-US"/>
        </w:rPr>
        <w:t xml:space="preserve"> </w:t>
      </w:r>
      <w:r>
        <w:t>о</w:t>
      </w:r>
      <w:r w:rsidRPr="0066660B">
        <w:rPr>
          <w:lang w:val="en-US"/>
        </w:rPr>
        <w:t xml:space="preserve"> </w:t>
      </w:r>
      <w:r>
        <w:t>попаданнии</w:t>
      </w:r>
      <w:r w:rsidRPr="0066660B">
        <w:rPr>
          <w:lang w:val="en-US"/>
        </w:rPr>
        <w:t xml:space="preserve"> </w:t>
      </w:r>
      <w:r>
        <w:t>пули</w:t>
      </w:r>
      <w:r w:rsidRPr="0066660B">
        <w:rPr>
          <w:lang w:val="en-US"/>
        </w:rPr>
        <w:t>&lt;param&gt;</w:t>
      </w:r>
      <w:r w:rsidRPr="0066660B">
        <w:rPr>
          <w:lang w:val="en-US"/>
        </w:rPr>
        <w:br/>
        <w:t xml:space="preserve">        /// &lt;param name="command"&gt;</w:t>
      </w:r>
      <w:r>
        <w:t>Команда</w:t>
      </w:r>
      <w:r w:rsidRPr="0066660B">
        <w:rPr>
          <w:lang w:val="en-US"/>
        </w:rPr>
        <w:t xml:space="preserve"> </w:t>
      </w:r>
      <w:r>
        <w:t>отрисовки</w:t>
      </w:r>
      <w:r w:rsidRPr="0066660B">
        <w:rPr>
          <w:lang w:val="en-US"/>
        </w:rPr>
        <w:t xml:space="preserve"> </w:t>
      </w:r>
      <w:r>
        <w:t>трассера</w:t>
      </w:r>
      <w:r w:rsidRPr="0066660B">
        <w:rPr>
          <w:lang w:val="en-US"/>
        </w:rPr>
        <w:t xml:space="preserve"> </w:t>
      </w:r>
      <w:r>
        <w:t>от</w:t>
      </w:r>
      <w:r w:rsidRPr="0066660B">
        <w:rPr>
          <w:lang w:val="en-US"/>
        </w:rPr>
        <w:t xml:space="preserve"> </w:t>
      </w:r>
      <w:r>
        <w:t>выстрела</w:t>
      </w:r>
      <w:r w:rsidRPr="0066660B">
        <w:rPr>
          <w:lang w:val="en-US"/>
        </w:rPr>
        <w:t>.&lt;/param&gt;</w:t>
      </w:r>
      <w:r w:rsidRPr="0066660B">
        <w:rPr>
          <w:lang w:val="en-US"/>
        </w:rPr>
        <w:br/>
        <w:t xml:space="preserve">        /// &lt;returns&gt;true </w:t>
      </w:r>
      <w:r>
        <w:t>если</w:t>
      </w:r>
      <w:r w:rsidRPr="0066660B">
        <w:rPr>
          <w:lang w:val="en-US"/>
        </w:rPr>
        <w:t xml:space="preserve"> </w:t>
      </w:r>
      <w:r>
        <w:t>пуля</w:t>
      </w:r>
      <w:r w:rsidRPr="0066660B">
        <w:rPr>
          <w:lang w:val="en-US"/>
        </w:rPr>
        <w:t xml:space="preserve"> </w:t>
      </w:r>
      <w:r>
        <w:t>попала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какой</w:t>
      </w:r>
      <w:r w:rsidRPr="0066660B">
        <w:rPr>
          <w:lang w:val="en-US"/>
        </w:rPr>
        <w:t>-</w:t>
      </w:r>
      <w:r>
        <w:t>то</w:t>
      </w:r>
      <w:r w:rsidRPr="0066660B">
        <w:rPr>
          <w:lang w:val="en-US"/>
        </w:rPr>
        <w:t xml:space="preserve"> </w:t>
      </w:r>
      <w:r>
        <w:t>объект</w:t>
      </w:r>
      <w:r w:rsidRPr="0066660B">
        <w:rPr>
          <w:lang w:val="en-US"/>
        </w:rPr>
        <w:t xml:space="preserve">, </w:t>
      </w:r>
      <w:r>
        <w:t>иначе</w:t>
      </w:r>
      <w:r w:rsidRPr="0066660B">
        <w:rPr>
          <w:lang w:val="en-US"/>
        </w:rPr>
        <w:t xml:space="preserve"> - false&lt;/returns&gt;</w:t>
      </w:r>
      <w:r w:rsidRPr="0066660B">
        <w:rPr>
          <w:lang w:val="en-US"/>
        </w:rPr>
        <w:br/>
        <w:t xml:space="preserve">        public static bool SimpleRaycast(Transform transform, Quaternion rotation, Vector3 directionDelta, out RaycastHit raycastRes, out ICommand command) {</w:t>
      </w:r>
      <w:r w:rsidRPr="0066660B">
        <w:rPr>
          <w:lang w:val="en-US"/>
        </w:rPr>
        <w:br/>
        <w:t xml:space="preserve">            var position = GetGunPosition(transform.position);</w:t>
      </w:r>
      <w:r w:rsidRPr="0066660B">
        <w:rPr>
          <w:lang w:val="en-US"/>
        </w:rPr>
        <w:br/>
        <w:t xml:space="preserve">            var direction = rotation * (Vector3.forward + directionDelta);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/*RotaryHeart.Lib.PhysicsExtension.Physics.Raycast(position, direction, drawDuration: 0.1f,</w:t>
      </w:r>
      <w:r w:rsidRPr="0066660B">
        <w:rPr>
          <w:lang w:val="en-US"/>
        </w:rPr>
        <w:br/>
        <w:t xml:space="preserve">                hitColor: Color.red, noHitColor: Color.white, preview: PreviewCondition.Both);*/</w:t>
      </w:r>
      <w:r w:rsidRPr="0066660B">
        <w:rPr>
          <w:lang w:val="en-US"/>
        </w:rPr>
        <w:br/>
        <w:t xml:space="preserve">            bool rres = Physics.Raycast(position, direction, out raycastRes);</w:t>
      </w:r>
      <w:r w:rsidRPr="0066660B">
        <w:rPr>
          <w:lang w:val="en-US"/>
        </w:rPr>
        <w:br/>
        <w:t xml:space="preserve">            if (rres &amp;&amp; ObjectID.TryGetID(raycastRes.collider.gameObject, out int targetID)) {</w:t>
      </w:r>
      <w:r w:rsidRPr="0066660B">
        <w:rPr>
          <w:lang w:val="en-US"/>
        </w:rPr>
        <w:br/>
        <w:t xml:space="preserve">                var t = ObjectID.GetID(raycastRes.collider.gameObject);</w:t>
      </w:r>
      <w:r w:rsidRPr="0066660B">
        <w:rPr>
          <w:lang w:val="en-US"/>
        </w:rPr>
        <w:br/>
        <w:t xml:space="preserve">                DrawTracer(position, raycastRes.point);</w:t>
      </w:r>
      <w:r w:rsidRPr="0066660B">
        <w:rPr>
          <w:lang w:val="en-US"/>
        </w:rPr>
        <w:br/>
        <w:t xml:space="preserve">                command = new DrawTargetedTracerCommand(ObjectID.GetID(transform.gameObject), targetID, new HPChange());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} else if (rres) {</w:t>
      </w:r>
      <w:r w:rsidRPr="0066660B">
        <w:rPr>
          <w:lang w:val="en-US"/>
        </w:rPr>
        <w:br/>
        <w:t xml:space="preserve">                Vector3 target = raycastRes.point;</w:t>
      </w:r>
      <w:r w:rsidRPr="0066660B">
        <w:rPr>
          <w:lang w:val="en-US"/>
        </w:rPr>
        <w:br/>
        <w:t xml:space="preserve">                DrawTracer(position, target);</w:t>
      </w:r>
      <w:r w:rsidRPr="0066660B">
        <w:rPr>
          <w:lang w:val="en-US"/>
        </w:rPr>
        <w:br/>
        <w:t xml:space="preserve">                command = new DrawPositionTracerCommand(ObjectID.GetID(transform.gameObject), target);</w:t>
      </w:r>
      <w:r w:rsidRPr="0066660B">
        <w:rPr>
          <w:lang w:val="en-US"/>
        </w:rPr>
        <w:br/>
        <w:t xml:space="preserve">            } else {</w:t>
      </w:r>
      <w:r w:rsidRPr="0066660B">
        <w:rPr>
          <w:lang w:val="en-US"/>
        </w:rPr>
        <w:br/>
        <w:t xml:space="preserve">                Vector3 target = position + direction.normalized * 100;</w:t>
      </w:r>
      <w:r w:rsidRPr="0066660B">
        <w:rPr>
          <w:lang w:val="en-US"/>
        </w:rPr>
        <w:br/>
        <w:t xml:space="preserve">                DrawTracer(position, target);</w:t>
      </w:r>
      <w:r w:rsidRPr="0066660B">
        <w:rPr>
          <w:lang w:val="en-US"/>
        </w:rPr>
        <w:br/>
        <w:t xml:space="preserve">                command = new DrawPositionTracerCommand(ObjectID.GetID(transform.gameObject), target);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    return rres;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Переменнаая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хранения</w:t>
      </w:r>
      <w:r w:rsidRPr="0066660B">
        <w:rPr>
          <w:lang w:val="en-US"/>
        </w:rPr>
        <w:t xml:space="preserve"> </w:t>
      </w:r>
      <w:r>
        <w:t>результата</w:t>
      </w:r>
      <w:r w:rsidRPr="0066660B">
        <w:rPr>
          <w:lang w:val="en-US"/>
        </w:rPr>
        <w:t xml:space="preserve"> </w:t>
      </w:r>
      <w:r>
        <w:t>от</w:t>
      </w:r>
      <w:r w:rsidRPr="0066660B">
        <w:rPr>
          <w:lang w:val="en-US"/>
        </w:rPr>
        <w:t xml:space="preserve"> </w:t>
      </w:r>
      <w:r>
        <w:t>попадания</w:t>
      </w:r>
      <w:r w:rsidRPr="0066660B">
        <w:rPr>
          <w:lang w:val="en-US"/>
        </w:rPr>
        <w:t xml:space="preserve"> </w:t>
      </w:r>
      <w:r>
        <w:t>пули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static RaycastHit _raycastHit;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Производит</w:t>
      </w:r>
      <w:r w:rsidRPr="0066660B">
        <w:rPr>
          <w:lang w:val="en-US"/>
        </w:rPr>
        <w:t xml:space="preserve"> </w:t>
      </w:r>
      <w:r>
        <w:t>выстрел</w:t>
      </w:r>
      <w:r w:rsidRPr="0066660B">
        <w:rPr>
          <w:lang w:val="en-US"/>
        </w:rPr>
        <w:t xml:space="preserve"> </w:t>
      </w:r>
      <w:r>
        <w:t>с</w:t>
      </w:r>
      <w:r w:rsidRPr="0066660B">
        <w:rPr>
          <w:lang w:val="en-US"/>
        </w:rPr>
        <w:t xml:space="preserve"> </w:t>
      </w:r>
      <w:r>
        <w:t>уроном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name="gameObject"&gt;</w:t>
      </w:r>
      <w:r>
        <w:t>Игрок</w:t>
      </w:r>
      <w:r w:rsidRPr="0066660B">
        <w:rPr>
          <w:lang w:val="en-US"/>
        </w:rPr>
        <w:t xml:space="preserve">, </w:t>
      </w:r>
      <w:r>
        <w:t>производящий</w:t>
      </w:r>
      <w:r w:rsidRPr="0066660B">
        <w:rPr>
          <w:lang w:val="en-US"/>
        </w:rPr>
        <w:t xml:space="preserve"> </w:t>
      </w:r>
      <w:r>
        <w:t>выстрел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name="rotation"&gt;</w:t>
      </w:r>
      <w:r>
        <w:t>Направление</w:t>
      </w:r>
      <w:r w:rsidRPr="0066660B">
        <w:rPr>
          <w:lang w:val="en-US"/>
        </w:rPr>
        <w:t xml:space="preserve">, </w:t>
      </w:r>
      <w:r>
        <w:t>в</w:t>
      </w:r>
      <w:r w:rsidRPr="0066660B">
        <w:rPr>
          <w:lang w:val="en-US"/>
        </w:rPr>
        <w:t xml:space="preserve"> </w:t>
      </w:r>
      <w:r>
        <w:t>котором</w:t>
      </w:r>
      <w:r w:rsidRPr="0066660B">
        <w:rPr>
          <w:lang w:val="en-US"/>
        </w:rPr>
        <w:t xml:space="preserve"> </w:t>
      </w:r>
      <w:r>
        <w:t>нужно</w:t>
      </w:r>
      <w:r w:rsidRPr="0066660B">
        <w:rPr>
          <w:lang w:val="en-US"/>
        </w:rPr>
        <w:t xml:space="preserve"> </w:t>
      </w:r>
      <w:r>
        <w:t>произвести</w:t>
      </w:r>
      <w:r w:rsidRPr="0066660B">
        <w:rPr>
          <w:lang w:val="en-US"/>
        </w:rPr>
        <w:t xml:space="preserve"> </w:t>
      </w:r>
      <w:r>
        <w:t>выстрел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name="directionDelta"&gt;</w:t>
      </w:r>
      <w:r>
        <w:t>Отклонение</w:t>
      </w:r>
      <w:r w:rsidRPr="0066660B">
        <w:rPr>
          <w:lang w:val="en-US"/>
        </w:rPr>
        <w:t xml:space="preserve"> </w:t>
      </w:r>
      <w:r>
        <w:t>от</w:t>
      </w:r>
      <w:r w:rsidRPr="0066660B">
        <w:rPr>
          <w:lang w:val="en-US"/>
        </w:rPr>
        <w:t xml:space="preserve"> </w:t>
      </w:r>
      <w:r>
        <w:t>направления</w:t>
      </w:r>
      <w:r w:rsidRPr="0066660B">
        <w:rPr>
          <w:lang w:val="en-US"/>
        </w:rPr>
        <w:t xml:space="preserve"> </w:t>
      </w:r>
      <w:r>
        <w:t>выстрела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name="damage"&gt;</w:t>
      </w:r>
      <w:r>
        <w:t>Урон</w:t>
      </w:r>
      <w:r w:rsidRPr="0066660B">
        <w:rPr>
          <w:lang w:val="en-US"/>
        </w:rPr>
        <w:t xml:space="preserve"> </w:t>
      </w:r>
      <w:r>
        <w:t>от</w:t>
      </w:r>
      <w:r w:rsidRPr="0066660B">
        <w:rPr>
          <w:lang w:val="en-US"/>
        </w:rPr>
        <w:t xml:space="preserve"> </w:t>
      </w:r>
      <w:r>
        <w:t>выстрела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&lt;returns&gt;true, </w:t>
      </w:r>
      <w:r>
        <w:t>если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результате</w:t>
      </w:r>
      <w:r w:rsidRPr="0066660B">
        <w:rPr>
          <w:lang w:val="en-US"/>
        </w:rPr>
        <w:t xml:space="preserve"> </w:t>
      </w:r>
      <w:r>
        <w:t>выстрела</w:t>
      </w:r>
      <w:r w:rsidRPr="0066660B">
        <w:rPr>
          <w:lang w:val="en-US"/>
        </w:rPr>
        <w:t xml:space="preserve"> </w:t>
      </w:r>
      <w:r>
        <w:t>был</w:t>
      </w:r>
      <w:r w:rsidRPr="0066660B">
        <w:rPr>
          <w:lang w:val="en-US"/>
        </w:rPr>
        <w:t xml:space="preserve"> </w:t>
      </w:r>
      <w:r>
        <w:t>нанесен</w:t>
      </w:r>
      <w:r w:rsidRPr="0066660B">
        <w:rPr>
          <w:lang w:val="en-US"/>
        </w:rPr>
        <w:t xml:space="preserve"> </w:t>
      </w:r>
      <w:r>
        <w:t>урон</w:t>
      </w:r>
      <w:r w:rsidRPr="0066660B">
        <w:rPr>
          <w:lang w:val="en-US"/>
        </w:rPr>
        <w:t xml:space="preserve">. </w:t>
      </w:r>
      <w:r>
        <w:t>Иначе</w:t>
      </w:r>
      <w:r w:rsidRPr="0066660B">
        <w:rPr>
          <w:lang w:val="en-US"/>
        </w:rPr>
        <w:t xml:space="preserve"> false&lt;/returns&gt;</w:t>
      </w:r>
      <w:r w:rsidRPr="0066660B">
        <w:rPr>
          <w:lang w:val="en-US"/>
        </w:rPr>
        <w:br/>
        <w:t xml:space="preserve">        public static bool ShootWithDamage(GameObject gameObject, Quaternion rotation, Vector3 directionDelta, float damage) {</w:t>
      </w:r>
      <w:r w:rsidRPr="0066660B">
        <w:rPr>
          <w:lang w:val="en-US"/>
        </w:rPr>
        <w:br/>
        <w:t xml:space="preserve">            ICommand command;</w:t>
      </w:r>
      <w:r w:rsidRPr="0066660B">
        <w:rPr>
          <w:lang w:val="en-US"/>
        </w:rPr>
        <w:br/>
        <w:t xml:space="preserve">            var raycastRes = SimpleRaycast(gameObject.transform, rotation, directionDelta,  out _raycastHit, out command);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if (raycastRes != false) {</w:t>
      </w:r>
      <w:r w:rsidRPr="0066660B">
        <w:rPr>
          <w:lang w:val="en-US"/>
        </w:rPr>
        <w:br/>
        <w:t xml:space="preserve">                var other = _raycastHit.collider.gameObject;</w:t>
      </w:r>
      <w:r w:rsidRPr="0066660B">
        <w:rPr>
          <w:lang w:val="en-US"/>
        </w:rPr>
        <w:br/>
        <w:t xml:space="preserve">                var hp = other.GetComponent&lt;HPController&gt;();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if (hp != null) {</w:t>
      </w:r>
      <w:r w:rsidRPr="0066660B">
        <w:rPr>
          <w:lang w:val="en-US"/>
        </w:rPr>
        <w:br/>
        <w:t xml:space="preserve">                    float realDamage = hp.TakeDamage(damage, DamageSource.Player(gameObject), false);</w:t>
      </w:r>
      <w:r w:rsidRPr="0066660B">
        <w:rPr>
          <w:lang w:val="en-US"/>
        </w:rPr>
        <w:br/>
        <w:t xml:space="preserve">                    if (command is DrawTargetedTracerCommand c) {</w:t>
      </w:r>
      <w:r w:rsidRPr="0066660B">
        <w:rPr>
          <w:lang w:val="en-US"/>
        </w:rPr>
        <w:br/>
        <w:t xml:space="preserve">                        c.HpChange.delta = -realDamage;</w:t>
      </w:r>
      <w:r w:rsidRPr="0066660B">
        <w:rPr>
          <w:lang w:val="en-US"/>
        </w:rPr>
        <w:br/>
        <w:t xml:space="preserve">                        c.HpChange.source = DamageSource.Player(c.player);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  <w:t xml:space="preserve">                    </w:t>
      </w:r>
      <w:r w:rsidRPr="0066660B">
        <w:rPr>
          <w:lang w:val="en-US"/>
        </w:rPr>
        <w:br/>
        <w:t xml:space="preserve">                    CommandsHandler.gameModeRoom.RunSimpleCommand(command, MessageFlags.NONE);</w:t>
      </w:r>
      <w:r w:rsidRPr="0066660B">
        <w:rPr>
          <w:lang w:val="en-US"/>
        </w:rPr>
        <w:br/>
        <w:t xml:space="preserve">                    return true;</w:t>
      </w:r>
      <w:r w:rsidRPr="0066660B">
        <w:rPr>
          <w:lang w:val="en-US"/>
        </w:rPr>
        <w:br/>
        <w:t xml:space="preserve">                }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}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CommandsHandler.gameModeRoom.RunSimpleCommand(command, MessageFlags.NONE);</w:t>
      </w:r>
      <w:r w:rsidRPr="0066660B">
        <w:rPr>
          <w:lang w:val="en-US"/>
        </w:rPr>
        <w:br/>
        <w:t xml:space="preserve">            return false;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Создает</w:t>
      </w:r>
      <w:r w:rsidRPr="0066660B">
        <w:rPr>
          <w:lang w:val="en-US"/>
        </w:rPr>
        <w:t xml:space="preserve"> </w:t>
      </w:r>
      <w:r>
        <w:t>случайное</w:t>
      </w:r>
      <w:r w:rsidRPr="0066660B">
        <w:rPr>
          <w:lang w:val="en-US"/>
        </w:rPr>
        <w:t xml:space="preserve"> </w:t>
      </w:r>
      <w:r>
        <w:t>отклонение</w:t>
      </w:r>
      <w:r w:rsidRPr="0066660B">
        <w:rPr>
          <w:lang w:val="en-US"/>
        </w:rPr>
        <w:t xml:space="preserve"> </w:t>
      </w:r>
      <w:r>
        <w:t>на</w:t>
      </w:r>
      <w:r w:rsidRPr="0066660B">
        <w:rPr>
          <w:lang w:val="en-US"/>
        </w:rPr>
        <w:t xml:space="preserve"> </w:t>
      </w:r>
      <w:r>
        <w:t>основе</w:t>
      </w:r>
      <w:r w:rsidRPr="0066660B">
        <w:rPr>
          <w:lang w:val="en-US"/>
        </w:rPr>
        <w:t xml:space="preserve"> </w:t>
      </w:r>
      <w:r>
        <w:t>распределения</w:t>
      </w:r>
      <w:r w:rsidRPr="0066660B">
        <w:rPr>
          <w:lang w:val="en-US"/>
        </w:rPr>
        <w:t xml:space="preserve"> </w:t>
      </w:r>
      <w:r>
        <w:t>Гаусса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name="sigma"&gt;</w:t>
      </w:r>
      <w:r>
        <w:t>Коэффициент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распределении</w:t>
      </w:r>
      <w:r w:rsidRPr="0066660B">
        <w:rPr>
          <w:lang w:val="en-US"/>
        </w:rPr>
        <w:t xml:space="preserve"> </w:t>
      </w:r>
      <w:r>
        <w:t>Гаусса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&lt;returns&gt;</w:t>
      </w:r>
      <w:r>
        <w:t>Случайное</w:t>
      </w:r>
      <w:r w:rsidRPr="0066660B">
        <w:rPr>
          <w:lang w:val="en-US"/>
        </w:rPr>
        <w:t xml:space="preserve"> </w:t>
      </w:r>
      <w:r>
        <w:t>отклонение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    public static Vector3 RandomDelta(double sigma) {</w:t>
      </w:r>
      <w:r w:rsidRPr="0066660B">
        <w:rPr>
          <w:lang w:val="en-US"/>
        </w:rPr>
        <w:br/>
        <w:t xml:space="preserve">            float x = (float) sClient.random.NextGaussian(0, sigma);</w:t>
      </w:r>
      <w:r w:rsidRPr="0066660B">
        <w:rPr>
          <w:lang w:val="en-US"/>
        </w:rPr>
        <w:br/>
        <w:t xml:space="preserve">            float y = (float) sClient.random.NextGaussian(0, sigma);</w:t>
      </w:r>
      <w:r w:rsidRPr="0066660B">
        <w:rPr>
          <w:lang w:val="en-US"/>
        </w:rPr>
        <w:br/>
        <w:t xml:space="preserve">            return new Vector3(x, y, 0);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Производит</w:t>
      </w:r>
      <w:r w:rsidRPr="0066660B">
        <w:rPr>
          <w:lang w:val="en-US"/>
        </w:rPr>
        <w:t xml:space="preserve"> </w:t>
      </w:r>
      <w:r>
        <w:t>выстрел</w:t>
      </w:r>
      <w:r w:rsidRPr="0066660B">
        <w:rPr>
          <w:lang w:val="en-US"/>
        </w:rPr>
        <w:t xml:space="preserve"> </w:t>
      </w:r>
      <w:r>
        <w:t>бомбой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name="gameObject"&gt;</w:t>
      </w:r>
      <w:r>
        <w:t>Игрок</w:t>
      </w:r>
      <w:r w:rsidRPr="0066660B">
        <w:rPr>
          <w:lang w:val="en-US"/>
        </w:rPr>
        <w:t xml:space="preserve">, </w:t>
      </w:r>
      <w:r>
        <w:t>который</w:t>
      </w:r>
      <w:r w:rsidRPr="0066660B">
        <w:rPr>
          <w:lang w:val="en-US"/>
        </w:rPr>
        <w:t xml:space="preserve"> </w:t>
      </w:r>
      <w:r>
        <w:t>произвел</w:t>
      </w:r>
      <w:r w:rsidRPr="0066660B">
        <w:rPr>
          <w:lang w:val="en-US"/>
        </w:rPr>
        <w:t xml:space="preserve"> </w:t>
      </w:r>
      <w:r>
        <w:t>выстрел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name="target"&gt;</w:t>
      </w:r>
      <w:r>
        <w:t>Координата</w:t>
      </w:r>
      <w:r w:rsidRPr="0066660B">
        <w:rPr>
          <w:lang w:val="en-US"/>
        </w:rPr>
        <w:t xml:space="preserve">, </w:t>
      </w:r>
      <w:r>
        <w:t>в</w:t>
      </w:r>
      <w:r w:rsidRPr="0066660B">
        <w:rPr>
          <w:lang w:val="en-US"/>
        </w:rPr>
        <w:t xml:space="preserve"> </w:t>
      </w:r>
      <w:r>
        <w:t>которую</w:t>
      </w:r>
      <w:r w:rsidRPr="0066660B">
        <w:rPr>
          <w:lang w:val="en-US"/>
        </w:rPr>
        <w:t xml:space="preserve"> </w:t>
      </w:r>
      <w:r>
        <w:t>игрок</w:t>
      </w:r>
      <w:r w:rsidRPr="0066660B">
        <w:rPr>
          <w:lang w:val="en-US"/>
        </w:rPr>
        <w:t xml:space="preserve"> </w:t>
      </w:r>
      <w:r>
        <w:t>производит</w:t>
      </w:r>
      <w:r w:rsidRPr="0066660B">
        <w:rPr>
          <w:lang w:val="en-US"/>
        </w:rPr>
        <w:t xml:space="preserve"> </w:t>
      </w:r>
      <w:r>
        <w:t>выстрел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name="bombPrefab"&gt;</w:t>
      </w:r>
      <w:r>
        <w:t>Название</w:t>
      </w:r>
      <w:r w:rsidRPr="0066660B">
        <w:rPr>
          <w:lang w:val="en-US"/>
        </w:rPr>
        <w:t xml:space="preserve"> </w:t>
      </w:r>
      <w:r>
        <w:t>префаба</w:t>
      </w:r>
      <w:r w:rsidRPr="0066660B">
        <w:rPr>
          <w:lang w:val="en-US"/>
        </w:rPr>
        <w:t xml:space="preserve"> </w:t>
      </w:r>
      <w:r>
        <w:t>бомбы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public static void ShootWithBomb(GameObject gameObject, Vector3 target, string bombPrefab) {</w:t>
      </w:r>
      <w:r w:rsidRPr="0066660B">
        <w:rPr>
          <w:lang w:val="en-US"/>
        </w:rPr>
        <w:br/>
        <w:t xml:space="preserve">            Vector3 start = GetGunPosition(gameObject.transform.position);</w:t>
      </w:r>
      <w:r w:rsidRPr="0066660B">
        <w:rPr>
          <w:lang w:val="en-US"/>
        </w:rPr>
        <w:br/>
        <w:t xml:space="preserve">            start += (target - start).normalized * 0.7f;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float len = (target - start).magnitude;</w:t>
      </w:r>
      <w:r w:rsidRPr="0066660B">
        <w:rPr>
          <w:lang w:val="en-US"/>
        </w:rPr>
        <w:br/>
        <w:t xml:space="preserve">            Vector3 medium = (start + target) / 2 + Vector3.up * len;</w:t>
      </w:r>
      <w:r w:rsidRPr="0066660B">
        <w:rPr>
          <w:lang w:val="en-US"/>
        </w:rPr>
        <w:br/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float totalTime = len / 10f;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CommandsHandler.gameModeRoom.RunSimpleCommand(new SpawnParabolaFlyingCommand(</w:t>
      </w:r>
      <w:r w:rsidRPr="0066660B">
        <w:rPr>
          <w:lang w:val="en-US"/>
        </w:rPr>
        <w:br/>
        <w:t xml:space="preserve">                new SpawnPrefabCommand(bombPrefab, start, Quaternion.identity, ObjectID.RandomID, sClient.ID, ObjectID.GetID(gameObject)),</w:t>
      </w:r>
      <w:r w:rsidRPr="0066660B">
        <w:rPr>
          <w:lang w:val="en-US"/>
        </w:rPr>
        <w:br/>
        <w:t xml:space="preserve">                medium, target, totalTime), MessageFlags.IMPORTANT);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13299A38" w14:textId="77777777" w:rsidR="00A5794D" w:rsidRPr="0066660B" w:rsidRDefault="00A5794D" w:rsidP="00A5794D">
      <w:pPr>
        <w:rPr>
          <w:lang w:val="en-US"/>
        </w:rPr>
      </w:pPr>
    </w:p>
    <w:p w14:paraId="3E0E02DA" w14:textId="77777777" w:rsidR="00A5794D" w:rsidRPr="0066660B" w:rsidRDefault="00A5794D" w:rsidP="00A5794D">
      <w:pPr>
        <w:pStyle w:val="2"/>
        <w:rPr>
          <w:lang w:val="en-US"/>
        </w:rPr>
      </w:pPr>
      <w:bookmarkStart w:id="56" w:name="_Toc40977937"/>
      <w:bookmarkStart w:id="57" w:name="_Toc41217747"/>
      <w:r w:rsidRPr="0066660B">
        <w:rPr>
          <w:lang w:val="en-US"/>
        </w:rPr>
        <w:t>ShotGun.cs</w:t>
      </w:r>
      <w:bookmarkEnd w:id="56"/>
      <w:bookmarkEnd w:id="57"/>
    </w:p>
    <w:p w14:paraId="3A903AFD" w14:textId="77777777" w:rsidR="00A5794D" w:rsidRPr="00A5794D" w:rsidRDefault="00A5794D" w:rsidP="00A5794D">
      <w:pPr>
        <w:pStyle w:val="Code"/>
      </w:pPr>
      <w:r>
        <w:t>﻿</w:t>
      </w:r>
      <w:r w:rsidRPr="0066660B">
        <w:rPr>
          <w:lang w:val="en-US"/>
        </w:rPr>
        <w:t>using</w:t>
      </w:r>
      <w:r w:rsidRPr="001219A2">
        <w:t xml:space="preserve"> </w:t>
      </w:r>
      <w:r w:rsidRPr="0066660B">
        <w:rPr>
          <w:lang w:val="en-US"/>
        </w:rPr>
        <w:t>System</w:t>
      </w:r>
      <w:r w:rsidRPr="001219A2">
        <w:t>;</w:t>
      </w:r>
      <w:r w:rsidRPr="001219A2">
        <w:br/>
      </w:r>
      <w:r w:rsidRPr="0066660B">
        <w:rPr>
          <w:lang w:val="en-US"/>
        </w:rPr>
        <w:t>using</w:t>
      </w:r>
      <w:r w:rsidRPr="001219A2">
        <w:t xml:space="preserve"> </w:t>
      </w:r>
      <w:r w:rsidRPr="0066660B">
        <w:rPr>
          <w:lang w:val="en-US"/>
        </w:rPr>
        <w:t>CommandsSystem</w:t>
      </w:r>
      <w:r w:rsidRPr="001219A2">
        <w:t>.</w:t>
      </w:r>
      <w:r w:rsidRPr="0066660B">
        <w:rPr>
          <w:lang w:val="en-US"/>
        </w:rPr>
        <w:t>Commands</w:t>
      </w:r>
      <w:r w:rsidRPr="001219A2">
        <w:t>;</w:t>
      </w:r>
      <w:r w:rsidRPr="001219A2">
        <w:br/>
      </w:r>
      <w:r w:rsidRPr="0066660B">
        <w:rPr>
          <w:lang w:val="en-US"/>
        </w:rPr>
        <w:lastRenderedPageBreak/>
        <w:t>using</w:t>
      </w:r>
      <w:r w:rsidRPr="001219A2">
        <w:t xml:space="preserve"> </w:t>
      </w:r>
      <w:r w:rsidRPr="0066660B">
        <w:rPr>
          <w:lang w:val="en-US"/>
        </w:rPr>
        <w:t>UnityEngine</w:t>
      </w:r>
      <w:r w:rsidRPr="001219A2">
        <w:t>;</w:t>
      </w:r>
      <w:r w:rsidRPr="001219A2">
        <w:br/>
      </w:r>
      <w:r w:rsidRPr="001219A2">
        <w:br/>
      </w:r>
      <w:r w:rsidRPr="0066660B">
        <w:rPr>
          <w:lang w:val="en-US"/>
        </w:rPr>
        <w:t>namespace</w:t>
      </w:r>
      <w:r w:rsidRPr="001219A2">
        <w:t xml:space="preserve"> </w:t>
      </w:r>
      <w:r w:rsidRPr="0066660B">
        <w:rPr>
          <w:lang w:val="en-US"/>
        </w:rPr>
        <w:t>Character</w:t>
      </w:r>
      <w:r w:rsidRPr="001219A2">
        <w:t>.</w:t>
      </w:r>
      <w:r w:rsidRPr="0066660B">
        <w:rPr>
          <w:lang w:val="en-US"/>
        </w:rPr>
        <w:t>Guns</w:t>
      </w:r>
      <w:r w:rsidRPr="001219A2">
        <w:t xml:space="preserve"> {</w:t>
      </w:r>
      <w:r w:rsidRPr="001219A2">
        <w:br/>
        <w:t xml:space="preserve">    /// &lt;</w:t>
      </w:r>
      <w:r w:rsidRPr="0066660B">
        <w:rPr>
          <w:lang w:val="en-US"/>
        </w:rPr>
        <w:t>summary</w:t>
      </w:r>
      <w:r w:rsidRPr="001219A2">
        <w:t>&gt;</w:t>
      </w:r>
      <w:r w:rsidRPr="001219A2">
        <w:br/>
        <w:t xml:space="preserve">    ///     </w:t>
      </w:r>
      <w:r>
        <w:t>Класс</w:t>
      </w:r>
      <w:r w:rsidRPr="001219A2">
        <w:t xml:space="preserve"> </w:t>
      </w:r>
      <w:r>
        <w:t>для</w:t>
      </w:r>
      <w:r w:rsidRPr="001219A2">
        <w:t xml:space="preserve"> </w:t>
      </w:r>
      <w:r>
        <w:t>дробовика</w:t>
      </w:r>
      <w:r w:rsidRPr="001219A2">
        <w:br/>
        <w:t xml:space="preserve">    /// &lt;/</w:t>
      </w:r>
      <w:r w:rsidRPr="0066660B">
        <w:rPr>
          <w:lang w:val="en-US"/>
        </w:rPr>
        <w:t>summary</w:t>
      </w:r>
      <w:r w:rsidRPr="001219A2">
        <w:t>&gt;</w:t>
      </w:r>
      <w:r w:rsidRPr="001219A2">
        <w:br/>
        <w:t xml:space="preserve">    [</w:t>
      </w:r>
      <w:r w:rsidRPr="0066660B">
        <w:rPr>
          <w:lang w:val="en-US"/>
        </w:rPr>
        <w:t>Serializable</w:t>
      </w:r>
      <w:r w:rsidRPr="001219A2">
        <w:t>]</w:t>
      </w:r>
      <w:r w:rsidRPr="001219A2">
        <w:br/>
        <w:t xml:space="preserve">    </w:t>
      </w:r>
      <w:r w:rsidRPr="0066660B">
        <w:rPr>
          <w:lang w:val="en-US"/>
        </w:rPr>
        <w:t>public</w:t>
      </w:r>
      <w:r w:rsidRPr="001219A2">
        <w:t xml:space="preserve"> </w:t>
      </w:r>
      <w:r w:rsidRPr="0066660B">
        <w:rPr>
          <w:lang w:val="en-US"/>
        </w:rPr>
        <w:t>partial</w:t>
      </w:r>
      <w:r w:rsidRPr="001219A2">
        <w:t xml:space="preserve"> </w:t>
      </w:r>
      <w:r w:rsidRPr="0066660B">
        <w:rPr>
          <w:lang w:val="en-US"/>
        </w:rPr>
        <w:t>class</w:t>
      </w:r>
      <w:r w:rsidRPr="001219A2">
        <w:t xml:space="preserve"> </w:t>
      </w:r>
      <w:r w:rsidRPr="0066660B">
        <w:rPr>
          <w:lang w:val="en-US"/>
        </w:rPr>
        <w:t>ShotGun</w:t>
      </w:r>
      <w:r w:rsidRPr="001219A2">
        <w:t xml:space="preserve"> : </w:t>
      </w:r>
      <w:r w:rsidRPr="0066660B">
        <w:rPr>
          <w:lang w:val="en-US"/>
        </w:rPr>
        <w:t>ReloadingGun</w:t>
      </w:r>
      <w:r w:rsidRPr="001219A2">
        <w:t xml:space="preserve"> {</w:t>
      </w:r>
      <w:r w:rsidRPr="001219A2">
        <w:br/>
        <w:t xml:space="preserve">        /// &lt;</w:t>
      </w:r>
      <w:r w:rsidRPr="0066660B">
        <w:rPr>
          <w:lang w:val="en-US"/>
        </w:rPr>
        <w:t>summary</w:t>
      </w:r>
      <w:r w:rsidRPr="001219A2">
        <w:t>&gt;</w:t>
      </w:r>
      <w:r w:rsidRPr="001219A2">
        <w:br/>
        <w:t xml:space="preserve">        ///      </w:t>
      </w:r>
      <w:r>
        <w:t>Время</w:t>
      </w:r>
      <w:r w:rsidRPr="001219A2">
        <w:t xml:space="preserve"> </w:t>
      </w:r>
      <w:r>
        <w:t>перезарядки</w:t>
      </w:r>
      <w:r w:rsidRPr="00A5794D">
        <w:t xml:space="preserve"> </w:t>
      </w:r>
      <w:r>
        <w:t>магазина</w:t>
      </w:r>
      <w:r w:rsidRPr="00A5794D">
        <w:br/>
        <w:t xml:space="preserve">    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float</w:t>
      </w:r>
      <w:r w:rsidRPr="00A5794D">
        <w:t xml:space="preserve"> _</w:t>
      </w:r>
      <w:r w:rsidRPr="007821BA">
        <w:rPr>
          <w:lang w:val="en-US"/>
        </w:rPr>
        <w:t>fullReloadTime</w:t>
      </w:r>
      <w:r w:rsidRPr="00A5794D">
        <w:t xml:space="preserve"> = 5.0</w:t>
      </w:r>
      <w:r w:rsidRPr="007821BA">
        <w:rPr>
          <w:lang w:val="en-US"/>
        </w:rPr>
        <w:t>f</w:t>
      </w:r>
      <w:r w:rsidRPr="00A5794D">
        <w:t>;</w:t>
      </w:r>
      <w:r w:rsidRPr="00A5794D">
        <w:br/>
        <w:t xml:space="preserve">        /// &lt;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     </w:t>
      </w:r>
      <w:r>
        <w:t>Время</w:t>
      </w:r>
      <w:r w:rsidRPr="00A5794D">
        <w:t xml:space="preserve"> </w:t>
      </w:r>
      <w:r>
        <w:t>перезарядки</w:t>
      </w:r>
      <w:r w:rsidRPr="00A5794D">
        <w:t xml:space="preserve"> </w:t>
      </w:r>
      <w:r>
        <w:t>магазина</w:t>
      </w:r>
      <w:r w:rsidRPr="00A5794D">
        <w:br/>
        <w:t xml:space="preserve">    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float</w:t>
      </w:r>
      <w:r w:rsidRPr="00A5794D">
        <w:t xml:space="preserve"> _</w:t>
      </w:r>
      <w:r w:rsidRPr="007821BA">
        <w:rPr>
          <w:lang w:val="en-US"/>
        </w:rPr>
        <w:t>reloadTime</w:t>
      </w:r>
      <w:r w:rsidRPr="00A5794D">
        <w:t xml:space="preserve"> = 0.3</w:t>
      </w:r>
      <w:r w:rsidRPr="007821BA">
        <w:rPr>
          <w:lang w:val="en-US"/>
        </w:rPr>
        <w:t>f</w:t>
      </w:r>
      <w:r w:rsidRPr="00A5794D">
        <w:t>;</w:t>
      </w:r>
      <w:r w:rsidRPr="00A5794D">
        <w:br/>
        <w:t xml:space="preserve">        /// &lt;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Количество</w:t>
      </w:r>
      <w:r w:rsidRPr="00A5794D">
        <w:t xml:space="preserve"> </w:t>
      </w:r>
      <w:r>
        <w:t>выстрелов</w:t>
      </w:r>
      <w:r w:rsidRPr="00A5794D">
        <w:t xml:space="preserve"> </w:t>
      </w:r>
      <w:r>
        <w:t>в</w:t>
      </w:r>
      <w:r w:rsidRPr="00A5794D">
        <w:t xml:space="preserve"> </w:t>
      </w:r>
      <w:r>
        <w:t>одном</w:t>
      </w:r>
      <w:r w:rsidRPr="00A5794D">
        <w:t xml:space="preserve"> </w:t>
      </w:r>
      <w:r>
        <w:t>боекомплекте</w:t>
      </w:r>
      <w:r w:rsidRPr="00A5794D">
        <w:br/>
        <w:t xml:space="preserve">    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int</w:t>
      </w:r>
      <w:r w:rsidRPr="00A5794D">
        <w:t xml:space="preserve"> _</w:t>
      </w:r>
      <w:r w:rsidRPr="007821BA">
        <w:rPr>
          <w:lang w:val="en-US"/>
        </w:rPr>
        <w:t>bulletsInMagazine</w:t>
      </w:r>
      <w:r w:rsidRPr="00A5794D">
        <w:t xml:space="preserve"> = 3;</w:t>
      </w:r>
      <w:r w:rsidRPr="00A5794D">
        <w:br/>
      </w:r>
      <w:r w:rsidRPr="00A5794D">
        <w:br/>
        <w:t xml:space="preserve">        /// &lt;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Урон</w:t>
      </w:r>
      <w:r w:rsidRPr="00A5794D">
        <w:t xml:space="preserve"> </w:t>
      </w:r>
      <w:r>
        <w:t>от</w:t>
      </w:r>
      <w:r w:rsidRPr="00A5794D">
        <w:t xml:space="preserve"> </w:t>
      </w:r>
      <w:r>
        <w:t>выстрела</w:t>
      </w:r>
      <w:r w:rsidRPr="00A5794D">
        <w:br/>
        <w:t xml:space="preserve">    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float</w:t>
      </w:r>
      <w:r w:rsidRPr="00A5794D">
        <w:t xml:space="preserve"> </w:t>
      </w:r>
      <w:r w:rsidRPr="007821BA">
        <w:rPr>
          <w:lang w:val="en-US"/>
        </w:rPr>
        <w:t>damage</w:t>
      </w:r>
      <w:r w:rsidRPr="00A5794D">
        <w:t xml:space="preserve"> = 18;</w:t>
      </w:r>
      <w:r w:rsidRPr="00A5794D">
        <w:br/>
        <w:t xml:space="preserve">        /// &lt;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Количество</w:t>
      </w:r>
      <w:r w:rsidRPr="00A5794D">
        <w:t xml:space="preserve"> </w:t>
      </w:r>
      <w:r>
        <w:t>дроби</w:t>
      </w:r>
      <w:r w:rsidRPr="00A5794D">
        <w:t xml:space="preserve">, </w:t>
      </w:r>
      <w:r>
        <w:t>вылетающее</w:t>
      </w:r>
      <w:r w:rsidRPr="00A5794D">
        <w:t xml:space="preserve"> </w:t>
      </w:r>
      <w:r>
        <w:t>за</w:t>
      </w:r>
      <w:r w:rsidRPr="00A5794D">
        <w:t xml:space="preserve"> </w:t>
      </w:r>
      <w:r>
        <w:t>один</w:t>
      </w:r>
      <w:r w:rsidRPr="00A5794D">
        <w:t xml:space="preserve"> </w:t>
      </w:r>
      <w:r>
        <w:t>выстрел</w:t>
      </w:r>
      <w:r w:rsidRPr="00A5794D">
        <w:br/>
        <w:t xml:space="preserve">    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int</w:t>
      </w:r>
      <w:r w:rsidRPr="00A5794D">
        <w:t xml:space="preserve"> </w:t>
      </w:r>
      <w:r w:rsidRPr="007821BA">
        <w:rPr>
          <w:lang w:val="en-US"/>
        </w:rPr>
        <w:t>shootsCount</w:t>
      </w:r>
      <w:r w:rsidRPr="00A5794D">
        <w:t xml:space="preserve"> = 5;</w:t>
      </w:r>
      <w:r w:rsidRPr="00A5794D">
        <w:br/>
        <w:t xml:space="preserve">        /// &lt;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Точность</w:t>
      </w:r>
      <w:r w:rsidRPr="00A5794D">
        <w:t xml:space="preserve"> (</w:t>
      </w:r>
      <w:r>
        <w:t>вычисляется</w:t>
      </w:r>
      <w:r w:rsidRPr="00A5794D">
        <w:t xml:space="preserve"> </w:t>
      </w:r>
      <w:r>
        <w:t>по</w:t>
      </w:r>
      <w:r w:rsidRPr="00A5794D">
        <w:t xml:space="preserve"> </w:t>
      </w:r>
      <w:r>
        <w:t>Гауссу</w:t>
      </w:r>
      <w:r w:rsidRPr="00A5794D">
        <w:t>)</w:t>
      </w:r>
      <w:r w:rsidRPr="00A5794D">
        <w:br/>
        <w:t xml:space="preserve">    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float</w:t>
      </w:r>
      <w:r w:rsidRPr="00A5794D">
        <w:t xml:space="preserve"> </w:t>
      </w:r>
      <w:r w:rsidRPr="007821BA">
        <w:rPr>
          <w:lang w:val="en-US"/>
        </w:rPr>
        <w:t>accurancy</w:t>
      </w:r>
      <w:r w:rsidRPr="00A5794D">
        <w:t xml:space="preserve"> = 12</w:t>
      </w:r>
      <w:r w:rsidRPr="007821BA">
        <w:rPr>
          <w:lang w:val="en-US"/>
        </w:rPr>
        <w:t>f</w:t>
      </w:r>
      <w:r w:rsidRPr="00A5794D">
        <w:t>;</w:t>
      </w:r>
      <w:r w:rsidRPr="00A5794D">
        <w:br/>
        <w:t xml:space="preserve">        </w:t>
      </w:r>
      <w:r w:rsidRPr="00A5794D">
        <w:br/>
        <w:t xml:space="preserve">        /// &lt;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Возвращает</w:t>
      </w:r>
      <w:r w:rsidRPr="00A5794D">
        <w:t xml:space="preserve"> </w:t>
      </w:r>
      <w:r>
        <w:t>время</w:t>
      </w:r>
      <w:r w:rsidRPr="00A5794D">
        <w:t xml:space="preserve"> </w:t>
      </w:r>
      <w:r>
        <w:t>перезарядки</w:t>
      </w:r>
      <w:r w:rsidRPr="00A5794D">
        <w:t xml:space="preserve"> </w:t>
      </w:r>
      <w:r>
        <w:t>магазина</w:t>
      </w:r>
      <w:r w:rsidRPr="00A5794D">
        <w:br/>
        <w:t xml:space="preserve">    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&lt;</w:t>
      </w:r>
      <w:r w:rsidRPr="007821BA">
        <w:rPr>
          <w:lang w:val="en-US"/>
        </w:rPr>
        <w:t>returns</w:t>
      </w:r>
      <w:r w:rsidRPr="00A5794D">
        <w:t>&gt;</w:t>
      </w:r>
      <w:r>
        <w:t>Время</w:t>
      </w:r>
      <w:r w:rsidRPr="00A5794D">
        <w:t xml:space="preserve"> </w:t>
      </w:r>
      <w:r>
        <w:t>перезарядки</w:t>
      </w:r>
      <w:r w:rsidRPr="00A5794D">
        <w:t xml:space="preserve"> </w:t>
      </w:r>
      <w:r>
        <w:t>магазина</w:t>
      </w:r>
      <w:r w:rsidRPr="00A5794D">
        <w:t>&lt;/</w:t>
      </w:r>
      <w:r w:rsidRPr="007821BA">
        <w:rPr>
          <w:lang w:val="en-US"/>
        </w:rPr>
        <w:t>returns</w:t>
      </w:r>
      <w:r w:rsidRPr="00A5794D">
        <w:t>&gt;</w:t>
      </w:r>
      <w:r w:rsidRPr="00A5794D">
        <w:br/>
        <w:t xml:space="preserve">      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override</w:t>
      </w:r>
      <w:r w:rsidRPr="00A5794D">
        <w:t xml:space="preserve"> </w:t>
      </w:r>
      <w:r w:rsidRPr="007821BA">
        <w:rPr>
          <w:lang w:val="en-US"/>
        </w:rPr>
        <w:t>float</w:t>
      </w:r>
      <w:r w:rsidRPr="00A5794D">
        <w:t xml:space="preserve"> </w:t>
      </w:r>
      <w:r w:rsidRPr="007821BA">
        <w:rPr>
          <w:lang w:val="en-US"/>
        </w:rPr>
        <w:t>GetFullReloadTime</w:t>
      </w:r>
      <w:r w:rsidRPr="00A5794D">
        <w:t>() =&gt; _</w:t>
      </w:r>
      <w:r w:rsidRPr="007821BA">
        <w:rPr>
          <w:lang w:val="en-US"/>
        </w:rPr>
        <w:t>fullReloadTime</w:t>
      </w:r>
      <w:r w:rsidRPr="00A5794D">
        <w:t>;</w:t>
      </w:r>
      <w:r w:rsidRPr="00A5794D">
        <w:br/>
        <w:t xml:space="preserve">        /// &lt;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Возвращает</w:t>
      </w:r>
      <w:r w:rsidRPr="00A5794D">
        <w:t xml:space="preserve"> </w:t>
      </w:r>
      <w:r>
        <w:t>время</w:t>
      </w:r>
      <w:r w:rsidRPr="00A5794D">
        <w:t xml:space="preserve"> </w:t>
      </w:r>
      <w:r>
        <w:t>перезарядки</w:t>
      </w:r>
      <w:r w:rsidRPr="00A5794D">
        <w:t xml:space="preserve"> </w:t>
      </w:r>
      <w:r>
        <w:t>между</w:t>
      </w:r>
      <w:r w:rsidRPr="00A5794D">
        <w:t xml:space="preserve"> </w:t>
      </w:r>
      <w:r>
        <w:t>выстрелами</w:t>
      </w:r>
      <w:r w:rsidRPr="00A5794D">
        <w:br/>
        <w:t xml:space="preserve">    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&lt;</w:t>
      </w:r>
      <w:r w:rsidRPr="007821BA">
        <w:rPr>
          <w:lang w:val="en-US"/>
        </w:rPr>
        <w:t>returns</w:t>
      </w:r>
      <w:r w:rsidRPr="00A5794D">
        <w:t>&gt;</w:t>
      </w:r>
      <w:r>
        <w:t>Время</w:t>
      </w:r>
      <w:r w:rsidRPr="00A5794D">
        <w:t xml:space="preserve"> </w:t>
      </w:r>
      <w:r>
        <w:t>перезарядки</w:t>
      </w:r>
      <w:r w:rsidRPr="00A5794D">
        <w:t xml:space="preserve"> </w:t>
      </w:r>
      <w:r>
        <w:t>между</w:t>
      </w:r>
      <w:r w:rsidRPr="00A5794D">
        <w:t xml:space="preserve"> </w:t>
      </w:r>
      <w:r>
        <w:t>выстрелами</w:t>
      </w:r>
      <w:r w:rsidRPr="00A5794D">
        <w:t>&lt;/</w:t>
      </w:r>
      <w:r w:rsidRPr="007821BA">
        <w:rPr>
          <w:lang w:val="en-US"/>
        </w:rPr>
        <w:t>returns</w:t>
      </w:r>
      <w:r w:rsidRPr="00A5794D">
        <w:t>&gt;</w:t>
      </w:r>
      <w:r w:rsidRPr="00A5794D">
        <w:br/>
        <w:t xml:space="preserve">      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override</w:t>
      </w:r>
      <w:r w:rsidRPr="00A5794D">
        <w:t xml:space="preserve"> </w:t>
      </w:r>
      <w:r w:rsidRPr="007821BA">
        <w:rPr>
          <w:lang w:val="en-US"/>
        </w:rPr>
        <w:t>float</w:t>
      </w:r>
      <w:r w:rsidRPr="00A5794D">
        <w:t xml:space="preserve"> </w:t>
      </w:r>
      <w:r w:rsidRPr="007821BA">
        <w:rPr>
          <w:lang w:val="en-US"/>
        </w:rPr>
        <w:t>GetReloadTime</w:t>
      </w:r>
      <w:r w:rsidRPr="00A5794D">
        <w:t>() =&gt; _</w:t>
      </w:r>
      <w:r w:rsidRPr="007821BA">
        <w:rPr>
          <w:lang w:val="en-US"/>
        </w:rPr>
        <w:t>reloadTime</w:t>
      </w:r>
      <w:r w:rsidRPr="00A5794D">
        <w:t>;</w:t>
      </w:r>
      <w:r w:rsidRPr="00A5794D">
        <w:br/>
        <w:t xml:space="preserve">        /// &lt;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Возвращает</w:t>
      </w:r>
      <w:r w:rsidRPr="00A5794D">
        <w:t xml:space="preserve"> </w:t>
      </w:r>
      <w:r>
        <w:t>количество</w:t>
      </w:r>
      <w:r w:rsidRPr="00A5794D">
        <w:t xml:space="preserve"> </w:t>
      </w:r>
      <w:r>
        <w:t>выстрелов</w:t>
      </w:r>
      <w:r w:rsidRPr="00A5794D">
        <w:t xml:space="preserve"> </w:t>
      </w:r>
      <w:r>
        <w:t>в</w:t>
      </w:r>
      <w:r w:rsidRPr="00A5794D">
        <w:t xml:space="preserve"> </w:t>
      </w:r>
      <w:r>
        <w:t>одном</w:t>
      </w:r>
      <w:r w:rsidRPr="00A5794D">
        <w:t xml:space="preserve"> </w:t>
      </w:r>
      <w:r>
        <w:t>боекомплекте</w:t>
      </w:r>
      <w:r w:rsidRPr="00A5794D">
        <w:br/>
        <w:t xml:space="preserve">    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&lt;</w:t>
      </w:r>
      <w:r w:rsidRPr="007821BA">
        <w:rPr>
          <w:lang w:val="en-US"/>
        </w:rPr>
        <w:t>returns</w:t>
      </w:r>
      <w:r w:rsidRPr="00A5794D">
        <w:t>&gt;</w:t>
      </w:r>
      <w:r>
        <w:t>Количество</w:t>
      </w:r>
      <w:r w:rsidRPr="00A5794D">
        <w:t xml:space="preserve"> </w:t>
      </w:r>
      <w:r>
        <w:t>выстрелов</w:t>
      </w:r>
      <w:r w:rsidRPr="00A5794D">
        <w:t xml:space="preserve"> </w:t>
      </w:r>
      <w:r>
        <w:t>в</w:t>
      </w:r>
      <w:r w:rsidRPr="00A5794D">
        <w:t xml:space="preserve"> </w:t>
      </w:r>
      <w:r>
        <w:t>одном</w:t>
      </w:r>
      <w:r w:rsidRPr="00A5794D">
        <w:t xml:space="preserve"> </w:t>
      </w:r>
      <w:r>
        <w:t>боекомплекте</w:t>
      </w:r>
      <w:r w:rsidRPr="00A5794D">
        <w:t>&lt;/</w:t>
      </w:r>
      <w:r w:rsidRPr="007821BA">
        <w:rPr>
          <w:lang w:val="en-US"/>
        </w:rPr>
        <w:t>returns</w:t>
      </w:r>
      <w:r w:rsidRPr="00A5794D">
        <w:t>&gt;</w:t>
      </w:r>
      <w:r w:rsidRPr="00A5794D">
        <w:br/>
        <w:t xml:space="preserve">      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override</w:t>
      </w:r>
      <w:r w:rsidRPr="00A5794D">
        <w:t xml:space="preserve"> </w:t>
      </w:r>
      <w:r w:rsidRPr="007821BA">
        <w:rPr>
          <w:lang w:val="en-US"/>
        </w:rPr>
        <w:t>int</w:t>
      </w:r>
      <w:r w:rsidRPr="00A5794D">
        <w:t xml:space="preserve"> </w:t>
      </w:r>
      <w:r w:rsidRPr="007821BA">
        <w:rPr>
          <w:lang w:val="en-US"/>
        </w:rPr>
        <w:t>GetBulletsInMagazine</w:t>
      </w:r>
      <w:r w:rsidRPr="00A5794D">
        <w:t>() =&gt; _</w:t>
      </w:r>
      <w:r w:rsidRPr="007821BA">
        <w:rPr>
          <w:lang w:val="en-US"/>
        </w:rPr>
        <w:t>bulletsInMagazine</w:t>
      </w:r>
      <w:r w:rsidRPr="00A5794D">
        <w:t>;</w:t>
      </w:r>
      <w:r w:rsidRPr="00A5794D">
        <w:br/>
        <w:t xml:space="preserve">           </w:t>
      </w:r>
      <w:r w:rsidRPr="00A5794D">
        <w:br/>
        <w:t xml:space="preserve">        </w:t>
      </w:r>
      <w:r w:rsidRPr="00A5794D">
        <w:br/>
      </w:r>
      <w:r w:rsidRPr="00A5794D">
        <w:lastRenderedPageBreak/>
        <w:t xml:space="preserve">        // </w:t>
      </w:r>
      <w:r>
        <w:t>переменные</w:t>
      </w:r>
      <w:r w:rsidRPr="00A5794D">
        <w:t xml:space="preserve"> </w:t>
      </w:r>
      <w:r>
        <w:t>для</w:t>
      </w:r>
      <w:r w:rsidRPr="00A5794D">
        <w:t xml:space="preserve"> </w:t>
      </w:r>
      <w:r>
        <w:t>корректной</w:t>
      </w:r>
      <w:r w:rsidRPr="00A5794D">
        <w:t xml:space="preserve"> </w:t>
      </w:r>
      <w:r>
        <w:t>работы</w:t>
      </w:r>
      <w:r w:rsidRPr="00A5794D">
        <w:t xml:space="preserve"> </w:t>
      </w:r>
      <w:r>
        <w:t>сериализации</w:t>
      </w:r>
      <w:r w:rsidRPr="00A5794D">
        <w:br/>
        <w:t xml:space="preserve">        ///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int</w:t>
      </w:r>
      <w:r w:rsidRPr="00A5794D">
        <w:t xml:space="preserve"> _</w:t>
      </w:r>
      <w:r w:rsidRPr="007821BA">
        <w:rPr>
          <w:lang w:val="en-US"/>
        </w:rPr>
        <w:t>bulletsCount</w:t>
      </w:r>
      <w:r w:rsidRPr="00A5794D">
        <w:t>;</w:t>
      </w:r>
      <w:r w:rsidRPr="00A5794D">
        <w:br/>
        <w:t xml:space="preserve">        ///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int</w:t>
      </w:r>
      <w:r w:rsidRPr="00A5794D">
        <w:t xml:space="preserve"> _</w:t>
      </w:r>
      <w:r w:rsidRPr="007821BA">
        <w:rPr>
          <w:lang w:val="en-US"/>
        </w:rPr>
        <w:t>magazinesCount</w:t>
      </w:r>
      <w:r w:rsidRPr="00A5794D">
        <w:t>;</w:t>
      </w:r>
      <w:r w:rsidRPr="00A5794D">
        <w:br/>
        <w:t xml:space="preserve">        ///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Vector</w:t>
      </w:r>
      <w:r w:rsidRPr="00A5794D">
        <w:t xml:space="preserve">3 </w:t>
      </w:r>
      <w:r w:rsidRPr="007821BA">
        <w:rPr>
          <w:lang w:val="en-US"/>
        </w:rPr>
        <w:t>position</w:t>
      </w:r>
      <w:r w:rsidRPr="00A5794D">
        <w:t>;</w:t>
      </w:r>
      <w:r w:rsidRPr="00A5794D">
        <w:br/>
        <w:t xml:space="preserve">        ///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int</w:t>
      </w:r>
      <w:r w:rsidRPr="00A5794D">
        <w:t xml:space="preserve"> </w:t>
      </w:r>
      <w:r w:rsidRPr="007821BA">
        <w:rPr>
          <w:lang w:val="en-US"/>
        </w:rPr>
        <w:t>id</w:t>
      </w:r>
      <w:r w:rsidRPr="00A5794D">
        <w:t>;</w:t>
      </w:r>
      <w:r w:rsidRPr="00A5794D">
        <w:br/>
        <w:t xml:space="preserve">        ///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int</w:t>
      </w:r>
      <w:r w:rsidRPr="00A5794D">
        <w:t xml:space="preserve"> _</w:t>
      </w:r>
      <w:r w:rsidRPr="007821BA">
        <w:rPr>
          <w:lang w:val="en-US"/>
        </w:rPr>
        <w:t>state</w:t>
      </w:r>
      <w:r w:rsidRPr="00A5794D">
        <w:t>;</w:t>
      </w:r>
      <w:r w:rsidRPr="00A5794D">
        <w:br/>
      </w:r>
      <w:r w:rsidRPr="00A5794D">
        <w:br/>
      </w:r>
      <w:r w:rsidRPr="00A5794D">
        <w:br/>
        <w:t xml:space="preserve">        /// &lt;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Производит</w:t>
      </w:r>
      <w:r w:rsidRPr="00A5794D">
        <w:t xml:space="preserve"> </w:t>
      </w:r>
      <w:r>
        <w:t>выстрел</w:t>
      </w:r>
      <w:r w:rsidRPr="00A5794D">
        <w:t xml:space="preserve"> </w:t>
      </w:r>
      <w:r>
        <w:t>из</w:t>
      </w:r>
      <w:r w:rsidRPr="00A5794D">
        <w:t xml:space="preserve"> </w:t>
      </w:r>
      <w:r>
        <w:t>дробовика</w:t>
      </w:r>
      <w:r w:rsidRPr="00A5794D">
        <w:br/>
        <w:t xml:space="preserve">    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7821BA">
        <w:rPr>
          <w:lang w:val="en-US"/>
        </w:rPr>
        <w:t>protected</w:t>
      </w:r>
      <w:r w:rsidRPr="00A5794D">
        <w:t xml:space="preserve"> </w:t>
      </w:r>
      <w:r w:rsidRPr="007821BA">
        <w:rPr>
          <w:lang w:val="en-US"/>
        </w:rPr>
        <w:t>override</w:t>
      </w:r>
      <w:r w:rsidRPr="00A5794D">
        <w:t xml:space="preserve"> </w:t>
      </w:r>
      <w:r w:rsidRPr="007821BA">
        <w:rPr>
          <w:lang w:val="en-US"/>
        </w:rPr>
        <w:t>void</w:t>
      </w:r>
      <w:r w:rsidRPr="00A5794D">
        <w:t xml:space="preserve"> </w:t>
      </w:r>
      <w:r w:rsidRPr="007821BA">
        <w:rPr>
          <w:lang w:val="en-US"/>
        </w:rPr>
        <w:t>DoShoot</w:t>
      </w:r>
      <w:r w:rsidRPr="00A5794D">
        <w:t>() {</w:t>
      </w:r>
      <w:r w:rsidRPr="00A5794D">
        <w:br/>
        <w:t xml:space="preserve">            </w:t>
      </w:r>
      <w:r w:rsidRPr="007821BA">
        <w:rPr>
          <w:lang w:val="en-US"/>
        </w:rPr>
        <w:t>for</w:t>
      </w:r>
      <w:r w:rsidRPr="00A5794D">
        <w:t xml:space="preserve"> (</w:t>
      </w:r>
      <w:r w:rsidRPr="007821BA">
        <w:rPr>
          <w:lang w:val="en-US"/>
        </w:rPr>
        <w:t>int</w:t>
      </w:r>
      <w:r w:rsidRPr="00A5794D">
        <w:t xml:space="preserve"> </w:t>
      </w:r>
      <w:r w:rsidRPr="007821BA">
        <w:rPr>
          <w:lang w:val="en-US"/>
        </w:rPr>
        <w:t>i</w:t>
      </w:r>
      <w:r w:rsidRPr="00A5794D">
        <w:t xml:space="preserve"> = 0; </w:t>
      </w:r>
      <w:r w:rsidRPr="007821BA">
        <w:rPr>
          <w:lang w:val="en-US"/>
        </w:rPr>
        <w:t>i</w:t>
      </w:r>
      <w:r w:rsidRPr="00A5794D">
        <w:t xml:space="preserve"> &lt; </w:t>
      </w:r>
      <w:r w:rsidRPr="007821BA">
        <w:rPr>
          <w:lang w:val="en-US"/>
        </w:rPr>
        <w:t>shootsCount</w:t>
      </w:r>
      <w:r w:rsidRPr="00A5794D">
        <w:t xml:space="preserve">; </w:t>
      </w:r>
      <w:r w:rsidRPr="007821BA">
        <w:rPr>
          <w:lang w:val="en-US"/>
        </w:rPr>
        <w:t>i</w:t>
      </w:r>
      <w:r w:rsidRPr="00A5794D">
        <w:t>++) {</w:t>
      </w:r>
      <w:r w:rsidRPr="00A5794D">
        <w:br/>
        <w:t xml:space="preserve">                </w:t>
      </w:r>
      <w:r w:rsidRPr="007821BA">
        <w:rPr>
          <w:lang w:val="en-US"/>
        </w:rPr>
        <w:t>Vector</w:t>
      </w:r>
      <w:r w:rsidRPr="00A5794D">
        <w:t xml:space="preserve">3 </w:t>
      </w:r>
      <w:r w:rsidRPr="007821BA">
        <w:rPr>
          <w:lang w:val="en-US"/>
        </w:rPr>
        <w:t>random</w:t>
      </w:r>
      <w:r w:rsidRPr="00A5794D">
        <w:t>_</w:t>
      </w:r>
      <w:r w:rsidRPr="007821BA">
        <w:rPr>
          <w:lang w:val="en-US"/>
        </w:rPr>
        <w:t>delta</w:t>
      </w:r>
      <w:r w:rsidRPr="00A5794D">
        <w:t xml:space="preserve"> = </w:t>
      </w:r>
      <w:r w:rsidRPr="007821BA">
        <w:rPr>
          <w:lang w:val="en-US"/>
        </w:rPr>
        <w:t>ShootSystem</w:t>
      </w:r>
      <w:r w:rsidRPr="00A5794D">
        <w:t>.</w:t>
      </w:r>
      <w:r w:rsidRPr="007821BA">
        <w:rPr>
          <w:lang w:val="en-US"/>
        </w:rPr>
        <w:t>RandomDelta</w:t>
      </w:r>
      <w:r w:rsidRPr="00A5794D">
        <w:t xml:space="preserve">(1 / </w:t>
      </w:r>
      <w:r w:rsidRPr="007821BA">
        <w:rPr>
          <w:lang w:val="en-US"/>
        </w:rPr>
        <w:t>accurancy</w:t>
      </w:r>
      <w:r w:rsidRPr="00A5794D">
        <w:t>);</w:t>
      </w:r>
      <w:r w:rsidRPr="00A5794D">
        <w:br/>
        <w:t xml:space="preserve">                </w:t>
      </w:r>
      <w:r w:rsidRPr="007821BA">
        <w:rPr>
          <w:lang w:val="en-US"/>
        </w:rPr>
        <w:t>ShootSystem</w:t>
      </w:r>
      <w:r w:rsidRPr="00A5794D">
        <w:t>.</w:t>
      </w:r>
      <w:r w:rsidRPr="007821BA">
        <w:rPr>
          <w:lang w:val="en-US"/>
        </w:rPr>
        <w:t>ShootWithDamage</w:t>
      </w:r>
      <w:r w:rsidRPr="00A5794D">
        <w:t>(</w:t>
      </w:r>
      <w:r w:rsidRPr="007821BA">
        <w:rPr>
          <w:lang w:val="en-US"/>
        </w:rPr>
        <w:t>player</w:t>
      </w:r>
      <w:r w:rsidRPr="00A5794D">
        <w:t>.</w:t>
      </w:r>
      <w:r w:rsidRPr="007821BA">
        <w:rPr>
          <w:lang w:val="en-US"/>
        </w:rPr>
        <w:t>gameObject</w:t>
      </w:r>
      <w:r w:rsidRPr="00A5794D">
        <w:t xml:space="preserve">, </w:t>
      </w:r>
      <w:r w:rsidRPr="007821BA">
        <w:rPr>
          <w:lang w:val="en-US"/>
        </w:rPr>
        <w:t>Quaternion</w:t>
      </w:r>
      <w:r w:rsidRPr="00A5794D">
        <w:t>.</w:t>
      </w:r>
      <w:r w:rsidRPr="007821BA">
        <w:rPr>
          <w:lang w:val="en-US"/>
        </w:rPr>
        <w:t>LookRotation</w:t>
      </w:r>
      <w:r w:rsidRPr="00A5794D">
        <w:t>(</w:t>
      </w:r>
      <w:r w:rsidRPr="007821BA">
        <w:rPr>
          <w:lang w:val="en-US"/>
        </w:rPr>
        <w:t>player</w:t>
      </w:r>
      <w:r w:rsidRPr="00A5794D">
        <w:t>.</w:t>
      </w:r>
      <w:r w:rsidRPr="007821BA">
        <w:rPr>
          <w:lang w:val="en-US"/>
        </w:rPr>
        <w:t>TargetRotation</w:t>
      </w:r>
      <w:r w:rsidRPr="00A5794D">
        <w:t xml:space="preserve">), </w:t>
      </w:r>
      <w:r w:rsidRPr="007821BA">
        <w:rPr>
          <w:lang w:val="en-US"/>
        </w:rPr>
        <w:t>random</w:t>
      </w:r>
      <w:r w:rsidRPr="00A5794D">
        <w:t>_</w:t>
      </w:r>
      <w:r w:rsidRPr="007821BA">
        <w:rPr>
          <w:lang w:val="en-US"/>
        </w:rPr>
        <w:t>delta</w:t>
      </w:r>
      <w:r w:rsidRPr="00A5794D">
        <w:t xml:space="preserve">, </w:t>
      </w:r>
      <w:r w:rsidRPr="007821BA">
        <w:rPr>
          <w:lang w:val="en-US"/>
        </w:rPr>
        <w:t>damage</w:t>
      </w:r>
      <w:r w:rsidRPr="00A5794D">
        <w:t>);</w:t>
      </w:r>
      <w:r w:rsidRPr="00A5794D">
        <w:br/>
        <w:t xml:space="preserve">            }</w:t>
      </w:r>
      <w:r w:rsidRPr="00A5794D">
        <w:br/>
        <w:t xml:space="preserve">        }</w:t>
      </w:r>
      <w:r w:rsidRPr="00A5794D">
        <w:br/>
        <w:t xml:space="preserve">        </w:t>
      </w:r>
      <w:r w:rsidRPr="00A5794D">
        <w:br/>
        <w:t xml:space="preserve">        /// &lt;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Создает</w:t>
      </w:r>
      <w:r w:rsidRPr="00A5794D">
        <w:t xml:space="preserve"> </w:t>
      </w:r>
      <w:r>
        <w:t>дробовик</w:t>
      </w:r>
      <w:r w:rsidRPr="00A5794D">
        <w:t xml:space="preserve"> </w:t>
      </w:r>
      <w:r>
        <w:t>на</w:t>
      </w:r>
      <w:r w:rsidRPr="00A5794D">
        <w:t xml:space="preserve"> </w:t>
      </w:r>
      <w:r>
        <w:t>игровом</w:t>
      </w:r>
      <w:r w:rsidRPr="00A5794D">
        <w:t xml:space="preserve"> </w:t>
      </w:r>
      <w:r>
        <w:t>поле</w:t>
      </w:r>
      <w:r w:rsidRPr="00A5794D">
        <w:br/>
        <w:t xml:space="preserve">    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void</w:t>
      </w:r>
      <w:r w:rsidRPr="00A5794D">
        <w:t xml:space="preserve"> </w:t>
      </w:r>
      <w:r w:rsidRPr="007821BA">
        <w:rPr>
          <w:lang w:val="en-US"/>
        </w:rPr>
        <w:t>Run</w:t>
      </w:r>
      <w:r w:rsidRPr="00A5794D">
        <w:t>() {</w:t>
      </w:r>
      <w:r w:rsidRPr="00A5794D">
        <w:br/>
        <w:t xml:space="preserve">            </w:t>
      </w:r>
      <w:r w:rsidRPr="007821BA">
        <w:rPr>
          <w:lang w:val="en-US"/>
        </w:rPr>
        <w:t>var</w:t>
      </w:r>
      <w:r w:rsidRPr="00A5794D">
        <w:t xml:space="preserve"> </w:t>
      </w:r>
      <w:r w:rsidRPr="007821BA">
        <w:rPr>
          <w:lang w:val="en-US"/>
        </w:rPr>
        <w:t>go</w:t>
      </w:r>
      <w:r w:rsidRPr="00A5794D">
        <w:t xml:space="preserve"> = </w:t>
      </w:r>
      <w:r w:rsidRPr="007821BA">
        <w:rPr>
          <w:lang w:val="en-US"/>
        </w:rPr>
        <w:t>Client</w:t>
      </w:r>
      <w:r w:rsidRPr="00A5794D">
        <w:t>.</w:t>
      </w:r>
      <w:r w:rsidRPr="007821BA">
        <w:rPr>
          <w:lang w:val="en-US"/>
        </w:rPr>
        <w:t>client</w:t>
      </w:r>
      <w:r w:rsidRPr="00A5794D">
        <w:t>.</w:t>
      </w:r>
      <w:r w:rsidRPr="007821BA">
        <w:rPr>
          <w:lang w:val="en-US"/>
        </w:rPr>
        <w:t>SpawnObject</w:t>
      </w:r>
      <w:r w:rsidRPr="00A5794D">
        <w:t>(</w:t>
      </w:r>
      <w:r w:rsidRPr="007821BA">
        <w:rPr>
          <w:lang w:val="en-US"/>
        </w:rPr>
        <w:t>new</w:t>
      </w:r>
      <w:r w:rsidRPr="00A5794D">
        <w:t xml:space="preserve"> </w:t>
      </w:r>
      <w:r w:rsidRPr="007821BA">
        <w:rPr>
          <w:lang w:val="en-US"/>
        </w:rPr>
        <w:t>SpawnPrefabCommand</w:t>
      </w:r>
      <w:r w:rsidRPr="00A5794D">
        <w:t>("</w:t>
      </w:r>
      <w:r w:rsidRPr="007821BA">
        <w:rPr>
          <w:lang w:val="en-US"/>
        </w:rPr>
        <w:t>shotgun</w:t>
      </w:r>
      <w:r w:rsidRPr="00A5794D">
        <w:t xml:space="preserve">", </w:t>
      </w:r>
      <w:r w:rsidRPr="007821BA">
        <w:rPr>
          <w:lang w:val="en-US"/>
        </w:rPr>
        <w:t>position</w:t>
      </w:r>
      <w:r w:rsidRPr="00A5794D">
        <w:t xml:space="preserve">, </w:t>
      </w:r>
      <w:r w:rsidRPr="007821BA">
        <w:rPr>
          <w:lang w:val="en-US"/>
        </w:rPr>
        <w:t>Quaternion</w:t>
      </w:r>
      <w:r w:rsidRPr="00A5794D">
        <w:t>.</w:t>
      </w:r>
      <w:r w:rsidRPr="007821BA">
        <w:rPr>
          <w:lang w:val="en-US"/>
        </w:rPr>
        <w:t>identity</w:t>
      </w:r>
      <w:r w:rsidRPr="00A5794D">
        <w:t xml:space="preserve">, </w:t>
      </w:r>
      <w:r w:rsidRPr="007821BA">
        <w:rPr>
          <w:lang w:val="en-US"/>
        </w:rPr>
        <w:t>id</w:t>
      </w:r>
      <w:r w:rsidRPr="00A5794D">
        <w:t>, 0, 0));</w:t>
      </w:r>
      <w:r w:rsidRPr="00A5794D">
        <w:br/>
        <w:t xml:space="preserve">            </w:t>
      </w:r>
      <w:r w:rsidRPr="007821BA">
        <w:rPr>
          <w:lang w:val="en-US"/>
        </w:rPr>
        <w:t>go</w:t>
      </w:r>
      <w:r w:rsidRPr="00A5794D">
        <w:t>.</w:t>
      </w:r>
      <w:r w:rsidRPr="007821BA">
        <w:rPr>
          <w:lang w:val="en-US"/>
        </w:rPr>
        <w:t>GetComponent</w:t>
      </w:r>
      <w:r w:rsidRPr="00A5794D">
        <w:t>&lt;</w:t>
      </w:r>
      <w:r w:rsidRPr="007821BA">
        <w:rPr>
          <w:lang w:val="en-US"/>
        </w:rPr>
        <w:t>ShotgunController</w:t>
      </w:r>
      <w:r w:rsidRPr="00A5794D">
        <w:t>&gt;().</w:t>
      </w:r>
      <w:r w:rsidRPr="007821BA">
        <w:rPr>
          <w:lang w:val="en-US"/>
        </w:rPr>
        <w:t>gun</w:t>
      </w:r>
      <w:r w:rsidRPr="00A5794D">
        <w:t xml:space="preserve"> = </w:t>
      </w:r>
      <w:r w:rsidRPr="007821BA">
        <w:rPr>
          <w:lang w:val="en-US"/>
        </w:rPr>
        <w:t>this</w:t>
      </w:r>
      <w:r w:rsidRPr="00A5794D">
        <w:t>;</w:t>
      </w:r>
      <w:r w:rsidRPr="00A5794D">
        <w:br/>
        <w:t xml:space="preserve">        }</w:t>
      </w:r>
      <w:r w:rsidRPr="00A5794D">
        <w:br/>
        <w:t xml:space="preserve">    }</w:t>
      </w:r>
      <w:r w:rsidRPr="00A5794D">
        <w:br/>
        <w:t>}</w:t>
      </w:r>
    </w:p>
    <w:p w14:paraId="4A33D4ED" w14:textId="77777777" w:rsidR="00A5794D" w:rsidRPr="00A5794D" w:rsidRDefault="00A5794D" w:rsidP="00A5794D"/>
    <w:p w14:paraId="417C59D8" w14:textId="77777777" w:rsidR="00A5794D" w:rsidRDefault="00A5794D" w:rsidP="00A5794D">
      <w:pPr>
        <w:pStyle w:val="2"/>
      </w:pPr>
      <w:bookmarkStart w:id="58" w:name="_Toc40977938"/>
      <w:bookmarkStart w:id="59" w:name="_Toc41217748"/>
      <w:r>
        <w:t>BombGunController.cs</w:t>
      </w:r>
      <w:bookmarkEnd w:id="58"/>
      <w:bookmarkEnd w:id="59"/>
    </w:p>
    <w:p w14:paraId="5A8F93D3" w14:textId="77777777" w:rsidR="00A5794D" w:rsidRDefault="00A5794D" w:rsidP="00A5794D">
      <w:pPr>
        <w:pStyle w:val="Code"/>
      </w:pPr>
      <w:r>
        <w:t>﻿using UnityEngine;</w:t>
      </w:r>
      <w:r>
        <w:br/>
      </w:r>
      <w:r>
        <w:br/>
        <w:t>namespace Character.Guns {</w:t>
      </w:r>
      <w:r>
        <w:br/>
        <w:t xml:space="preserve">    /// &lt;summary&gt;</w:t>
      </w:r>
      <w:r>
        <w:br/>
        <w:t xml:space="preserve">    ///     Класс для гранатомета, расположенного в виде игрового объекта на поле</w:t>
      </w:r>
      <w:r>
        <w:br/>
        <w:t xml:space="preserve">    /// &lt;/summary&gt;</w:t>
      </w:r>
      <w:r>
        <w:br/>
        <w:t xml:space="preserve">    public class BombGunController : GunController&lt;BombGun&gt; {}</w:t>
      </w:r>
      <w:r>
        <w:br/>
        <w:t>}</w:t>
      </w:r>
    </w:p>
    <w:p w14:paraId="5126F61E" w14:textId="77777777" w:rsidR="00A5794D" w:rsidRDefault="00A5794D" w:rsidP="00A5794D"/>
    <w:p w14:paraId="5EBCCF63" w14:textId="77777777" w:rsidR="00A5794D" w:rsidRDefault="00A5794D" w:rsidP="00A5794D">
      <w:pPr>
        <w:pStyle w:val="2"/>
      </w:pPr>
      <w:bookmarkStart w:id="60" w:name="_Toc40977939"/>
      <w:bookmarkStart w:id="61" w:name="_Toc41217749"/>
      <w:r>
        <w:t>GunController.cs</w:t>
      </w:r>
      <w:bookmarkEnd w:id="60"/>
      <w:bookmarkEnd w:id="61"/>
    </w:p>
    <w:p w14:paraId="0C6CF7CA" w14:textId="77777777" w:rsidR="00A5794D" w:rsidRDefault="00A5794D" w:rsidP="00A5794D">
      <w:pPr>
        <w:pStyle w:val="Code"/>
      </w:pPr>
      <w:r>
        <w:t>﻿using CommandsSystem.Commands;</w:t>
      </w:r>
      <w:r>
        <w:br/>
        <w:t>using Networking;</w:t>
      </w:r>
      <w:r>
        <w:br/>
        <w:t>using UnityEngine;</w:t>
      </w:r>
      <w:r>
        <w:br/>
      </w:r>
      <w:r>
        <w:lastRenderedPageBreak/>
        <w:br/>
        <w:t>namespace Character.Guns {</w:t>
      </w:r>
      <w:r>
        <w:br/>
        <w:t xml:space="preserve">    /// &lt;summary&gt;</w:t>
      </w:r>
      <w:r>
        <w:br/>
        <w:t xml:space="preserve">    ///     Класс для оружия, которое расположено на игровом поле и которое можно подобрать</w:t>
      </w:r>
      <w:r>
        <w:br/>
        <w:t xml:space="preserve">    /// &lt;/summary&gt;</w:t>
      </w:r>
      <w:r>
        <w:br/>
        <w:t xml:space="preserve">    /// &lt;typeparam name="T"&gt;Оружие&lt;/typeparam&gt;</w:t>
      </w:r>
      <w:r>
        <w:br/>
        <w:t xml:space="preserve">    public class GunController&lt;T&gt; : MonoBehaviour</w:t>
      </w:r>
      <w:r>
        <w:br/>
        <w:t xml:space="preserve">        where T: IGun {</w:t>
      </w:r>
      <w:r>
        <w:br/>
        <w:t xml:space="preserve">        public T gun;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Время, когда была последний раз проведена попытка подобрать оружие.</w:t>
      </w:r>
      <w:r>
        <w:br/>
        <w:t xml:space="preserve">        ///     Нужно для предотвращения спама командами подобрать оружие</w:t>
      </w:r>
      <w:r>
        <w:br/>
        <w:t xml:space="preserve">        /// &lt;/summary&gt;</w:t>
      </w:r>
      <w:r>
        <w:br/>
        <w:t xml:space="preserve">        private float picked = float.MaxValue;</w:t>
      </w:r>
      <w:r>
        <w:br/>
      </w:r>
      <w:r>
        <w:br/>
        <w:t xml:space="preserve">        /// &lt;summary&gt;</w:t>
      </w:r>
      <w:r>
        <w:br/>
        <w:t xml:space="preserve">        ///     Автоматически вызывается Unity при столкновении с другими объектами</w:t>
      </w:r>
      <w:r>
        <w:br/>
        <w:t xml:space="preserve">        /// &lt;/summary&gt;</w:t>
      </w:r>
      <w:r>
        <w:br/>
        <w:t xml:space="preserve">        /// &lt;param name="other"&gt;Другой объект&lt;/param&gt;</w:t>
      </w:r>
      <w:r>
        <w:br/>
        <w:t xml:space="preserve">        private void OnTriggerEnter(Collider other) {</w:t>
      </w:r>
      <w:r>
        <w:br/>
        <w:t xml:space="preserve">            if (picked - Time.time &lt; 5) return;</w:t>
      </w:r>
      <w:r>
        <w:br/>
        <w:t xml:space="preserve">        </w:t>
      </w:r>
      <w:r>
        <w:br/>
        <w:t xml:space="preserve">            if (other.CompareTag("Player")) {</w:t>
      </w:r>
      <w:r>
        <w:br/>
        <w:t xml:space="preserve">                picked = Time.time;</w:t>
      </w:r>
      <w:r>
        <w:br/>
        <w:t xml:space="preserve">                var command = new PickUpGunCommand(ObjectID.GetID(other.gameObject), ObjectID.GetID(this.gameObject));</w:t>
      </w:r>
      <w:r>
        <w:br/>
        <w:t xml:space="preserve">            </w:t>
      </w:r>
      <w:r>
        <w:br/>
        <w:t xml:space="preserve">                CommandsHandler.gameRoom.RunUniqCommand(command, UniqCodes.PICK_UP_GUN, command.gun, MessageFlags.IMPORTANT);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4B6AA64C" w14:textId="77777777" w:rsidR="00A5794D" w:rsidRDefault="00A5794D" w:rsidP="00A5794D"/>
    <w:p w14:paraId="557A8800" w14:textId="77777777" w:rsidR="00A5794D" w:rsidRDefault="00A5794D" w:rsidP="00A5794D">
      <w:pPr>
        <w:pStyle w:val="2"/>
      </w:pPr>
      <w:bookmarkStart w:id="62" w:name="_Toc40977940"/>
      <w:bookmarkStart w:id="63" w:name="_Toc41217750"/>
      <w:r>
        <w:t>PistolController.cs</w:t>
      </w:r>
      <w:bookmarkEnd w:id="62"/>
      <w:bookmarkEnd w:id="63"/>
    </w:p>
    <w:p w14:paraId="58C05266" w14:textId="77777777" w:rsidR="00A5794D" w:rsidRDefault="00A5794D" w:rsidP="00A5794D">
      <w:pPr>
        <w:pStyle w:val="Code"/>
      </w:pPr>
      <w:r>
        <w:t>﻿namespace Character.Guns {</w:t>
      </w:r>
      <w:r>
        <w:br/>
        <w:t xml:space="preserve">    /// &lt;summary&gt;</w:t>
      </w:r>
      <w:r>
        <w:br/>
        <w:t xml:space="preserve">    ///     Класс для пистолета, расположенного в виде игрового объекта на поле</w:t>
      </w:r>
      <w:r>
        <w:br/>
        <w:t xml:space="preserve">    /// &lt;/summary&gt;</w:t>
      </w:r>
      <w:r>
        <w:br/>
        <w:t xml:space="preserve">    public class PistolController : GunController&lt;Pistol&gt; { }</w:t>
      </w:r>
      <w:r>
        <w:br/>
        <w:t>}</w:t>
      </w:r>
    </w:p>
    <w:p w14:paraId="6525EA32" w14:textId="77777777" w:rsidR="00A5794D" w:rsidRDefault="00A5794D" w:rsidP="00A5794D"/>
    <w:p w14:paraId="7A966384" w14:textId="77777777" w:rsidR="00A5794D" w:rsidRDefault="00A5794D" w:rsidP="00A5794D">
      <w:pPr>
        <w:pStyle w:val="2"/>
      </w:pPr>
      <w:bookmarkStart w:id="64" w:name="_Toc40977941"/>
      <w:bookmarkStart w:id="65" w:name="_Toc41217751"/>
      <w:r>
        <w:lastRenderedPageBreak/>
        <w:t>SemiautoController.cs</w:t>
      </w:r>
      <w:bookmarkEnd w:id="64"/>
      <w:bookmarkEnd w:id="65"/>
    </w:p>
    <w:p w14:paraId="7674B99C" w14:textId="77777777" w:rsidR="00A5794D" w:rsidRDefault="00A5794D" w:rsidP="00A5794D">
      <w:pPr>
        <w:pStyle w:val="Code"/>
      </w:pPr>
      <w:r>
        <w:t>﻿namespace Character.Guns {</w:t>
      </w:r>
      <w:r>
        <w:br/>
        <w:t xml:space="preserve">    /// &lt;summary&gt;</w:t>
      </w:r>
      <w:r>
        <w:br/>
        <w:t xml:space="preserve">    ///     Класс для автомата, расположенного в виде игрового объекта на поле</w:t>
      </w:r>
      <w:r>
        <w:br/>
        <w:t xml:space="preserve">    /// &lt;/summary&gt;</w:t>
      </w:r>
      <w:r>
        <w:br/>
        <w:t xml:space="preserve">    public class SemiautoController : GunController&lt;SemiautoGun&gt; { }</w:t>
      </w:r>
      <w:r>
        <w:br/>
        <w:t>}</w:t>
      </w:r>
    </w:p>
    <w:p w14:paraId="77017CD8" w14:textId="77777777" w:rsidR="00A5794D" w:rsidRDefault="00A5794D" w:rsidP="00A5794D"/>
    <w:p w14:paraId="0F1F6F52" w14:textId="77777777" w:rsidR="00A5794D" w:rsidRDefault="00A5794D" w:rsidP="00A5794D">
      <w:pPr>
        <w:pStyle w:val="2"/>
      </w:pPr>
      <w:bookmarkStart w:id="66" w:name="_Toc40977942"/>
      <w:bookmarkStart w:id="67" w:name="_Toc41217752"/>
      <w:r>
        <w:t>ShotgunController.cs</w:t>
      </w:r>
      <w:bookmarkEnd w:id="66"/>
      <w:bookmarkEnd w:id="67"/>
    </w:p>
    <w:p w14:paraId="43FE5237" w14:textId="77777777" w:rsidR="00A5794D" w:rsidRDefault="00A5794D" w:rsidP="00A5794D">
      <w:pPr>
        <w:pStyle w:val="Code"/>
      </w:pPr>
      <w:r>
        <w:t>﻿namespace Character.Guns {</w:t>
      </w:r>
      <w:r>
        <w:br/>
        <w:t xml:space="preserve">    /// &lt;summary&gt;</w:t>
      </w:r>
      <w:r>
        <w:br/>
        <w:t xml:space="preserve">    ///     Класс для дробовика, расположенного в виде игрового объекта на поле</w:t>
      </w:r>
      <w:r>
        <w:br/>
        <w:t xml:space="preserve">    /// &lt;/summary&gt;</w:t>
      </w:r>
      <w:r>
        <w:br/>
        <w:t xml:space="preserve">    public class ShotgunController : GunController&lt;ShotGun&gt; { }</w:t>
      </w:r>
      <w:r>
        <w:br/>
        <w:t>}</w:t>
      </w:r>
    </w:p>
    <w:p w14:paraId="0EA4CF04" w14:textId="77777777" w:rsidR="00A5794D" w:rsidRDefault="00A5794D" w:rsidP="00A5794D"/>
    <w:p w14:paraId="63A6876B" w14:textId="77777777" w:rsidR="00A5794D" w:rsidRDefault="00A5794D" w:rsidP="00A5794D">
      <w:pPr>
        <w:pStyle w:val="2"/>
      </w:pPr>
      <w:bookmarkStart w:id="68" w:name="_Toc40977943"/>
      <w:bookmarkStart w:id="69" w:name="_Toc41217753"/>
      <w:r>
        <w:t>DamageSource.cs</w:t>
      </w:r>
      <w:bookmarkEnd w:id="68"/>
      <w:bookmarkEnd w:id="69"/>
    </w:p>
    <w:p w14:paraId="06A61234" w14:textId="77777777" w:rsidR="00A5794D" w:rsidRDefault="00A5794D" w:rsidP="00A5794D">
      <w:pPr>
        <w:pStyle w:val="Code"/>
      </w:pPr>
      <w:r>
        <w:t>﻿using GameMode;</w:t>
      </w:r>
      <w:r>
        <w:br/>
        <w:t>using UnityEngine;</w:t>
      </w:r>
      <w:r>
        <w:br/>
      </w:r>
      <w:r>
        <w:br/>
        <w:t>namespace Character.HP {</w:t>
      </w:r>
      <w:r>
        <w:br/>
        <w:t xml:space="preserve">    /// &lt;summary&gt;</w:t>
      </w:r>
      <w:r>
        <w:br/>
        <w:t xml:space="preserve">    ///     Класс для работы с истониками урона</w:t>
      </w:r>
      <w:r>
        <w:br/>
        <w:t xml:space="preserve">    /// &lt;/summary&gt;</w:t>
      </w:r>
      <w:r>
        <w:br/>
        <w:t xml:space="preserve">    public static class DamageSource {</w:t>
      </w:r>
      <w:r>
        <w:br/>
      </w:r>
      <w:r>
        <w:br/>
        <w:t xml:space="preserve">        /// &lt;summary&gt;</w:t>
      </w:r>
      <w:r>
        <w:br/>
        <w:t xml:space="preserve">        ///    Возвращает числовое значение, соотвествующее отсутствию источнику урона</w:t>
      </w:r>
      <w:r>
        <w:br/>
        <w:t xml:space="preserve">        /// &lt;/summary&gt;</w:t>
      </w:r>
      <w:r>
        <w:br/>
        <w:t xml:space="preserve">        /// &lt;returns&gt;Числовое значение, соотвествующее отсутствию источнику урона&lt;/returns&gt;</w:t>
      </w:r>
      <w:r>
        <w:br/>
        <w:t xml:space="preserve">        public static int None() {</w:t>
      </w:r>
      <w:r>
        <w:br/>
        <w:t xml:space="preserve">            return 0;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Возвращает числовое значение, соотвествующее бесконечно сильному источнику урона</w:t>
      </w:r>
      <w:r>
        <w:br/>
        <w:t xml:space="preserve">        /// &lt;/summary&gt;</w:t>
      </w:r>
      <w:r>
        <w:br/>
        <w:t xml:space="preserve">        /// &lt;returns&gt;Числовое значение, соотвествующее бесконечно сильному источнику урона&lt;/returns&gt;</w:t>
      </w:r>
      <w:r>
        <w:br/>
        <w:t xml:space="preserve">        public static int InstaKill() {</w:t>
      </w:r>
      <w:r>
        <w:br/>
      </w:r>
      <w:r>
        <w:lastRenderedPageBreak/>
        <w:t xml:space="preserve">            return 1;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Возвращает числовое значение, соотвествующее игроку, который является источником урона</w:t>
      </w:r>
      <w:r>
        <w:br/>
        <w:t xml:space="preserve">        /// &lt;/summary&gt;</w:t>
      </w:r>
      <w:r>
        <w:br/>
        <w:t xml:space="preserve">        /// &lt;param name="id"&gt;id игрока, являющегося источником урона&lt;/param&gt;</w:t>
      </w:r>
      <w:r>
        <w:br/>
        <w:t xml:space="preserve">        /// &lt;returns&gt;Числовое значение, соотвествующее игроку, который является источником урона&lt;/returns&gt;</w:t>
      </w:r>
      <w:r>
        <w:br/>
        <w:t xml:space="preserve">        public static int Player(int id) {</w:t>
      </w:r>
      <w:r>
        <w:br/>
        <w:t xml:space="preserve">            return id;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Возвращает числовое значение, соотвествующее источнику урона от игрока</w:t>
      </w:r>
      <w:r>
        <w:br/>
        <w:t xml:space="preserve">        /// &lt;/summary&gt;</w:t>
      </w:r>
      <w:r>
        <w:br/>
        <w:t xml:space="preserve">        /// &lt;param name="gameObject"&gt;Объект игрока, являющегося источником урона&lt;/param&gt;</w:t>
      </w:r>
      <w:r>
        <w:br/>
        <w:t xml:space="preserve">        /// &lt;returns&gt;Числовое значение, соотвествующее источнику урона от игрока&lt;/returns&gt;</w:t>
      </w:r>
      <w:r>
        <w:br/>
        <w:t xml:space="preserve">        public static int Player(GameObject gameObject) {</w:t>
      </w:r>
      <w:r>
        <w:br/>
        <w:t xml:space="preserve">            return Player(ObjectID.GetID(gameObject));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Возвращает числовое значение, соотвествующее источнику урона от бомбы</w:t>
      </w:r>
      <w:r>
        <w:br/>
        <w:t xml:space="preserve">        /// &lt;/summary&gt;</w:t>
      </w:r>
      <w:r>
        <w:br/>
        <w:t xml:space="preserve">        /// &lt;returns&gt;Числовое значение, соотвествующее источнику урона от бомбы&lt;/returns&gt;</w:t>
      </w:r>
      <w:r>
        <w:br/>
        <w:t xml:space="preserve">        public static int Bomb() {</w:t>
      </w:r>
      <w:r>
        <w:br/>
        <w:t xml:space="preserve">            return 2;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Получает объект, от которого был получен урон</w:t>
      </w:r>
      <w:r>
        <w:br/>
        <w:t xml:space="preserve">        /// &lt;/summary&gt;</w:t>
      </w:r>
      <w:r>
        <w:br/>
        <w:t xml:space="preserve">        /// &lt;param name="damageSource"&gt;Числовое значение, соответствующее источнику урона&lt;/param&gt;</w:t>
      </w:r>
      <w:r>
        <w:br/>
        <w:t xml:space="preserve">        /// &lt;returns&gt;Объект, от которого был получен урон. null, если урон был получен не от объекта или этот объект уже не существует&lt;/returns&gt;</w:t>
      </w:r>
      <w:r>
        <w:br/>
        <w:t xml:space="preserve">        public static GameObject GetSourceGO(int damageSource) {</w:t>
      </w:r>
      <w:r>
        <w:br/>
        <w:t xml:space="preserve">            GameObject res;</w:t>
      </w:r>
      <w:r>
        <w:br/>
        <w:t xml:space="preserve">            if (ObjectID.TryGetObject(damageSource, out res))</w:t>
      </w:r>
      <w:r>
        <w:br/>
        <w:t xml:space="preserve">                return res;</w:t>
      </w:r>
      <w:r>
        <w:br/>
        <w:t xml:space="preserve">            return null;</w:t>
      </w:r>
      <w:r>
        <w:br/>
        <w:t xml:space="preserve">        } </w:t>
      </w:r>
      <w:r>
        <w:br/>
        <w:t xml:space="preserve">    }</w:t>
      </w:r>
      <w:r>
        <w:br/>
        <w:t>}</w:t>
      </w:r>
    </w:p>
    <w:p w14:paraId="2C1511CF" w14:textId="77777777" w:rsidR="00A5794D" w:rsidRDefault="00A5794D" w:rsidP="00A5794D"/>
    <w:p w14:paraId="3F58FF87" w14:textId="77777777" w:rsidR="00A5794D" w:rsidRDefault="00A5794D" w:rsidP="00A5794D">
      <w:pPr>
        <w:pStyle w:val="2"/>
      </w:pPr>
      <w:bookmarkStart w:id="70" w:name="_Toc40977944"/>
      <w:bookmarkStart w:id="71" w:name="_Toc41217754"/>
      <w:r>
        <w:t>HPChange.cs</w:t>
      </w:r>
      <w:bookmarkEnd w:id="70"/>
      <w:bookmarkEnd w:id="71"/>
    </w:p>
    <w:p w14:paraId="544FA2E7" w14:textId="77777777" w:rsidR="00A5794D" w:rsidRDefault="00A5794D" w:rsidP="00A5794D">
      <w:pPr>
        <w:pStyle w:val="Code"/>
      </w:pPr>
      <w:r>
        <w:t>﻿namespace Character.HP {</w:t>
      </w:r>
      <w:r>
        <w:br/>
        <w:t xml:space="preserve">    /// &lt;summary&gt;</w:t>
      </w:r>
      <w:r>
        <w:br/>
        <w:t xml:space="preserve">    ///     Структура, представляющая собой изменение здоровья игрового объекта</w:t>
      </w:r>
      <w:r>
        <w:br/>
        <w:t xml:space="preserve">    /// &lt;/summary&gt;</w:t>
      </w:r>
      <w:r>
        <w:br/>
        <w:t xml:space="preserve">    public struct HPChange {</w:t>
      </w:r>
      <w:r>
        <w:br/>
        <w:t xml:space="preserve">        /// &lt;summary&gt;</w:t>
      </w:r>
      <w:r>
        <w:br/>
        <w:t xml:space="preserve">        ///     Дельта, на которую изменилось здоровье</w:t>
      </w:r>
      <w:r>
        <w:br/>
        <w:t xml:space="preserve">        /// &lt;/summary&gt;</w:t>
      </w:r>
      <w:r>
        <w:br/>
        <w:t xml:space="preserve">        public float delta;</w:t>
      </w:r>
      <w:r>
        <w:br/>
        <w:t xml:space="preserve">        /// &lt;summary&gt;</w:t>
      </w:r>
      <w:r>
        <w:br/>
        <w:t xml:space="preserve">        ///     Источник изменения здоровья</w:t>
      </w:r>
      <w:r>
        <w:br/>
        <w:t xml:space="preserve">        /// &lt;/summary&gt;</w:t>
      </w:r>
      <w:r>
        <w:br/>
        <w:t xml:space="preserve">        public int source;</w:t>
      </w:r>
      <w:r>
        <w:br/>
      </w:r>
      <w:r>
        <w:br/>
        <w:t xml:space="preserve">        /// &lt;summary&gt;</w:t>
      </w:r>
      <w:r>
        <w:br/>
        <w:t xml:space="preserve">        ///     Конструктор изменения здоровья</w:t>
      </w:r>
      <w:r>
        <w:br/>
        <w:t xml:space="preserve">        /// &lt;/summary&gt;</w:t>
      </w:r>
      <w:r>
        <w:br/>
        <w:t xml:space="preserve">        /// &lt;param name="delta"&gt;Дельта, на которую изменилось здоровье&lt;/param&gt;</w:t>
      </w:r>
      <w:r>
        <w:br/>
        <w:t xml:space="preserve">        /// &lt;param name="source"&gt;Источник изменения здоровья&lt;/param&gt;</w:t>
      </w:r>
      <w:r>
        <w:br/>
        <w:t xml:space="preserve">        public HPChange(float delta, int source) {</w:t>
      </w:r>
      <w:r>
        <w:br/>
        <w:t xml:space="preserve">            this.delta = delta;</w:t>
      </w:r>
      <w:r>
        <w:br/>
        <w:t xml:space="preserve">            this.source = source;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0E294EFD" w14:textId="77777777" w:rsidR="00A5794D" w:rsidRDefault="00A5794D" w:rsidP="00A5794D"/>
    <w:p w14:paraId="61C7F5EF" w14:textId="77777777" w:rsidR="00A5794D" w:rsidRDefault="00A5794D" w:rsidP="00A5794D">
      <w:pPr>
        <w:pStyle w:val="2"/>
      </w:pPr>
      <w:bookmarkStart w:id="72" w:name="_Toc40977945"/>
      <w:bookmarkStart w:id="73" w:name="_Toc41217755"/>
      <w:r>
        <w:t>HPController.cs</w:t>
      </w:r>
      <w:bookmarkEnd w:id="72"/>
      <w:bookmarkEnd w:id="73"/>
    </w:p>
    <w:p w14:paraId="4F32AA3D" w14:textId="77777777" w:rsidR="00A5794D" w:rsidRDefault="00A5794D" w:rsidP="00A5794D">
      <w:pPr>
        <w:pStyle w:val="Code"/>
      </w:pPr>
      <w:r>
        <w:t>﻿using CommandsSystem.Commands;</w:t>
      </w:r>
      <w:r>
        <w:br/>
        <w:t>using Events;</w:t>
      </w:r>
      <w:r>
        <w:br/>
        <w:t>using Networking;</w:t>
      </w:r>
      <w:r>
        <w:br/>
        <w:t>using UnityEngine;</w:t>
      </w:r>
      <w:r>
        <w:br/>
        <w:t>using UnityEngine.UI;</w:t>
      </w:r>
      <w:r>
        <w:br/>
      </w:r>
      <w:r>
        <w:br/>
        <w:t>namespace Character.HP {</w:t>
      </w:r>
      <w:r>
        <w:br/>
        <w:t xml:space="preserve">    /// &lt;summary&gt;</w:t>
      </w:r>
      <w:r>
        <w:br/>
        <w:t xml:space="preserve">    ///     Класс для компоненты здоровья игрового объекта</w:t>
      </w:r>
      <w:r>
        <w:br/>
        <w:t xml:space="preserve">    /// &lt;/summary&gt;</w:t>
      </w:r>
      <w:r>
        <w:br/>
        <w:t xml:space="preserve">    public class HPController : MonoBehaviour {</w:t>
      </w:r>
      <w:r>
        <w:br/>
        <w:t xml:space="preserve">        /// &lt;summary&gt;</w:t>
      </w:r>
      <w:r>
        <w:br/>
        <w:t xml:space="preserve">        ///     Максимальное количество здоровья у объекта</w:t>
      </w:r>
      <w:r>
        <w:br/>
        <w:t xml:space="preserve">        /// &lt;/summary&gt;</w:t>
      </w:r>
      <w:r>
        <w:br/>
        <w:t xml:space="preserve">        public float MaxHP = 100f;</w:t>
      </w:r>
      <w:r>
        <w:br/>
        <w:t xml:space="preserve">        /// &lt;summary&gt;</w:t>
      </w:r>
      <w:r>
        <w:br/>
      </w:r>
      <w:r>
        <w:lastRenderedPageBreak/>
        <w:t xml:space="preserve">        ///     Скорость анимирования изменения здоровья у объекта</w:t>
      </w:r>
      <w:r>
        <w:br/>
        <w:t xml:space="preserve">        /// &lt;/summary&gt;</w:t>
      </w:r>
      <w:r>
        <w:br/>
        <w:t xml:space="preserve">        public float HPAnimationSpeed = 140;</w:t>
      </w:r>
      <w:r>
        <w:br/>
      </w:r>
      <w:r>
        <w:br/>
        <w:t xml:space="preserve">        /// &lt;summary&gt;</w:t>
      </w:r>
      <w:r>
        <w:br/>
        <w:t xml:space="preserve">        ///     Изображение, на котором рисуется полоска со здоровьем</w:t>
      </w:r>
      <w:r>
        <w:br/>
        <w:t xml:space="preserve">        /// &lt;/summary&gt;</w:t>
      </w:r>
      <w:r>
        <w:br/>
        <w:t xml:space="preserve">        public Image hpImage;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Переменная, хранящая был ли убит данный объект</w:t>
      </w:r>
      <w:r>
        <w:br/>
        <w:t xml:space="preserve">        /// &lt;/summary&gt;</w:t>
      </w:r>
      <w:r>
        <w:br/>
        <w:t xml:space="preserve">        private bool dead = false;</w:t>
      </w:r>
      <w:r>
        <w:br/>
      </w:r>
      <w:r>
        <w:br/>
        <w:t xml:space="preserve">        /// &lt;summary&gt;</w:t>
      </w:r>
      <w:r>
        <w:br/>
        <w:t xml:space="preserve">        ///     Текущее количество здоровья</w:t>
      </w:r>
      <w:r>
        <w:br/>
        <w:t xml:space="preserve">        /// &lt;/summary&gt;</w:t>
      </w:r>
      <w:r>
        <w:br/>
        <w:t xml:space="preserve">        public float currentHp;</w:t>
      </w:r>
      <w:r>
        <w:br/>
      </w:r>
      <w:r>
        <w:br/>
        <w:t xml:space="preserve">        /// &lt;summary&gt;</w:t>
      </w:r>
      <w:r>
        <w:br/>
        <w:t xml:space="preserve">        ///     Иництализирует переменные</w:t>
      </w:r>
      <w:r>
        <w:br/>
        <w:t xml:space="preserve">        /// &lt;/summary&gt;</w:t>
      </w:r>
      <w:r>
        <w:br/>
        <w:t xml:space="preserve">        void Start() {</w:t>
      </w:r>
      <w:r>
        <w:br/>
        <w:t xml:space="preserve">            currentHp = MaxHP;</w:t>
      </w:r>
      <w:r>
        <w:br/>
        <w:t xml:space="preserve">            hpOnBar = currentHp;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Переменная для хранения hpOnBar</w:t>
      </w:r>
      <w:r>
        <w:br/>
        <w:t xml:space="preserve">        /// &lt;/summary&gt;</w:t>
      </w:r>
      <w:r>
        <w:br/>
        <w:t xml:space="preserve">        private float _hpOnBar;</w:t>
      </w:r>
      <w:r>
        <w:br/>
        <w:t xml:space="preserve">        /// &lt;summary&gt;</w:t>
      </w:r>
      <w:r>
        <w:br/>
        <w:t xml:space="preserve">        ///     Количество здоровья, которое сейчас отображается на полоске здоровья</w:t>
      </w:r>
      <w:r>
        <w:br/>
        <w:t xml:space="preserve">        /// &lt;/summary&gt;</w:t>
      </w:r>
      <w:r>
        <w:br/>
        <w:t xml:space="preserve">        private float hpOnBar {</w:t>
      </w:r>
      <w:r>
        <w:br/>
        <w:t xml:space="preserve">            get =&gt; _hpOnBar;</w:t>
      </w:r>
      <w:r>
        <w:br/>
        <w:t xml:space="preserve">            set {</w:t>
      </w:r>
      <w:r>
        <w:br/>
        <w:t xml:space="preserve">                _hpOnBar = value;</w:t>
      </w:r>
      <w:r>
        <w:br/>
        <w:t xml:space="preserve">                hpImage.fillAmount = value / MaxHP;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Анимирует полоску здоровья. Автоматически вызывается Unity каждый кадр</w:t>
      </w:r>
      <w:r>
        <w:br/>
        <w:t xml:space="preserve">        /// &lt;/summary&gt;</w:t>
      </w:r>
      <w:r>
        <w:br/>
        <w:t xml:space="preserve">        void Update() {</w:t>
      </w:r>
      <w:r>
        <w:br/>
        <w:t xml:space="preserve">            if (hpOnBar != currentHp) {</w:t>
      </w:r>
      <w:r>
        <w:br/>
        <w:t xml:space="preserve">                hpOnBar = Mathf.MoveTowards(hpOnBar, currentHp, HPAnimationSpeed * Time.deltaTime);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Наносит урон по здоровью данного объекта</w:t>
      </w:r>
      <w:r>
        <w:br/>
        <w:t xml:space="preserve">        /// &lt;/summary&gt;</w:t>
      </w:r>
      <w:r>
        <w:br/>
        <w:t xml:space="preserve">        /// &lt;param name="damage"&gt;Наносимый урон&lt;/param&gt;</w:t>
      </w:r>
      <w:r>
        <w:br/>
        <w:t xml:space="preserve">        /// &lt;param name="source"&gt;Источник урона&lt;/param&gt;</w:t>
      </w:r>
      <w:r>
        <w:br/>
        <w:t xml:space="preserve">        /// &lt;param name="autoSendChange"&gt;Нужно ли отослать команду с изменением здоровья на сервер. Если false, то изменения будут применены локально&lt;/param&gt;</w:t>
      </w:r>
      <w:r>
        <w:br/>
        <w:t xml:space="preserve">        /// &lt;returns&gt;Урон, который был нанесён&lt;/returns&gt;</w:t>
      </w:r>
      <w:r>
        <w:br/>
        <w:t xml:space="preserve">        public float TakeDamage(float damage, int source, bool autoSendChange) {</w:t>
      </w:r>
      <w:r>
        <w:br/>
        <w:t xml:space="preserve">            float realDamage = Mathf.Min(currentHp, damage);</w:t>
      </w:r>
      <w:r>
        <w:br/>
      </w:r>
      <w:r>
        <w:br/>
        <w:t xml:space="preserve">            if (autoSendChange) {</w:t>
      </w:r>
      <w:r>
        <w:br/>
        <w:t xml:space="preserve">                CommandsHandler.gameModeRoom.RunSimpleCommand(new ChangeHPCommand(ObjectID.GetID(gameObject), </w:t>
      </w:r>
      <w:r>
        <w:br/>
        <w:t xml:space="preserve">                    new HPChange(-realDamage, source)), MessageFlags.IMPORTANT);</w:t>
      </w:r>
      <w:r>
        <w:br/>
        <w:t xml:space="preserve">            } else {</w:t>
      </w:r>
      <w:r>
        <w:br/>
        <w:t xml:space="preserve">                _applyHpChange(new HPChange(-realDamage, source));</w:t>
      </w:r>
      <w:r>
        <w:br/>
        <w:t xml:space="preserve">            }</w:t>
      </w:r>
      <w:r>
        <w:br/>
        <w:t xml:space="preserve">        </w:t>
      </w:r>
      <w:r>
        <w:br/>
        <w:t xml:space="preserve">            </w:t>
      </w:r>
      <w:r>
        <w:br/>
      </w:r>
      <w:r>
        <w:br/>
        <w:t xml:space="preserve">            return realDamage;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Применяет изменения здоровья</w:t>
      </w:r>
      <w:r>
        <w:br/>
        <w:t xml:space="preserve">        /// &lt;/summary&gt;</w:t>
      </w:r>
      <w:r>
        <w:br/>
        <w:t xml:space="preserve">        /// &lt;param name="hpChange"&gt;Изменение здровья&lt;/param&gt;</w:t>
      </w:r>
      <w:r>
        <w:br/>
        <w:t xml:space="preserve">        public void _applyHpChange(HPChange hpChange) {</w:t>
      </w:r>
      <w:r>
        <w:br/>
        <w:t xml:space="preserve">            currentHp += hpChange.delta;</w:t>
      </w:r>
      <w:r>
        <w:br/>
        <w:t xml:space="preserve">            if (currentHp &gt; MaxHP)</w:t>
      </w:r>
      <w:r>
        <w:br/>
        <w:t xml:space="preserve">                currentHp = MaxHP;</w:t>
      </w:r>
      <w:r>
        <w:br/>
      </w:r>
      <w:r>
        <w:br/>
        <w:t xml:space="preserve">            EventsManager.handler.OnObjectChangedHP(gameObject, hpChange.delta, hpChange.source);</w:t>
      </w:r>
      <w:r>
        <w:br/>
        <w:t xml:space="preserve">            </w:t>
      </w:r>
      <w:r>
        <w:br/>
        <w:t xml:space="preserve">            if (!dead &amp;&amp; currentHp &lt;= 0) {</w:t>
      </w:r>
      <w:r>
        <w:br/>
        <w:t xml:space="preserve">                dead = true;</w:t>
      </w:r>
      <w:r>
        <w:br/>
        <w:t xml:space="preserve">                EventsManager.handler.OnObjectDead(gameObject, hpChange.source);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br/>
        <w:t xml:space="preserve">        </w:t>
      </w:r>
      <w:r>
        <w:br/>
        <w:t xml:space="preserve">        /// &lt;summary&gt;</w:t>
      </w:r>
      <w:r>
        <w:br/>
      </w:r>
      <w:r>
        <w:lastRenderedPageBreak/>
        <w:t xml:space="preserve">        ///     Применяет изменение здоровья к объекту</w:t>
      </w:r>
      <w:r>
        <w:br/>
        <w:t xml:space="preserve">        /// &lt;/summary&gt;</w:t>
      </w:r>
      <w:r>
        <w:br/>
        <w:t xml:space="preserve">        /// &lt;param name="target"&gt;Объект&lt;/param&gt;</w:t>
      </w:r>
      <w:r>
        <w:br/>
        <w:t xml:space="preserve">        /// &lt;param name="hpChange"&gt;Изменение здоровья&lt;/param&gt;</w:t>
      </w:r>
      <w:r>
        <w:br/>
        <w:t xml:space="preserve">        public static void ApplyHPChange(GameObject target, HPChange hpChange) {</w:t>
      </w:r>
      <w:r>
        <w:br/>
        <w:t xml:space="preserve">            if (hpChange.source == DamageSource.None()) return;</w:t>
      </w:r>
      <w:r>
        <w:br/>
        <w:t xml:space="preserve">            var hp = target.GetComponent&lt;HPController&gt;();</w:t>
      </w:r>
      <w:r>
        <w:br/>
        <w:t xml:space="preserve">            hp._applyHpChange(hpChange);</w:t>
      </w:r>
      <w:r>
        <w:br/>
        <w:t xml:space="preserve">        }</w:t>
      </w:r>
      <w:r>
        <w:br/>
        <w:t xml:space="preserve">    }</w:t>
      </w:r>
      <w:r>
        <w:br/>
      </w:r>
      <w:r>
        <w:br/>
      </w:r>
      <w:r>
        <w:br/>
        <w:t>}</w:t>
      </w:r>
    </w:p>
    <w:p w14:paraId="65B9CCE3" w14:textId="77777777" w:rsidR="00A5794D" w:rsidRDefault="00A5794D" w:rsidP="00A5794D"/>
    <w:p w14:paraId="23F5FB6E" w14:textId="77777777" w:rsidR="00A5794D" w:rsidRDefault="00A5794D" w:rsidP="00A5794D">
      <w:pPr>
        <w:pStyle w:val="2"/>
      </w:pPr>
      <w:bookmarkStart w:id="74" w:name="_Toc40977946"/>
      <w:bookmarkStart w:id="75" w:name="_Toc41217756"/>
      <w:r>
        <w:t>CommandsSystem.cs</w:t>
      </w:r>
      <w:bookmarkEnd w:id="74"/>
      <w:bookmarkEnd w:id="75"/>
    </w:p>
    <w:p w14:paraId="2EBB7212" w14:textId="77777777" w:rsidR="00A5794D" w:rsidRPr="0066660B" w:rsidRDefault="00A5794D" w:rsidP="00A5794D">
      <w:pPr>
        <w:pStyle w:val="Code"/>
        <w:rPr>
          <w:lang w:val="en-US"/>
        </w:rPr>
      </w:pPr>
      <w:r>
        <w:t>using System;</w:t>
      </w:r>
      <w:r>
        <w:br/>
        <w:t>using System.IO;</w:t>
      </w:r>
      <w:r>
        <w:br/>
        <w:t>using System.Linq;</w:t>
      </w:r>
      <w:r>
        <w:br/>
        <w:t>using System.Text;</w:t>
      </w:r>
      <w:r>
        <w:br/>
        <w:t>using Character;</w:t>
      </w:r>
      <w:r>
        <w:br/>
        <w:t>using Character.Guns;</w:t>
      </w:r>
      <w:r>
        <w:br/>
        <w:t>using CommandsSystem.Commands;</w:t>
      </w:r>
      <w:r>
        <w:br/>
        <w:t>using JsonRequest;</w:t>
      </w:r>
      <w:r>
        <w:br/>
      </w:r>
      <w:r>
        <w:br/>
        <w:t>namespace CommandsSystem {</w:t>
      </w:r>
      <w:r>
        <w:br/>
        <w:t xml:space="preserve">    </w:t>
      </w:r>
      <w:r>
        <w:br/>
        <w:t xml:space="preserve">    /// &lt;summary&gt;</w:t>
      </w:r>
      <w:r>
        <w:br/>
        <w:t xml:space="preserve">    ///     Класс для сериализации и десериализации команд</w:t>
      </w:r>
      <w:r>
        <w:br/>
        <w:t xml:space="preserve">    /// &lt;/summary&gt;</w:t>
      </w:r>
      <w:r>
        <w:br/>
        <w:t xml:space="preserve">    public class CommandsSystem {</w:t>
      </w:r>
      <w:r>
        <w:br/>
        <w:t xml:space="preserve">        /// &lt;summary&gt;</w:t>
      </w:r>
      <w:r>
        <w:br/>
        <w:t xml:space="preserve">        ///     Кодирует заданную команду в бинарный вид и записывает в stream.</w:t>
      </w:r>
      <w:r>
        <w:br/>
        <w:t xml:space="preserve">        </w:t>
      </w:r>
      <w:r w:rsidRPr="0066660B">
        <w:rPr>
          <w:lang w:val="en-US"/>
        </w:rPr>
        <w:t xml:space="preserve">///     </w:t>
      </w:r>
      <w:r>
        <w:t>Данный</w:t>
      </w:r>
      <w:r w:rsidRPr="0066660B">
        <w:rPr>
          <w:lang w:val="en-US"/>
        </w:rPr>
        <w:t xml:space="preserve"> </w:t>
      </w:r>
      <w:r>
        <w:t>метод</w:t>
      </w:r>
      <w:r w:rsidRPr="0066660B">
        <w:rPr>
          <w:lang w:val="en-US"/>
        </w:rPr>
        <w:t xml:space="preserve"> </w:t>
      </w:r>
      <w:r>
        <w:t>использует</w:t>
      </w:r>
      <w:r w:rsidRPr="0066660B">
        <w:rPr>
          <w:lang w:val="en-US"/>
        </w:rPr>
        <w:t xml:space="preserve"> </w:t>
      </w:r>
      <w:r>
        <w:t>кодогенерацию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name="command"&gt;</w:t>
      </w:r>
      <w:r>
        <w:t>Команда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name="stream"&gt;</w:t>
      </w:r>
      <w:r>
        <w:t>Поток</w:t>
      </w:r>
      <w:r w:rsidRPr="0066660B">
        <w:rPr>
          <w:lang w:val="en-US"/>
        </w:rPr>
        <w:t xml:space="preserve">, </w:t>
      </w:r>
      <w:r>
        <w:t>в</w:t>
      </w:r>
      <w:r w:rsidRPr="0066660B">
        <w:rPr>
          <w:lang w:val="en-US"/>
        </w:rPr>
        <w:t xml:space="preserve"> </w:t>
      </w:r>
      <w:r>
        <w:t>который</w:t>
      </w:r>
      <w:r w:rsidRPr="0066660B">
        <w:rPr>
          <w:lang w:val="en-US"/>
        </w:rPr>
        <w:t xml:space="preserve"> </w:t>
      </w:r>
      <w:r>
        <w:t>нужно</w:t>
      </w:r>
      <w:r w:rsidRPr="0066660B">
        <w:rPr>
          <w:lang w:val="en-US"/>
        </w:rPr>
        <w:t xml:space="preserve"> </w:t>
      </w:r>
      <w:r>
        <w:t>записать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&lt;typeparam name="T"&gt;</w:t>
      </w:r>
      <w:r>
        <w:t>Тип</w:t>
      </w:r>
      <w:r w:rsidRPr="0066660B">
        <w:rPr>
          <w:lang w:val="en-US"/>
        </w:rPr>
        <w:t xml:space="preserve"> </w:t>
      </w:r>
      <w:r>
        <w:t>команды</w:t>
      </w:r>
      <w:r w:rsidRPr="0066660B">
        <w:rPr>
          <w:lang w:val="en-US"/>
        </w:rPr>
        <w:t>&lt;/typeparam&gt;</w:t>
      </w:r>
      <w:r w:rsidRPr="0066660B">
        <w:rPr>
          <w:lang w:val="en-US"/>
        </w:rPr>
        <w:br/>
        <w:t xml:space="preserve">        private void EncodeCommand&lt;T&gt;(T command, Stream stream) where T : ICommand {</w:t>
      </w:r>
      <w:r w:rsidRPr="0066660B">
        <w:rPr>
          <w:lang w:val="en-US"/>
        </w:rPr>
        <w:br/>
        <w:t>/*BEGIN2*/</w:t>
      </w:r>
      <w:r w:rsidRPr="0066660B">
        <w:rPr>
          <w:lang w:val="en-US"/>
        </w:rPr>
        <w:br/>
        <w:t xml:space="preserve">            if (command is AddOrChangeInstance addorchangeinstance) {</w:t>
      </w:r>
      <w:r w:rsidRPr="0066660B">
        <w:rPr>
          <w:lang w:val="en-US"/>
        </w:rPr>
        <w:br/>
        <w:t xml:space="preserve">                stream.WriteByte((byte)0);</w:t>
      </w:r>
      <w:r w:rsidRPr="0066660B">
        <w:rPr>
          <w:lang w:val="en-US"/>
        </w:rPr>
        <w:br/>
        <w:t xml:space="preserve">                var buf = addorchangeinstance.Serialize();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AddPlayerToGame addplayertogame) {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    stream.WriteByte((byte)1);</w:t>
      </w:r>
      <w:r w:rsidRPr="0066660B">
        <w:rPr>
          <w:lang w:val="en-US"/>
        </w:rPr>
        <w:br/>
        <w:t xml:space="preserve">                var buf = addplayertogame.Serialize();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ApplyForceCommand applyforcecommand) {</w:t>
      </w:r>
      <w:r w:rsidRPr="0066660B">
        <w:rPr>
          <w:lang w:val="en-US"/>
        </w:rPr>
        <w:br/>
        <w:t xml:space="preserve">                stream.WriteByte((byte)2);</w:t>
      </w:r>
      <w:r w:rsidRPr="0066660B">
        <w:rPr>
          <w:lang w:val="en-US"/>
        </w:rPr>
        <w:br/>
        <w:t xml:space="preserve">                var buf = applyforcecommand.Serialize();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ChangeHPCommand changehpcommand) {</w:t>
      </w:r>
      <w:r w:rsidRPr="0066660B">
        <w:rPr>
          <w:lang w:val="en-US"/>
        </w:rPr>
        <w:br/>
        <w:t xml:space="preserve">                stream.WriteByte((byte)3);</w:t>
      </w:r>
      <w:r w:rsidRPr="0066660B">
        <w:rPr>
          <w:lang w:val="en-US"/>
        </w:rPr>
        <w:br/>
        <w:t xml:space="preserve">                var buf = changehpcommand.Serialize();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ChangePlayerProperty changeplayerproperty) {</w:t>
      </w:r>
      <w:r w:rsidRPr="0066660B">
        <w:rPr>
          <w:lang w:val="en-US"/>
        </w:rPr>
        <w:br/>
        <w:t xml:space="preserve">                stream.WriteByte((byte)4);</w:t>
      </w:r>
      <w:r w:rsidRPr="0066660B">
        <w:rPr>
          <w:lang w:val="en-US"/>
        </w:rPr>
        <w:br/>
        <w:t xml:space="preserve">                var buf = changeplayerproperty.Serialize();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ChangePlayerScore changeplayerscore) {</w:t>
      </w:r>
      <w:r w:rsidRPr="0066660B">
        <w:rPr>
          <w:lang w:val="en-US"/>
        </w:rPr>
        <w:br/>
        <w:t xml:space="preserve">                stream.WriteByte((byte)5);</w:t>
      </w:r>
      <w:r w:rsidRPr="0066660B">
        <w:rPr>
          <w:lang w:val="en-US"/>
        </w:rPr>
        <w:br/>
        <w:t xml:space="preserve">                var buf = changeplayerscore.Serialize();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CreateChatMessageCommand createchatmessagecommand) {</w:t>
      </w:r>
      <w:r w:rsidRPr="0066660B">
        <w:rPr>
          <w:lang w:val="en-US"/>
        </w:rPr>
        <w:br/>
        <w:t xml:space="preserve">                stream.WriteByte((byte)6);</w:t>
      </w:r>
      <w:r w:rsidRPr="0066660B">
        <w:rPr>
          <w:lang w:val="en-US"/>
        </w:rPr>
        <w:br/>
        <w:t xml:space="preserve">                var buf = createchatmessagecommand.Serialize();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DrawPositionTracerCommand drawpositiontracercommand) {</w:t>
      </w:r>
      <w:r w:rsidRPr="0066660B">
        <w:rPr>
          <w:lang w:val="en-US"/>
        </w:rPr>
        <w:br/>
        <w:t xml:space="preserve">                stream.WriteByte((byte)7);</w:t>
      </w:r>
      <w:r w:rsidRPr="0066660B">
        <w:rPr>
          <w:lang w:val="en-US"/>
        </w:rPr>
        <w:br/>
        <w:t xml:space="preserve">                var buf = drawpositiontracercommand.Serialize();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DrawTargetedTracerCommand drawtargetedtracercommand) {</w:t>
      </w:r>
      <w:r w:rsidRPr="0066660B">
        <w:rPr>
          <w:lang w:val="en-US"/>
        </w:rPr>
        <w:br/>
        <w:t xml:space="preserve">                stream.WriteByte((byte)8);</w:t>
      </w:r>
      <w:r w:rsidRPr="0066660B">
        <w:rPr>
          <w:lang w:val="en-US"/>
        </w:rPr>
        <w:br/>
        <w:t xml:space="preserve">                var buf = drawtargetedtracercommand.Serialize();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ExplodeBombCommand explodebombcommand) {</w:t>
      </w:r>
      <w:r w:rsidRPr="0066660B">
        <w:rPr>
          <w:lang w:val="en-US"/>
        </w:rPr>
        <w:br/>
        <w:t xml:space="preserve">                stream.WriteByte((byte)9);</w:t>
      </w:r>
      <w:r w:rsidRPr="0066660B">
        <w:rPr>
          <w:lang w:val="en-US"/>
        </w:rPr>
        <w:br/>
        <w:t xml:space="preserve">                var buf = explodebombcommand.Serialize();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PickCoinCommand pickcoincommand) {</w:t>
      </w:r>
      <w:r w:rsidRPr="0066660B">
        <w:rPr>
          <w:lang w:val="en-US"/>
        </w:rPr>
        <w:br/>
        <w:t xml:space="preserve">                stream.WriteByte((byte)10);</w:t>
      </w:r>
      <w:r w:rsidRPr="0066660B">
        <w:rPr>
          <w:lang w:val="en-US"/>
        </w:rPr>
        <w:br/>
        <w:t xml:space="preserve">                var buf = pickcoincommand.Serialize();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} else</w:t>
      </w:r>
      <w:r w:rsidRPr="0066660B">
        <w:rPr>
          <w:lang w:val="en-US"/>
        </w:rPr>
        <w:br/>
        <w:t xml:space="preserve">            if (command is PickUpGunCommand pickupguncommand) {</w:t>
      </w:r>
      <w:r w:rsidRPr="0066660B">
        <w:rPr>
          <w:lang w:val="en-US"/>
        </w:rPr>
        <w:br/>
        <w:t xml:space="preserve">                stream.WriteByte((byte)11);</w:t>
      </w:r>
      <w:r w:rsidRPr="0066660B">
        <w:rPr>
          <w:lang w:val="en-US"/>
        </w:rPr>
        <w:br/>
        <w:t xml:space="preserve">                var buf = pickupguncommand.Serialize();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PlayerPushCommand playerpushcommand) {</w:t>
      </w:r>
      <w:r w:rsidRPr="0066660B">
        <w:rPr>
          <w:lang w:val="en-US"/>
        </w:rPr>
        <w:br/>
        <w:t xml:space="preserve">                stream.WriteByte((byte)12);</w:t>
      </w:r>
      <w:r w:rsidRPr="0066660B">
        <w:rPr>
          <w:lang w:val="en-US"/>
        </w:rPr>
        <w:br/>
        <w:t xml:space="preserve">                var buf = playerpushcommand.Serialize();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SetAfterShowResultsCommand setaftershowresultscommand) {</w:t>
      </w:r>
      <w:r w:rsidRPr="0066660B">
        <w:rPr>
          <w:lang w:val="en-US"/>
        </w:rPr>
        <w:br/>
        <w:t xml:space="preserve">                stream.WriteByte((byte)13);</w:t>
      </w:r>
      <w:r w:rsidRPr="0066660B">
        <w:rPr>
          <w:lang w:val="en-US"/>
        </w:rPr>
        <w:br/>
        <w:t xml:space="preserve">                var buf = setaftershowresultscommand.Serialize();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SetGameMode setgamemode) {</w:t>
      </w:r>
      <w:r w:rsidRPr="0066660B">
        <w:rPr>
          <w:lang w:val="en-US"/>
        </w:rPr>
        <w:br/>
        <w:t xml:space="preserve">                stream.WriteByte((byte)14);</w:t>
      </w:r>
      <w:r w:rsidRPr="0066660B">
        <w:rPr>
          <w:lang w:val="en-US"/>
        </w:rPr>
        <w:br/>
        <w:t xml:space="preserve">                var buf = setgamemode.Serialize();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SetPlatformStateCommand setplatformstatecommand) {</w:t>
      </w:r>
      <w:r w:rsidRPr="0066660B">
        <w:rPr>
          <w:lang w:val="en-US"/>
        </w:rPr>
        <w:br/>
        <w:t xml:space="preserve">                stream.WriteByte((byte)15);</w:t>
      </w:r>
      <w:r w:rsidRPr="0066660B">
        <w:rPr>
          <w:lang w:val="en-US"/>
        </w:rPr>
        <w:br/>
        <w:t xml:space="preserve">                var buf = setplatformstatecommand.Serialize();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SpawnParabolaFlyingCommand spawnparabolaflyingcommand) {</w:t>
      </w:r>
      <w:r w:rsidRPr="0066660B">
        <w:rPr>
          <w:lang w:val="en-US"/>
        </w:rPr>
        <w:br/>
        <w:t xml:space="preserve">                stream.WriteByte((byte)16);</w:t>
      </w:r>
      <w:r w:rsidRPr="0066660B">
        <w:rPr>
          <w:lang w:val="en-US"/>
        </w:rPr>
        <w:br/>
        <w:t xml:space="preserve">                var buf = spawnparabolaflyingcommand.Serialize();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SpawnPlayerCommand spawnplayercommand) {</w:t>
      </w:r>
      <w:r w:rsidRPr="0066660B">
        <w:rPr>
          <w:lang w:val="en-US"/>
        </w:rPr>
        <w:br/>
        <w:t xml:space="preserve">                stream.WriteByte((byte)17);</w:t>
      </w:r>
      <w:r w:rsidRPr="0066660B">
        <w:rPr>
          <w:lang w:val="en-US"/>
        </w:rPr>
        <w:br/>
        <w:t xml:space="preserve">                var buf = spawnplayercommand.Serialize();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SpawnPrefabCommand spawnprefabcommand) {</w:t>
      </w:r>
      <w:r w:rsidRPr="0066660B">
        <w:rPr>
          <w:lang w:val="en-US"/>
        </w:rPr>
        <w:br/>
        <w:t xml:space="preserve">                stream.WriteByte((byte)18);</w:t>
      </w:r>
      <w:r w:rsidRPr="0066660B">
        <w:rPr>
          <w:lang w:val="en-US"/>
        </w:rPr>
        <w:br/>
        <w:t xml:space="preserve">                var buf = spawnprefabcommand.Serialize();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StartGameCommand startgamecommand) {</w:t>
      </w:r>
      <w:r w:rsidRPr="0066660B">
        <w:rPr>
          <w:lang w:val="en-US"/>
        </w:rPr>
        <w:br/>
        <w:t xml:space="preserve">                stream.WriteByte((byte)19);</w:t>
      </w:r>
      <w:r w:rsidRPr="0066660B">
        <w:rPr>
          <w:lang w:val="en-US"/>
        </w:rPr>
        <w:br/>
        <w:t xml:space="preserve">                var buf = startgamecommand.Serialize();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TakeOwnCommand takeowncommand) {</w:t>
      </w:r>
      <w:r w:rsidRPr="0066660B">
        <w:rPr>
          <w:lang w:val="en-US"/>
        </w:rPr>
        <w:br/>
        <w:t xml:space="preserve">                stream.WriteByte((byte)20);</w:t>
      </w:r>
      <w:r w:rsidRPr="0066660B">
        <w:rPr>
          <w:lang w:val="en-US"/>
        </w:rPr>
        <w:br/>
        <w:t xml:space="preserve">                var buf = takeowncommand.Serialize();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Pistol pistol) {</w:t>
      </w:r>
      <w:r w:rsidRPr="0066660B">
        <w:rPr>
          <w:lang w:val="en-US"/>
        </w:rPr>
        <w:br/>
        <w:t xml:space="preserve">                stream.WriteByte((byte)21);</w:t>
      </w:r>
      <w:r w:rsidRPr="0066660B">
        <w:rPr>
          <w:lang w:val="en-US"/>
        </w:rPr>
        <w:br/>
        <w:t xml:space="preserve">                var buf = pistol.Serialize();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ShotGun shotgun) {</w:t>
      </w:r>
      <w:r w:rsidRPr="0066660B">
        <w:rPr>
          <w:lang w:val="en-US"/>
        </w:rPr>
        <w:br/>
        <w:t xml:space="preserve">                stream.WriteByte((byte)22);</w:t>
      </w:r>
      <w:r w:rsidRPr="0066660B">
        <w:rPr>
          <w:lang w:val="en-US"/>
        </w:rPr>
        <w:br/>
        <w:t xml:space="preserve">                var buf = shotgun.Serialize();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SemiautoGun semiautogun) {</w:t>
      </w:r>
      <w:r w:rsidRPr="0066660B">
        <w:rPr>
          <w:lang w:val="en-US"/>
        </w:rPr>
        <w:br/>
        <w:t xml:space="preserve">                stream.WriteByte((byte)23);</w:t>
      </w:r>
      <w:r w:rsidRPr="0066660B">
        <w:rPr>
          <w:lang w:val="en-US"/>
        </w:rPr>
        <w:br/>
        <w:t xml:space="preserve">                var buf = semiautogun.Serialize();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 xml:space="preserve">            if (command is BombGun bombgun) {</w:t>
      </w:r>
      <w:r w:rsidRPr="0066660B">
        <w:rPr>
          <w:lang w:val="en-US"/>
        </w:rPr>
        <w:br/>
        <w:t xml:space="preserve">                stream.WriteByte((byte)24);</w:t>
      </w:r>
      <w:r w:rsidRPr="0066660B">
        <w:rPr>
          <w:lang w:val="en-US"/>
        </w:rPr>
        <w:br/>
        <w:t xml:space="preserve">                var buf = bombgun.Serialize();</w:t>
      </w:r>
      <w:r w:rsidRPr="0066660B">
        <w:rPr>
          <w:lang w:val="en-US"/>
        </w:rPr>
        <w:br/>
        <w:t xml:space="preserve">                stream.Write(buf, 0, buf.Length);</w:t>
      </w:r>
      <w:r w:rsidRPr="0066660B">
        <w:rPr>
          <w:lang w:val="en-US"/>
        </w:rPr>
        <w:br/>
        <w:t xml:space="preserve">            } else</w:t>
      </w:r>
      <w:r w:rsidRPr="0066660B">
        <w:rPr>
          <w:lang w:val="en-US"/>
        </w:rPr>
        <w:br/>
        <w:t>/*END2*/</w:t>
      </w:r>
      <w:r w:rsidRPr="0066660B">
        <w:rPr>
          <w:lang w:val="en-US"/>
        </w:rPr>
        <w:br/>
        <w:t xml:space="preserve">            {</w:t>
      </w:r>
      <w:r w:rsidRPr="0066660B">
        <w:rPr>
          <w:lang w:val="en-US"/>
        </w:rPr>
        <w:br/>
        <w:t xml:space="preserve">                throw new ArgumentException("Unknown command: " + command.GetType());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               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MemoryStream </w:t>
      </w:r>
      <w:r>
        <w:t>для</w:t>
      </w:r>
      <w:r w:rsidRPr="0066660B">
        <w:rPr>
          <w:lang w:val="en-US"/>
        </w:rPr>
        <w:t xml:space="preserve"> </w:t>
      </w:r>
      <w:r>
        <w:t>внутреннего</w:t>
      </w:r>
      <w:r w:rsidRPr="0066660B">
        <w:rPr>
          <w:lang w:val="en-US"/>
        </w:rPr>
        <w:t xml:space="preserve"> </w:t>
      </w:r>
      <w:r>
        <w:t>использования</w:t>
      </w:r>
      <w:r w:rsidRPr="0066660B">
        <w:rPr>
          <w:lang w:val="en-US"/>
        </w:rPr>
        <w:t xml:space="preserve"> (</w:t>
      </w:r>
      <w:r>
        <w:t>нужен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уменьшения</w:t>
      </w:r>
      <w:r w:rsidRPr="0066660B">
        <w:rPr>
          <w:lang w:val="en-US"/>
        </w:rPr>
        <w:t xml:space="preserve"> </w:t>
      </w:r>
      <w:r>
        <w:t>нагрузки</w:t>
      </w:r>
      <w:r w:rsidRPr="0066660B">
        <w:rPr>
          <w:lang w:val="en-US"/>
        </w:rPr>
        <w:t xml:space="preserve"> </w:t>
      </w:r>
      <w:r>
        <w:t>на</w:t>
      </w:r>
      <w:r w:rsidRPr="0066660B">
        <w:rPr>
          <w:lang w:val="en-US"/>
        </w:rPr>
        <w:t xml:space="preserve"> </w:t>
      </w:r>
      <w:r>
        <w:t>сборщик</w:t>
      </w:r>
      <w:r w:rsidRPr="0066660B">
        <w:rPr>
          <w:lang w:val="en-US"/>
        </w:rPr>
        <w:t xml:space="preserve"> </w:t>
      </w:r>
      <w:r>
        <w:t>мусора</w:t>
      </w:r>
      <w:r w:rsidRPr="0066660B">
        <w:rPr>
          <w:lang w:val="en-US"/>
        </w:rPr>
        <w:t>)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static MemoryStream _stream = new MemoryStream();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BinaryWriter </w:t>
      </w:r>
      <w:r>
        <w:t>для</w:t>
      </w:r>
      <w:r w:rsidRPr="0066660B">
        <w:rPr>
          <w:lang w:val="en-US"/>
        </w:rPr>
        <w:t xml:space="preserve"> </w:t>
      </w:r>
      <w:r>
        <w:t>внутреннего</w:t>
      </w:r>
      <w:r w:rsidRPr="0066660B">
        <w:rPr>
          <w:lang w:val="en-US"/>
        </w:rPr>
        <w:t xml:space="preserve"> </w:t>
      </w:r>
      <w:r>
        <w:t>использования</w:t>
      </w:r>
      <w:r w:rsidRPr="0066660B">
        <w:rPr>
          <w:lang w:val="en-US"/>
        </w:rPr>
        <w:t xml:space="preserve"> (</w:t>
      </w:r>
      <w:r>
        <w:t>нужен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уменьшения</w:t>
      </w:r>
      <w:r w:rsidRPr="0066660B">
        <w:rPr>
          <w:lang w:val="en-US"/>
        </w:rPr>
        <w:t xml:space="preserve"> </w:t>
      </w:r>
      <w:r>
        <w:t>нагрузки</w:t>
      </w:r>
      <w:r w:rsidRPr="0066660B">
        <w:rPr>
          <w:lang w:val="en-US"/>
        </w:rPr>
        <w:t xml:space="preserve"> </w:t>
      </w:r>
      <w:r>
        <w:t>на</w:t>
      </w:r>
      <w:r w:rsidRPr="0066660B">
        <w:rPr>
          <w:lang w:val="en-US"/>
        </w:rPr>
        <w:t xml:space="preserve"> </w:t>
      </w:r>
      <w:r>
        <w:t>сборщик</w:t>
      </w:r>
      <w:r w:rsidRPr="0066660B">
        <w:rPr>
          <w:lang w:val="en-US"/>
        </w:rPr>
        <w:t xml:space="preserve"> </w:t>
      </w:r>
      <w:r>
        <w:t>мусора</w:t>
      </w:r>
      <w:r w:rsidRPr="0066660B">
        <w:rPr>
          <w:lang w:val="en-US"/>
        </w:rPr>
        <w:t>)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static BinaryWriter _writer = new BinaryWriter(_stream);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Очищает</w:t>
      </w:r>
      <w:r w:rsidRPr="0066660B">
        <w:rPr>
          <w:lang w:val="en-US"/>
        </w:rPr>
        <w:t xml:space="preserve"> </w:t>
      </w:r>
      <w:r>
        <w:t>потоки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записи</w:t>
      </w:r>
      <w:r w:rsidRPr="0066660B">
        <w:rPr>
          <w:lang w:val="en-US"/>
        </w:rPr>
        <w:t xml:space="preserve"> </w:t>
      </w:r>
      <w:r>
        <w:t>команд</w:t>
      </w:r>
      <w:r w:rsidRPr="0066660B">
        <w:rPr>
          <w:lang w:val="en-US"/>
        </w:rPr>
        <w:t xml:space="preserve"> </w:t>
      </w:r>
      <w:r>
        <w:t>от</w:t>
      </w:r>
      <w:r w:rsidRPr="0066660B">
        <w:rPr>
          <w:lang w:val="en-US"/>
        </w:rPr>
        <w:t xml:space="preserve"> </w:t>
      </w:r>
      <w:r>
        <w:t>данных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void ResetWriteStreams() {</w:t>
      </w:r>
      <w:r w:rsidRPr="0066660B">
        <w:rPr>
          <w:lang w:val="en-US"/>
        </w:rPr>
        <w:br/>
        <w:t xml:space="preserve">            _stream.SetLength(0);</w:t>
      </w:r>
      <w:r w:rsidRPr="0066660B">
        <w:rPr>
          <w:lang w:val="en-US"/>
        </w:rPr>
        <w:br/>
        <w:t xml:space="preserve">            _writer.Seek(0, SeekOrigin.Begin);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///     </w:t>
      </w:r>
      <w:r>
        <w:t>Кодирует</w:t>
      </w:r>
      <w:r w:rsidRPr="0066660B">
        <w:rPr>
          <w:lang w:val="en-US"/>
        </w:rPr>
        <w:t xml:space="preserve"> </w:t>
      </w:r>
      <w:r>
        <w:t>обычную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name="command"&gt;</w:t>
      </w:r>
      <w:r>
        <w:t>Команда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name="room"&gt;</w:t>
      </w:r>
      <w:r>
        <w:t>Комната</w:t>
      </w:r>
      <w:r w:rsidRPr="0066660B">
        <w:rPr>
          <w:lang w:val="en-US"/>
        </w:rPr>
        <w:t xml:space="preserve">, </w:t>
      </w:r>
      <w:r>
        <w:t>в</w:t>
      </w:r>
      <w:r w:rsidRPr="0066660B">
        <w:rPr>
          <w:lang w:val="en-US"/>
        </w:rPr>
        <w:t xml:space="preserve"> </w:t>
      </w:r>
      <w:r>
        <w:t>которую</w:t>
      </w:r>
      <w:r w:rsidRPr="0066660B">
        <w:rPr>
          <w:lang w:val="en-US"/>
        </w:rPr>
        <w:t xml:space="preserve"> </w:t>
      </w:r>
      <w:r>
        <w:t>нужно</w:t>
      </w:r>
      <w:r w:rsidRPr="0066660B">
        <w:rPr>
          <w:lang w:val="en-US"/>
        </w:rPr>
        <w:t xml:space="preserve"> </w:t>
      </w:r>
      <w:r>
        <w:t>отправить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name="flags"&gt;</w:t>
      </w:r>
      <w:r>
        <w:t>Флаги</w:t>
      </w:r>
      <w:r w:rsidRPr="0066660B">
        <w:rPr>
          <w:lang w:val="en-US"/>
        </w:rPr>
        <w:t xml:space="preserve"> </w:t>
      </w:r>
      <w:r>
        <w:t>отправки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&lt;typeparam name="T"&gt;</w:t>
      </w:r>
      <w:r>
        <w:t>Тип</w:t>
      </w:r>
      <w:r w:rsidRPr="0066660B">
        <w:rPr>
          <w:lang w:val="en-US"/>
        </w:rPr>
        <w:t xml:space="preserve"> </w:t>
      </w:r>
      <w:r>
        <w:t>команды</w:t>
      </w:r>
      <w:r w:rsidRPr="0066660B">
        <w:rPr>
          <w:lang w:val="en-US"/>
        </w:rPr>
        <w:t>&lt;/typeparam&gt;</w:t>
      </w:r>
      <w:r w:rsidRPr="0066660B">
        <w:rPr>
          <w:lang w:val="en-US"/>
        </w:rPr>
        <w:br/>
        <w:t xml:space="preserve">        /// &lt;returns&gt;</w:t>
      </w:r>
      <w:r>
        <w:t>Закодировннаую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бинарный</w:t>
      </w:r>
      <w:r w:rsidRPr="0066660B">
        <w:rPr>
          <w:lang w:val="en-US"/>
        </w:rPr>
        <w:t xml:space="preserve"> </w:t>
      </w:r>
      <w:r>
        <w:t>вид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    public byte[] EncodeSimpleCommand&lt;T&gt;(T command, int room, MessageFlags flags) where T : ICommand {</w:t>
      </w:r>
      <w:r w:rsidRPr="0066660B">
        <w:rPr>
          <w:lang w:val="en-US"/>
        </w:rPr>
        <w:br/>
        <w:t xml:space="preserve">            ResetWriteStreams();</w:t>
      </w:r>
      <w:r w:rsidRPr="0066660B">
        <w:rPr>
          <w:lang w:val="en-US"/>
        </w:rPr>
        <w:br/>
        <w:t xml:space="preserve">            _writer.Write((byte) MessageType.SimpleMessage); </w:t>
      </w:r>
      <w:r w:rsidRPr="0066660B">
        <w:rPr>
          <w:lang w:val="en-US"/>
        </w:rPr>
        <w:br/>
        <w:t xml:space="preserve">            _writer.Write((int)room);</w:t>
      </w:r>
      <w:r w:rsidRPr="0066660B">
        <w:rPr>
          <w:lang w:val="en-US"/>
        </w:rPr>
        <w:br/>
        <w:t xml:space="preserve">            _writer.Write((byte)flags);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EncodeCommand(command, _stream);</w:t>
      </w:r>
      <w:r w:rsidRPr="0066660B">
        <w:rPr>
          <w:lang w:val="en-US"/>
        </w:rPr>
        <w:br/>
        <w:t xml:space="preserve">            return _stream.ToArray();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Кодирует</w:t>
      </w:r>
      <w:r w:rsidRPr="0066660B">
        <w:rPr>
          <w:lang w:val="en-US"/>
        </w:rPr>
        <w:t xml:space="preserve"> </w:t>
      </w:r>
      <w:r>
        <w:t>уникальную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name="command"&gt;</w:t>
      </w:r>
      <w:r>
        <w:t>Команда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name="room"&gt;</w:t>
      </w:r>
      <w:r>
        <w:t>Комната</w:t>
      </w:r>
      <w:r w:rsidRPr="0066660B">
        <w:rPr>
          <w:lang w:val="en-US"/>
        </w:rPr>
        <w:t xml:space="preserve">, </w:t>
      </w:r>
      <w:r>
        <w:t>в</w:t>
      </w:r>
      <w:r w:rsidRPr="0066660B">
        <w:rPr>
          <w:lang w:val="en-US"/>
        </w:rPr>
        <w:t xml:space="preserve"> </w:t>
      </w:r>
      <w:r>
        <w:t>которую</w:t>
      </w:r>
      <w:r w:rsidRPr="0066660B">
        <w:rPr>
          <w:lang w:val="en-US"/>
        </w:rPr>
        <w:t xml:space="preserve"> </w:t>
      </w:r>
      <w:r>
        <w:t>нужно</w:t>
      </w:r>
      <w:r w:rsidRPr="0066660B">
        <w:rPr>
          <w:lang w:val="en-US"/>
        </w:rPr>
        <w:t xml:space="preserve"> </w:t>
      </w:r>
      <w:r>
        <w:t>отправить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name="code1"&gt;</w:t>
      </w:r>
      <w:r>
        <w:t>Первая</w:t>
      </w:r>
      <w:r w:rsidRPr="0066660B">
        <w:rPr>
          <w:lang w:val="en-US"/>
        </w:rPr>
        <w:t xml:space="preserve"> </w:t>
      </w:r>
      <w:r>
        <w:t>половина</w:t>
      </w:r>
      <w:r w:rsidRPr="0066660B">
        <w:rPr>
          <w:lang w:val="en-US"/>
        </w:rPr>
        <w:t xml:space="preserve"> </w:t>
      </w:r>
      <w:r>
        <w:t>уникального</w:t>
      </w:r>
      <w:r w:rsidRPr="0066660B">
        <w:rPr>
          <w:lang w:val="en-US"/>
        </w:rPr>
        <w:t xml:space="preserve"> </w:t>
      </w:r>
      <w:r>
        <w:t>кода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name="code2"&gt;</w:t>
      </w:r>
      <w:r>
        <w:t>Вторая</w:t>
      </w:r>
      <w:r w:rsidRPr="0066660B">
        <w:rPr>
          <w:lang w:val="en-US"/>
        </w:rPr>
        <w:t xml:space="preserve"> </w:t>
      </w:r>
      <w:r>
        <w:t>половина</w:t>
      </w:r>
      <w:r w:rsidRPr="0066660B">
        <w:rPr>
          <w:lang w:val="en-US"/>
        </w:rPr>
        <w:t xml:space="preserve"> </w:t>
      </w:r>
      <w:r>
        <w:t>уникального</w:t>
      </w:r>
      <w:r w:rsidRPr="0066660B">
        <w:rPr>
          <w:lang w:val="en-US"/>
        </w:rPr>
        <w:t xml:space="preserve"> </w:t>
      </w:r>
      <w:r>
        <w:t>кода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name="flags"&gt;</w:t>
      </w:r>
      <w:r>
        <w:t>Флаги</w:t>
      </w:r>
      <w:r w:rsidRPr="0066660B">
        <w:rPr>
          <w:lang w:val="en-US"/>
        </w:rPr>
        <w:t xml:space="preserve"> </w:t>
      </w:r>
      <w:r>
        <w:t>отправки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&lt;typeparam name="T"&gt;</w:t>
      </w:r>
      <w:r>
        <w:t>Тип</w:t>
      </w:r>
      <w:r w:rsidRPr="0066660B">
        <w:rPr>
          <w:lang w:val="en-US"/>
        </w:rPr>
        <w:t xml:space="preserve"> </w:t>
      </w:r>
      <w:r>
        <w:t>команды</w:t>
      </w:r>
      <w:r w:rsidRPr="0066660B">
        <w:rPr>
          <w:lang w:val="en-US"/>
        </w:rPr>
        <w:t>&lt;/typeparam&gt;</w:t>
      </w:r>
      <w:r w:rsidRPr="0066660B">
        <w:rPr>
          <w:lang w:val="en-US"/>
        </w:rPr>
        <w:br/>
        <w:t xml:space="preserve">        /// &lt;returns&gt;</w:t>
      </w:r>
      <w:r>
        <w:t>Закодировннаую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бинарный</w:t>
      </w:r>
      <w:r w:rsidRPr="0066660B">
        <w:rPr>
          <w:lang w:val="en-US"/>
        </w:rPr>
        <w:t xml:space="preserve"> </w:t>
      </w:r>
      <w:r>
        <w:t>вид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    public byte[] EncodeUniqCommand&lt;T&gt;(T command, int room, int code1, int code2, MessageFlags flags) where T : ICommand {</w:t>
      </w:r>
      <w:r w:rsidRPr="0066660B">
        <w:rPr>
          <w:lang w:val="en-US"/>
        </w:rPr>
        <w:br/>
        <w:t xml:space="preserve">            ResetWriteStreams();</w:t>
      </w:r>
      <w:r w:rsidRPr="0066660B">
        <w:rPr>
          <w:lang w:val="en-US"/>
        </w:rPr>
        <w:br/>
        <w:t xml:space="preserve">            _writer.Write((byte) MessageType.UniqMessage);</w:t>
      </w:r>
      <w:r w:rsidRPr="0066660B">
        <w:rPr>
          <w:lang w:val="en-US"/>
        </w:rPr>
        <w:br/>
        <w:t xml:space="preserve">            _writer.Write(room);</w:t>
      </w:r>
      <w:r w:rsidRPr="0066660B">
        <w:rPr>
          <w:lang w:val="en-US"/>
        </w:rPr>
        <w:br/>
        <w:t xml:space="preserve">            _writer.Write((byte)flags);</w:t>
      </w:r>
      <w:r w:rsidRPr="0066660B">
        <w:rPr>
          <w:lang w:val="en-US"/>
        </w:rPr>
        <w:br/>
        <w:t xml:space="preserve">            _writer.Write(code1);</w:t>
      </w:r>
      <w:r w:rsidRPr="0066660B">
        <w:rPr>
          <w:lang w:val="en-US"/>
        </w:rPr>
        <w:br/>
        <w:t xml:space="preserve">            _writer.Write(code2);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EncodeCommand(command, _stream);</w:t>
      </w:r>
      <w:r w:rsidRPr="0066660B">
        <w:rPr>
          <w:lang w:val="en-US"/>
        </w:rPr>
        <w:br/>
        <w:t xml:space="preserve">            return _stream.ToArray();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Кодирует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 xml:space="preserve"> </w:t>
      </w:r>
      <w:r>
        <w:t>запроса</w:t>
      </w:r>
      <w:r w:rsidRPr="0066660B">
        <w:rPr>
          <w:lang w:val="en-US"/>
        </w:rPr>
        <w:t xml:space="preserve"> </w:t>
      </w:r>
      <w:r>
        <w:t>сообщений</w:t>
      </w:r>
      <w:r w:rsidRPr="0066660B">
        <w:rPr>
          <w:lang w:val="en-US"/>
        </w:rPr>
        <w:t xml:space="preserve"> </w:t>
      </w:r>
      <w:r>
        <w:t>с</w:t>
      </w:r>
      <w:r w:rsidRPr="0066660B">
        <w:rPr>
          <w:lang w:val="en-US"/>
        </w:rPr>
        <w:t xml:space="preserve"> </w:t>
      </w:r>
      <w:r>
        <w:t>сервера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name="room"&gt;</w:t>
      </w:r>
      <w:r>
        <w:t>Комната</w:t>
      </w:r>
      <w:r w:rsidRPr="0066660B">
        <w:rPr>
          <w:lang w:val="en-US"/>
        </w:rPr>
        <w:t xml:space="preserve"> </w:t>
      </w:r>
      <w:r>
        <w:t>из</w:t>
      </w:r>
      <w:r w:rsidRPr="0066660B">
        <w:rPr>
          <w:lang w:val="en-US"/>
        </w:rPr>
        <w:t xml:space="preserve"> </w:t>
      </w:r>
      <w:r>
        <w:t>которой</w:t>
      </w:r>
      <w:r w:rsidRPr="0066660B">
        <w:rPr>
          <w:lang w:val="en-US"/>
        </w:rPr>
        <w:t xml:space="preserve"> </w:t>
      </w:r>
      <w:r>
        <w:t>запрашиваются</w:t>
      </w:r>
      <w:r w:rsidRPr="0066660B">
        <w:rPr>
          <w:lang w:val="en-US"/>
        </w:rPr>
        <w:t xml:space="preserve"> </w:t>
      </w:r>
      <w:r>
        <w:t>сообщения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name="firstIndex"&gt;</w:t>
      </w:r>
      <w:r>
        <w:t>Индекс</w:t>
      </w:r>
      <w:r w:rsidRPr="0066660B">
        <w:rPr>
          <w:lang w:val="en-US"/>
        </w:rPr>
        <w:t xml:space="preserve"> </w:t>
      </w:r>
      <w:r>
        <w:t>первого</w:t>
      </w:r>
      <w:r w:rsidRPr="0066660B">
        <w:rPr>
          <w:lang w:val="en-US"/>
        </w:rPr>
        <w:t xml:space="preserve"> </w:t>
      </w:r>
      <w:r>
        <w:t>сообщения</w:t>
      </w:r>
      <w:r w:rsidRPr="0066660B">
        <w:rPr>
          <w:lang w:val="en-US"/>
        </w:rPr>
        <w:t xml:space="preserve">, </w:t>
      </w:r>
      <w:r>
        <w:t>которое</w:t>
      </w:r>
      <w:r w:rsidRPr="0066660B">
        <w:rPr>
          <w:lang w:val="en-US"/>
        </w:rPr>
        <w:t xml:space="preserve"> </w:t>
      </w:r>
      <w:r>
        <w:t>нужно</w:t>
      </w:r>
      <w:r w:rsidRPr="0066660B">
        <w:rPr>
          <w:lang w:val="en-US"/>
        </w:rPr>
        <w:t xml:space="preserve"> </w:t>
      </w:r>
      <w:r>
        <w:t>отправить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name="lastIndex"&gt;</w:t>
      </w:r>
      <w:r>
        <w:t>Индекс</w:t>
      </w:r>
      <w:r w:rsidRPr="0066660B">
        <w:rPr>
          <w:lang w:val="en-US"/>
        </w:rPr>
        <w:t xml:space="preserve"> </w:t>
      </w:r>
      <w:r>
        <w:t>последнего</w:t>
      </w:r>
      <w:r w:rsidRPr="0066660B">
        <w:rPr>
          <w:lang w:val="en-US"/>
        </w:rPr>
        <w:t xml:space="preserve"> </w:t>
      </w:r>
      <w:r>
        <w:t>сообщения</w:t>
      </w:r>
      <w:r w:rsidRPr="0066660B">
        <w:rPr>
          <w:lang w:val="en-US"/>
        </w:rPr>
        <w:t xml:space="preserve">, </w:t>
      </w:r>
      <w:r>
        <w:t>которое</w:t>
      </w:r>
      <w:r w:rsidRPr="0066660B">
        <w:rPr>
          <w:lang w:val="en-US"/>
        </w:rPr>
        <w:t xml:space="preserve"> </w:t>
      </w:r>
      <w:r>
        <w:lastRenderedPageBreak/>
        <w:t>нужно</w:t>
      </w:r>
      <w:r w:rsidRPr="0066660B">
        <w:rPr>
          <w:lang w:val="en-US"/>
        </w:rPr>
        <w:t xml:space="preserve"> </w:t>
      </w:r>
      <w:r>
        <w:t>отправить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name="flags"&gt;</w:t>
      </w:r>
      <w:r>
        <w:t>Флаги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&lt;returns&gt;</w:t>
      </w:r>
      <w:r>
        <w:t>Закодированную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бинарный</w:t>
      </w:r>
      <w:r w:rsidRPr="0066660B">
        <w:rPr>
          <w:lang w:val="en-US"/>
        </w:rPr>
        <w:t xml:space="preserve"> </w:t>
      </w:r>
      <w:r>
        <w:t>вид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    public byte[] EncodeAskMessage(int room, int firstIndex, int lastIndex, MessageFlags flags) {</w:t>
      </w:r>
      <w:r w:rsidRPr="0066660B">
        <w:rPr>
          <w:lang w:val="en-US"/>
        </w:rPr>
        <w:br/>
        <w:t xml:space="preserve">            ResetWriteStreams();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_writer.Write((byte) MessageType.AskMessage);</w:t>
      </w:r>
      <w:r w:rsidRPr="0066660B">
        <w:rPr>
          <w:lang w:val="en-US"/>
        </w:rPr>
        <w:br/>
        <w:t xml:space="preserve">            _writer.Write(room);</w:t>
      </w:r>
      <w:r w:rsidRPr="0066660B">
        <w:rPr>
          <w:lang w:val="en-US"/>
        </w:rPr>
        <w:br/>
        <w:t xml:space="preserve">            _writer.Write((byte)flags);</w:t>
      </w:r>
      <w:r w:rsidRPr="0066660B">
        <w:rPr>
          <w:lang w:val="en-US"/>
        </w:rPr>
        <w:br/>
        <w:t xml:space="preserve">            _writer.Write(firstIndex);</w:t>
      </w:r>
      <w:r w:rsidRPr="0066660B">
        <w:rPr>
          <w:lang w:val="en-US"/>
        </w:rPr>
        <w:br/>
        <w:t xml:space="preserve">            _writer.Write(lastIndex);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return _stream.ToArray();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Кодирует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 xml:space="preserve"> </w:t>
      </w:r>
      <w:r>
        <w:t>присоединения</w:t>
      </w:r>
      <w:r w:rsidRPr="0066660B">
        <w:rPr>
          <w:lang w:val="en-US"/>
        </w:rPr>
        <w:t xml:space="preserve"> </w:t>
      </w:r>
      <w:r>
        <w:t>к</w:t>
      </w:r>
      <w:r w:rsidRPr="0066660B">
        <w:rPr>
          <w:lang w:val="en-US"/>
        </w:rPr>
        <w:t xml:space="preserve"> </w:t>
      </w:r>
      <w:r>
        <w:t>игровой</w:t>
      </w:r>
      <w:r w:rsidRPr="0066660B">
        <w:rPr>
          <w:lang w:val="en-US"/>
        </w:rPr>
        <w:t xml:space="preserve"> </w:t>
      </w:r>
      <w:r>
        <w:t>комнате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name="room"&gt;</w:t>
      </w:r>
      <w:r>
        <w:t>Комната</w:t>
      </w:r>
      <w:r w:rsidRPr="0066660B">
        <w:rPr>
          <w:lang w:val="en-US"/>
        </w:rPr>
        <w:t xml:space="preserve">, </w:t>
      </w:r>
      <w:r>
        <w:t>к</w:t>
      </w:r>
      <w:r w:rsidRPr="0066660B">
        <w:rPr>
          <w:lang w:val="en-US"/>
        </w:rPr>
        <w:t xml:space="preserve"> </w:t>
      </w:r>
      <w:r>
        <w:t>которой</w:t>
      </w:r>
      <w:r w:rsidRPr="0066660B">
        <w:rPr>
          <w:lang w:val="en-US"/>
        </w:rPr>
        <w:t xml:space="preserve"> </w:t>
      </w:r>
      <w:r>
        <w:t>нужно</w:t>
      </w:r>
      <w:r w:rsidRPr="0066660B">
        <w:rPr>
          <w:lang w:val="en-US"/>
        </w:rPr>
        <w:t xml:space="preserve"> </w:t>
      </w:r>
      <w:r>
        <w:t>присоединиться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name="flags"&gt;</w:t>
      </w:r>
      <w:r>
        <w:t>Флаги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&lt;returns&gt;</w:t>
      </w:r>
      <w:r>
        <w:t>Закодированную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бинарный</w:t>
      </w:r>
      <w:r w:rsidRPr="0066660B">
        <w:rPr>
          <w:lang w:val="en-US"/>
        </w:rPr>
        <w:t xml:space="preserve"> </w:t>
      </w:r>
      <w:r>
        <w:t>вид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    public byte[] EncodeJoinGameRoomMessage(int room, MessageFlags flags) {</w:t>
      </w:r>
      <w:r w:rsidRPr="0066660B">
        <w:rPr>
          <w:lang w:val="en-US"/>
        </w:rPr>
        <w:br/>
        <w:t xml:space="preserve">            ResetWriteStreams();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_writer.Write((byte) MessageType.JoinGameRoom);</w:t>
      </w:r>
      <w:r w:rsidRPr="0066660B">
        <w:rPr>
          <w:lang w:val="en-US"/>
        </w:rPr>
        <w:br/>
        <w:t xml:space="preserve">            _writer.Write(room);</w:t>
      </w:r>
      <w:r w:rsidRPr="0066660B">
        <w:rPr>
          <w:lang w:val="en-US"/>
        </w:rPr>
        <w:br/>
        <w:t xml:space="preserve">            _writer.Write((byte)flags);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return _stream.ToArray();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Кодирует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 xml:space="preserve"> </w:t>
      </w:r>
      <w:r>
        <w:t>покидания</w:t>
      </w:r>
      <w:r w:rsidRPr="0066660B">
        <w:rPr>
          <w:lang w:val="en-US"/>
        </w:rPr>
        <w:t xml:space="preserve"> </w:t>
      </w:r>
      <w:r>
        <w:t>игровой</w:t>
      </w:r>
      <w:r w:rsidRPr="0066660B">
        <w:rPr>
          <w:lang w:val="en-US"/>
        </w:rPr>
        <w:t xml:space="preserve"> </w:t>
      </w:r>
      <w:r>
        <w:t>комнаты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name="room"&gt;</w:t>
      </w:r>
      <w:r>
        <w:t>Комната</w:t>
      </w:r>
      <w:r w:rsidRPr="0066660B">
        <w:rPr>
          <w:lang w:val="en-US"/>
        </w:rPr>
        <w:t xml:space="preserve">, </w:t>
      </w:r>
      <w:r>
        <w:t>которую</w:t>
      </w:r>
      <w:r w:rsidRPr="0066660B">
        <w:rPr>
          <w:lang w:val="en-US"/>
        </w:rPr>
        <w:t xml:space="preserve"> </w:t>
      </w:r>
      <w:r>
        <w:t>нужно</w:t>
      </w:r>
      <w:r w:rsidRPr="0066660B">
        <w:rPr>
          <w:lang w:val="en-US"/>
        </w:rPr>
        <w:t xml:space="preserve"> </w:t>
      </w:r>
      <w:r>
        <w:t>покинуть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name="flags"&gt;</w:t>
      </w:r>
      <w:r>
        <w:t>Флаги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&lt;returns&gt;</w:t>
      </w:r>
      <w:r>
        <w:t>Закодированную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бинарный</w:t>
      </w:r>
      <w:r w:rsidRPr="0066660B">
        <w:rPr>
          <w:lang w:val="en-US"/>
        </w:rPr>
        <w:t xml:space="preserve"> </w:t>
      </w:r>
      <w:r>
        <w:t>вид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    public byte[] EncodeLeaveGameRoomMessage(int room, MessageFlags flags) {</w:t>
      </w:r>
      <w:r w:rsidRPr="0066660B">
        <w:rPr>
          <w:lang w:val="en-US"/>
        </w:rPr>
        <w:br/>
        <w:t xml:space="preserve">            ResetWriteStreams();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_writer.Write((byte) MessageType.LeaveGameRoom);</w:t>
      </w:r>
      <w:r w:rsidRPr="0066660B">
        <w:rPr>
          <w:lang w:val="en-US"/>
        </w:rPr>
        <w:br/>
        <w:t xml:space="preserve">            _writer.Write(room);</w:t>
      </w:r>
      <w:r w:rsidRPr="0066660B">
        <w:rPr>
          <w:lang w:val="en-US"/>
        </w:rPr>
        <w:br/>
        <w:t xml:space="preserve">            _writer.Write((byte)flags);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return _stream.ToArray();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Кодирует</w:t>
      </w:r>
      <w:r w:rsidRPr="0066660B">
        <w:rPr>
          <w:lang w:val="en-US"/>
        </w:rPr>
        <w:t xml:space="preserve"> JSON-</w:t>
      </w:r>
      <w:r>
        <w:t>сообщение</w:t>
      </w:r>
      <w:r w:rsidRPr="0066660B">
        <w:rPr>
          <w:lang w:val="en-US"/>
        </w:rPr>
        <w:t xml:space="preserve"> </w:t>
      </w:r>
      <w:r>
        <w:t>на</w:t>
      </w:r>
      <w:r w:rsidRPr="0066660B">
        <w:rPr>
          <w:lang w:val="en-US"/>
        </w:rPr>
        <w:t xml:space="preserve"> </w:t>
      </w:r>
      <w:r>
        <w:t>сервер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name="json"&gt;JSON </w:t>
      </w:r>
      <w:r>
        <w:t>строка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name="room"&gt;</w:t>
      </w:r>
      <w:r>
        <w:t>Комната</w:t>
      </w:r>
      <w:r w:rsidRPr="0066660B">
        <w:rPr>
          <w:lang w:val="en-US"/>
        </w:rPr>
        <w:t xml:space="preserve">, </w:t>
      </w:r>
      <w:r>
        <w:t>в</w:t>
      </w:r>
      <w:r w:rsidRPr="0066660B">
        <w:rPr>
          <w:lang w:val="en-US"/>
        </w:rPr>
        <w:t xml:space="preserve"> </w:t>
      </w:r>
      <w:r>
        <w:t>которую</w:t>
      </w:r>
      <w:r w:rsidRPr="0066660B">
        <w:rPr>
          <w:lang w:val="en-US"/>
        </w:rPr>
        <w:t xml:space="preserve"> </w:t>
      </w:r>
      <w:r>
        <w:t>нужно</w:t>
      </w:r>
      <w:r w:rsidRPr="0066660B">
        <w:rPr>
          <w:lang w:val="en-US"/>
        </w:rPr>
        <w:t xml:space="preserve"> </w:t>
      </w:r>
      <w:r>
        <w:t>отправить</w:t>
      </w:r>
      <w:r w:rsidRPr="0066660B">
        <w:rPr>
          <w:lang w:val="en-US"/>
        </w:rPr>
        <w:t xml:space="preserve"> </w:t>
      </w:r>
      <w:r>
        <w:t>сообщение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name="flags"&gt;</w:t>
      </w:r>
      <w:r>
        <w:t>Флаги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&lt;returns&gt;</w:t>
      </w:r>
      <w:r>
        <w:t>Закодированное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бинарный</w:t>
      </w:r>
      <w:r w:rsidRPr="0066660B">
        <w:rPr>
          <w:lang w:val="en-US"/>
        </w:rPr>
        <w:t xml:space="preserve"> </w:t>
      </w:r>
      <w:r>
        <w:t>вид</w:t>
      </w:r>
      <w:r w:rsidRPr="0066660B">
        <w:rPr>
          <w:lang w:val="en-US"/>
        </w:rPr>
        <w:t xml:space="preserve"> </w:t>
      </w:r>
      <w:r>
        <w:t>сообщение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    public byte[] EncodeJsonMessage(string json, int room, MessageFlags flags) {</w:t>
      </w:r>
      <w:r w:rsidRPr="0066660B">
        <w:rPr>
          <w:lang w:val="en-US"/>
        </w:rPr>
        <w:br/>
        <w:t xml:space="preserve">            ResetWriteStreams();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_writer.Write((byte)MessageType.JSON);</w:t>
      </w:r>
      <w:r w:rsidRPr="0066660B">
        <w:rPr>
          <w:lang w:val="en-US"/>
        </w:rPr>
        <w:br/>
        <w:t xml:space="preserve">            _writer.Write(room);</w:t>
      </w:r>
      <w:r w:rsidRPr="0066660B">
        <w:rPr>
          <w:lang w:val="en-US"/>
        </w:rPr>
        <w:br/>
        <w:t xml:space="preserve">            _writer.Write((byte)flags);</w:t>
      </w:r>
      <w:r w:rsidRPr="0066660B">
        <w:rPr>
          <w:lang w:val="en-US"/>
        </w:rPr>
        <w:br/>
        <w:t xml:space="preserve">            var bytes = Encoding.UTF8.GetBytes(json);</w:t>
      </w:r>
      <w:r w:rsidRPr="0066660B">
        <w:rPr>
          <w:lang w:val="en-US"/>
        </w:rPr>
        <w:br/>
        <w:t xml:space="preserve">            _writer.Write(bytes);</w:t>
      </w:r>
      <w:r w:rsidRPr="0066660B">
        <w:rPr>
          <w:lang w:val="en-US"/>
        </w:rPr>
        <w:br/>
        <w:t xml:space="preserve">                </w:t>
      </w:r>
      <w:r w:rsidRPr="0066660B">
        <w:rPr>
          <w:lang w:val="en-US"/>
        </w:rPr>
        <w:br/>
        <w:t xml:space="preserve">            return _stream.ToArray();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Декодирует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 xml:space="preserve"> </w:t>
      </w:r>
      <w:r>
        <w:t>с</w:t>
      </w:r>
      <w:r w:rsidRPr="0066660B">
        <w:rPr>
          <w:lang w:val="en-US"/>
        </w:rPr>
        <w:t xml:space="preserve"> </w:t>
      </w:r>
      <w:r>
        <w:t>сервера</w:t>
      </w:r>
      <w:r w:rsidRPr="0066660B">
        <w:rPr>
          <w:lang w:val="en-US"/>
        </w:rPr>
        <w:br/>
        <w:t xml:space="preserve">        ///     </w:t>
      </w:r>
      <w:r>
        <w:t>В</w:t>
      </w:r>
      <w:r w:rsidRPr="0066660B">
        <w:rPr>
          <w:lang w:val="en-US"/>
        </w:rPr>
        <w:t xml:space="preserve"> </w:t>
      </w:r>
      <w:r>
        <w:t>данном</w:t>
      </w:r>
      <w:r w:rsidRPr="0066660B">
        <w:rPr>
          <w:lang w:val="en-US"/>
        </w:rPr>
        <w:t xml:space="preserve"> </w:t>
      </w:r>
      <w:r>
        <w:t>методе</w:t>
      </w:r>
      <w:r w:rsidRPr="0066660B">
        <w:rPr>
          <w:lang w:val="en-US"/>
        </w:rPr>
        <w:t xml:space="preserve"> </w:t>
      </w:r>
      <w:r>
        <w:t>используется</w:t>
      </w:r>
      <w:r w:rsidRPr="0066660B">
        <w:rPr>
          <w:lang w:val="en-US"/>
        </w:rPr>
        <w:t xml:space="preserve"> </w:t>
      </w:r>
      <w:r>
        <w:t>кодогенерация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name="array"&gt;</w:t>
      </w:r>
      <w:r>
        <w:t>Закодированная</w:t>
      </w:r>
      <w:r w:rsidRPr="0066660B">
        <w:rPr>
          <w:lang w:val="en-US"/>
        </w:rPr>
        <w:t xml:space="preserve"> </w:t>
      </w:r>
      <w:r>
        <w:t>команда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name="num"&gt;</w:t>
      </w:r>
      <w:r>
        <w:t>Номер</w:t>
      </w:r>
      <w:r w:rsidRPr="0066660B">
        <w:rPr>
          <w:lang w:val="en-US"/>
        </w:rPr>
        <w:t xml:space="preserve"> </w:t>
      </w:r>
      <w:r>
        <w:t>команды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name="room"&gt;</w:t>
      </w:r>
      <w:r>
        <w:t>Комната</w:t>
      </w:r>
      <w:r w:rsidRPr="0066660B">
        <w:rPr>
          <w:lang w:val="en-US"/>
        </w:rPr>
        <w:t xml:space="preserve">, </w:t>
      </w:r>
      <w:r>
        <w:t>в</w:t>
      </w:r>
      <w:r w:rsidRPr="0066660B">
        <w:rPr>
          <w:lang w:val="en-US"/>
        </w:rPr>
        <w:t xml:space="preserve"> </w:t>
      </w:r>
      <w:r>
        <w:t>которую</w:t>
      </w:r>
      <w:r w:rsidRPr="0066660B">
        <w:rPr>
          <w:lang w:val="en-US"/>
        </w:rPr>
        <w:t xml:space="preserve"> </w:t>
      </w:r>
      <w:r>
        <w:t>пришла</w:t>
      </w:r>
      <w:r w:rsidRPr="0066660B">
        <w:rPr>
          <w:lang w:val="en-US"/>
        </w:rPr>
        <w:t xml:space="preserve"> </w:t>
      </w:r>
      <w:r>
        <w:t>команда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&lt;returns&gt;</w:t>
      </w:r>
      <w:r>
        <w:t>Декодированную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    public ICommand DecodeCommand(byte[] array, out int num, out int room) {</w:t>
      </w:r>
      <w:r w:rsidRPr="0066660B">
        <w:rPr>
          <w:lang w:val="en-US"/>
        </w:rPr>
        <w:br/>
        <w:t xml:space="preserve">            var stream = new MemoryStream(array);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var reader = new BinaryReader(stream);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num = reader.ReadInt32();</w:t>
      </w:r>
      <w:r w:rsidRPr="0066660B">
        <w:rPr>
          <w:lang w:val="en-US"/>
        </w:rPr>
        <w:br/>
        <w:t xml:space="preserve">            room = reader.ReadInt32();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byte commandType = (byte) stream.ReadByte();</w:t>
      </w:r>
      <w:r w:rsidRPr="0066660B">
        <w:rPr>
          <w:lang w:val="en-US"/>
        </w:rPr>
        <w:br/>
        <w:t xml:space="preserve">            byte[] arr = array.Skip(9).ToArray(); // TODO: fix performance</w:t>
      </w:r>
      <w:r w:rsidRPr="0066660B">
        <w:rPr>
          <w:lang w:val="en-US"/>
        </w:rPr>
        <w:br/>
        <w:t xml:space="preserve">            switch (commandType) {</w:t>
      </w:r>
      <w:r w:rsidRPr="0066660B">
        <w:rPr>
          <w:lang w:val="en-US"/>
        </w:rPr>
        <w:br/>
        <w:t>/*BEGIN1*/</w:t>
      </w:r>
      <w:r w:rsidRPr="0066660B">
        <w:rPr>
          <w:lang w:val="en-US"/>
        </w:rPr>
        <w:br/>
        <w:t xml:space="preserve">             case 0:</w:t>
      </w:r>
      <w:r w:rsidRPr="0066660B">
        <w:rPr>
          <w:lang w:val="en-US"/>
        </w:rPr>
        <w:br/>
        <w:t xml:space="preserve">                     return AddOrChangeInstance.Deserialize(arr);</w:t>
      </w:r>
      <w:r w:rsidRPr="0066660B">
        <w:rPr>
          <w:lang w:val="en-US"/>
        </w:rPr>
        <w:br/>
        <w:t xml:space="preserve">                 case 1:</w:t>
      </w:r>
      <w:r w:rsidRPr="0066660B">
        <w:rPr>
          <w:lang w:val="en-US"/>
        </w:rPr>
        <w:br/>
        <w:t xml:space="preserve">                     return AddPlayerToGame.Deserialize(arr);</w:t>
      </w:r>
      <w:r w:rsidRPr="0066660B">
        <w:rPr>
          <w:lang w:val="en-US"/>
        </w:rPr>
        <w:br/>
        <w:t xml:space="preserve">                 case 2:</w:t>
      </w:r>
      <w:r w:rsidRPr="0066660B">
        <w:rPr>
          <w:lang w:val="en-US"/>
        </w:rPr>
        <w:br/>
        <w:t xml:space="preserve">                     return ApplyForceCommand.Deserialize(arr);</w:t>
      </w:r>
      <w:r w:rsidRPr="0066660B">
        <w:rPr>
          <w:lang w:val="en-US"/>
        </w:rPr>
        <w:br/>
        <w:t xml:space="preserve">                 case 3:</w:t>
      </w:r>
      <w:r w:rsidRPr="0066660B">
        <w:rPr>
          <w:lang w:val="en-US"/>
        </w:rPr>
        <w:br/>
        <w:t xml:space="preserve">                     return ChangeHPCommand.Deserialize(arr);</w:t>
      </w:r>
      <w:r w:rsidRPr="0066660B">
        <w:rPr>
          <w:lang w:val="en-US"/>
        </w:rPr>
        <w:br/>
        <w:t xml:space="preserve">                 case 4: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         return ChangePlayerProperty.Deserialize(arr);</w:t>
      </w:r>
      <w:r w:rsidRPr="0066660B">
        <w:rPr>
          <w:lang w:val="en-US"/>
        </w:rPr>
        <w:br/>
        <w:t xml:space="preserve">                 case 5:</w:t>
      </w:r>
      <w:r w:rsidRPr="0066660B">
        <w:rPr>
          <w:lang w:val="en-US"/>
        </w:rPr>
        <w:br/>
        <w:t xml:space="preserve">                     return ChangePlayerScore.Deserialize(arr);</w:t>
      </w:r>
      <w:r w:rsidRPr="0066660B">
        <w:rPr>
          <w:lang w:val="en-US"/>
        </w:rPr>
        <w:br/>
        <w:t xml:space="preserve">                 case 6:</w:t>
      </w:r>
      <w:r w:rsidRPr="0066660B">
        <w:rPr>
          <w:lang w:val="en-US"/>
        </w:rPr>
        <w:br/>
        <w:t xml:space="preserve">                     return CreateChatMessageCommand.Deserialize(arr);</w:t>
      </w:r>
      <w:r w:rsidRPr="0066660B">
        <w:rPr>
          <w:lang w:val="en-US"/>
        </w:rPr>
        <w:br/>
        <w:t xml:space="preserve">                 case 7:</w:t>
      </w:r>
      <w:r w:rsidRPr="0066660B">
        <w:rPr>
          <w:lang w:val="en-US"/>
        </w:rPr>
        <w:br/>
        <w:t xml:space="preserve">                     return DrawPositionTracerCommand.Deserialize(arr);</w:t>
      </w:r>
      <w:r w:rsidRPr="0066660B">
        <w:rPr>
          <w:lang w:val="en-US"/>
        </w:rPr>
        <w:br/>
        <w:t xml:space="preserve">                 case 8:</w:t>
      </w:r>
      <w:r w:rsidRPr="0066660B">
        <w:rPr>
          <w:lang w:val="en-US"/>
        </w:rPr>
        <w:br/>
        <w:t xml:space="preserve">                     return DrawTargetedTracerCommand.Deserialize(arr);</w:t>
      </w:r>
      <w:r w:rsidRPr="0066660B">
        <w:rPr>
          <w:lang w:val="en-US"/>
        </w:rPr>
        <w:br/>
        <w:t xml:space="preserve">                 case 9:</w:t>
      </w:r>
      <w:r w:rsidRPr="0066660B">
        <w:rPr>
          <w:lang w:val="en-US"/>
        </w:rPr>
        <w:br/>
        <w:t xml:space="preserve">                     return ExplodeBombCommand.Deserialize(arr);</w:t>
      </w:r>
      <w:r w:rsidRPr="0066660B">
        <w:rPr>
          <w:lang w:val="en-US"/>
        </w:rPr>
        <w:br/>
        <w:t xml:space="preserve">                 case 10:</w:t>
      </w:r>
      <w:r w:rsidRPr="0066660B">
        <w:rPr>
          <w:lang w:val="en-US"/>
        </w:rPr>
        <w:br/>
        <w:t xml:space="preserve">                     return PickCoinCommand.Deserialize(arr);</w:t>
      </w:r>
      <w:r w:rsidRPr="0066660B">
        <w:rPr>
          <w:lang w:val="en-US"/>
        </w:rPr>
        <w:br/>
        <w:t xml:space="preserve">                 case 11:</w:t>
      </w:r>
      <w:r w:rsidRPr="0066660B">
        <w:rPr>
          <w:lang w:val="en-US"/>
        </w:rPr>
        <w:br/>
        <w:t xml:space="preserve">                     return PickUpGunCommand.Deserialize(arr);</w:t>
      </w:r>
      <w:r w:rsidRPr="0066660B">
        <w:rPr>
          <w:lang w:val="en-US"/>
        </w:rPr>
        <w:br/>
        <w:t xml:space="preserve">                 case 12:</w:t>
      </w:r>
      <w:r w:rsidRPr="0066660B">
        <w:rPr>
          <w:lang w:val="en-US"/>
        </w:rPr>
        <w:br/>
        <w:t xml:space="preserve">                     return PlayerPushCommand.Deserialize(arr);</w:t>
      </w:r>
      <w:r w:rsidRPr="0066660B">
        <w:rPr>
          <w:lang w:val="en-US"/>
        </w:rPr>
        <w:br/>
        <w:t xml:space="preserve">                 case 13:</w:t>
      </w:r>
      <w:r w:rsidRPr="0066660B">
        <w:rPr>
          <w:lang w:val="en-US"/>
        </w:rPr>
        <w:br/>
        <w:t xml:space="preserve">                     return SetAfterShowResultsCommand.Deserialize(arr);</w:t>
      </w:r>
      <w:r w:rsidRPr="0066660B">
        <w:rPr>
          <w:lang w:val="en-US"/>
        </w:rPr>
        <w:br/>
        <w:t xml:space="preserve">                 case 14:</w:t>
      </w:r>
      <w:r w:rsidRPr="0066660B">
        <w:rPr>
          <w:lang w:val="en-US"/>
        </w:rPr>
        <w:br/>
        <w:t xml:space="preserve">                     return SetGameMode.Deserialize(arr);</w:t>
      </w:r>
      <w:r w:rsidRPr="0066660B">
        <w:rPr>
          <w:lang w:val="en-US"/>
        </w:rPr>
        <w:br/>
        <w:t xml:space="preserve">                 case 15:</w:t>
      </w:r>
      <w:r w:rsidRPr="0066660B">
        <w:rPr>
          <w:lang w:val="en-US"/>
        </w:rPr>
        <w:br/>
        <w:t xml:space="preserve">                     return SetPlatformStateCommand.Deserialize(arr);</w:t>
      </w:r>
      <w:r w:rsidRPr="0066660B">
        <w:rPr>
          <w:lang w:val="en-US"/>
        </w:rPr>
        <w:br/>
        <w:t xml:space="preserve">                 case 16:</w:t>
      </w:r>
      <w:r w:rsidRPr="0066660B">
        <w:rPr>
          <w:lang w:val="en-US"/>
        </w:rPr>
        <w:br/>
        <w:t xml:space="preserve">                     return SpawnParabolaFlyingCommand.Deserialize(arr);</w:t>
      </w:r>
      <w:r w:rsidRPr="0066660B">
        <w:rPr>
          <w:lang w:val="en-US"/>
        </w:rPr>
        <w:br/>
        <w:t xml:space="preserve">                 case 17:</w:t>
      </w:r>
      <w:r w:rsidRPr="0066660B">
        <w:rPr>
          <w:lang w:val="en-US"/>
        </w:rPr>
        <w:br/>
        <w:t xml:space="preserve">                     return SpawnPlayerCommand.Deserialize(arr);</w:t>
      </w:r>
      <w:r w:rsidRPr="0066660B">
        <w:rPr>
          <w:lang w:val="en-US"/>
        </w:rPr>
        <w:br/>
        <w:t xml:space="preserve">                 case 18:</w:t>
      </w:r>
      <w:r w:rsidRPr="0066660B">
        <w:rPr>
          <w:lang w:val="en-US"/>
        </w:rPr>
        <w:br/>
        <w:t xml:space="preserve">                     return SpawnPrefabCommand.Deserialize(arr);</w:t>
      </w:r>
      <w:r w:rsidRPr="0066660B">
        <w:rPr>
          <w:lang w:val="en-US"/>
        </w:rPr>
        <w:br/>
        <w:t xml:space="preserve">                 case 19:</w:t>
      </w:r>
      <w:r w:rsidRPr="0066660B">
        <w:rPr>
          <w:lang w:val="en-US"/>
        </w:rPr>
        <w:br/>
        <w:t xml:space="preserve">                     return StartGameCommand.Deserialize(arr);</w:t>
      </w:r>
      <w:r w:rsidRPr="0066660B">
        <w:rPr>
          <w:lang w:val="en-US"/>
        </w:rPr>
        <w:br/>
        <w:t xml:space="preserve">                 case 20:</w:t>
      </w:r>
      <w:r w:rsidRPr="0066660B">
        <w:rPr>
          <w:lang w:val="en-US"/>
        </w:rPr>
        <w:br/>
        <w:t xml:space="preserve">                     return TakeOwnCommand.Deserialize(arr);</w:t>
      </w:r>
      <w:r w:rsidRPr="0066660B">
        <w:rPr>
          <w:lang w:val="en-US"/>
        </w:rPr>
        <w:br/>
        <w:t xml:space="preserve">                 case 21:</w:t>
      </w:r>
      <w:r w:rsidRPr="0066660B">
        <w:rPr>
          <w:lang w:val="en-US"/>
        </w:rPr>
        <w:br/>
        <w:t xml:space="preserve">                     return Pistol.Deserialize(arr);</w:t>
      </w:r>
      <w:r w:rsidRPr="0066660B">
        <w:rPr>
          <w:lang w:val="en-US"/>
        </w:rPr>
        <w:br/>
        <w:t xml:space="preserve">                 case 22:</w:t>
      </w:r>
      <w:r w:rsidRPr="0066660B">
        <w:rPr>
          <w:lang w:val="en-US"/>
        </w:rPr>
        <w:br/>
        <w:t xml:space="preserve">                     return ShotGun.Deserialize(arr);</w:t>
      </w:r>
      <w:r w:rsidRPr="0066660B">
        <w:rPr>
          <w:lang w:val="en-US"/>
        </w:rPr>
        <w:br/>
        <w:t xml:space="preserve">                 case 23:</w:t>
      </w:r>
      <w:r w:rsidRPr="0066660B">
        <w:rPr>
          <w:lang w:val="en-US"/>
        </w:rPr>
        <w:br/>
        <w:t xml:space="preserve">                     return SemiautoGun.Deserialize(arr);</w:t>
      </w:r>
      <w:r w:rsidRPr="0066660B">
        <w:rPr>
          <w:lang w:val="en-US"/>
        </w:rPr>
        <w:br/>
        <w:t xml:space="preserve">                 case 24:</w:t>
      </w:r>
      <w:r w:rsidRPr="0066660B">
        <w:rPr>
          <w:lang w:val="en-US"/>
        </w:rPr>
        <w:br/>
        <w:t xml:space="preserve">                     return BombGun.Deserialize(arr);</w:t>
      </w:r>
      <w:r w:rsidRPr="0066660B">
        <w:rPr>
          <w:lang w:val="en-US"/>
        </w:rPr>
        <w:br/>
        <w:t xml:space="preserve">    /*END1*/</w:t>
      </w:r>
      <w:r w:rsidRPr="0066660B">
        <w:rPr>
          <w:lang w:val="en-US"/>
        </w:rPr>
        <w:br/>
        <w:t xml:space="preserve">                 case 255:</w:t>
      </w:r>
      <w:r w:rsidRPr="0066660B">
        <w:rPr>
          <w:lang w:val="en-US"/>
        </w:rPr>
        <w:br/>
        <w:t xml:space="preserve">                    return null;</w:t>
      </w:r>
      <w:r w:rsidRPr="0066660B">
        <w:rPr>
          <w:lang w:val="en-US"/>
        </w:rPr>
        <w:br/>
        <w:t xml:space="preserve">                 case 254:</w:t>
      </w:r>
      <w:r w:rsidRPr="0066660B">
        <w:rPr>
          <w:lang w:val="en-US"/>
        </w:rPr>
        <w:br/>
        <w:t xml:space="preserve">                     return Response.Deserialize(arr);</w:t>
      </w:r>
      <w:r w:rsidRPr="0066660B">
        <w:rPr>
          <w:lang w:val="en-US"/>
        </w:rPr>
        <w:br/>
        <w:t xml:space="preserve">                 default:</w:t>
      </w:r>
      <w:r w:rsidRPr="0066660B">
        <w:rPr>
          <w:lang w:val="en-US"/>
        </w:rPr>
        <w:br/>
        <w:t xml:space="preserve">                     throw new ArgumentOutOfRangeException("Command type is " + commandType);</w:t>
      </w:r>
      <w:r w:rsidRPr="0066660B">
        <w:rPr>
          <w:lang w:val="en-US"/>
        </w:rPr>
        <w:br/>
        <w:t xml:space="preserve">             }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}</w:t>
      </w:r>
      <w:r w:rsidRPr="0066660B">
        <w:rPr>
          <w:lang w:val="en-US"/>
        </w:rPr>
        <w:br/>
        <w:t xml:space="preserve">    </w:t>
      </w:r>
      <w:r w:rsidRPr="0066660B">
        <w:rPr>
          <w:lang w:val="en-US"/>
        </w:rPr>
        <w:br/>
        <w:t>}</w:t>
      </w:r>
      <w:r w:rsidRPr="0066660B">
        <w:rPr>
          <w:lang w:val="en-US"/>
        </w:rPr>
        <w:br/>
      </w:r>
      <w:r w:rsidRPr="0066660B">
        <w:rPr>
          <w:lang w:val="en-US"/>
        </w:rPr>
        <w:br/>
      </w:r>
    </w:p>
    <w:p w14:paraId="6813DE79" w14:textId="77777777" w:rsidR="00A5794D" w:rsidRPr="0066660B" w:rsidRDefault="00A5794D" w:rsidP="00A5794D">
      <w:pPr>
        <w:rPr>
          <w:lang w:val="en-US"/>
        </w:rPr>
      </w:pPr>
    </w:p>
    <w:p w14:paraId="5D4AC22A" w14:textId="77777777" w:rsidR="00A5794D" w:rsidRDefault="00A5794D" w:rsidP="00A5794D">
      <w:pPr>
        <w:pStyle w:val="2"/>
      </w:pPr>
      <w:bookmarkStart w:id="76" w:name="_Toc40977947"/>
      <w:bookmarkStart w:id="77" w:name="_Toc41217757"/>
      <w:r>
        <w:t>ICommand.cs</w:t>
      </w:r>
      <w:bookmarkEnd w:id="76"/>
      <w:bookmarkEnd w:id="77"/>
    </w:p>
    <w:p w14:paraId="1807A8EA" w14:textId="77777777" w:rsidR="00A5794D" w:rsidRDefault="00A5794D" w:rsidP="00A5794D">
      <w:pPr>
        <w:pStyle w:val="Code"/>
      </w:pPr>
      <w:r>
        <w:t>﻿namespace CommandsSystem {</w:t>
      </w:r>
      <w:r>
        <w:br/>
        <w:t xml:space="preserve">    /// &lt;summary&gt;</w:t>
      </w:r>
      <w:r>
        <w:br/>
        <w:t xml:space="preserve">    ///     Интерфейс для команды</w:t>
      </w:r>
      <w:r>
        <w:br/>
        <w:t xml:space="preserve">    /// &lt;/summary&gt;</w:t>
      </w:r>
      <w:r>
        <w:br/>
        <w:t xml:space="preserve">    public interface ICommand {</w:t>
      </w:r>
      <w:r>
        <w:br/>
        <w:t xml:space="preserve">        /// &lt;summary&gt;</w:t>
      </w:r>
      <w:r>
        <w:br/>
        <w:t xml:space="preserve">        ///     Выполняет команду</w:t>
      </w:r>
      <w:r>
        <w:br/>
        <w:t xml:space="preserve">        /// &lt;/summary&gt;</w:t>
      </w:r>
      <w:r>
        <w:br/>
        <w:t xml:space="preserve">        void Run();</w:t>
      </w:r>
      <w:r>
        <w:br/>
        <w:t xml:space="preserve">    }</w:t>
      </w:r>
      <w:r>
        <w:br/>
        <w:t>}</w:t>
      </w:r>
    </w:p>
    <w:p w14:paraId="78E7E2CF" w14:textId="77777777" w:rsidR="00A5794D" w:rsidRDefault="00A5794D" w:rsidP="00A5794D"/>
    <w:p w14:paraId="72F51C2D" w14:textId="77777777" w:rsidR="00A5794D" w:rsidRDefault="00A5794D" w:rsidP="00A5794D">
      <w:pPr>
        <w:pStyle w:val="2"/>
      </w:pPr>
      <w:bookmarkStart w:id="78" w:name="_Toc40977948"/>
      <w:bookmarkStart w:id="79" w:name="_Toc41217758"/>
      <w:r>
        <w:t>AddOrChangeInstance.cs</w:t>
      </w:r>
      <w:bookmarkEnd w:id="78"/>
      <w:bookmarkEnd w:id="79"/>
    </w:p>
    <w:p w14:paraId="4046E9A7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 w:rsidRPr="0066660B">
        <w:rPr>
          <w:lang w:val="en-US"/>
        </w:rPr>
        <w:t>using GameMode;</w:t>
      </w:r>
      <w:r w:rsidRPr="0066660B">
        <w:rPr>
          <w:lang w:val="en-US"/>
        </w:rPr>
        <w:br/>
      </w:r>
      <w:r w:rsidRPr="0066660B">
        <w:rPr>
          <w:lang w:val="en-US"/>
        </w:rPr>
        <w:br/>
        <w:t>namespace CommandsSystem.Commands {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Команда</w:t>
      </w:r>
      <w:r w:rsidRPr="0066660B">
        <w:rPr>
          <w:lang w:val="en-US"/>
        </w:rPr>
        <w:t xml:space="preserve">, </w:t>
      </w:r>
      <w:r>
        <w:t>сообщаяющая</w:t>
      </w:r>
      <w:r w:rsidRPr="0066660B">
        <w:rPr>
          <w:lang w:val="en-US"/>
        </w:rPr>
        <w:t xml:space="preserve"> </w:t>
      </w:r>
      <w:r>
        <w:t>о</w:t>
      </w:r>
      <w:r w:rsidRPr="0066660B">
        <w:rPr>
          <w:lang w:val="en-US"/>
        </w:rPr>
        <w:t xml:space="preserve"> </w:t>
      </w:r>
      <w:r>
        <w:t>изменении</w:t>
      </w:r>
      <w:r w:rsidRPr="0066660B">
        <w:rPr>
          <w:lang w:val="en-US"/>
        </w:rPr>
        <w:t xml:space="preserve"> </w:t>
      </w:r>
      <w:r>
        <w:t>одного</w:t>
      </w:r>
      <w:r w:rsidRPr="0066660B">
        <w:rPr>
          <w:lang w:val="en-US"/>
        </w:rPr>
        <w:t xml:space="preserve"> </w:t>
      </w:r>
      <w:r>
        <w:t>из</w:t>
      </w:r>
      <w:r w:rsidRPr="0066660B">
        <w:rPr>
          <w:lang w:val="en-US"/>
        </w:rPr>
        <w:t xml:space="preserve"> Instance </w:t>
      </w:r>
      <w:r>
        <w:t>в</w:t>
      </w:r>
      <w:r w:rsidRPr="0066660B">
        <w:rPr>
          <w:lang w:val="en-US"/>
        </w:rPr>
        <w:t xml:space="preserve"> </w:t>
      </w:r>
      <w:r>
        <w:t>текущей</w:t>
      </w:r>
      <w:r w:rsidRPr="0066660B">
        <w:rPr>
          <w:lang w:val="en-US"/>
        </w:rPr>
        <w:t xml:space="preserve"> </w:t>
      </w:r>
      <w:r>
        <w:t>игре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partial class AddOrChangeInstance {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Изменившийся</w:t>
      </w:r>
      <w:r w:rsidRPr="0066660B">
        <w:rPr>
          <w:lang w:val="en-US"/>
        </w:rPr>
        <w:t xml:space="preserve"> Instance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Instance instance;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Применяет</w:t>
      </w:r>
      <w:r w:rsidRPr="0066660B">
        <w:rPr>
          <w:lang w:val="en-US"/>
        </w:rPr>
        <w:t xml:space="preserve"> </w:t>
      </w:r>
      <w:r>
        <w:t>изменения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void Run() {</w:t>
      </w:r>
      <w:r w:rsidRPr="0066660B">
        <w:rPr>
          <w:lang w:val="en-US"/>
        </w:rPr>
        <w:br/>
        <w:t xml:space="preserve">            if (instance.id == InstanceManager.currentInstance.id) return;</w:t>
      </w:r>
      <w:r w:rsidRPr="0066660B">
        <w:rPr>
          <w:lang w:val="en-US"/>
        </w:rPr>
        <w:br/>
        <w:t xml:space="preserve">            for (int i = 0; i &lt; InstanceManager.instances.Count; i++) {</w:t>
      </w:r>
      <w:r w:rsidRPr="0066660B">
        <w:rPr>
          <w:lang w:val="en-US"/>
        </w:rPr>
        <w:br/>
        <w:t xml:space="preserve">                if (InstanceManager.instances[i].id == instance.id) {</w:t>
      </w:r>
      <w:r w:rsidRPr="0066660B">
        <w:rPr>
          <w:lang w:val="en-US"/>
        </w:rPr>
        <w:br/>
        <w:t xml:space="preserve">                    InstanceManager.instances[i] = instance;</w:t>
      </w:r>
      <w:r w:rsidRPr="0066660B">
        <w:rPr>
          <w:lang w:val="en-US"/>
        </w:rPr>
        <w:br/>
        <w:t xml:space="preserve">                    return;</w:t>
      </w:r>
      <w:r w:rsidRPr="0066660B">
        <w:rPr>
          <w:lang w:val="en-US"/>
        </w:rPr>
        <w:br/>
        <w:t xml:space="preserve">                }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    InstanceManager.instances.Add(instance);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}</w:t>
      </w:r>
      <w:r w:rsidRPr="0066660B">
        <w:rPr>
          <w:lang w:val="en-US"/>
        </w:rPr>
        <w:br/>
        <w:t>}</w:t>
      </w:r>
    </w:p>
    <w:p w14:paraId="7B7E7685" w14:textId="77777777" w:rsidR="00A5794D" w:rsidRPr="0066660B" w:rsidRDefault="00A5794D" w:rsidP="00A5794D">
      <w:pPr>
        <w:rPr>
          <w:lang w:val="en-US"/>
        </w:rPr>
      </w:pPr>
    </w:p>
    <w:p w14:paraId="3D95B7C4" w14:textId="77777777" w:rsidR="00A5794D" w:rsidRDefault="00A5794D" w:rsidP="00A5794D">
      <w:pPr>
        <w:pStyle w:val="2"/>
      </w:pPr>
      <w:bookmarkStart w:id="80" w:name="_Toc40977949"/>
      <w:bookmarkStart w:id="81" w:name="_Toc41217759"/>
      <w:r>
        <w:t>AddPlayerToGame.cs</w:t>
      </w:r>
      <w:bookmarkEnd w:id="80"/>
      <w:bookmarkEnd w:id="81"/>
    </w:p>
    <w:p w14:paraId="33B79FF6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 w:rsidRPr="0066660B">
        <w:rPr>
          <w:lang w:val="en-US"/>
        </w:rPr>
        <w:t>using Events;</w:t>
      </w:r>
      <w:r w:rsidRPr="0066660B">
        <w:rPr>
          <w:lang w:val="en-US"/>
        </w:rPr>
        <w:br/>
        <w:t>using GameMode;</w:t>
      </w:r>
      <w:r w:rsidRPr="0066660B">
        <w:rPr>
          <w:lang w:val="en-US"/>
        </w:rPr>
        <w:br/>
      </w:r>
      <w:r w:rsidRPr="0066660B">
        <w:rPr>
          <w:lang w:val="en-US"/>
        </w:rPr>
        <w:br/>
        <w:t>namespace CommandsSystem.Commands {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Добавляет</w:t>
      </w:r>
      <w:r w:rsidRPr="0066660B">
        <w:rPr>
          <w:lang w:val="en-US"/>
        </w:rPr>
        <w:t xml:space="preserve"> </w:t>
      </w:r>
      <w:r>
        <w:t>игрока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игру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partial class AddPlayerToGame {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Добавляемый</w:t>
      </w:r>
      <w:r w:rsidRPr="0066660B">
        <w:rPr>
          <w:lang w:val="en-US"/>
        </w:rPr>
        <w:t xml:space="preserve"> </w:t>
      </w:r>
      <w:r>
        <w:t>игрок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Player player;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Добавляет</w:t>
      </w:r>
      <w:r w:rsidRPr="0066660B">
        <w:rPr>
          <w:lang w:val="en-US"/>
        </w:rPr>
        <w:t xml:space="preserve"> </w:t>
      </w:r>
      <w:r>
        <w:t>игрока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игру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void Run() {</w:t>
      </w:r>
      <w:r w:rsidRPr="0066660B">
        <w:rPr>
          <w:lang w:val="en-US"/>
        </w:rPr>
        <w:br/>
        <w:t xml:space="preserve">            if (PlayersManager.GetPlayerById(player.id) != null) return;</w:t>
      </w:r>
      <w:r w:rsidRPr="0066660B">
        <w:rPr>
          <w:lang w:val="en-US"/>
        </w:rPr>
        <w:br/>
        <w:t xml:space="preserve">            PlayersManager.players.Add(player);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EventsManager.handler.OnPlayerScoreChanged(player, player.score);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26807E54" w14:textId="77777777" w:rsidR="00A5794D" w:rsidRPr="0066660B" w:rsidRDefault="00A5794D" w:rsidP="00A5794D">
      <w:pPr>
        <w:rPr>
          <w:lang w:val="en-US"/>
        </w:rPr>
      </w:pPr>
    </w:p>
    <w:p w14:paraId="2A7B2DD1" w14:textId="77777777" w:rsidR="00A5794D" w:rsidRDefault="00A5794D" w:rsidP="00A5794D">
      <w:pPr>
        <w:pStyle w:val="2"/>
      </w:pPr>
      <w:bookmarkStart w:id="82" w:name="_Toc40977950"/>
      <w:bookmarkStart w:id="83" w:name="_Toc41217760"/>
      <w:r>
        <w:t>ApplyForceCommand.cs</w:t>
      </w:r>
      <w:bookmarkEnd w:id="82"/>
      <w:bookmarkEnd w:id="83"/>
    </w:p>
    <w:p w14:paraId="52996179" w14:textId="77777777" w:rsidR="00A5794D" w:rsidRDefault="00A5794D" w:rsidP="00A5794D">
      <w:pPr>
        <w:pStyle w:val="Code"/>
      </w:pPr>
      <w:r>
        <w:t>﻿using UnityEngine;</w:t>
      </w:r>
      <w:r>
        <w:br/>
      </w:r>
      <w:r>
        <w:br/>
        <w:t>namespace CommandsSystem.Commands {</w:t>
      </w:r>
      <w:r>
        <w:br/>
        <w:t xml:space="preserve">    /// &lt;summary&gt;</w:t>
      </w:r>
      <w:r>
        <w:br/>
        <w:t xml:space="preserve">    ///     Команда, сообщающая, что к игровому объекту нужно применить силу</w:t>
      </w:r>
      <w:r>
        <w:br/>
        <w:t xml:space="preserve">    /// &lt;/summary&gt;</w:t>
      </w:r>
      <w:r>
        <w:br/>
        <w:t xml:space="preserve">    public partial class ApplyForceCommand {</w:t>
      </w:r>
      <w:r>
        <w:br/>
        <w:t xml:space="preserve">        /// &lt;summary&gt;</w:t>
      </w:r>
      <w:r>
        <w:br/>
        <w:t xml:space="preserve">        ///     Id игрового объекта, к которму нужно применить силу</w:t>
      </w:r>
      <w:r>
        <w:br/>
        <w:t xml:space="preserve">        /// &lt;/summary&gt;</w:t>
      </w:r>
      <w:r>
        <w:br/>
        <w:t xml:space="preserve">        public int objectId;</w:t>
      </w:r>
      <w:r>
        <w:br/>
        <w:t xml:space="preserve">        /// &lt;summary&gt;</w:t>
      </w:r>
      <w:r>
        <w:br/>
        <w:t xml:space="preserve">        ///     Сила</w:t>
      </w:r>
      <w:r>
        <w:br/>
        <w:t xml:space="preserve">        /// &lt;/summary&gt;</w:t>
      </w:r>
      <w:r>
        <w:br/>
        <w:t xml:space="preserve">        public Vector3 force;</w:t>
      </w:r>
      <w:r>
        <w:br/>
        <w:t xml:space="preserve">        </w:t>
      </w:r>
      <w:r>
        <w:br/>
      </w:r>
      <w:r>
        <w:lastRenderedPageBreak/>
        <w:t xml:space="preserve">        /// &lt;summary&gt;</w:t>
      </w:r>
      <w:r>
        <w:br/>
        <w:t xml:space="preserve">        ///     Конструктор команды</w:t>
      </w:r>
      <w:r>
        <w:br/>
        <w:t xml:space="preserve">        /// &lt;/summary&gt;</w:t>
      </w:r>
      <w:r>
        <w:br/>
        <w:t xml:space="preserve">        /// &lt;param name="gameObject"&gt;Игровой объект, к которму нужно применить силу&lt;/param&gt;</w:t>
      </w:r>
      <w:r>
        <w:br/>
        <w:t xml:space="preserve">        /// &lt;param name="force"&gt;Сила&lt;/param&gt;</w:t>
      </w:r>
      <w:r>
        <w:br/>
        <w:t xml:space="preserve">        public ApplyForceCommand(GameObject gameObject, Vector3 force) :</w:t>
      </w:r>
      <w:r>
        <w:br/>
        <w:t xml:space="preserve">            this(ObjectID.GetID(gameObject), force) {}</w:t>
      </w:r>
      <w:r>
        <w:br/>
      </w:r>
      <w:r>
        <w:br/>
        <w:t xml:space="preserve">        /// &lt;summary&gt;</w:t>
      </w:r>
      <w:r>
        <w:br/>
        <w:t xml:space="preserve">        ///     Применяет силу, если объект обрабатывается на данном клиенте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var gameObject = ObjectID.GetObject(objectId);</w:t>
      </w:r>
      <w:r>
        <w:br/>
        <w:t xml:space="preserve">            if (gameObject == null) {</w:t>
      </w:r>
      <w:r>
        <w:br/>
        <w:t xml:space="preserve">                Debug.LogError($"Not found gameobject#{objectId} for applying force");</w:t>
      </w:r>
      <w:r>
        <w:br/>
        <w:t xml:space="preserve">                return;</w:t>
      </w:r>
      <w:r>
        <w:br/>
        <w:t xml:space="preserve">            }</w:t>
      </w:r>
      <w:r>
        <w:br/>
        <w:t xml:space="preserve">            var rigidBody = gameObject.GetComponent&lt;Rigidbody&gt;();</w:t>
      </w:r>
      <w:r>
        <w:br/>
        <w:t xml:space="preserve">            if (rigidBody == null) return; // means we dont control this gameobject, so just skip it</w:t>
      </w:r>
      <w:r>
        <w:br/>
        <w:t xml:space="preserve">            rigidBody.AddForce(force, ForceMode.Impulse);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613D41C9" w14:textId="77777777" w:rsidR="00A5794D" w:rsidRDefault="00A5794D" w:rsidP="00A5794D"/>
    <w:p w14:paraId="0611AC44" w14:textId="77777777" w:rsidR="00A5794D" w:rsidRDefault="00A5794D" w:rsidP="00A5794D">
      <w:pPr>
        <w:pStyle w:val="2"/>
      </w:pPr>
      <w:bookmarkStart w:id="84" w:name="_Toc40977951"/>
      <w:bookmarkStart w:id="85" w:name="_Toc41217761"/>
      <w:r>
        <w:t>ChangeHPCommand.cs</w:t>
      </w:r>
      <w:bookmarkEnd w:id="84"/>
      <w:bookmarkEnd w:id="85"/>
    </w:p>
    <w:p w14:paraId="6F0A63EC" w14:textId="77777777" w:rsidR="00A5794D" w:rsidRDefault="00A5794D" w:rsidP="00A5794D">
      <w:pPr>
        <w:pStyle w:val="Code"/>
      </w:pPr>
      <w:r>
        <w:t>﻿using Character.HP;</w:t>
      </w:r>
      <w:r>
        <w:br/>
      </w:r>
      <w:r>
        <w:br/>
        <w:t>namespace CommandsSystem.Commands {</w:t>
      </w:r>
      <w:r>
        <w:br/>
        <w:t xml:space="preserve">    /// &lt;summary&gt;</w:t>
      </w:r>
      <w:r>
        <w:br/>
        <w:t xml:space="preserve">    ///     Команда, сообщающая что нужно изменить здоровье объекта</w:t>
      </w:r>
      <w:r>
        <w:br/>
        <w:t xml:space="preserve">    /// &lt;/summary&gt;</w:t>
      </w:r>
      <w:r>
        <w:br/>
        <w:t xml:space="preserve">    public partial class ChangeHPCommand {</w:t>
      </w:r>
      <w:r>
        <w:br/>
        <w:t xml:space="preserve">        /// &lt;summary&gt;</w:t>
      </w:r>
      <w:r>
        <w:br/>
        <w:t xml:space="preserve">        ///     id объекта, у которого нужно изменить здоровье</w:t>
      </w:r>
      <w:r>
        <w:br/>
        <w:t xml:space="preserve">        /// &lt;/summary&gt;</w:t>
      </w:r>
      <w:r>
        <w:br/>
        <w:t xml:space="preserve">        public int id;</w:t>
      </w:r>
      <w:r>
        <w:br/>
        <w:t xml:space="preserve">        /// &lt;summary&gt;</w:t>
      </w:r>
      <w:r>
        <w:br/>
        <w:t xml:space="preserve">        ///     Изменение здоровья</w:t>
      </w:r>
      <w:r>
        <w:br/>
        <w:t xml:space="preserve">        /// &lt;/summary&gt;</w:t>
      </w:r>
      <w:r>
        <w:br/>
        <w:t xml:space="preserve">        public HPChange HpChange;</w:t>
      </w:r>
      <w:r>
        <w:br/>
      </w:r>
      <w:r>
        <w:br/>
        <w:t xml:space="preserve">        /// &lt;summary&gt;</w:t>
      </w:r>
      <w:r>
        <w:br/>
        <w:t xml:space="preserve">        ///     Применяет изменение здоровья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HPController.ApplyHPChange(ObjectID.GetObject(id), HpChange);</w:t>
      </w:r>
      <w:r>
        <w:br/>
      </w:r>
      <w:r>
        <w:lastRenderedPageBreak/>
        <w:t xml:space="preserve">        }</w:t>
      </w:r>
      <w:r>
        <w:br/>
        <w:t xml:space="preserve">    }</w:t>
      </w:r>
      <w:r>
        <w:br/>
        <w:t>}</w:t>
      </w:r>
    </w:p>
    <w:p w14:paraId="7CA84FEA" w14:textId="77777777" w:rsidR="00A5794D" w:rsidRDefault="00A5794D" w:rsidP="00A5794D"/>
    <w:p w14:paraId="600EB586" w14:textId="77777777" w:rsidR="00A5794D" w:rsidRDefault="00A5794D" w:rsidP="00A5794D">
      <w:pPr>
        <w:pStyle w:val="2"/>
      </w:pPr>
      <w:bookmarkStart w:id="86" w:name="_Toc40977952"/>
      <w:bookmarkStart w:id="87" w:name="_Toc41217762"/>
      <w:r>
        <w:t>ChangePlayerProperty.cs</w:t>
      </w:r>
      <w:bookmarkEnd w:id="86"/>
      <w:bookmarkEnd w:id="87"/>
    </w:p>
    <w:p w14:paraId="2F56B6B7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 w:rsidRPr="0066660B">
        <w:rPr>
          <w:lang w:val="en-US"/>
        </w:rPr>
        <w:t>using Interpolation;</w:t>
      </w:r>
      <w:r w:rsidRPr="0066660B">
        <w:rPr>
          <w:lang w:val="en-US"/>
        </w:rPr>
        <w:br/>
        <w:t>using UnityEngine;</w:t>
      </w:r>
      <w:r w:rsidRPr="0066660B">
        <w:rPr>
          <w:lang w:val="en-US"/>
        </w:rPr>
        <w:br/>
      </w:r>
      <w:r w:rsidRPr="0066660B">
        <w:rPr>
          <w:lang w:val="en-US"/>
        </w:rPr>
        <w:br/>
        <w:t>namespace CommandsSystem.Commands {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Класс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хранения</w:t>
      </w:r>
      <w:r w:rsidRPr="0066660B">
        <w:rPr>
          <w:lang w:val="en-US"/>
        </w:rPr>
        <w:t xml:space="preserve"> </w:t>
      </w:r>
      <w:r>
        <w:t>и</w:t>
      </w:r>
      <w:r w:rsidRPr="0066660B">
        <w:rPr>
          <w:lang w:val="en-US"/>
        </w:rPr>
        <w:t xml:space="preserve"> </w:t>
      </w:r>
      <w:r>
        <w:t>синхронизации</w:t>
      </w:r>
      <w:r w:rsidRPr="0066660B">
        <w:rPr>
          <w:lang w:val="en-US"/>
        </w:rPr>
        <w:t xml:space="preserve"> </w:t>
      </w:r>
      <w:r>
        <w:t>состояния</w:t>
      </w:r>
      <w:r w:rsidRPr="0066660B">
        <w:rPr>
          <w:lang w:val="en-US"/>
        </w:rPr>
        <w:t xml:space="preserve"> </w:t>
      </w:r>
      <w:r>
        <w:t>игрока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partial class ChangePlayerProperty {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Состояние</w:t>
      </w:r>
      <w:r w:rsidRPr="0066660B">
        <w:rPr>
          <w:lang w:val="en-US"/>
        </w:rPr>
        <w:t xml:space="preserve"> </w:t>
      </w:r>
      <w:r>
        <w:t>игрока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PlayerProperty property;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Время</w:t>
      </w:r>
      <w:r w:rsidRPr="0066660B">
        <w:rPr>
          <w:lang w:val="en-US"/>
        </w:rPr>
        <w:t xml:space="preserve">, </w:t>
      </w:r>
      <w:r>
        <w:t>которое</w:t>
      </w:r>
      <w:r w:rsidRPr="0066660B">
        <w:rPr>
          <w:lang w:val="en-US"/>
        </w:rPr>
        <w:t xml:space="preserve"> </w:t>
      </w:r>
      <w:r>
        <w:t>прошло</w:t>
      </w:r>
      <w:r w:rsidRPr="0066660B">
        <w:rPr>
          <w:lang w:val="en-US"/>
        </w:rPr>
        <w:t xml:space="preserve"> </w:t>
      </w:r>
      <w:r>
        <w:t>с</w:t>
      </w:r>
      <w:r w:rsidRPr="0066660B">
        <w:rPr>
          <w:lang w:val="en-US"/>
        </w:rPr>
        <w:t xml:space="preserve"> </w:t>
      </w:r>
      <w:r>
        <w:t>последнего</w:t>
      </w:r>
      <w:r w:rsidRPr="0066660B">
        <w:rPr>
          <w:lang w:val="en-US"/>
        </w:rPr>
        <w:t xml:space="preserve"> </w:t>
      </w:r>
      <w:r>
        <w:t>изменения</w:t>
      </w:r>
      <w:r w:rsidRPr="0066660B">
        <w:rPr>
          <w:lang w:val="en-US"/>
        </w:rPr>
        <w:t xml:space="preserve"> </w:t>
      </w:r>
      <w:r>
        <w:t>состояния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float deltaTime;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Применяет</w:t>
      </w:r>
      <w:r w:rsidRPr="0066660B">
        <w:rPr>
          <w:lang w:val="en-US"/>
        </w:rPr>
        <w:t xml:space="preserve"> </w:t>
      </w:r>
      <w:r>
        <w:t>изменение</w:t>
      </w:r>
      <w:r w:rsidRPr="0066660B">
        <w:rPr>
          <w:lang w:val="en-US"/>
        </w:rPr>
        <w:t xml:space="preserve"> </w:t>
      </w:r>
      <w:r>
        <w:t>состояния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void Run() {</w:t>
      </w:r>
      <w:r w:rsidRPr="0066660B">
        <w:rPr>
          <w:lang w:val="en-US"/>
        </w:rPr>
        <w:br/>
        <w:t xml:space="preserve">            GameObject gameObject;</w:t>
      </w:r>
      <w:r w:rsidRPr="0066660B">
        <w:rPr>
          <w:lang w:val="en-US"/>
        </w:rPr>
        <w:br/>
        <w:t xml:space="preserve">            if (!ObjectID.TryGetObject(property.id, out gameObject))</w:t>
      </w:r>
      <w:r w:rsidRPr="0066660B">
        <w:rPr>
          <w:lang w:val="en-US"/>
        </w:rPr>
        <w:br/>
        <w:t xml:space="preserve">            {</w:t>
      </w:r>
      <w:r w:rsidRPr="0066660B">
        <w:rPr>
          <w:lang w:val="en-US"/>
        </w:rPr>
        <w:br/>
        <w:t xml:space="preserve">                return;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var controller = gameObject.GetComponent&lt;UnmanagedGameObject&lt;PlayerProperty&gt;&gt;();</w:t>
      </w:r>
      <w:r w:rsidRPr="0066660B">
        <w:rPr>
          <w:lang w:val="en-US"/>
        </w:rPr>
        <w:br/>
        <w:t xml:space="preserve">            if (controller is null) return;</w:t>
      </w:r>
      <w:r w:rsidRPr="0066660B">
        <w:rPr>
          <w:lang w:val="en-US"/>
        </w:rPr>
        <w:br/>
        <w:t xml:space="preserve">            controller.SetStateAnimated(property, deltaTime);</w:t>
      </w:r>
      <w:r w:rsidRPr="0066660B">
        <w:rPr>
          <w:lang w:val="en-US"/>
        </w:rPr>
        <w:br/>
        <w:t xml:space="preserve">#if DEBUG_INTERPOLATION              </w:t>
      </w:r>
      <w:r w:rsidRPr="0066660B">
        <w:rPr>
          <w:lang w:val="en-US"/>
        </w:rPr>
        <w:br/>
        <w:t xml:space="preserve">            DebugExtension.DebugPoint(property.position, Color.red, 0.1f, 3);</w:t>
      </w:r>
      <w:r w:rsidRPr="0066660B">
        <w:rPr>
          <w:lang w:val="en-US"/>
        </w:rPr>
        <w:br/>
        <w:t>#endif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2CAC4693" w14:textId="77777777" w:rsidR="00A5794D" w:rsidRPr="0066660B" w:rsidRDefault="00A5794D" w:rsidP="00A5794D">
      <w:pPr>
        <w:rPr>
          <w:lang w:val="en-US"/>
        </w:rPr>
      </w:pPr>
    </w:p>
    <w:p w14:paraId="681C42CD" w14:textId="77777777" w:rsidR="00A5794D" w:rsidRDefault="00A5794D" w:rsidP="00A5794D">
      <w:pPr>
        <w:pStyle w:val="2"/>
      </w:pPr>
      <w:bookmarkStart w:id="88" w:name="_Toc40977953"/>
      <w:bookmarkStart w:id="89" w:name="_Toc41217763"/>
      <w:r>
        <w:t>ChangePlayerScore.cs</w:t>
      </w:r>
      <w:bookmarkEnd w:id="88"/>
      <w:bookmarkEnd w:id="89"/>
    </w:p>
    <w:p w14:paraId="1F3BA4AA" w14:textId="77777777" w:rsidR="00A5794D" w:rsidRDefault="00A5794D" w:rsidP="00A5794D">
      <w:pPr>
        <w:pStyle w:val="Code"/>
      </w:pPr>
      <w:r>
        <w:t>﻿using Events;</w:t>
      </w:r>
      <w:r>
        <w:br/>
        <w:t>using GameMode;</w:t>
      </w:r>
      <w:r>
        <w:br/>
      </w:r>
      <w:r>
        <w:lastRenderedPageBreak/>
        <w:br/>
        <w:t>namespace CommandsSystem.Commands {</w:t>
      </w:r>
      <w:r>
        <w:br/>
        <w:t xml:space="preserve">    /// &lt;summary&gt;</w:t>
      </w:r>
      <w:r>
        <w:br/>
        <w:t xml:space="preserve">    ///     Команда для изменения очков игрока</w:t>
      </w:r>
      <w:r>
        <w:br/>
        <w:t xml:space="preserve">    /// &lt;/summary&gt;</w:t>
      </w:r>
      <w:r>
        <w:br/>
        <w:t xml:space="preserve">    public partial class ChangePlayerScore {</w:t>
      </w:r>
      <w:r>
        <w:br/>
        <w:t xml:space="preserve">        /// &lt;summary&gt;</w:t>
      </w:r>
      <w:r>
        <w:br/>
        <w:t xml:space="preserve">        ///     Игрок, у которого нужно изменить очки</w:t>
      </w:r>
      <w:r>
        <w:br/>
        <w:t xml:space="preserve">        /// &lt;/summary&gt;</w:t>
      </w:r>
      <w:r>
        <w:br/>
        <w:t xml:space="preserve">        public int player;</w:t>
      </w:r>
      <w:r>
        <w:br/>
        <w:t xml:space="preserve">        /// &lt;summary&gt;</w:t>
      </w:r>
      <w:r>
        <w:br/>
        <w:t xml:space="preserve">        ///     Новое количество очков</w:t>
      </w:r>
      <w:r>
        <w:br/>
        <w:t xml:space="preserve">        /// &lt;/summary&gt;</w:t>
      </w:r>
      <w:r>
        <w:br/>
        <w:t xml:space="preserve">        public int newScore;</w:t>
      </w:r>
      <w:r>
        <w:br/>
      </w:r>
      <w:r>
        <w:br/>
        <w:t xml:space="preserve">        /// &lt;summary&gt;</w:t>
      </w:r>
      <w:r>
        <w:br/>
        <w:t xml:space="preserve">        ///     Применяет изменения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var player = PlayersManager.GetPlayerById(this.player);</w:t>
      </w:r>
      <w:r>
        <w:br/>
        <w:t xml:space="preserve">            player.score += newScore;</w:t>
      </w:r>
      <w:r>
        <w:br/>
      </w:r>
      <w:r>
        <w:br/>
        <w:t xml:space="preserve">            EventsManager.handler.OnPlayerScoreChanged(player, player.score);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4E28E0B4" w14:textId="77777777" w:rsidR="00A5794D" w:rsidRDefault="00A5794D" w:rsidP="00A5794D"/>
    <w:p w14:paraId="11413628" w14:textId="77777777" w:rsidR="00A5794D" w:rsidRDefault="00A5794D" w:rsidP="00A5794D">
      <w:pPr>
        <w:pStyle w:val="2"/>
      </w:pPr>
      <w:bookmarkStart w:id="90" w:name="_Toc40977954"/>
      <w:bookmarkStart w:id="91" w:name="_Toc41217764"/>
      <w:r>
        <w:t>CreateChatMessageCommand.cs</w:t>
      </w:r>
      <w:bookmarkEnd w:id="90"/>
      <w:bookmarkEnd w:id="91"/>
    </w:p>
    <w:p w14:paraId="0DC74B11" w14:textId="77777777" w:rsidR="00A5794D" w:rsidRDefault="00A5794D" w:rsidP="00A5794D">
      <w:pPr>
        <w:pStyle w:val="Code"/>
      </w:pPr>
      <w:r>
        <w:t>﻿using GameMode;</w:t>
      </w:r>
      <w:r>
        <w:br/>
      </w:r>
      <w:r>
        <w:br/>
        <w:t>namespace CommandsSystem.Commands {</w:t>
      </w:r>
      <w:r>
        <w:br/>
        <w:t xml:space="preserve">    /// &lt;summary&gt;</w:t>
      </w:r>
      <w:r>
        <w:br/>
        <w:t xml:space="preserve">    ///     Команда для отправки сообщения в чат</w:t>
      </w:r>
      <w:r>
        <w:br/>
        <w:t xml:space="preserve">    /// &lt;/summary&gt;</w:t>
      </w:r>
      <w:r>
        <w:br/>
        <w:t xml:space="preserve">    public partial class CreateChatMessageCommand {</w:t>
      </w:r>
      <w:r>
        <w:br/>
        <w:t xml:space="preserve">        /// &lt;summary&gt;</w:t>
      </w:r>
      <w:r>
        <w:br/>
        <w:t xml:space="preserve">        ///     Игрок, отправивший сообщение</w:t>
      </w:r>
      <w:r>
        <w:br/>
        <w:t xml:space="preserve">        /// &lt;/summary&gt;</w:t>
      </w:r>
      <w:r>
        <w:br/>
        <w:t xml:space="preserve">        public int playerid;</w:t>
      </w:r>
      <w:r>
        <w:br/>
        <w:t xml:space="preserve">        /// &lt;summary&gt;</w:t>
      </w:r>
      <w:r>
        <w:br/>
        <w:t xml:space="preserve">        ///     Сообщение</w:t>
      </w:r>
      <w:r>
        <w:br/>
        <w:t xml:space="preserve">        /// &lt;/summary&gt;</w:t>
      </w:r>
      <w:r>
        <w:br/>
        <w:t xml:space="preserve">        public string message;</w:t>
      </w:r>
      <w:r>
        <w:br/>
      </w:r>
      <w:r>
        <w:br/>
        <w:t xml:space="preserve">        /// &lt;summary&gt;</w:t>
      </w:r>
      <w:r>
        <w:br/>
        <w:t xml:space="preserve">        ///     Отображает сообщение в чате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var player = PlayersManager.GetPlayerById(playerid);</w:t>
      </w:r>
      <w:r>
        <w:br/>
      </w:r>
      <w:r>
        <w:lastRenderedPageBreak/>
        <w:t xml:space="preserve">            MainUIController.mainui.AddChatMessage(player, message);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319776EF" w14:textId="77777777" w:rsidR="00A5794D" w:rsidRDefault="00A5794D" w:rsidP="00A5794D"/>
    <w:p w14:paraId="1ABA8BAA" w14:textId="77777777" w:rsidR="00A5794D" w:rsidRDefault="00A5794D" w:rsidP="00A5794D">
      <w:pPr>
        <w:pStyle w:val="2"/>
      </w:pPr>
      <w:bookmarkStart w:id="92" w:name="_Toc40977955"/>
      <w:bookmarkStart w:id="93" w:name="_Toc41217765"/>
      <w:r>
        <w:t>DrawPositionTracerCommand.cs</w:t>
      </w:r>
      <w:bookmarkEnd w:id="92"/>
      <w:bookmarkEnd w:id="93"/>
    </w:p>
    <w:p w14:paraId="018CAE43" w14:textId="77777777" w:rsidR="00A5794D" w:rsidRPr="0066660B" w:rsidRDefault="00A5794D" w:rsidP="00A5794D">
      <w:pPr>
        <w:pStyle w:val="Code"/>
        <w:rPr>
          <w:lang w:val="en-US"/>
        </w:rPr>
      </w:pPr>
      <w:r>
        <w:t>﻿using Character.Guns;</w:t>
      </w:r>
      <w:r>
        <w:br/>
        <w:t>using Interpolation.Managers;</w:t>
      </w:r>
      <w:r>
        <w:br/>
        <w:t>using UnityEngine;</w:t>
      </w:r>
      <w:r>
        <w:br/>
      </w:r>
      <w:r>
        <w:br/>
        <w:t>namespace CommandsSystem.Commands {</w:t>
      </w:r>
      <w:r>
        <w:br/>
        <w:t xml:space="preserve">    /// &lt;summary&gt;</w:t>
      </w:r>
      <w:r>
        <w:br/>
        <w:t xml:space="preserve">    ///     Команда рисования следа от пули между персонажем и координатой</w:t>
      </w:r>
      <w:r>
        <w:br/>
        <w:t xml:space="preserve">    /// &lt;/summary&gt;</w:t>
      </w:r>
      <w:r>
        <w:br/>
        <w:t xml:space="preserve">    public partial class DrawPositionTracerCommand {</w:t>
      </w:r>
      <w:r>
        <w:br/>
        <w:t xml:space="preserve">        /// &lt;summary&gt;</w:t>
      </w:r>
      <w:r>
        <w:br/>
        <w:t xml:space="preserve">        ///     id персонажа, выпустивший пулю</w:t>
      </w:r>
      <w:r>
        <w:br/>
        <w:t xml:space="preserve">        </w:t>
      </w:r>
      <w:r w:rsidRPr="0066660B">
        <w:rPr>
          <w:lang w:val="en-US"/>
        </w:rPr>
        <w:t>/// &lt;/summary&gt;</w:t>
      </w:r>
      <w:r w:rsidRPr="0066660B">
        <w:rPr>
          <w:lang w:val="en-US"/>
        </w:rPr>
        <w:br/>
        <w:t xml:space="preserve">        public int player;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Координата</w:t>
      </w:r>
      <w:r w:rsidRPr="0066660B">
        <w:rPr>
          <w:lang w:val="en-US"/>
        </w:rPr>
        <w:t xml:space="preserve">, </w:t>
      </w:r>
      <w:r>
        <w:t>в</w:t>
      </w:r>
      <w:r w:rsidRPr="0066660B">
        <w:rPr>
          <w:lang w:val="en-US"/>
        </w:rPr>
        <w:t xml:space="preserve"> </w:t>
      </w:r>
      <w:r>
        <w:t>которую</w:t>
      </w:r>
      <w:r w:rsidRPr="0066660B">
        <w:rPr>
          <w:lang w:val="en-US"/>
        </w:rPr>
        <w:t xml:space="preserve"> </w:t>
      </w:r>
      <w:r>
        <w:t>попала</w:t>
      </w:r>
      <w:r w:rsidRPr="0066660B">
        <w:rPr>
          <w:lang w:val="en-US"/>
        </w:rPr>
        <w:t xml:space="preserve"> </w:t>
      </w:r>
      <w:r>
        <w:t>пуля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Vector3 target;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Выполняет</w:t>
      </w:r>
      <w:r w:rsidRPr="0066660B">
        <w:rPr>
          <w:lang w:val="en-US"/>
        </w:rPr>
        <w:t xml:space="preserve"> </w:t>
      </w:r>
      <w:r>
        <w:t>команду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void Run() {</w:t>
      </w:r>
      <w:r w:rsidRPr="0066660B">
        <w:rPr>
          <w:lang w:val="en-US"/>
        </w:rPr>
        <w:br/>
        <w:t xml:space="preserve">            var player = ObjectID.GetObject(this.player);</w:t>
      </w:r>
      <w:r w:rsidRPr="0066660B">
        <w:rPr>
          <w:lang w:val="en-US"/>
        </w:rPr>
        <w:br/>
        <w:t xml:space="preserve">            if (player.GetComponent&lt;PlayerManagedGameObject&gt;() != null) return;</w:t>
      </w:r>
      <w:r w:rsidRPr="0066660B">
        <w:rPr>
          <w:lang w:val="en-US"/>
        </w:rPr>
        <w:br/>
        <w:t xml:space="preserve">            ShootSystem.DrawTracer(ShootSystem.GetGunPosition(player.transform.position), </w:t>
      </w:r>
      <w:r w:rsidRPr="0066660B">
        <w:rPr>
          <w:lang w:val="en-US"/>
        </w:rPr>
        <w:br/>
        <w:t xml:space="preserve">                target);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0D05E7FB" w14:textId="77777777" w:rsidR="00A5794D" w:rsidRPr="0066660B" w:rsidRDefault="00A5794D" w:rsidP="00A5794D">
      <w:pPr>
        <w:rPr>
          <w:lang w:val="en-US"/>
        </w:rPr>
      </w:pPr>
    </w:p>
    <w:p w14:paraId="36A13F08" w14:textId="77777777" w:rsidR="00A5794D" w:rsidRDefault="00A5794D" w:rsidP="00A5794D">
      <w:pPr>
        <w:pStyle w:val="2"/>
      </w:pPr>
      <w:bookmarkStart w:id="94" w:name="_Toc40977956"/>
      <w:bookmarkStart w:id="95" w:name="_Toc41217766"/>
      <w:r>
        <w:t>DrawTargetedTracerCommand.cs</w:t>
      </w:r>
      <w:bookmarkEnd w:id="94"/>
      <w:bookmarkEnd w:id="95"/>
    </w:p>
    <w:p w14:paraId="62FBF9BF" w14:textId="77777777" w:rsidR="00A5794D" w:rsidRDefault="00A5794D" w:rsidP="00A5794D">
      <w:pPr>
        <w:pStyle w:val="Code"/>
      </w:pPr>
      <w:r>
        <w:t>﻿using Character.Guns;</w:t>
      </w:r>
      <w:r>
        <w:br/>
        <w:t>using Character.HP;</w:t>
      </w:r>
      <w:r>
        <w:br/>
        <w:t>using Interpolation.Managers;</w:t>
      </w:r>
      <w:r>
        <w:br/>
      </w:r>
      <w:r>
        <w:br/>
        <w:t>namespace CommandsSystem.Commands {</w:t>
      </w:r>
      <w:r>
        <w:br/>
        <w:t xml:space="preserve">    /// &lt;summary&gt;</w:t>
      </w:r>
      <w:r>
        <w:br/>
        <w:t xml:space="preserve">    ///     Команда рисования следа от пули между персонажами</w:t>
      </w:r>
      <w:r>
        <w:br/>
      </w:r>
      <w:r>
        <w:lastRenderedPageBreak/>
        <w:t xml:space="preserve">    /// &lt;/summary&gt;</w:t>
      </w:r>
      <w:r>
        <w:br/>
        <w:t xml:space="preserve">    public partial class DrawTargetedTracerCommand {</w:t>
      </w:r>
      <w:r>
        <w:br/>
        <w:t xml:space="preserve">        /// &lt;summary&gt;</w:t>
      </w:r>
      <w:r>
        <w:br/>
        <w:t xml:space="preserve">        ///     Id персонажа, выпустившего пулю</w:t>
      </w:r>
      <w:r>
        <w:br/>
        <w:t xml:space="preserve">        /// &lt;/summary&gt;</w:t>
      </w:r>
      <w:r>
        <w:br/>
        <w:t xml:space="preserve">        public int player;</w:t>
      </w:r>
      <w:r>
        <w:br/>
        <w:t xml:space="preserve">        /// &lt;summary&gt;</w:t>
      </w:r>
      <w:r>
        <w:br/>
        <w:t xml:space="preserve">        ///     Id персонажа, в которого попала пуля</w:t>
      </w:r>
      <w:r>
        <w:br/>
        <w:t xml:space="preserve">        /// &lt;/summary&gt;</w:t>
      </w:r>
      <w:r>
        <w:br/>
        <w:t xml:space="preserve">        public int target;</w:t>
      </w:r>
      <w:r>
        <w:br/>
      </w:r>
      <w:r>
        <w:br/>
        <w:t xml:space="preserve">        /// &lt;summary&gt;</w:t>
      </w:r>
      <w:r>
        <w:br/>
        <w:t xml:space="preserve">        ///     Изменение здоровья персонажа, в которого попала пуля</w:t>
      </w:r>
      <w:r>
        <w:br/>
        <w:t xml:space="preserve">        /// &lt;/summary&gt;</w:t>
      </w:r>
      <w:r>
        <w:br/>
        <w:t xml:space="preserve">        public HPChange HpChange;</w:t>
      </w:r>
      <w:r>
        <w:br/>
      </w:r>
      <w:r>
        <w:br/>
        <w:t xml:space="preserve">        /// &lt;summary&gt;</w:t>
      </w:r>
      <w:r>
        <w:br/>
        <w:t xml:space="preserve">        ///     Выполняет команду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var target = ObjectID.GetObject(this.target);</w:t>
      </w:r>
      <w:r>
        <w:br/>
      </w:r>
      <w:r>
        <w:br/>
      </w:r>
      <w:r>
        <w:br/>
        <w:t xml:space="preserve">            var player = ObjectID.GetObject(this.player);</w:t>
      </w:r>
      <w:r>
        <w:br/>
        <w:t xml:space="preserve">            if (player.GetComponent&lt;PlayerManagedGameObject&gt;() != null) return;</w:t>
      </w:r>
      <w:r>
        <w:br/>
        <w:t xml:space="preserve">            </w:t>
      </w:r>
      <w:r>
        <w:br/>
        <w:t xml:space="preserve">            ShootSystem.DrawTracer(ShootSystem.GetGunPosition(player.transform.position),</w:t>
      </w:r>
      <w:r>
        <w:br/>
        <w:t xml:space="preserve">                ShootSystem.GetGunPosition(target.transform.position));</w:t>
      </w:r>
      <w:r>
        <w:br/>
        <w:t xml:space="preserve">            </w:t>
      </w:r>
      <w:r>
        <w:br/>
        <w:t xml:space="preserve">            HPController.ApplyHPChange(target, HpChange);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77A902D4" w14:textId="77777777" w:rsidR="00A5794D" w:rsidRDefault="00A5794D" w:rsidP="00A5794D"/>
    <w:p w14:paraId="29DE752E" w14:textId="77777777" w:rsidR="00A5794D" w:rsidRDefault="00A5794D" w:rsidP="00A5794D">
      <w:pPr>
        <w:pStyle w:val="2"/>
      </w:pPr>
      <w:bookmarkStart w:id="96" w:name="_Toc40977957"/>
      <w:bookmarkStart w:id="97" w:name="_Toc41217767"/>
      <w:r>
        <w:t>ExplodeBombCommand.cs</w:t>
      </w:r>
      <w:bookmarkEnd w:id="96"/>
      <w:bookmarkEnd w:id="97"/>
    </w:p>
    <w:p w14:paraId="56422A6B" w14:textId="77777777" w:rsidR="00A5794D" w:rsidRDefault="00A5794D" w:rsidP="00A5794D">
      <w:pPr>
        <w:pStyle w:val="Code"/>
      </w:pPr>
      <w:r>
        <w:t>﻿using GameMechanics;</w:t>
      </w:r>
      <w:r>
        <w:br/>
      </w:r>
      <w:r>
        <w:br/>
        <w:t>namespace CommandsSystem.Commands {</w:t>
      </w:r>
      <w:r>
        <w:br/>
        <w:t xml:space="preserve">    /// &lt;summary&gt;</w:t>
      </w:r>
      <w:r>
        <w:br/>
        <w:t xml:space="preserve">    ///     Команда для взрыва указанной бомбы</w:t>
      </w:r>
      <w:r>
        <w:br/>
        <w:t xml:space="preserve">    /// &lt;/summary&gt;</w:t>
      </w:r>
      <w:r>
        <w:br/>
        <w:t xml:space="preserve">    public partial class ExplodeBombCommand {</w:t>
      </w:r>
      <w:r>
        <w:br/>
        <w:t xml:space="preserve">        /// &lt;summary&gt;</w:t>
      </w:r>
      <w:r>
        <w:br/>
        <w:t xml:space="preserve">        ///     id бомбы, которую нужно взорвать</w:t>
      </w:r>
      <w:r>
        <w:br/>
        <w:t xml:space="preserve">        /// &lt;/summary&gt;</w:t>
      </w:r>
      <w:r>
        <w:br/>
        <w:t xml:space="preserve">        public int bombId;</w:t>
      </w:r>
      <w:r>
        <w:br/>
      </w:r>
      <w:r>
        <w:br/>
      </w:r>
      <w:r>
        <w:lastRenderedPageBreak/>
        <w:t xml:space="preserve">        /// &lt;summary&gt;</w:t>
      </w:r>
      <w:r>
        <w:br/>
        <w:t xml:space="preserve">        ///     Взрывает указанную бомбу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var bomb = ObjectID.GetObject(bombId);</w:t>
      </w:r>
      <w:r>
        <w:br/>
        <w:t xml:space="preserve">            if (bomb == null) return;</w:t>
      </w:r>
      <w:r>
        <w:br/>
        <w:t xml:space="preserve">            bomb.GetComponent&lt;Bomb&gt;().RealExplode();</w:t>
      </w:r>
      <w:r>
        <w:br/>
        <w:t xml:space="preserve">            Client.client.RemoveObject(bomb);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43623A5D" w14:textId="77777777" w:rsidR="00A5794D" w:rsidRDefault="00A5794D" w:rsidP="00A5794D"/>
    <w:p w14:paraId="2A65E66A" w14:textId="77777777" w:rsidR="00A5794D" w:rsidRDefault="00A5794D" w:rsidP="00A5794D">
      <w:pPr>
        <w:pStyle w:val="2"/>
      </w:pPr>
      <w:bookmarkStart w:id="98" w:name="_Toc40977958"/>
      <w:bookmarkStart w:id="99" w:name="_Toc41217768"/>
      <w:r>
        <w:t>PickCoinCommand.cs</w:t>
      </w:r>
      <w:bookmarkEnd w:id="98"/>
      <w:bookmarkEnd w:id="99"/>
    </w:p>
    <w:p w14:paraId="2245482D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 w:rsidRPr="0066660B">
        <w:rPr>
          <w:lang w:val="en-US"/>
        </w:rPr>
        <w:t>using Events;</w:t>
      </w:r>
      <w:r w:rsidRPr="0066660B">
        <w:rPr>
          <w:lang w:val="en-US"/>
        </w:rPr>
        <w:br/>
        <w:t>using UnityEngine;</w:t>
      </w:r>
      <w:r w:rsidRPr="0066660B">
        <w:rPr>
          <w:lang w:val="en-US"/>
        </w:rPr>
        <w:br/>
      </w:r>
      <w:r w:rsidRPr="0066660B">
        <w:rPr>
          <w:lang w:val="en-US"/>
        </w:rPr>
        <w:br/>
        <w:t>namespace CommandsSystem.Commands {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Команда</w:t>
      </w:r>
      <w:r w:rsidRPr="0066660B">
        <w:rPr>
          <w:lang w:val="en-US"/>
        </w:rPr>
        <w:t xml:space="preserve">, </w:t>
      </w:r>
      <w:r>
        <w:t>сообщающая</w:t>
      </w:r>
      <w:r w:rsidRPr="0066660B">
        <w:rPr>
          <w:lang w:val="en-US"/>
        </w:rPr>
        <w:t xml:space="preserve">, </w:t>
      </w:r>
      <w:r>
        <w:t>что</w:t>
      </w:r>
      <w:r w:rsidRPr="0066660B">
        <w:rPr>
          <w:lang w:val="en-US"/>
        </w:rPr>
        <w:t xml:space="preserve"> </w:t>
      </w:r>
      <w:r>
        <w:t>игрок</w:t>
      </w:r>
      <w:r w:rsidRPr="0066660B">
        <w:rPr>
          <w:lang w:val="en-US"/>
        </w:rPr>
        <w:t xml:space="preserve"> </w:t>
      </w:r>
      <w:r>
        <w:t>подобрал</w:t>
      </w:r>
      <w:r w:rsidRPr="0066660B">
        <w:rPr>
          <w:lang w:val="en-US"/>
        </w:rPr>
        <w:t xml:space="preserve"> </w:t>
      </w:r>
      <w:r>
        <w:t>монетку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partial class PickCoinCommand {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Id </w:t>
      </w:r>
      <w:r>
        <w:t>игрока</w:t>
      </w:r>
      <w:r w:rsidRPr="0066660B">
        <w:rPr>
          <w:lang w:val="en-US"/>
        </w:rPr>
        <w:t xml:space="preserve">, </w:t>
      </w:r>
      <w:r>
        <w:t>подобравшего</w:t>
      </w:r>
      <w:r w:rsidRPr="0066660B">
        <w:rPr>
          <w:lang w:val="en-US"/>
        </w:rPr>
        <w:t xml:space="preserve"> </w:t>
      </w:r>
      <w:r>
        <w:t>монетку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int player;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Id </w:t>
      </w:r>
      <w:r>
        <w:t>подобранной</w:t>
      </w:r>
      <w:r w:rsidRPr="0066660B">
        <w:rPr>
          <w:lang w:val="en-US"/>
        </w:rPr>
        <w:t xml:space="preserve"> </w:t>
      </w:r>
      <w:r>
        <w:t>монетки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int coin;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Подбирает</w:t>
      </w:r>
      <w:r w:rsidRPr="0066660B">
        <w:rPr>
          <w:lang w:val="en-US"/>
        </w:rPr>
        <w:t xml:space="preserve"> </w:t>
      </w:r>
      <w:r>
        <w:t>монетку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void Run()</w:t>
      </w:r>
      <w:r w:rsidRPr="0066660B">
        <w:rPr>
          <w:lang w:val="en-US"/>
        </w:rPr>
        <w:br/>
        <w:t xml:space="preserve">        {</w:t>
      </w:r>
      <w:r w:rsidRPr="0066660B">
        <w:rPr>
          <w:lang w:val="en-US"/>
        </w:rPr>
        <w:br/>
        <w:t xml:space="preserve">            var player = ObjectID.GetObject(this.player);</w:t>
      </w:r>
      <w:r w:rsidRPr="0066660B">
        <w:rPr>
          <w:lang w:val="en-US"/>
        </w:rPr>
        <w:br/>
        <w:t xml:space="preserve">            var coin = ObjectID.GetObject(this.coin);</w:t>
      </w:r>
      <w:r w:rsidRPr="0066660B">
        <w:rPr>
          <w:lang w:val="en-US"/>
        </w:rPr>
        <w:br/>
        <w:t xml:space="preserve">            if (player == null || coin == null)</w:t>
      </w:r>
      <w:r w:rsidRPr="0066660B">
        <w:rPr>
          <w:lang w:val="en-US"/>
        </w:rPr>
        <w:br/>
        <w:t xml:space="preserve">            {</w:t>
      </w:r>
      <w:r w:rsidRPr="0066660B">
        <w:rPr>
          <w:lang w:val="en-US"/>
        </w:rPr>
        <w:br/>
        <w:t xml:space="preserve">                Debug.LogWarning("Player or coin null.");</w:t>
      </w:r>
      <w:r w:rsidRPr="0066660B">
        <w:rPr>
          <w:lang w:val="en-US"/>
        </w:rPr>
        <w:br/>
        <w:t xml:space="preserve">                return;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EventsManager.handler.OnPlayerPickedUpCoin(player, coin);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Client.client.RemoveObject(coin);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}</w:t>
      </w:r>
      <w:r w:rsidRPr="0066660B">
        <w:rPr>
          <w:lang w:val="en-US"/>
        </w:rPr>
        <w:br/>
        <w:t>}</w:t>
      </w:r>
    </w:p>
    <w:p w14:paraId="56EEADC1" w14:textId="77777777" w:rsidR="00A5794D" w:rsidRPr="0066660B" w:rsidRDefault="00A5794D" w:rsidP="00A5794D">
      <w:pPr>
        <w:rPr>
          <w:lang w:val="en-US"/>
        </w:rPr>
      </w:pPr>
    </w:p>
    <w:p w14:paraId="1D8CA2ED" w14:textId="77777777" w:rsidR="00A5794D" w:rsidRDefault="00A5794D" w:rsidP="00A5794D">
      <w:pPr>
        <w:pStyle w:val="2"/>
      </w:pPr>
      <w:bookmarkStart w:id="100" w:name="_Toc40977959"/>
      <w:bookmarkStart w:id="101" w:name="_Toc41217769"/>
      <w:r>
        <w:t>PickUpGunCommand.cs</w:t>
      </w:r>
      <w:bookmarkEnd w:id="100"/>
      <w:bookmarkEnd w:id="101"/>
    </w:p>
    <w:p w14:paraId="37532176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 w:rsidRPr="0066660B">
        <w:rPr>
          <w:lang w:val="en-US"/>
        </w:rPr>
        <w:t>using Character;</w:t>
      </w:r>
      <w:r w:rsidRPr="0066660B">
        <w:rPr>
          <w:lang w:val="en-US"/>
        </w:rPr>
        <w:br/>
        <w:t>using Character.Actions;</w:t>
      </w:r>
      <w:r w:rsidRPr="0066660B">
        <w:rPr>
          <w:lang w:val="en-US"/>
        </w:rPr>
        <w:br/>
        <w:t>using Character.Guns;</w:t>
      </w:r>
      <w:r w:rsidRPr="0066660B">
        <w:rPr>
          <w:lang w:val="en-US"/>
        </w:rPr>
        <w:br/>
        <w:t>using UnityEngine;</w:t>
      </w:r>
      <w:r w:rsidRPr="0066660B">
        <w:rPr>
          <w:lang w:val="en-US"/>
        </w:rPr>
        <w:br/>
        <w:t>using UnityEngine.Assertions;</w:t>
      </w:r>
      <w:r w:rsidRPr="0066660B">
        <w:rPr>
          <w:lang w:val="en-US"/>
        </w:rPr>
        <w:br/>
      </w:r>
      <w:r w:rsidRPr="0066660B">
        <w:rPr>
          <w:lang w:val="en-US"/>
        </w:rPr>
        <w:br/>
        <w:t>namespace CommandsSystem.Commands {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Команда</w:t>
      </w:r>
      <w:r w:rsidRPr="0066660B">
        <w:rPr>
          <w:lang w:val="en-US"/>
        </w:rPr>
        <w:t xml:space="preserve">, </w:t>
      </w:r>
      <w:r>
        <w:t>сообщающая</w:t>
      </w:r>
      <w:r w:rsidRPr="0066660B">
        <w:rPr>
          <w:lang w:val="en-US"/>
        </w:rPr>
        <w:t xml:space="preserve">, </w:t>
      </w:r>
      <w:r>
        <w:t>что</w:t>
      </w:r>
      <w:r w:rsidRPr="0066660B">
        <w:rPr>
          <w:lang w:val="en-US"/>
        </w:rPr>
        <w:t xml:space="preserve"> </w:t>
      </w:r>
      <w:r>
        <w:t>персонаж</w:t>
      </w:r>
      <w:r w:rsidRPr="0066660B">
        <w:rPr>
          <w:lang w:val="en-US"/>
        </w:rPr>
        <w:t xml:space="preserve"> </w:t>
      </w:r>
      <w:r>
        <w:t>подобрал</w:t>
      </w:r>
      <w:r w:rsidRPr="0066660B">
        <w:rPr>
          <w:lang w:val="en-US"/>
        </w:rPr>
        <w:t xml:space="preserve"> </w:t>
      </w:r>
      <w:r>
        <w:t>оружие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partial class PickUpGunCommand {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ID </w:t>
      </w:r>
      <w:r>
        <w:t>персонажа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int player;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ID </w:t>
      </w:r>
      <w:r>
        <w:t>оружия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int gun;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Подбирает</w:t>
      </w:r>
      <w:r w:rsidRPr="0066660B">
        <w:rPr>
          <w:lang w:val="en-US"/>
        </w:rPr>
        <w:t xml:space="preserve"> </w:t>
      </w:r>
      <w:r>
        <w:t>оружие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void Run()</w:t>
      </w:r>
      <w:r w:rsidRPr="0066660B">
        <w:rPr>
          <w:lang w:val="en-US"/>
        </w:rPr>
        <w:br/>
        <w:t xml:space="preserve">        {</w:t>
      </w:r>
      <w:r w:rsidRPr="0066660B">
        <w:rPr>
          <w:lang w:val="en-US"/>
        </w:rPr>
        <w:br/>
        <w:t xml:space="preserve">            var player = ObjectID.GetObject(this.player);</w:t>
      </w:r>
      <w:r w:rsidRPr="0066660B">
        <w:rPr>
          <w:lang w:val="en-US"/>
        </w:rPr>
        <w:br/>
        <w:t xml:space="preserve">            var gunObject = ObjectID.GetObject(this.gun);</w:t>
      </w:r>
      <w:r w:rsidRPr="0066660B">
        <w:rPr>
          <w:lang w:val="en-US"/>
        </w:rPr>
        <w:br/>
        <w:t xml:space="preserve">            if (player == null || gunObject == null)</w:t>
      </w:r>
      <w:r w:rsidRPr="0066660B">
        <w:rPr>
          <w:lang w:val="en-US"/>
        </w:rPr>
        <w:br/>
        <w:t xml:space="preserve">            {</w:t>
      </w:r>
      <w:r w:rsidRPr="0066660B">
        <w:rPr>
          <w:lang w:val="en-US"/>
        </w:rPr>
        <w:br/>
        <w:t xml:space="preserve">                Debug.LogWarning("Player or gun null.");</w:t>
      </w:r>
      <w:r w:rsidRPr="0066660B">
        <w:rPr>
          <w:lang w:val="en-US"/>
        </w:rPr>
        <w:br/>
        <w:t xml:space="preserve">                return;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var managed = player.GetComponent&lt;ActionController&gt;();</w:t>
      </w:r>
      <w:r w:rsidRPr="0066660B">
        <w:rPr>
          <w:lang w:val="en-US"/>
        </w:rPr>
        <w:br/>
        <w:t xml:space="preserve">            if (managed == null) {</w:t>
      </w:r>
      <w:r w:rsidRPr="0066660B">
        <w:rPr>
          <w:lang w:val="en-US"/>
        </w:rPr>
        <w:br/>
        <w:t xml:space="preserve">                Client.client.RemoveObject(gunObject);</w:t>
      </w:r>
      <w:r w:rsidRPr="0066660B">
        <w:rPr>
          <w:lang w:val="en-US"/>
        </w:rPr>
        <w:br/>
        <w:t xml:space="preserve">                return;</w:t>
      </w:r>
      <w:r w:rsidRPr="0066660B">
        <w:rPr>
          <w:lang w:val="en-US"/>
        </w:rPr>
        <w:br/>
        <w:t xml:space="preserve">            };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ReloadingGun gun = gunObject.GetComponent&lt;PistolController&gt;()?.gun ?? </w:t>
      </w:r>
      <w:r w:rsidRPr="0066660B">
        <w:rPr>
          <w:lang w:val="en-US"/>
        </w:rPr>
        <w:br/>
        <w:t xml:space="preserve">                               gunObject.GetComponent&lt;SemiautoController&gt;()?.gun ??</w:t>
      </w:r>
      <w:r w:rsidRPr="0066660B">
        <w:rPr>
          <w:lang w:val="en-US"/>
        </w:rPr>
        <w:br/>
        <w:t xml:space="preserve">                               </w:t>
      </w:r>
      <w:r w:rsidRPr="0066660B">
        <w:rPr>
          <w:lang w:val="en-US"/>
        </w:rPr>
        <w:lastRenderedPageBreak/>
        <w:t>gunObject.GetComponent&lt;ShotgunController&gt;()?.gun ??</w:t>
      </w:r>
      <w:r w:rsidRPr="0066660B">
        <w:rPr>
          <w:lang w:val="en-US"/>
        </w:rPr>
        <w:br/>
        <w:t xml:space="preserve">                               gunObject.GetComponent&lt;BombGunController&gt;()?.gun as ReloadingGun;/*??</w:t>
      </w:r>
      <w:r w:rsidRPr="0066660B">
        <w:rPr>
          <w:lang w:val="en-US"/>
        </w:rPr>
        <w:br/>
        <w:t xml:space="preserve">                  managed.GetComponent&lt;SemiautoController&gt;()?.gun as ReloadingGun;*/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Assert.IsNotNull(gun);</w:t>
      </w:r>
      <w:r w:rsidRPr="0066660B">
        <w:rPr>
          <w:lang w:val="en-US"/>
        </w:rPr>
        <w:br/>
        <w:t xml:space="preserve">            if (gun is Pistol || gun is ShotGun || gun is BombGun) {</w:t>
      </w:r>
      <w:r w:rsidRPr="0066660B">
        <w:rPr>
          <w:lang w:val="en-US"/>
        </w:rPr>
        <w:br/>
        <w:t xml:space="preserve">                managed.SetAction&lt;ShootPistolAction&gt;(action =&gt; action.gun = gun);</w:t>
      </w:r>
      <w:r w:rsidRPr="0066660B">
        <w:rPr>
          <w:lang w:val="en-US"/>
        </w:rPr>
        <w:br/>
        <w:t xml:space="preserve">            } else {</w:t>
      </w:r>
      <w:r w:rsidRPr="0066660B">
        <w:rPr>
          <w:lang w:val="en-US"/>
        </w:rPr>
        <w:br/>
        <w:t xml:space="preserve">                managed.SetAction&lt;ShootSemiautoAction&gt;(action =&gt; action.gun = gun);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Client.client.RemoveObject(gunObject);</w:t>
      </w:r>
      <w:r w:rsidRPr="0066660B">
        <w:rPr>
          <w:lang w:val="en-US"/>
        </w:rPr>
        <w:br/>
        <w:t xml:space="preserve">            // managed.SetAction&lt;();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0B376AA9" w14:textId="77777777" w:rsidR="00A5794D" w:rsidRPr="0066660B" w:rsidRDefault="00A5794D" w:rsidP="00A5794D">
      <w:pPr>
        <w:rPr>
          <w:lang w:val="en-US"/>
        </w:rPr>
      </w:pPr>
    </w:p>
    <w:p w14:paraId="6803911C" w14:textId="77777777" w:rsidR="00A5794D" w:rsidRDefault="00A5794D" w:rsidP="00A5794D">
      <w:pPr>
        <w:pStyle w:val="2"/>
      </w:pPr>
      <w:bookmarkStart w:id="102" w:name="_Toc40977960"/>
      <w:bookmarkStart w:id="103" w:name="_Toc41217770"/>
      <w:r>
        <w:t>PlayerPushCommand.cs</w:t>
      </w:r>
      <w:bookmarkEnd w:id="102"/>
      <w:bookmarkEnd w:id="103"/>
    </w:p>
    <w:p w14:paraId="6BE2D675" w14:textId="77777777" w:rsidR="00A5794D" w:rsidRPr="0066660B" w:rsidRDefault="00A5794D" w:rsidP="00A5794D">
      <w:pPr>
        <w:pStyle w:val="Code"/>
        <w:rPr>
          <w:lang w:val="en-US"/>
        </w:rPr>
      </w:pPr>
      <w:r>
        <w:t>﻿using Character;</w:t>
      </w:r>
      <w:r>
        <w:br/>
        <w:t>using Interpolation.Managers;</w:t>
      </w:r>
      <w:r>
        <w:br/>
        <w:t>using UnityEngine;</w:t>
      </w:r>
      <w:r>
        <w:br/>
      </w:r>
      <w:r>
        <w:br/>
        <w:t>namespace CommandsSystem.Commands {</w:t>
      </w:r>
      <w:r>
        <w:br/>
        <w:t xml:space="preserve">    /// &lt;summary&gt;</w:t>
      </w:r>
      <w:r>
        <w:br/>
        <w:t xml:space="preserve">    ///     Команда сообщающая, что для данного игрока нужно показать анимацию толкания</w:t>
      </w:r>
      <w:r>
        <w:br/>
        <w:t xml:space="preserve">    /// &lt;/summary&gt;</w:t>
      </w:r>
      <w:r>
        <w:br/>
        <w:t xml:space="preserve">    public partial class PlayerPushCommand {</w:t>
      </w:r>
      <w:r>
        <w:br/>
        <w:t xml:space="preserve">        /// &lt;summary&gt;</w:t>
      </w:r>
      <w:r>
        <w:br/>
        <w:t xml:space="preserve">        ///     id игрока, для которого нужно показать анимацию</w:t>
      </w:r>
      <w:r>
        <w:br/>
        <w:t xml:space="preserve">        </w:t>
      </w:r>
      <w:r w:rsidRPr="0066660B">
        <w:rPr>
          <w:lang w:val="en-US"/>
        </w:rPr>
        <w:t>/// &lt;/summary&gt;</w:t>
      </w:r>
      <w:r w:rsidRPr="0066660B">
        <w:rPr>
          <w:lang w:val="en-US"/>
        </w:rPr>
        <w:br/>
        <w:t xml:space="preserve">        public int playerId;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Показывает</w:t>
      </w:r>
      <w:r w:rsidRPr="0066660B">
        <w:rPr>
          <w:lang w:val="en-US"/>
        </w:rPr>
        <w:t xml:space="preserve"> </w:t>
      </w:r>
      <w:r>
        <w:t>анимацию</w:t>
      </w:r>
      <w:r w:rsidRPr="0066660B">
        <w:rPr>
          <w:lang w:val="en-US"/>
        </w:rPr>
        <w:t xml:space="preserve"> </w:t>
      </w:r>
      <w:r>
        <w:t>толкания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соотвествующего</w:t>
      </w:r>
      <w:r w:rsidRPr="0066660B">
        <w:rPr>
          <w:lang w:val="en-US"/>
        </w:rPr>
        <w:t xml:space="preserve"> </w:t>
      </w:r>
      <w:r>
        <w:t>игрока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void Run() {</w:t>
      </w:r>
      <w:r w:rsidRPr="0066660B">
        <w:rPr>
          <w:lang w:val="en-US"/>
        </w:rPr>
        <w:br/>
        <w:t xml:space="preserve">            var player = ObjectID.GetObject(playerId);</w:t>
      </w:r>
      <w:r w:rsidRPr="0066660B">
        <w:rPr>
          <w:lang w:val="en-US"/>
        </w:rPr>
        <w:br/>
        <w:t xml:space="preserve">            if (player == null) {</w:t>
      </w:r>
      <w:r w:rsidRPr="0066660B">
        <w:rPr>
          <w:lang w:val="en-US"/>
        </w:rPr>
        <w:br/>
        <w:t xml:space="preserve">                Debug.LogWarning($"Player#{playerId} was null ");</w:t>
      </w:r>
      <w:r w:rsidRPr="0066660B">
        <w:rPr>
          <w:lang w:val="en-US"/>
        </w:rPr>
        <w:br/>
        <w:t xml:space="preserve">                return;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var manager = player.GetComponent&lt;PlayerUnmanagedGameObject&gt;();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if (manager == null) return; // means we own this player</w:t>
      </w:r>
      <w:r w:rsidRPr="0066660B">
        <w:rPr>
          <w:lang w:val="en-US"/>
        </w:rPr>
        <w:br/>
        <w:t xml:space="preserve">            var characterAnimator = player.GetComponent&lt;CharacterAnimator&gt;();</w:t>
      </w:r>
      <w:r w:rsidRPr="0066660B">
        <w:rPr>
          <w:lang w:val="en-US"/>
        </w:rPr>
        <w:br/>
        <w:t xml:space="preserve">            characterAnimator.SetPush();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784A26EF" w14:textId="77777777" w:rsidR="00A5794D" w:rsidRPr="0066660B" w:rsidRDefault="00A5794D" w:rsidP="00A5794D">
      <w:pPr>
        <w:rPr>
          <w:lang w:val="en-US"/>
        </w:rPr>
      </w:pPr>
    </w:p>
    <w:p w14:paraId="4FC49656" w14:textId="77777777" w:rsidR="00A5794D" w:rsidRDefault="00A5794D" w:rsidP="00A5794D">
      <w:pPr>
        <w:pStyle w:val="2"/>
      </w:pPr>
      <w:bookmarkStart w:id="104" w:name="_Toc40977961"/>
      <w:bookmarkStart w:id="105" w:name="_Toc41217771"/>
      <w:r>
        <w:t>SetAfterShowResultsCommand.cs</w:t>
      </w:r>
      <w:bookmarkEnd w:id="104"/>
      <w:bookmarkEnd w:id="105"/>
    </w:p>
    <w:p w14:paraId="43C8304B" w14:textId="77777777" w:rsidR="00A5794D" w:rsidRDefault="00A5794D" w:rsidP="00A5794D">
      <w:pPr>
        <w:pStyle w:val="Code"/>
      </w:pPr>
      <w:r>
        <w:t>﻿using GameMode;</w:t>
      </w:r>
      <w:r>
        <w:br/>
      </w:r>
      <w:r>
        <w:br/>
        <w:t>namespace CommandsSystem.Commands {</w:t>
      </w:r>
      <w:r>
        <w:br/>
        <w:t xml:space="preserve">    /// &lt;summary&gt;</w:t>
      </w:r>
      <w:r>
        <w:br/>
        <w:t xml:space="preserve">    ///     Команда, сообщающая что GameManager должен перестать показывать результаты игры</w:t>
      </w:r>
      <w:r>
        <w:br/>
        <w:t xml:space="preserve">    /// &lt;/summary&gt;</w:t>
      </w:r>
      <w:r>
        <w:br/>
        <w:t xml:space="preserve">    public partial class SetAfterShowResultsCommand {</w:t>
      </w:r>
      <w:r>
        <w:br/>
        <w:t xml:space="preserve">        /// &lt;summary&gt;</w:t>
      </w:r>
      <w:r>
        <w:br/>
        <w:t xml:space="preserve">        ///     Переменная для корректной работы сериализации</w:t>
      </w:r>
      <w:r>
        <w:br/>
        <w:t xml:space="preserve">        /// &lt;/summary&gt;</w:t>
      </w:r>
      <w:r>
        <w:br/>
        <w:t xml:space="preserve">        public int _;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Изменяет состояние GameManager на соотвестующее команде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GameManager.SetAfterShowResults();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71F178EC" w14:textId="77777777" w:rsidR="00A5794D" w:rsidRDefault="00A5794D" w:rsidP="00A5794D"/>
    <w:p w14:paraId="57B8E11B" w14:textId="77777777" w:rsidR="00A5794D" w:rsidRDefault="00A5794D" w:rsidP="00A5794D">
      <w:pPr>
        <w:pStyle w:val="2"/>
      </w:pPr>
      <w:bookmarkStart w:id="106" w:name="_Toc40977962"/>
      <w:bookmarkStart w:id="107" w:name="_Toc41217772"/>
      <w:r>
        <w:t>SetGameMode.cs</w:t>
      </w:r>
      <w:bookmarkEnd w:id="106"/>
      <w:bookmarkEnd w:id="107"/>
    </w:p>
    <w:p w14:paraId="6AA0ADE2" w14:textId="77777777" w:rsidR="00A5794D" w:rsidRDefault="00A5794D" w:rsidP="00A5794D">
      <w:pPr>
        <w:pStyle w:val="Code"/>
      </w:pPr>
      <w:r>
        <w:t>﻿using GameMode;</w:t>
      </w:r>
      <w:r>
        <w:br/>
      </w:r>
      <w:r>
        <w:br/>
        <w:t>namespace CommandsSystem.Commands {</w:t>
      </w:r>
      <w:r>
        <w:br/>
        <w:t xml:space="preserve">    /// &lt;summary&gt;</w:t>
      </w:r>
      <w:r>
        <w:br/>
        <w:t xml:space="preserve">    ///     Команда, сообщающая, что нужно запускать заданный игровой режим</w:t>
      </w:r>
      <w:r>
        <w:br/>
        <w:t xml:space="preserve">    /// &lt;/summary&gt;</w:t>
      </w:r>
      <w:r>
        <w:br/>
        <w:t xml:space="preserve">    public partial class SetGameMode {</w:t>
      </w:r>
      <w:r>
        <w:br/>
        <w:t xml:space="preserve">        /// &lt;summary&gt;</w:t>
      </w:r>
      <w:r>
        <w:br/>
        <w:t xml:space="preserve">        ///     Код игрового режима</w:t>
      </w:r>
      <w:r>
        <w:br/>
        <w:t xml:space="preserve">        /// &lt;/summary&gt;</w:t>
      </w:r>
      <w:r>
        <w:br/>
        <w:t xml:space="preserve">        public int gamemodeCode;</w:t>
      </w:r>
      <w:r>
        <w:br/>
        <w:t xml:space="preserve">        /// &lt;summary&gt;</w:t>
      </w:r>
      <w:r>
        <w:br/>
        <w:t xml:space="preserve">        ///     Номер комнаты, в которой будет проводиться данный игровой режим</w:t>
      </w:r>
      <w:r>
        <w:br/>
        <w:t xml:space="preserve">        /// &lt;/summary&gt;</w:t>
      </w:r>
      <w:r>
        <w:br/>
      </w:r>
      <w:r>
        <w:lastRenderedPageBreak/>
        <w:t xml:space="preserve">        public int roomId;</w:t>
      </w:r>
      <w:r>
        <w:br/>
        <w:t xml:space="preserve">        /// &lt;summary&gt;</w:t>
      </w:r>
      <w:r>
        <w:br/>
        <w:t xml:space="preserve">        ///     Номер игры по порядку</w:t>
      </w:r>
      <w:r>
        <w:br/>
        <w:t xml:space="preserve">        /// &lt;/summary&gt;</w:t>
      </w:r>
      <w:r>
        <w:br/>
        <w:t xml:space="preserve">        public int currentGameNum;</w:t>
      </w:r>
      <w:r>
        <w:br/>
      </w:r>
      <w:r>
        <w:br/>
        <w:t xml:space="preserve">        /// &lt;summary&gt;</w:t>
      </w:r>
      <w:r>
        <w:br/>
        <w:t xml:space="preserve">        ///     Загружает заданный игровой режим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GameManager.SetGameMode(gamemodeCode, roomId, currentGameNum);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313BB894" w14:textId="77777777" w:rsidR="00A5794D" w:rsidRDefault="00A5794D" w:rsidP="00A5794D"/>
    <w:p w14:paraId="5B24DACF" w14:textId="77777777" w:rsidR="00A5794D" w:rsidRDefault="00A5794D" w:rsidP="00A5794D">
      <w:pPr>
        <w:pStyle w:val="2"/>
      </w:pPr>
      <w:bookmarkStart w:id="108" w:name="_Toc40977963"/>
      <w:bookmarkStart w:id="109" w:name="_Toc41217773"/>
      <w:r>
        <w:t>SetPlatformStateCommand.cs</w:t>
      </w:r>
      <w:bookmarkEnd w:id="108"/>
      <w:bookmarkEnd w:id="109"/>
    </w:p>
    <w:p w14:paraId="2FEB1742" w14:textId="77777777" w:rsidR="00A5794D" w:rsidRDefault="00A5794D" w:rsidP="00A5794D">
      <w:pPr>
        <w:pStyle w:val="Code"/>
      </w:pPr>
      <w:r>
        <w:t>﻿using GameMechanics;</w:t>
      </w:r>
      <w:r>
        <w:br/>
      </w:r>
      <w:r>
        <w:br/>
        <w:t>namespace CommandsSystem.Commands {</w:t>
      </w:r>
      <w:r>
        <w:br/>
        <w:t xml:space="preserve">    /// &lt;summary&gt;</w:t>
      </w:r>
      <w:r>
        <w:br/>
        <w:t xml:space="preserve">    ///     Команда для синхронизации состояния подвижной платформы</w:t>
      </w:r>
      <w:r>
        <w:br/>
        <w:t xml:space="preserve">    /// &lt;/summary&gt;</w:t>
      </w:r>
      <w:r>
        <w:br/>
        <w:t xml:space="preserve">    public partial class SetPlatformStateCommand {</w:t>
      </w:r>
      <w:r>
        <w:br/>
        <w:t xml:space="preserve">        /// &lt;summary&gt;</w:t>
      </w:r>
      <w:r>
        <w:br/>
        <w:t xml:space="preserve">        ///     Id подвижной платформы</w:t>
      </w:r>
      <w:r>
        <w:br/>
        <w:t xml:space="preserve">        /// &lt;/summary&gt;</w:t>
      </w:r>
      <w:r>
        <w:br/>
        <w:t xml:space="preserve">        public int id;</w:t>
      </w:r>
      <w:r>
        <w:br/>
        <w:t xml:space="preserve">        /// &lt;summary&gt;</w:t>
      </w:r>
      <w:r>
        <w:br/>
        <w:t xml:space="preserve">        ///     Направление, в котором должна двигаться платформа сейчас</w:t>
      </w:r>
      <w:r>
        <w:br/>
        <w:t xml:space="preserve">        /// &lt;/summary&gt;</w:t>
      </w:r>
      <w:r>
        <w:br/>
        <w:t xml:space="preserve">        public int direction;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Синхронизирует состояние платформы с заданным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var platform = ObjectID.GetObject(id);</w:t>
      </w:r>
      <w:r>
        <w:br/>
        <w:t xml:space="preserve">            platform.GetComponent&lt;MovingPlatform&gt;().SetMoveState(direction);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68E81392" w14:textId="77777777" w:rsidR="00A5794D" w:rsidRDefault="00A5794D" w:rsidP="00A5794D"/>
    <w:p w14:paraId="2A43A4A7" w14:textId="77777777" w:rsidR="00A5794D" w:rsidRDefault="00A5794D" w:rsidP="00A5794D">
      <w:pPr>
        <w:pStyle w:val="2"/>
      </w:pPr>
      <w:bookmarkStart w:id="110" w:name="_Toc40977964"/>
      <w:bookmarkStart w:id="111" w:name="_Toc41217774"/>
      <w:r>
        <w:t>SpawnParabolaFlyingCommand.cs</w:t>
      </w:r>
      <w:bookmarkEnd w:id="110"/>
      <w:bookmarkEnd w:id="111"/>
    </w:p>
    <w:p w14:paraId="001061A1" w14:textId="77777777" w:rsidR="00A5794D" w:rsidRDefault="00A5794D" w:rsidP="00A5794D">
      <w:pPr>
        <w:pStyle w:val="Code"/>
      </w:pPr>
      <w:r>
        <w:t>﻿using GameMechanics;</w:t>
      </w:r>
      <w:r>
        <w:br/>
        <w:t>using UnityEngine;</w:t>
      </w:r>
      <w:r>
        <w:br/>
      </w:r>
      <w:r>
        <w:br/>
      </w:r>
      <w:r>
        <w:lastRenderedPageBreak/>
        <w:t>namespace CommandsSystem.Commands {</w:t>
      </w:r>
      <w:r>
        <w:br/>
        <w:t xml:space="preserve">    /// &lt;summary&gt;</w:t>
      </w:r>
      <w:r>
        <w:br/>
        <w:t xml:space="preserve">    ///     Команда для создания объекта с компонентой ParabolaFlyingObject</w:t>
      </w:r>
      <w:r>
        <w:br/>
        <w:t xml:space="preserve">    /// &lt;/summary&gt;</w:t>
      </w:r>
      <w:r>
        <w:br/>
        <w:t xml:space="preserve">    public partial class SpawnParabolaFlyingCommand {</w:t>
      </w:r>
      <w:r>
        <w:br/>
        <w:t xml:space="preserve">        /// &lt;summary&gt;</w:t>
      </w:r>
      <w:r>
        <w:br/>
        <w:t xml:space="preserve">        ///     Команда для создания объекта</w:t>
      </w:r>
      <w:r>
        <w:br/>
        <w:t xml:space="preserve">        /// &lt;/summary&gt;</w:t>
      </w:r>
      <w:r>
        <w:br/>
        <w:t xml:space="preserve">        public SpawnPrefabCommand command;</w:t>
      </w:r>
      <w:r>
        <w:br/>
        <w:t xml:space="preserve">        /// &lt;summary&gt;</w:t>
      </w:r>
      <w:r>
        <w:br/>
        <w:t xml:space="preserve">        ///     Среднее положение объекта</w:t>
      </w:r>
      <w:r>
        <w:br/>
        <w:t xml:space="preserve">        /// &lt;/summary&gt;</w:t>
      </w:r>
      <w:r>
        <w:br/>
        <w:t xml:space="preserve">        public Vector3 medium;</w:t>
      </w:r>
      <w:r>
        <w:br/>
        <w:t xml:space="preserve">        /// &lt;summary&gt;</w:t>
      </w:r>
      <w:r>
        <w:br/>
        <w:t xml:space="preserve">        ///     Конечное положение объекта</w:t>
      </w:r>
      <w:r>
        <w:br/>
        <w:t xml:space="preserve">        /// &lt;/summary&gt;</w:t>
      </w:r>
      <w:r>
        <w:br/>
        <w:t xml:space="preserve">        public Vector3 target;</w:t>
      </w:r>
      <w:r>
        <w:br/>
        <w:t xml:space="preserve">        /// &lt;summary&gt;</w:t>
      </w:r>
      <w:r>
        <w:br/>
        <w:t xml:space="preserve">        ///     Время полёта объекта</w:t>
      </w:r>
      <w:r>
        <w:br/>
        <w:t xml:space="preserve">        /// &lt;/summary&gt;</w:t>
      </w:r>
      <w:r>
        <w:br/>
        <w:t xml:space="preserve">        public float totalTime;</w:t>
      </w:r>
      <w:r>
        <w:br/>
      </w:r>
      <w:r>
        <w:br/>
        <w:t xml:space="preserve">        /// &lt;summary&gt;</w:t>
      </w:r>
      <w:r>
        <w:br/>
        <w:t xml:space="preserve">        ///     Создает на игровом поле объект с хаданными парамаетрами</w:t>
      </w:r>
      <w:r>
        <w:br/>
        <w:t xml:space="preserve">        /// &lt;/summary&gt;</w:t>
      </w:r>
      <w:r>
        <w:br/>
        <w:t xml:space="preserve">        public void Run()  {</w:t>
      </w:r>
      <w:r>
        <w:br/>
        <w:t xml:space="preserve">            var go = Client.client.SpawnObject(command);</w:t>
      </w:r>
      <w:r>
        <w:br/>
        <w:t xml:space="preserve">            var flying = go.AddComponent&lt;ParabolaFlyingObject&gt;();</w:t>
      </w:r>
      <w:r>
        <w:br/>
        <w:t xml:space="preserve">            flying.start = command.position;</w:t>
      </w:r>
      <w:r>
        <w:br/>
        <w:t xml:space="preserve">            flying.medium = medium;</w:t>
      </w:r>
      <w:r>
        <w:br/>
        <w:t xml:space="preserve">            flying.stop = target;</w:t>
      </w:r>
      <w:r>
        <w:br/>
        <w:t xml:space="preserve">            flying.totalTime = totalTime;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0F7E117E" w14:textId="77777777" w:rsidR="00A5794D" w:rsidRDefault="00A5794D" w:rsidP="00A5794D"/>
    <w:p w14:paraId="7271C47F" w14:textId="77777777" w:rsidR="00A5794D" w:rsidRDefault="00A5794D" w:rsidP="00A5794D">
      <w:pPr>
        <w:pStyle w:val="2"/>
      </w:pPr>
      <w:bookmarkStart w:id="112" w:name="_Toc40977965"/>
      <w:bookmarkStart w:id="113" w:name="_Toc41217775"/>
      <w:r>
        <w:t>SpawnPlayerCommand.cs</w:t>
      </w:r>
      <w:bookmarkEnd w:id="112"/>
      <w:bookmarkEnd w:id="113"/>
    </w:p>
    <w:p w14:paraId="118C2CB3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 w:rsidRPr="0066660B">
        <w:rPr>
          <w:lang w:val="en-US"/>
        </w:rPr>
        <w:br/>
        <w:t>using Character;</w:t>
      </w:r>
      <w:r w:rsidRPr="0066660B">
        <w:rPr>
          <w:lang w:val="en-US"/>
        </w:rPr>
        <w:br/>
        <w:t>using Events;</w:t>
      </w:r>
      <w:r w:rsidRPr="0066660B">
        <w:rPr>
          <w:lang w:val="en-US"/>
        </w:rPr>
        <w:br/>
        <w:t>using GameMode;</w:t>
      </w:r>
      <w:r w:rsidRPr="0066660B">
        <w:rPr>
          <w:lang w:val="en-US"/>
        </w:rPr>
        <w:br/>
        <w:t>using UnityEngine;</w:t>
      </w:r>
      <w:r w:rsidRPr="0066660B">
        <w:rPr>
          <w:lang w:val="en-US"/>
        </w:rPr>
        <w:br/>
      </w:r>
      <w:r w:rsidRPr="0066660B">
        <w:rPr>
          <w:lang w:val="en-US"/>
        </w:rPr>
        <w:br/>
        <w:t>namespace CommandsSystem.Commands {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Команда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создания</w:t>
      </w:r>
      <w:r w:rsidRPr="0066660B">
        <w:rPr>
          <w:lang w:val="en-US"/>
        </w:rPr>
        <w:t xml:space="preserve"> </w:t>
      </w:r>
      <w:r>
        <w:t>на</w:t>
      </w:r>
      <w:r w:rsidRPr="0066660B">
        <w:rPr>
          <w:lang w:val="en-US"/>
        </w:rPr>
        <w:t xml:space="preserve"> </w:t>
      </w:r>
      <w:r>
        <w:t>игровом</w:t>
      </w:r>
      <w:r w:rsidRPr="0066660B">
        <w:rPr>
          <w:lang w:val="en-US"/>
        </w:rPr>
        <w:t xml:space="preserve"> </w:t>
      </w:r>
      <w:r>
        <w:t>поле</w:t>
      </w:r>
      <w:r w:rsidRPr="0066660B">
        <w:rPr>
          <w:lang w:val="en-US"/>
        </w:rPr>
        <w:t xml:space="preserve"> </w:t>
      </w:r>
      <w:r>
        <w:t>персонажа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partial class SpawnPlayerCommand {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///     </w:t>
      </w:r>
      <w:r>
        <w:t>Базовая</w:t>
      </w:r>
      <w:r w:rsidRPr="0066660B">
        <w:rPr>
          <w:lang w:val="en-US"/>
        </w:rPr>
        <w:t xml:space="preserve"> </w:t>
      </w:r>
      <w:r>
        <w:t>команда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создания</w:t>
      </w:r>
      <w:r w:rsidRPr="0066660B">
        <w:rPr>
          <w:lang w:val="en-US"/>
        </w:rPr>
        <w:t xml:space="preserve"> </w:t>
      </w:r>
      <w:r>
        <w:t>объекта</w:t>
      </w:r>
      <w:r w:rsidRPr="0066660B">
        <w:rPr>
          <w:lang w:val="en-US"/>
        </w:rPr>
        <w:t xml:space="preserve"> 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SpawnPrefabCommand command;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Id </w:t>
      </w:r>
      <w:r>
        <w:t>игрока</w:t>
      </w:r>
      <w:r w:rsidRPr="0066660B">
        <w:rPr>
          <w:lang w:val="en-US"/>
        </w:rPr>
        <w:t xml:space="preserve">, </w:t>
      </w:r>
      <w:r>
        <w:t>который</w:t>
      </w:r>
      <w:r w:rsidRPr="0066660B">
        <w:rPr>
          <w:lang w:val="en-US"/>
        </w:rPr>
        <w:t xml:space="preserve"> </w:t>
      </w:r>
      <w:r>
        <w:t>будет</w:t>
      </w:r>
      <w:r w:rsidRPr="0066660B">
        <w:rPr>
          <w:lang w:val="en-US"/>
        </w:rPr>
        <w:t xml:space="preserve"> </w:t>
      </w:r>
      <w:r>
        <w:t>управлять</w:t>
      </w:r>
      <w:r w:rsidRPr="0066660B">
        <w:rPr>
          <w:lang w:val="en-US"/>
        </w:rPr>
        <w:t xml:space="preserve"> </w:t>
      </w:r>
      <w:r>
        <w:t>данным</w:t>
      </w:r>
      <w:r w:rsidRPr="0066660B">
        <w:rPr>
          <w:lang w:val="en-US"/>
        </w:rPr>
        <w:t xml:space="preserve"> </w:t>
      </w:r>
      <w:r>
        <w:t>персонажем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int playerId;</w:t>
      </w:r>
      <w:r w:rsidRPr="0066660B">
        <w:rPr>
          <w:lang w:val="en-US"/>
        </w:rPr>
        <w:br/>
        <w:t xml:space="preserve">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Создает</w:t>
      </w:r>
      <w:r w:rsidRPr="0066660B">
        <w:rPr>
          <w:lang w:val="en-US"/>
        </w:rPr>
        <w:t xml:space="preserve"> </w:t>
      </w:r>
      <w:r>
        <w:t>персонажа</w:t>
      </w:r>
      <w:r w:rsidRPr="0066660B">
        <w:rPr>
          <w:lang w:val="en-US"/>
        </w:rPr>
        <w:t xml:space="preserve"> </w:t>
      </w:r>
      <w:r>
        <w:t>с</w:t>
      </w:r>
      <w:r w:rsidRPr="0066660B">
        <w:rPr>
          <w:lang w:val="en-US"/>
        </w:rPr>
        <w:t xml:space="preserve"> </w:t>
      </w:r>
      <w:r>
        <w:t>заданными</w:t>
      </w:r>
      <w:r w:rsidRPr="0066660B">
        <w:rPr>
          <w:lang w:val="en-US"/>
        </w:rPr>
        <w:t xml:space="preserve"> </w:t>
      </w:r>
      <w:r>
        <w:t>параметрами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void Run() {</w:t>
      </w:r>
      <w:r w:rsidRPr="0066660B">
        <w:rPr>
          <w:lang w:val="en-US"/>
        </w:rPr>
        <w:br/>
        <w:t xml:space="preserve">            Player player = PlayersManager.GetPlayerById(playerId);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GameObject go;</w:t>
      </w:r>
      <w:r w:rsidRPr="0066660B">
        <w:rPr>
          <w:lang w:val="en-US"/>
        </w:rPr>
        <w:br/>
        <w:t xml:space="preserve">            if (command.owner == sClient.ID) {</w:t>
      </w:r>
      <w:r w:rsidRPr="0066660B">
        <w:rPr>
          <w:lang w:val="en-US"/>
        </w:rPr>
        <w:br/>
        <w:t xml:space="preserve">                if (player.controllerType == 0) {</w:t>
      </w:r>
      <w:r w:rsidRPr="0066660B">
        <w:rPr>
          <w:lang w:val="en-US"/>
        </w:rPr>
        <w:br/>
        <w:t xml:space="preserve">                    command.prefabName += "WithPlayer";</w:t>
      </w:r>
      <w:r w:rsidRPr="0066660B">
        <w:rPr>
          <w:lang w:val="en-US"/>
        </w:rPr>
        <w:br/>
        <w:t xml:space="preserve">                    go = Client.client.SpawnObject(command);</w:t>
      </w:r>
      <w:r w:rsidRPr="0066660B">
        <w:rPr>
          <w:lang w:val="en-US"/>
        </w:rPr>
        <w:br/>
        <w:t xml:space="preserve">                    Client.client.cameraObj.GetComponent&lt;CameraFollower&gt;().character = go;</w:t>
      </w:r>
      <w:r w:rsidRPr="0066660B">
        <w:rPr>
          <w:lang w:val="en-US"/>
        </w:rPr>
        <w:br/>
        <w:t xml:space="preserve">                    Client.client.mainPlayerObj = go;</w:t>
      </w:r>
      <w:r w:rsidRPr="0066660B">
        <w:rPr>
          <w:lang w:val="en-US"/>
        </w:rPr>
        <w:br/>
        <w:t xml:space="preserve">                } else {</w:t>
      </w:r>
      <w:r w:rsidRPr="0066660B">
        <w:rPr>
          <w:lang w:val="en-US"/>
        </w:rPr>
        <w:br/>
        <w:t xml:space="preserve">                    command.prefabName += "WithAI";</w:t>
      </w:r>
      <w:r w:rsidRPr="0066660B">
        <w:rPr>
          <w:lang w:val="en-US"/>
        </w:rPr>
        <w:br/>
        <w:t xml:space="preserve">                    go = Client.client.SpawnObject(command);</w:t>
      </w:r>
      <w:r w:rsidRPr="0066660B">
        <w:rPr>
          <w:lang w:val="en-US"/>
        </w:rPr>
        <w:br/>
        <w:t xml:space="preserve">    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} else {</w:t>
      </w:r>
      <w:r w:rsidRPr="0066660B">
        <w:rPr>
          <w:lang w:val="en-US"/>
        </w:rPr>
        <w:br/>
        <w:t xml:space="preserve">                command.prefabName += "Ghost";</w:t>
      </w:r>
      <w:r w:rsidRPr="0066660B">
        <w:rPr>
          <w:lang w:val="en-US"/>
        </w:rPr>
        <w:br/>
        <w:t xml:space="preserve">                go = Client.client.SpawnObject(command);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go.GetComponent&lt;PlayerStorage&gt;().Player = player;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EventsManager.handler.OnSpawnedPlayer(go, player);</w:t>
      </w:r>
      <w:r w:rsidRPr="0066660B">
        <w:rPr>
          <w:lang w:val="en-US"/>
        </w:rPr>
        <w:br/>
        <w:t xml:space="preserve">            /*     if (ObjectID.IsOwned(go)) {</w:t>
      </w:r>
      <w:r w:rsidRPr="0066660B">
        <w:rPr>
          <w:lang w:val="en-US"/>
        </w:rPr>
        <w:br/>
        <w:t xml:space="preserve">                     switch (controllerType) {</w:t>
      </w:r>
      <w:r w:rsidRPr="0066660B">
        <w:rPr>
          <w:lang w:val="en-US"/>
        </w:rPr>
        <w:br/>
        <w:t xml:space="preserve">                         case 0:</w:t>
      </w:r>
      <w:r w:rsidRPr="0066660B">
        <w:rPr>
          <w:lang w:val="en-US"/>
        </w:rPr>
        <w:br/>
        <w:t xml:space="preserve">                             </w:t>
      </w:r>
      <w:r w:rsidRPr="0066660B">
        <w:rPr>
          <w:lang w:val="en-US"/>
        </w:rPr>
        <w:br/>
        <w:t xml:space="preserve">                             break;</w:t>
      </w:r>
      <w:r w:rsidRPr="0066660B">
        <w:rPr>
          <w:lang w:val="en-US"/>
        </w:rPr>
        <w:br/>
        <w:t xml:space="preserve">                         case 1:</w:t>
      </w:r>
      <w:r w:rsidRPr="0066660B">
        <w:rPr>
          <w:lang w:val="en-US"/>
        </w:rPr>
        <w:br/>
        <w:t xml:space="preserve">                             </w:t>
      </w:r>
      <w:r w:rsidRPr="0066660B">
        <w:rPr>
          <w:lang w:val="en-US"/>
        </w:rPr>
        <w:br/>
        <w:t xml:space="preserve">                             break;</w:t>
      </w:r>
      <w:r w:rsidRPr="0066660B">
        <w:rPr>
          <w:lang w:val="en-US"/>
        </w:rPr>
        <w:br/>
        <w:t xml:space="preserve">                     }</w:t>
      </w:r>
      <w:r w:rsidRPr="0066660B">
        <w:rPr>
          <w:lang w:val="en-US"/>
        </w:rPr>
        <w:br/>
        <w:t xml:space="preserve">                 }</w:t>
      </w:r>
      <w:r w:rsidRPr="0066660B">
        <w:rPr>
          <w:lang w:val="en-US"/>
        </w:rPr>
        <w:br/>
        <w:t xml:space="preserve">                */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499B9A54" w14:textId="77777777" w:rsidR="00A5794D" w:rsidRPr="0066660B" w:rsidRDefault="00A5794D" w:rsidP="00A5794D">
      <w:pPr>
        <w:rPr>
          <w:lang w:val="en-US"/>
        </w:rPr>
      </w:pPr>
    </w:p>
    <w:p w14:paraId="717C7768" w14:textId="77777777" w:rsidR="00A5794D" w:rsidRDefault="00A5794D" w:rsidP="00A5794D">
      <w:pPr>
        <w:pStyle w:val="2"/>
      </w:pPr>
      <w:bookmarkStart w:id="114" w:name="_Toc40977966"/>
      <w:bookmarkStart w:id="115" w:name="_Toc41217776"/>
      <w:r>
        <w:t>SpawnPrefabCommand.cs</w:t>
      </w:r>
      <w:bookmarkEnd w:id="114"/>
      <w:bookmarkEnd w:id="115"/>
    </w:p>
    <w:p w14:paraId="4EFDCA64" w14:textId="77777777" w:rsidR="00A5794D" w:rsidRDefault="00A5794D" w:rsidP="00A5794D">
      <w:pPr>
        <w:pStyle w:val="Code"/>
      </w:pPr>
      <w:r>
        <w:t>﻿using UnityEngine;</w:t>
      </w:r>
      <w:r>
        <w:br/>
      </w:r>
      <w:r>
        <w:br/>
        <w:t>namespace CommandsSystem.Commands {</w:t>
      </w:r>
      <w:r>
        <w:br/>
        <w:t xml:space="preserve">    /// &lt;summary&gt;</w:t>
      </w:r>
      <w:r>
        <w:br/>
        <w:t xml:space="preserve">    ///     Команда для создания объекта на игровом поле</w:t>
      </w:r>
      <w:r>
        <w:br/>
        <w:t xml:space="preserve">    /// &lt;/summary&gt;</w:t>
      </w:r>
      <w:r>
        <w:br/>
        <w:t xml:space="preserve">    public partial class SpawnPrefabCommand {</w:t>
      </w:r>
      <w:r>
        <w:br/>
        <w:t xml:space="preserve">        /// &lt;summary&gt;</w:t>
      </w:r>
      <w:r>
        <w:br/>
        <w:t xml:space="preserve">        ///     Название префаба, в которой нужно создать</w:t>
      </w:r>
      <w:r>
        <w:br/>
        <w:t xml:space="preserve">        /// &lt;/summary&gt;</w:t>
      </w:r>
      <w:r>
        <w:br/>
        <w:t xml:space="preserve">        public string prefabName;</w:t>
      </w:r>
      <w:r>
        <w:br/>
        <w:t xml:space="preserve">        /// &lt;summary&gt;</w:t>
      </w:r>
      <w:r>
        <w:br/>
        <w:t xml:space="preserve">        ///     Позиция, в которой нужно создать объект</w:t>
      </w:r>
      <w:r>
        <w:br/>
        <w:t xml:space="preserve">        /// &lt;/summary&gt;</w:t>
      </w:r>
      <w:r>
        <w:br/>
        <w:t xml:space="preserve">        public Vector3 position;</w:t>
      </w:r>
      <w:r>
        <w:br/>
        <w:t xml:space="preserve">        /// &lt;summary&gt;</w:t>
      </w:r>
      <w:r>
        <w:br/>
        <w:t xml:space="preserve">        ///     Поворот, на который должен быть развернут объект</w:t>
      </w:r>
      <w:r>
        <w:br/>
        <w:t xml:space="preserve">        /// &lt;/summary&gt;</w:t>
      </w:r>
      <w:r>
        <w:br/>
        <w:t xml:space="preserve">        public Quaternion rotation;</w:t>
      </w:r>
      <w:r>
        <w:br/>
        <w:t xml:space="preserve">        /// &lt;summary&gt;</w:t>
      </w:r>
      <w:r>
        <w:br/>
        <w:t xml:space="preserve">        ///     Id объекта</w:t>
      </w:r>
      <w:r>
        <w:br/>
        <w:t xml:space="preserve">        /// &lt;/summary&gt;</w:t>
      </w:r>
      <w:r>
        <w:br/>
        <w:t xml:space="preserve">        public int id;</w:t>
      </w:r>
      <w:r>
        <w:br/>
        <w:t xml:space="preserve">        /// &lt;summary&gt;</w:t>
      </w:r>
      <w:r>
        <w:br/>
        <w:t xml:space="preserve">        ///     Владелец объекта</w:t>
      </w:r>
      <w:r>
        <w:br/>
        <w:t xml:space="preserve">        /// &lt;/summary&gt;</w:t>
      </w:r>
      <w:r>
        <w:br/>
        <w:t xml:space="preserve">        public int owner;</w:t>
      </w:r>
      <w:r>
        <w:br/>
        <w:t xml:space="preserve">        /// &lt;summary&gt;</w:t>
      </w:r>
      <w:r>
        <w:br/>
        <w:t xml:space="preserve">        ///     Игрок, создавший объект (если объект создан не игроком следует указать -1)</w:t>
      </w:r>
      <w:r>
        <w:br/>
        <w:t xml:space="preserve">        /// &lt;/summary&gt;</w:t>
      </w:r>
      <w:r>
        <w:br/>
        <w:t xml:space="preserve">        public int creator;</w:t>
      </w:r>
      <w:r>
        <w:br/>
        <w:t xml:space="preserve">        </w:t>
      </w:r>
      <w:r>
        <w:br/>
        <w:t xml:space="preserve">        private static System.Random random = new System.Random();</w:t>
      </w:r>
      <w:r>
        <w:br/>
      </w:r>
      <w:r>
        <w:br/>
        <w:t xml:space="preserve">        /// &lt;summary&gt;</w:t>
      </w:r>
      <w:r>
        <w:br/>
        <w:t xml:space="preserve">        ///     Создает объект с заданными параметрами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var go = Client.client.SpawnObject(this);</w:t>
      </w:r>
      <w:r>
        <w:br/>
        <w:t xml:space="preserve">        }</w:t>
      </w:r>
      <w:r>
        <w:br/>
        <w:t xml:space="preserve">        </w:t>
      </w:r>
      <w:r>
        <w:br/>
        <w:t xml:space="preserve">    }</w:t>
      </w:r>
      <w:r>
        <w:br/>
        <w:t>}</w:t>
      </w:r>
    </w:p>
    <w:p w14:paraId="794A30AC" w14:textId="77777777" w:rsidR="00A5794D" w:rsidRDefault="00A5794D" w:rsidP="00A5794D"/>
    <w:p w14:paraId="2E3A283A" w14:textId="77777777" w:rsidR="00A5794D" w:rsidRDefault="00A5794D" w:rsidP="00A5794D">
      <w:pPr>
        <w:pStyle w:val="2"/>
      </w:pPr>
      <w:bookmarkStart w:id="116" w:name="_Toc40977967"/>
      <w:bookmarkStart w:id="117" w:name="_Toc41217777"/>
      <w:r>
        <w:lastRenderedPageBreak/>
        <w:t>StartGameCommand.cs</w:t>
      </w:r>
      <w:bookmarkEnd w:id="116"/>
      <w:bookmarkEnd w:id="117"/>
    </w:p>
    <w:p w14:paraId="082608B9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 w:rsidRPr="0066660B">
        <w:rPr>
          <w:lang w:val="en-US"/>
        </w:rPr>
        <w:t>namespace CommandsSystem.Commands {</w:t>
      </w:r>
      <w:r w:rsidRPr="0066660B">
        <w:rPr>
          <w:lang w:val="en-US"/>
        </w:rPr>
        <w:br/>
        <w:t xml:space="preserve">    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Команда</w:t>
      </w:r>
      <w:r w:rsidRPr="0066660B">
        <w:rPr>
          <w:lang w:val="en-US"/>
        </w:rPr>
        <w:t xml:space="preserve"> </w:t>
      </w:r>
      <w:r>
        <w:t>начать</w:t>
      </w:r>
      <w:r w:rsidRPr="0066660B">
        <w:rPr>
          <w:lang w:val="en-US"/>
        </w:rPr>
        <w:t xml:space="preserve"> </w:t>
      </w:r>
      <w:r>
        <w:t>игру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partial class StartGameCommand {</w:t>
      </w:r>
      <w:r w:rsidRPr="0066660B">
        <w:rPr>
          <w:lang w:val="en-US"/>
        </w:rPr>
        <w:br/>
        <w:t xml:space="preserve">        public int _;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Начинает</w:t>
      </w:r>
      <w:r w:rsidRPr="0066660B">
        <w:rPr>
          <w:lang w:val="en-US"/>
        </w:rPr>
        <w:t xml:space="preserve"> </w:t>
      </w:r>
      <w:r>
        <w:t>игру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void Run() {</w:t>
      </w:r>
      <w:r w:rsidRPr="0066660B">
        <w:rPr>
          <w:lang w:val="en-US"/>
        </w:rPr>
        <w:br/>
        <w:t xml:space="preserve">            sClient.SetGameStarted();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362957E8" w14:textId="77777777" w:rsidR="00A5794D" w:rsidRPr="0066660B" w:rsidRDefault="00A5794D" w:rsidP="00A5794D">
      <w:pPr>
        <w:rPr>
          <w:lang w:val="en-US"/>
        </w:rPr>
      </w:pPr>
    </w:p>
    <w:p w14:paraId="6B1E29AF" w14:textId="77777777" w:rsidR="00A5794D" w:rsidRDefault="00A5794D" w:rsidP="00A5794D">
      <w:pPr>
        <w:pStyle w:val="2"/>
      </w:pPr>
      <w:bookmarkStart w:id="118" w:name="_Toc40977968"/>
      <w:bookmarkStart w:id="119" w:name="_Toc41217778"/>
      <w:r>
        <w:t>TakeOwnCommand.cs</w:t>
      </w:r>
      <w:bookmarkEnd w:id="118"/>
      <w:bookmarkEnd w:id="119"/>
    </w:p>
    <w:p w14:paraId="7F320692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>
        <w:br/>
        <w:t>namespace CommandsSystem.Commands {</w:t>
      </w:r>
      <w:r>
        <w:br/>
        <w:t xml:space="preserve">    /// &lt;summary&gt;</w:t>
      </w:r>
      <w:r>
        <w:br/>
        <w:t xml:space="preserve">    ///     Команда для смены владельца у объекта</w:t>
      </w:r>
      <w:r>
        <w:br/>
        <w:t xml:space="preserve">    /// &lt;/summary&gt;</w:t>
      </w:r>
      <w:r>
        <w:br/>
        <w:t xml:space="preserve">    public partial class TakeOwnCommand {</w:t>
      </w:r>
      <w:r>
        <w:br/>
        <w:t xml:space="preserve">        /// &lt;summary&gt;</w:t>
      </w:r>
      <w:r>
        <w:br/>
        <w:t xml:space="preserve">        ///     Id объекта, у которого меняется владелец</w:t>
      </w:r>
      <w:r>
        <w:br/>
        <w:t xml:space="preserve">        /// &lt;/summary&gt;</w:t>
      </w:r>
      <w:r>
        <w:br/>
        <w:t xml:space="preserve">        public int objectId;</w:t>
      </w:r>
      <w:r>
        <w:br/>
        <w:t xml:space="preserve">        /// &lt;summary&gt;</w:t>
      </w:r>
      <w:r>
        <w:br/>
        <w:t xml:space="preserve">        ///     Id нового владельца объекта</w:t>
      </w:r>
      <w:r>
        <w:br/>
        <w:t xml:space="preserve">        /// &lt;/summary&gt;</w:t>
      </w:r>
      <w:r>
        <w:br/>
        <w:t xml:space="preserve">        public int owner;</w:t>
      </w:r>
      <w:r>
        <w:br/>
      </w:r>
      <w:r>
        <w:br/>
        <w:t xml:space="preserve">        /// &lt;summary&gt;</w:t>
      </w:r>
      <w:r>
        <w:br/>
        <w:t xml:space="preserve">        ///     Применяет изменения владельца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int curOwner;</w:t>
      </w:r>
      <w:r>
        <w:br/>
        <w:t xml:space="preserve">            if (!ObjectID.TryGetOwner(objectId, out curOwner)) return;</w:t>
      </w:r>
      <w:r>
        <w:br/>
      </w:r>
      <w:r>
        <w:br/>
        <w:t xml:space="preserve">            if (curOwner != </w:t>
      </w:r>
      <w:r w:rsidRPr="0066660B">
        <w:rPr>
          <w:lang w:val="en-US"/>
        </w:rPr>
        <w:t>0) {</w:t>
      </w:r>
      <w:r w:rsidRPr="0066660B">
        <w:rPr>
          <w:lang w:val="en-US"/>
        </w:rPr>
        <w:br/>
        <w:t xml:space="preserve">                return;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ObjectID.SetOwner(objectId, owner);</w:t>
      </w:r>
      <w:r w:rsidRPr="0066660B">
        <w:rPr>
          <w:lang w:val="en-US"/>
        </w:rPr>
        <w:br/>
        <w:t xml:space="preserve">            foreach (var component in ObjectID.GetObject(objectId).GetComponents&lt;IOwnedEventHandler&gt;()) {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    component.HandleOwnTaken(owner);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  <w:r w:rsidRPr="0066660B">
        <w:rPr>
          <w:lang w:val="en-US"/>
        </w:rPr>
        <w:br/>
      </w:r>
    </w:p>
    <w:p w14:paraId="3D3313BD" w14:textId="77777777" w:rsidR="00A5794D" w:rsidRPr="0066660B" w:rsidRDefault="00A5794D" w:rsidP="00A5794D">
      <w:pPr>
        <w:rPr>
          <w:lang w:val="en-US"/>
        </w:rPr>
      </w:pPr>
    </w:p>
    <w:p w14:paraId="6B890782" w14:textId="77777777" w:rsidR="00A5794D" w:rsidRDefault="00A5794D" w:rsidP="00A5794D">
      <w:pPr>
        <w:pStyle w:val="2"/>
      </w:pPr>
      <w:bookmarkStart w:id="120" w:name="_Toc40977969"/>
      <w:bookmarkStart w:id="121" w:name="_Toc41217779"/>
      <w:r>
        <w:t>ClientEditor.cs</w:t>
      </w:r>
      <w:bookmarkEnd w:id="120"/>
      <w:bookmarkEnd w:id="121"/>
    </w:p>
    <w:p w14:paraId="02F1FBDE" w14:textId="77777777" w:rsidR="00A5794D" w:rsidRDefault="00A5794D" w:rsidP="00A5794D">
      <w:pPr>
        <w:pStyle w:val="Code"/>
      </w:pPr>
      <w:r>
        <w:t>﻿using UnityEditor;</w:t>
      </w:r>
      <w:r>
        <w:br/>
        <w:t>using UnityEngine;</w:t>
      </w:r>
      <w:r>
        <w:br/>
      </w:r>
      <w:r>
        <w:br/>
        <w:t>namespace Editor {</w:t>
      </w:r>
      <w:r>
        <w:br/>
        <w:t xml:space="preserve">    /// &lt;summary&gt;</w:t>
      </w:r>
      <w:r>
        <w:br/>
        <w:t xml:space="preserve">    ///     Класс для показа отладочной информации в инспекторе Unity</w:t>
      </w:r>
      <w:r>
        <w:br/>
        <w:t xml:space="preserve">    /// &lt;/summary&gt;</w:t>
      </w:r>
      <w:r>
        <w:br/>
        <w:t xml:space="preserve">    [CustomEditor(typeof(Client))]</w:t>
      </w:r>
      <w:r>
        <w:br/>
        <w:t xml:space="preserve">    public class ClientEditor : UnityEditor.Editor {</w:t>
      </w:r>
      <w:r>
        <w:br/>
        <w:t xml:space="preserve">        /// &lt;summary&gt;</w:t>
      </w:r>
      <w:r>
        <w:br/>
        <w:t xml:space="preserve">        ///     Выводит отладочную информацию в инспектор Unity</w:t>
      </w:r>
      <w:r>
        <w:br/>
        <w:t xml:space="preserve">        /// &lt;/summary&gt;</w:t>
      </w:r>
      <w:r>
        <w:br/>
        <w:t xml:space="preserve">        public override void OnInspectorGUI() {</w:t>
      </w:r>
      <w:r>
        <w:br/>
        <w:t xml:space="preserve">            base.OnInspectorGUI();</w:t>
      </w:r>
      <w:r>
        <w:br/>
      </w:r>
      <w:r>
        <w:br/>
        <w:t xml:space="preserve">            if (Application.isPlaying) {</w:t>
      </w:r>
      <w:r>
        <w:br/>
        <w:t xml:space="preserve">                EditorGUILayout.TextArea("ID: " + sClient.ID);</w:t>
      </w:r>
      <w:r>
        <w:br/>
        <w:t xml:space="preserve">                EditorGUILayout.TextArea(ObjectID.ToString());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18582E05" w14:textId="77777777" w:rsidR="00A5794D" w:rsidRDefault="00A5794D" w:rsidP="00A5794D"/>
    <w:p w14:paraId="09EA3C68" w14:textId="77777777" w:rsidR="00A5794D" w:rsidRDefault="00A5794D" w:rsidP="00A5794D">
      <w:pPr>
        <w:pStyle w:val="2"/>
      </w:pPr>
      <w:bookmarkStart w:id="122" w:name="_Toc40977970"/>
      <w:bookmarkStart w:id="123" w:name="_Toc41217780"/>
      <w:r>
        <w:t>WebGLEditorScript.cs</w:t>
      </w:r>
      <w:bookmarkEnd w:id="122"/>
      <w:bookmarkEnd w:id="123"/>
    </w:p>
    <w:p w14:paraId="7A1C09F1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 w:rsidRPr="0066660B">
        <w:rPr>
          <w:lang w:val="en-US"/>
        </w:rPr>
        <w:t>using UnityEditor;</w:t>
      </w:r>
      <w:r w:rsidRPr="0066660B">
        <w:rPr>
          <w:lang w:val="en-US"/>
        </w:rPr>
        <w:br/>
        <w:t>using UnityEngine;</w:t>
      </w:r>
      <w:r w:rsidRPr="0066660B">
        <w:rPr>
          <w:lang w:val="en-US"/>
        </w:rPr>
        <w:br/>
      </w:r>
      <w:r w:rsidRPr="0066660B">
        <w:rPr>
          <w:lang w:val="en-US"/>
        </w:rPr>
        <w:br/>
        <w:t>/// &lt;summary&gt;</w:t>
      </w:r>
      <w:r w:rsidRPr="0066660B">
        <w:rPr>
          <w:lang w:val="en-US"/>
        </w:rPr>
        <w:br/>
        <w:t xml:space="preserve">///     </w:t>
      </w:r>
      <w:r>
        <w:t>Класс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установки</w:t>
      </w:r>
      <w:r w:rsidRPr="0066660B">
        <w:rPr>
          <w:lang w:val="en-US"/>
        </w:rPr>
        <w:t xml:space="preserve"> </w:t>
      </w:r>
      <w:r>
        <w:t>настроек</w:t>
      </w:r>
      <w:r w:rsidRPr="0066660B">
        <w:rPr>
          <w:lang w:val="en-US"/>
        </w:rPr>
        <w:t xml:space="preserve"> </w:t>
      </w:r>
      <w:r>
        <w:t>сборки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webgl</w:t>
      </w:r>
      <w:r w:rsidRPr="0066660B">
        <w:rPr>
          <w:lang w:val="en-US"/>
        </w:rPr>
        <w:br/>
        <w:t>/// &lt;/summary&gt;</w:t>
      </w:r>
      <w:r w:rsidRPr="0066660B">
        <w:rPr>
          <w:lang w:val="en-US"/>
        </w:rPr>
        <w:br/>
        <w:t>public class WebGLEditorScript</w:t>
      </w:r>
      <w:r w:rsidRPr="0066660B">
        <w:rPr>
          <w:lang w:val="en-US"/>
        </w:rPr>
        <w:br/>
        <w:t>{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Устанавливает</w:t>
      </w:r>
      <w:r w:rsidRPr="0066660B">
        <w:rPr>
          <w:lang w:val="en-US"/>
        </w:rPr>
        <w:t xml:space="preserve"> </w:t>
      </w:r>
      <w:r>
        <w:t>настройки</w:t>
      </w:r>
      <w:r w:rsidRPr="0066660B">
        <w:rPr>
          <w:lang w:val="en-US"/>
        </w:rPr>
        <w:t xml:space="preserve"> </w:t>
      </w:r>
      <w:r>
        <w:t>сборки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webgl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[MenuItem("Tools/Setup webgl settings")]</w:t>
      </w:r>
      <w:r w:rsidRPr="0066660B">
        <w:rPr>
          <w:lang w:val="en-US"/>
        </w:rPr>
        <w:br/>
        <w:t xml:space="preserve">    public static void DisableErrorMessageTesting() {</w:t>
      </w:r>
      <w:r w:rsidRPr="0066660B">
        <w:rPr>
          <w:lang w:val="en-US"/>
        </w:rPr>
        <w:br/>
        <w:t xml:space="preserve">        Debug.Log(PlayerSettings.WebGL.threadsSupport);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PlayerSettings.WebGL.threadsSupport = false;</w:t>
      </w:r>
      <w:r w:rsidRPr="0066660B">
        <w:rPr>
          <w:lang w:val="en-US"/>
        </w:rPr>
        <w:br/>
        <w:t xml:space="preserve">        PlayerSettings.SetIncrementalIl2CppBuild(BuildTargetGroup.WebGL, true);</w:t>
      </w:r>
      <w:r w:rsidRPr="0066660B">
        <w:rPr>
          <w:lang w:val="en-US"/>
        </w:rPr>
        <w:br/>
        <w:t xml:space="preserve">        Debug.Log(PlayerSettings.WebGL.memorySize);</w:t>
      </w:r>
      <w:r w:rsidRPr="0066660B">
        <w:rPr>
          <w:lang w:val="en-US"/>
        </w:rPr>
        <w:br/>
        <w:t xml:space="preserve">        PlayerSettings.WebGL.memorySize = 512;</w:t>
      </w:r>
      <w:r w:rsidRPr="0066660B">
        <w:rPr>
          <w:lang w:val="en-US"/>
        </w:rPr>
        <w:br/>
        <w:t xml:space="preserve">        //PlayerSettings.SetPropertyBool("useEmbeddedResources", true, BuildTargetGroup.WebGL);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20B64A2E" w14:textId="77777777" w:rsidR="00A5794D" w:rsidRPr="0066660B" w:rsidRDefault="00A5794D" w:rsidP="00A5794D">
      <w:pPr>
        <w:rPr>
          <w:lang w:val="en-US"/>
        </w:rPr>
      </w:pPr>
    </w:p>
    <w:p w14:paraId="0C488248" w14:textId="77777777" w:rsidR="00A5794D" w:rsidRDefault="00A5794D" w:rsidP="00A5794D">
      <w:pPr>
        <w:pStyle w:val="2"/>
      </w:pPr>
      <w:bookmarkStart w:id="124" w:name="_Toc40977971"/>
      <w:bookmarkStart w:id="125" w:name="_Toc41217781"/>
      <w:r>
        <w:t>EventsHandler.cs</w:t>
      </w:r>
      <w:bookmarkEnd w:id="124"/>
      <w:bookmarkEnd w:id="125"/>
    </w:p>
    <w:p w14:paraId="54BAC724" w14:textId="77777777" w:rsidR="00A5794D" w:rsidRDefault="00A5794D" w:rsidP="00A5794D">
      <w:pPr>
        <w:pStyle w:val="Code"/>
      </w:pPr>
      <w:r>
        <w:t>﻿using Character.Guns;</w:t>
      </w:r>
      <w:r>
        <w:br/>
        <w:t>using Game;</w:t>
      </w:r>
      <w:r>
        <w:br/>
        <w:t>using GameMode;</w:t>
      </w:r>
      <w:r>
        <w:br/>
        <w:t>using UnityEngine;</w:t>
      </w:r>
      <w:r>
        <w:br/>
      </w:r>
      <w:r>
        <w:br/>
        <w:t>namespace Events {</w:t>
      </w:r>
      <w:r>
        <w:br/>
        <w:t xml:space="preserve">    /// &lt;summary&gt;</w:t>
      </w:r>
      <w:r>
        <w:br/>
        <w:t xml:space="preserve">    ///     Класс для обработки событий</w:t>
      </w:r>
      <w:r>
        <w:br/>
        <w:t xml:space="preserve">    /// &lt;/summary&gt;</w:t>
      </w:r>
      <w:r>
        <w:br/>
        <w:t xml:space="preserve">    public class EventsHandler {</w:t>
      </w:r>
      <w:r>
        <w:br/>
        <w:t xml:space="preserve">        /// &lt;summary&gt;</w:t>
      </w:r>
      <w:r>
        <w:br/>
        <w:t xml:space="preserve">        ///     Делегат для события об изменении параметра персонажа</w:t>
      </w:r>
      <w:r>
        <w:br/>
        <w:t xml:space="preserve">        /// &lt;/summary&gt;</w:t>
      </w:r>
      <w:r>
        <w:br/>
        <w:t xml:space="preserve">        /// &lt;param name="player"&gt;Персонаж&lt;/param&gt;</w:t>
      </w:r>
      <w:r>
        <w:br/>
        <w:t xml:space="preserve">        /// &lt;param name="parameter"&gt;Изменившийся параметр&lt;/param&gt;</w:t>
      </w:r>
      <w:r>
        <w:br/>
        <w:t xml:space="preserve">        /// &lt;typeparam name="T"&gt;Тип параметра&lt;/typeparam&gt;</w:t>
      </w:r>
      <w:r>
        <w:br/>
        <w:t xml:space="preserve">        public delegate void PlayerObjParameterChanged&lt;T&gt;(GameObject player, T parameter);</w:t>
      </w:r>
      <w:r>
        <w:br/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Событие изменения числа патронов в оружии персонажа</w:t>
      </w:r>
      <w:r>
        <w:br/>
        <w:t xml:space="preserve">        /// &lt;/summary&gt;</w:t>
      </w:r>
      <w:r>
        <w:br/>
        <w:t xml:space="preserve">        public PlayerObjParameterChanged&lt;int&gt; OnPlayerBulletsCountChanged = delegate { };</w:t>
      </w:r>
      <w:r>
        <w:br/>
        <w:t xml:space="preserve">        /// &lt;summary&gt;</w:t>
      </w:r>
      <w:r>
        <w:br/>
        <w:t xml:space="preserve">        ///     Событие изменения числа магазинов у персонажа</w:t>
      </w:r>
      <w:r>
        <w:br/>
        <w:t xml:space="preserve">        /// &lt;/summary&gt;</w:t>
      </w:r>
      <w:r>
        <w:br/>
        <w:t xml:space="preserve">        public PlayerObjParameterChanged&lt;int&gt; OnPlayerMagazinesCountChanged = delegate { };</w:t>
      </w:r>
      <w:r>
        <w:br/>
        <w:t xml:space="preserve">        /// &lt;summary&gt;</w:t>
      </w:r>
      <w:r>
        <w:br/>
        <w:t xml:space="preserve">        ///     Событие, когда персонаж подбирает оружие</w:t>
      </w:r>
      <w:r>
        <w:br/>
        <w:t xml:space="preserve">        /// &lt;/summary&gt;</w:t>
      </w:r>
      <w:r>
        <w:br/>
        <w:t xml:space="preserve">        public PlayerObjParameterChanged&lt;IGun&gt; OnPlayerPickedUpGun = delegate { };</w:t>
      </w:r>
      <w:r>
        <w:br/>
        <w:t xml:space="preserve">        /// &lt;summary&gt;</w:t>
      </w:r>
      <w:r>
        <w:br/>
        <w:t xml:space="preserve">        ///     Событие, когда персонаж теряет оружие</w:t>
      </w:r>
      <w:r>
        <w:br/>
        <w:t xml:space="preserve">        /// &lt;/summary&gt;</w:t>
      </w:r>
      <w:r>
        <w:br/>
      </w:r>
      <w:r>
        <w:lastRenderedPageBreak/>
        <w:t xml:space="preserve">        public PlayerObjParameterChanged&lt;IGun&gt; OnPlayerDroppedGun = delegate { };</w:t>
      </w:r>
      <w:r>
        <w:br/>
      </w:r>
      <w:r>
        <w:br/>
        <w:t xml:space="preserve">        /// &lt;summary&gt;</w:t>
      </w:r>
      <w:r>
        <w:br/>
        <w:t xml:space="preserve">        ///     Событие, когда персонаж подбирает монетку</w:t>
      </w:r>
      <w:r>
        <w:br/>
        <w:t xml:space="preserve">        /// &lt;/summary&gt;</w:t>
      </w:r>
      <w:r>
        <w:br/>
        <w:t xml:space="preserve">        public PlayerObjParameterChanged&lt;GameObject&gt; OnPlayerPickedUpCoin = delegate { };</w:t>
      </w:r>
      <w:r>
        <w:br/>
        <w:t xml:space="preserve">        </w:t>
      </w:r>
      <w:r>
        <w:br/>
        <w:t xml:space="preserve">        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Делегат события об изменении параметра игрока</w:t>
      </w:r>
      <w:r>
        <w:br/>
        <w:t xml:space="preserve">        /// &lt;/summary&gt;</w:t>
      </w:r>
      <w:r>
        <w:br/>
        <w:t xml:space="preserve">        /// &lt;param name="player"&gt;Игрок&lt;/param&gt;</w:t>
      </w:r>
      <w:r>
        <w:br/>
        <w:t xml:space="preserve">        /// &lt;param name="parameter"&gt;Изменившийся параметр&lt;/param&gt;</w:t>
      </w:r>
      <w:r>
        <w:br/>
        <w:t xml:space="preserve">        /// &lt;typeparam name="T"&gt;Тип параметра&lt;/typeparam&gt;</w:t>
      </w:r>
      <w:r>
        <w:br/>
        <w:t xml:space="preserve">        public delegate void PlayerParameterChanged&lt;T&gt;(Player player, T parameter);</w:t>
      </w:r>
      <w:r>
        <w:br/>
      </w:r>
      <w:r>
        <w:br/>
        <w:t xml:space="preserve">        /// &lt;summary&gt;</w:t>
      </w:r>
      <w:r>
        <w:br/>
        <w:t xml:space="preserve">        ///     Событие, когда игрок поу</w:t>
      </w:r>
      <w:r>
        <w:br/>
        <w:t xml:space="preserve">        /// &lt;/summary&gt;</w:t>
      </w:r>
      <w:r>
        <w:br/>
        <w:t xml:space="preserve">        public PlayerParameterChanged&lt;int&gt; OnPlayerScoreChanged = delegate { };</w:t>
      </w:r>
      <w:r>
        <w:br/>
      </w:r>
      <w:r>
        <w:br/>
        <w:t xml:space="preserve">        /// &lt;summary&gt;</w:t>
      </w:r>
      <w:r>
        <w:br/>
        <w:t xml:space="preserve">        ///     Делегат для события смерти объекта</w:t>
      </w:r>
      <w:r>
        <w:br/>
        <w:t xml:space="preserve">        /// &lt;/summary&gt;</w:t>
      </w:r>
      <w:r>
        <w:br/>
        <w:t xml:space="preserve">        /// &lt;param name="go"&gt;Умерший объект&lt;/param&gt;</w:t>
      </w:r>
      <w:r>
        <w:br/>
        <w:t xml:space="preserve">        /// &lt;param name="killSource"&gt;Источник урона&lt;/param&gt;</w:t>
      </w:r>
      <w:r>
        <w:br/>
        <w:t xml:space="preserve">        public delegate void ObjectDead(GameObject go, int killSource);</w:t>
      </w:r>
      <w:r>
        <w:br/>
        <w:t xml:space="preserve">        /// &lt;summary&gt;</w:t>
      </w:r>
      <w:r>
        <w:br/>
        <w:t xml:space="preserve">        ///     Событие, когда объект умирает</w:t>
      </w:r>
      <w:r>
        <w:br/>
        <w:t xml:space="preserve">        /// &lt;/summary&gt;</w:t>
      </w:r>
      <w:r>
        <w:br/>
        <w:t xml:space="preserve">        public ObjectDead OnObjectDead = delegate { };</w:t>
      </w:r>
      <w:r>
        <w:br/>
      </w:r>
      <w:r>
        <w:br/>
        <w:t xml:space="preserve">        /// &lt;summary&gt;</w:t>
      </w:r>
      <w:r>
        <w:br/>
        <w:t xml:space="preserve">        ///     Делегат для события о получении урона объектом</w:t>
      </w:r>
      <w:r>
        <w:br/>
        <w:t xml:space="preserve">        /// &lt;/summary&gt;</w:t>
      </w:r>
      <w:r>
        <w:br/>
        <w:t xml:space="preserve">        /// &lt;param name="go"&gt;Объект, получивший урон&lt;/param&gt;</w:t>
      </w:r>
      <w:r>
        <w:br/>
        <w:t xml:space="preserve">        /// &lt;param name="delta"&gt;Изменение здоровья объекта&lt;/param&gt;</w:t>
      </w:r>
      <w:r>
        <w:br/>
        <w:t xml:space="preserve">        /// &lt;param name="damageSource"&gt;Источник урона&lt;/param&gt;</w:t>
      </w:r>
      <w:r>
        <w:br/>
        <w:t xml:space="preserve">        public delegate void ObjectGotDamage(GameObject go, float delta, int damageSource);</w:t>
      </w:r>
      <w:r>
        <w:br/>
        <w:t xml:space="preserve">        /// &lt;summary&gt;</w:t>
      </w:r>
      <w:r>
        <w:br/>
        <w:t xml:space="preserve">        ///     Событие о получении урона объектом</w:t>
      </w:r>
      <w:r>
        <w:br/>
        <w:t xml:space="preserve">        /// &lt;/summary&gt;</w:t>
      </w:r>
      <w:r>
        <w:br/>
        <w:t xml:space="preserve">        public ObjectGotDamage OnObjectChangedHP = delegate { };</w:t>
      </w:r>
      <w:r>
        <w:br/>
      </w:r>
      <w:r>
        <w:br/>
      </w:r>
      <w:r>
        <w:br/>
      </w:r>
      <w:r>
        <w:lastRenderedPageBreak/>
        <w:t xml:space="preserve">        /// &lt;summary&gt;</w:t>
      </w:r>
      <w:r>
        <w:br/>
        <w:t xml:space="preserve">        ///     Делегат для события об изменении информации о текущем матче</w:t>
      </w:r>
      <w:r>
        <w:br/>
        <w:t xml:space="preserve">        /// &lt;/summary&gt;</w:t>
      </w:r>
      <w:r>
        <w:br/>
        <w:t xml:space="preserve">        /// &lt;param name="last"&gt;Старая информация о матче&lt;/param&gt;</w:t>
      </w:r>
      <w:r>
        <w:br/>
        <w:t xml:space="preserve">        /// &lt;param name="current"&gt;Новая информация о матче&lt;/param&gt;</w:t>
      </w:r>
      <w:r>
        <w:br/>
        <w:t xml:space="preserve">        public delegate void CurrentMatchChanged(MatchInfo last, MatchInfo current);</w:t>
      </w:r>
      <w:r>
        <w:br/>
        <w:t xml:space="preserve">        /// &lt;summary&gt;</w:t>
      </w:r>
      <w:r>
        <w:br/>
        <w:t xml:space="preserve">        ///     Событие об изменении информации о текущем матче</w:t>
      </w:r>
      <w:r>
        <w:br/>
        <w:t xml:space="preserve">        /// &lt;/summary&gt;</w:t>
      </w:r>
      <w:r>
        <w:br/>
        <w:t xml:space="preserve">        public CurrentMatchChanged OnCurrentMatchChanged = delegate { };</w:t>
      </w:r>
      <w:r>
        <w:br/>
      </w:r>
      <w:r>
        <w:br/>
        <w:t xml:space="preserve">        /// &lt;summary&gt;</w:t>
      </w:r>
      <w:r>
        <w:br/>
        <w:t xml:space="preserve">        ///     Делегат для события о появлении персонажа на игровом поле</w:t>
      </w:r>
      <w:r>
        <w:br/>
        <w:t xml:space="preserve">        /// &lt;/summary&gt;</w:t>
      </w:r>
      <w:r>
        <w:br/>
        <w:t xml:space="preserve">        /// &lt;param name="gameObject"&gt;Персонаж&lt;/param&gt;</w:t>
      </w:r>
      <w:r>
        <w:br/>
        <w:t xml:space="preserve">        /// &lt;param name="player"&gt;Игрок&lt;/param&gt;</w:t>
      </w:r>
      <w:r>
        <w:br/>
        <w:t xml:space="preserve">        public delegate void SpawnedPlayer(GameObject gameObject, Player player);</w:t>
      </w:r>
      <w:r>
        <w:br/>
        <w:t xml:space="preserve">        /// &lt;summary&gt;</w:t>
      </w:r>
      <w:r>
        <w:br/>
        <w:t xml:space="preserve">        ///     Событие о появлении персонажа на игровом поле</w:t>
      </w:r>
      <w:r>
        <w:br/>
        <w:t xml:space="preserve">        /// &lt;/summary&gt;</w:t>
      </w:r>
      <w:r>
        <w:br/>
        <w:t xml:space="preserve">        public SpawnedPlayer OnSpawnedPlayer = delegate { };</w:t>
      </w:r>
      <w:r>
        <w:br/>
        <w:t xml:space="preserve">    }</w:t>
      </w:r>
      <w:r>
        <w:br/>
        <w:t>}</w:t>
      </w:r>
      <w:r>
        <w:br/>
      </w:r>
    </w:p>
    <w:p w14:paraId="1C7698C1" w14:textId="77777777" w:rsidR="00A5794D" w:rsidRDefault="00A5794D" w:rsidP="00A5794D"/>
    <w:p w14:paraId="0CCEF471" w14:textId="77777777" w:rsidR="00A5794D" w:rsidRDefault="00A5794D" w:rsidP="00A5794D">
      <w:pPr>
        <w:pStyle w:val="2"/>
      </w:pPr>
      <w:bookmarkStart w:id="126" w:name="_Toc40977972"/>
      <w:bookmarkStart w:id="127" w:name="_Toc41217782"/>
      <w:r>
        <w:t>EventsManager.cs</w:t>
      </w:r>
      <w:bookmarkEnd w:id="126"/>
      <w:bookmarkEnd w:id="127"/>
    </w:p>
    <w:p w14:paraId="7A843BBC" w14:textId="77777777" w:rsidR="00A5794D" w:rsidRDefault="00A5794D" w:rsidP="00A5794D">
      <w:pPr>
        <w:pStyle w:val="Code"/>
      </w:pPr>
      <w:r>
        <w:t>﻿using UnityEngine;</w:t>
      </w:r>
      <w:r>
        <w:br/>
      </w:r>
      <w:r>
        <w:br/>
        <w:t>namespace Events {</w:t>
      </w:r>
      <w:r>
        <w:br/>
        <w:t xml:space="preserve">    /// &lt;summary&gt;</w:t>
      </w:r>
      <w:r>
        <w:br/>
        <w:t xml:space="preserve">    ///     Класс для управления обработкой событии</w:t>
      </w:r>
      <w:r>
        <w:br/>
        <w:t xml:space="preserve">    /// &lt;/summary&gt;</w:t>
      </w:r>
      <w:r>
        <w:br/>
        <w:t xml:space="preserve">    public class EventsManager : MonoBehaviour {</w:t>
      </w:r>
      <w:r>
        <w:br/>
      </w:r>
      <w:r>
        <w:br/>
        <w:t xml:space="preserve">        /// &lt;summary&gt;</w:t>
      </w:r>
      <w:r>
        <w:br/>
        <w:t xml:space="preserve">        ///     Текущий обработчик событий</w:t>
      </w:r>
      <w:r>
        <w:br/>
        <w:t xml:space="preserve">        /// &lt;/summary&gt;</w:t>
      </w:r>
      <w:r>
        <w:br/>
        <w:t xml:space="preserve">        public static EventsHandler handler;</w:t>
      </w:r>
      <w:r>
        <w:br/>
      </w:r>
      <w:r>
        <w:br/>
        <w:t xml:space="preserve">        /// &lt;summary&gt;</w:t>
      </w:r>
      <w:r>
        <w:br/>
        <w:t xml:space="preserve">        ///     Инициализирует переменные. Автоматически вызывается Unity</w:t>
      </w:r>
      <w:r>
        <w:br/>
        <w:t xml:space="preserve">        /// &lt;/summary&gt;</w:t>
      </w:r>
      <w:r>
        <w:br/>
        <w:t xml:space="preserve">        private void Awake() {</w:t>
      </w:r>
      <w:r>
        <w:br/>
        <w:t xml:space="preserve">            handler = new EventsHandler();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</w:r>
      <w:r>
        <w:lastRenderedPageBreak/>
        <w:t xml:space="preserve">        ///     Устанавливает обработчики событий</w:t>
      </w:r>
      <w:r>
        <w:br/>
        <w:t xml:space="preserve">        /// &lt;/summary&gt;</w:t>
      </w:r>
      <w:r>
        <w:br/>
        <w:t xml:space="preserve">        private void Start() {</w:t>
      </w:r>
      <w:r>
        <w:br/>
        <w:t xml:space="preserve">            MainUIController.mainui.SetupHandlers();</w:t>
      </w:r>
      <w:r>
        <w:br/>
        <w:t xml:space="preserve">        }</w:t>
      </w:r>
      <w:r>
        <w:br/>
        <w:t xml:space="preserve">    }</w:t>
      </w:r>
      <w:r>
        <w:br/>
        <w:t>}</w:t>
      </w:r>
      <w:r>
        <w:br/>
      </w:r>
    </w:p>
    <w:p w14:paraId="3DF48D57" w14:textId="77777777" w:rsidR="00A5794D" w:rsidRDefault="00A5794D" w:rsidP="00A5794D"/>
    <w:p w14:paraId="69DF07C3" w14:textId="77777777" w:rsidR="00A5794D" w:rsidRDefault="00A5794D" w:rsidP="00A5794D">
      <w:pPr>
        <w:pStyle w:val="2"/>
      </w:pPr>
      <w:bookmarkStart w:id="128" w:name="_Toc40977973"/>
      <w:bookmarkStart w:id="129" w:name="_Toc41217783"/>
      <w:r>
        <w:t>GameManager.cs</w:t>
      </w:r>
      <w:bookmarkEnd w:id="128"/>
      <w:bookmarkEnd w:id="129"/>
    </w:p>
    <w:p w14:paraId="2C39B6C8" w14:textId="77777777" w:rsidR="00A5794D" w:rsidRDefault="00A5794D" w:rsidP="00A5794D">
      <w:pPr>
        <w:pStyle w:val="Code"/>
      </w:pPr>
      <w:r>
        <w:t>﻿</w:t>
      </w:r>
      <w:r w:rsidRPr="0066660B">
        <w:rPr>
          <w:lang w:val="en-US"/>
        </w:rPr>
        <w:t>using System;</w:t>
      </w:r>
      <w:r w:rsidRPr="0066660B">
        <w:rPr>
          <w:lang w:val="en-US"/>
        </w:rPr>
        <w:br/>
        <w:t>using System.Collections.Generic;</w:t>
      </w:r>
      <w:r w:rsidRPr="0066660B">
        <w:rPr>
          <w:lang w:val="en-US"/>
        </w:rPr>
        <w:br/>
        <w:t>using System.Diagnostics;</w:t>
      </w:r>
      <w:r w:rsidRPr="0066660B">
        <w:rPr>
          <w:lang w:val="en-US"/>
        </w:rPr>
        <w:br/>
        <w:t>using System.Linq;</w:t>
      </w:r>
      <w:r w:rsidRPr="0066660B">
        <w:rPr>
          <w:lang w:val="en-US"/>
        </w:rPr>
        <w:br/>
        <w:t>using Character;</w:t>
      </w:r>
      <w:r w:rsidRPr="0066660B">
        <w:rPr>
          <w:lang w:val="en-US"/>
        </w:rPr>
        <w:br/>
        <w:t>using CommandsSystem.Commands;</w:t>
      </w:r>
      <w:r w:rsidRPr="0066660B">
        <w:rPr>
          <w:lang w:val="en-US"/>
        </w:rPr>
        <w:br/>
        <w:t>using Events;</w:t>
      </w:r>
      <w:r w:rsidRPr="0066660B">
        <w:rPr>
          <w:lang w:val="en-US"/>
        </w:rPr>
        <w:br/>
        <w:t>using Networking;</w:t>
      </w:r>
      <w:r w:rsidRPr="0066660B">
        <w:rPr>
          <w:lang w:val="en-US"/>
        </w:rPr>
        <w:br/>
        <w:t>using UI;</w:t>
      </w:r>
      <w:r w:rsidRPr="0066660B">
        <w:rPr>
          <w:lang w:val="en-US"/>
        </w:rPr>
        <w:br/>
        <w:t>using UnityEngine;</w:t>
      </w:r>
      <w:r w:rsidRPr="0066660B">
        <w:rPr>
          <w:lang w:val="en-US"/>
        </w:rPr>
        <w:br/>
        <w:t>using UnityEngine.Assertions;</w:t>
      </w:r>
      <w:r w:rsidRPr="0066660B">
        <w:rPr>
          <w:lang w:val="en-US"/>
        </w:rPr>
        <w:br/>
        <w:t>using UnityEngine.SceneManagement;</w:t>
      </w:r>
      <w:r w:rsidRPr="0066660B">
        <w:rPr>
          <w:lang w:val="en-US"/>
        </w:rPr>
        <w:br/>
        <w:t>using Util2;</w:t>
      </w:r>
      <w:r w:rsidRPr="0066660B">
        <w:rPr>
          <w:lang w:val="en-US"/>
        </w:rPr>
        <w:br/>
        <w:t>using Debug = UnityEngine.Debug;</w:t>
      </w:r>
      <w:r w:rsidRPr="0066660B">
        <w:rPr>
          <w:lang w:val="en-US"/>
        </w:rPr>
        <w:br/>
        <w:t>using Random = UnityEngine.Random;</w:t>
      </w:r>
      <w:r w:rsidRPr="0066660B">
        <w:rPr>
          <w:lang w:val="en-US"/>
        </w:rPr>
        <w:br/>
      </w:r>
      <w:r w:rsidRPr="0066660B">
        <w:rPr>
          <w:lang w:val="en-US"/>
        </w:rPr>
        <w:br/>
        <w:t>namespace GameMode {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Класс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управления</w:t>
      </w:r>
      <w:r w:rsidRPr="0066660B">
        <w:rPr>
          <w:lang w:val="en-US"/>
        </w:rPr>
        <w:t xml:space="preserve"> </w:t>
      </w:r>
      <w:r>
        <w:t>игрой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static class GameManager {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Количество</w:t>
      </w:r>
      <w:r w:rsidRPr="0066660B">
        <w:rPr>
          <w:lang w:val="en-US"/>
        </w:rPr>
        <w:t xml:space="preserve"> </w:t>
      </w:r>
      <w:r>
        <w:t>игр</w:t>
      </w:r>
      <w:r w:rsidRPr="0066660B">
        <w:rPr>
          <w:lang w:val="en-US"/>
        </w:rPr>
        <w:t xml:space="preserve">, </w:t>
      </w:r>
      <w:r>
        <w:t>которое</w:t>
      </w:r>
      <w:r w:rsidRPr="0066660B">
        <w:rPr>
          <w:lang w:val="en-US"/>
        </w:rPr>
        <w:t xml:space="preserve"> </w:t>
      </w:r>
      <w:r>
        <w:t>нужно</w:t>
      </w:r>
      <w:r w:rsidRPr="0066660B">
        <w:rPr>
          <w:lang w:val="en-US"/>
        </w:rPr>
        <w:t xml:space="preserve"> </w:t>
      </w:r>
      <w:r>
        <w:t>сыграть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const int TOTAL_GAMES_COUNT = 2;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Перечисление</w:t>
      </w:r>
      <w:r w:rsidRPr="0066660B">
        <w:rPr>
          <w:lang w:val="en-US"/>
        </w:rPr>
        <w:t xml:space="preserve"> </w:t>
      </w:r>
      <w:r>
        <w:t>возможных</w:t>
      </w:r>
      <w:r w:rsidRPr="0066660B">
        <w:rPr>
          <w:lang w:val="en-US"/>
        </w:rPr>
        <w:t xml:space="preserve"> </w:t>
      </w:r>
      <w:r>
        <w:t>состояний</w:t>
      </w:r>
      <w:r w:rsidRPr="0066660B">
        <w:rPr>
          <w:lang w:val="en-US"/>
        </w:rPr>
        <w:t xml:space="preserve"> </w:t>
      </w:r>
      <w:r>
        <w:t>игры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enum STATE {</w:t>
      </w:r>
      <w:r w:rsidRPr="0066660B">
        <w:rPr>
          <w:lang w:val="en-US"/>
        </w:rPr>
        <w:br/>
        <w:t xml:space="preserve">            INIT,</w:t>
      </w:r>
      <w:r w:rsidRPr="0066660B">
        <w:rPr>
          <w:lang w:val="en-US"/>
        </w:rPr>
        <w:br/>
        <w:t xml:space="preserve">            WAIT_OTHERS,</w:t>
      </w:r>
      <w:r w:rsidRPr="0066660B">
        <w:rPr>
          <w:lang w:val="en-US"/>
        </w:rPr>
        <w:br/>
        <w:t xml:space="preserve">            CHOOSE_GAMEMODE,</w:t>
      </w:r>
      <w:r w:rsidRPr="0066660B">
        <w:rPr>
          <w:lang w:val="en-US"/>
        </w:rPr>
        <w:br/>
        <w:t xml:space="preserve">            WAIT_CHOOSING_GAMEMODE,</w:t>
      </w:r>
      <w:r w:rsidRPr="0066660B">
        <w:rPr>
          <w:lang w:val="en-US"/>
        </w:rPr>
        <w:br/>
        <w:t xml:space="preserve">            WAIT_FOR_ALL_LOAD_GAMEMODE,</w:t>
      </w:r>
      <w:r w:rsidRPr="0066660B">
        <w:rPr>
          <w:lang w:val="en-US"/>
        </w:rPr>
        <w:br/>
        <w:t xml:space="preserve">            UPDATE_GAMEMODE,</w:t>
      </w:r>
      <w:r w:rsidRPr="0066660B">
        <w:rPr>
          <w:lang w:val="en-US"/>
        </w:rPr>
        <w:br/>
        <w:t xml:space="preserve">            STOP_GAMEMODE,</w:t>
      </w:r>
      <w:r w:rsidRPr="0066660B">
        <w:rPr>
          <w:lang w:val="en-US"/>
        </w:rPr>
        <w:br/>
        <w:t xml:space="preserve">            SHOW_RESULTS,</w:t>
      </w:r>
      <w:r w:rsidRPr="0066660B">
        <w:rPr>
          <w:lang w:val="en-US"/>
        </w:rPr>
        <w:br/>
        <w:t xml:space="preserve">            WAIT_SHOW_RESULTS,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WAIT_AFTER_SHOW_RESULTS,</w:t>
      </w:r>
      <w:r w:rsidRPr="0066660B">
        <w:rPr>
          <w:lang w:val="en-US"/>
        </w:rPr>
        <w:br/>
        <w:t xml:space="preserve">            AFTER_SHOW_RESULTS,</w:t>
      </w:r>
      <w:r w:rsidRPr="0066660B">
        <w:rPr>
          <w:lang w:val="en-US"/>
        </w:rPr>
        <w:br/>
        <w:t xml:space="preserve">            FINISH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Переменная</w:t>
      </w:r>
      <w:r w:rsidRPr="0066660B">
        <w:rPr>
          <w:lang w:val="en-US"/>
        </w:rPr>
        <w:t xml:space="preserve">, </w:t>
      </w:r>
      <w:r>
        <w:t>хранящая</w:t>
      </w:r>
      <w:r w:rsidRPr="0066660B">
        <w:rPr>
          <w:lang w:val="en-US"/>
        </w:rPr>
        <w:t xml:space="preserve"> </w:t>
      </w:r>
      <w:r>
        <w:t>была</w:t>
      </w:r>
      <w:r w:rsidRPr="0066660B">
        <w:rPr>
          <w:lang w:val="en-US"/>
        </w:rPr>
        <w:t xml:space="preserve"> </w:t>
      </w:r>
      <w:r>
        <w:t>ли</w:t>
      </w:r>
      <w:r w:rsidRPr="0066660B">
        <w:rPr>
          <w:lang w:val="en-US"/>
        </w:rPr>
        <w:t xml:space="preserve"> </w:t>
      </w:r>
      <w:r>
        <w:t>загружена</w:t>
      </w:r>
      <w:r w:rsidRPr="0066660B">
        <w:rPr>
          <w:lang w:val="en-US"/>
        </w:rPr>
        <w:t xml:space="preserve"> </w:t>
      </w:r>
      <w:r>
        <w:t>новая</w:t>
      </w:r>
      <w:r w:rsidRPr="0066660B">
        <w:rPr>
          <w:lang w:val="en-US"/>
        </w:rPr>
        <w:t xml:space="preserve"> </w:t>
      </w:r>
      <w:r>
        <w:t>сцена</w:t>
      </w:r>
      <w:r w:rsidRPr="0066660B">
        <w:rPr>
          <w:lang w:val="en-US"/>
        </w:rPr>
        <w:t xml:space="preserve"> </w:t>
      </w:r>
      <w:r>
        <w:t>на</w:t>
      </w:r>
      <w:r w:rsidRPr="0066660B">
        <w:rPr>
          <w:lang w:val="en-US"/>
        </w:rPr>
        <w:t xml:space="preserve"> </w:t>
      </w:r>
      <w:r>
        <w:t>предыдущем</w:t>
      </w:r>
      <w:r w:rsidRPr="0066660B">
        <w:rPr>
          <w:lang w:val="en-US"/>
        </w:rPr>
        <w:t xml:space="preserve"> </w:t>
      </w:r>
      <w:r>
        <w:t>кадре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bool sceneReloaded = false;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Количество</w:t>
      </w:r>
      <w:r w:rsidRPr="0066660B">
        <w:rPr>
          <w:lang w:val="en-US"/>
        </w:rPr>
        <w:t xml:space="preserve"> </w:t>
      </w:r>
      <w:r>
        <w:t>сыгранных</w:t>
      </w:r>
      <w:r w:rsidRPr="0066660B">
        <w:rPr>
          <w:lang w:val="en-US"/>
        </w:rPr>
        <w:t xml:space="preserve"> </w:t>
      </w:r>
      <w:r>
        <w:t>игр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int gamesCount = 0;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Переменная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хранения</w:t>
      </w:r>
      <w:r w:rsidRPr="0066660B">
        <w:rPr>
          <w:lang w:val="en-US"/>
        </w:rPr>
        <w:t xml:space="preserve"> </w:t>
      </w:r>
      <w:r>
        <w:t>состояния</w:t>
      </w:r>
      <w:r w:rsidRPr="0066660B">
        <w:rPr>
          <w:lang w:val="en-US"/>
        </w:rPr>
        <w:t xml:space="preserve"> </w:t>
      </w:r>
      <w:r>
        <w:t>игры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static STATE _state;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Текущее</w:t>
      </w:r>
      <w:r w:rsidRPr="0066660B">
        <w:rPr>
          <w:lang w:val="en-US"/>
        </w:rPr>
        <w:t xml:space="preserve"> </w:t>
      </w:r>
      <w:r>
        <w:t>состояние</w:t>
      </w:r>
      <w:r w:rsidRPr="0066660B">
        <w:rPr>
          <w:lang w:val="en-US"/>
        </w:rPr>
        <w:t xml:space="preserve"> </w:t>
      </w:r>
      <w:r>
        <w:t>игры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static STATE state {</w:t>
      </w:r>
      <w:r w:rsidRPr="0066660B">
        <w:rPr>
          <w:lang w:val="en-US"/>
        </w:rPr>
        <w:br/>
        <w:t xml:space="preserve">            get =&gt; _state;</w:t>
      </w:r>
      <w:r w:rsidRPr="0066660B">
        <w:rPr>
          <w:lang w:val="en-US"/>
        </w:rPr>
        <w:br/>
        <w:t xml:space="preserve">            set {</w:t>
      </w:r>
      <w:r w:rsidRPr="0066660B">
        <w:rPr>
          <w:lang w:val="en-US"/>
        </w:rPr>
        <w:br/>
        <w:t xml:space="preserve">                _state = value;</w:t>
      </w:r>
      <w:r w:rsidRPr="0066660B">
        <w:rPr>
          <w:lang w:val="en-US"/>
        </w:rPr>
        <w:br/>
        <w:t xml:space="preserve">                DebugUI.debugText[1] = $"GameManager.State: {state}. {gamesCount}. {PlayersManager.mainPlayer.id}";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Текущий</w:t>
      </w:r>
      <w:r w:rsidRPr="0066660B">
        <w:rPr>
          <w:lang w:val="en-US"/>
        </w:rPr>
        <w:t xml:space="preserve"> </w:t>
      </w:r>
      <w:r>
        <w:t>игровой</w:t>
      </w:r>
      <w:r w:rsidRPr="0066660B">
        <w:rPr>
          <w:lang w:val="en-US"/>
        </w:rPr>
        <w:t xml:space="preserve"> </w:t>
      </w:r>
      <w:r>
        <w:t>режим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IGameMode gameMode;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Время</w:t>
      </w:r>
      <w:r w:rsidRPr="0066660B">
        <w:rPr>
          <w:lang w:val="en-US"/>
        </w:rPr>
        <w:t xml:space="preserve">, </w:t>
      </w:r>
      <w:r>
        <w:t>когда</w:t>
      </w:r>
      <w:r w:rsidRPr="0066660B">
        <w:rPr>
          <w:lang w:val="en-US"/>
        </w:rPr>
        <w:t xml:space="preserve"> </w:t>
      </w:r>
      <w:r>
        <w:t>должен</w:t>
      </w:r>
      <w:r w:rsidRPr="0066660B">
        <w:rPr>
          <w:lang w:val="en-US"/>
        </w:rPr>
        <w:t xml:space="preserve"> </w:t>
      </w:r>
      <w:r>
        <w:t>закончиться</w:t>
      </w:r>
      <w:r w:rsidRPr="0066660B">
        <w:rPr>
          <w:lang w:val="en-US"/>
        </w:rPr>
        <w:t xml:space="preserve"> </w:t>
      </w:r>
      <w:r>
        <w:t>игровой</w:t>
      </w:r>
      <w:r w:rsidRPr="0066660B">
        <w:rPr>
          <w:lang w:val="en-US"/>
        </w:rPr>
        <w:t xml:space="preserve"> </w:t>
      </w:r>
      <w:r>
        <w:t>режим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float timeEnd = -1;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Изменяет</w:t>
      </w:r>
      <w:r w:rsidRPr="0066660B">
        <w:rPr>
          <w:lang w:val="en-US"/>
        </w:rPr>
        <w:t xml:space="preserve"> </w:t>
      </w:r>
      <w:r>
        <w:t>игровой</w:t>
      </w:r>
      <w:r w:rsidRPr="0066660B">
        <w:rPr>
          <w:lang w:val="en-US"/>
        </w:rPr>
        <w:t xml:space="preserve"> </w:t>
      </w:r>
      <w:r>
        <w:t>режим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name="gamemodeCode"&gt;</w:t>
      </w:r>
      <w:r>
        <w:t>Код</w:t>
      </w:r>
      <w:r w:rsidRPr="0066660B">
        <w:rPr>
          <w:lang w:val="en-US"/>
        </w:rPr>
        <w:t xml:space="preserve"> </w:t>
      </w:r>
      <w:r>
        <w:t>игрового</w:t>
      </w:r>
      <w:r w:rsidRPr="0066660B">
        <w:rPr>
          <w:lang w:val="en-US"/>
        </w:rPr>
        <w:t xml:space="preserve"> </w:t>
      </w:r>
      <w:r>
        <w:t>режима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name="roomId"&gt;</w:t>
      </w:r>
      <w:r>
        <w:t>Номер</w:t>
      </w:r>
      <w:r w:rsidRPr="0066660B">
        <w:rPr>
          <w:lang w:val="en-US"/>
        </w:rPr>
        <w:t xml:space="preserve"> </w:t>
      </w:r>
      <w:r>
        <w:t>комнаты</w:t>
      </w:r>
      <w:r w:rsidRPr="0066660B">
        <w:rPr>
          <w:lang w:val="en-US"/>
        </w:rPr>
        <w:t xml:space="preserve">, </w:t>
      </w:r>
      <w:r>
        <w:t>в</w:t>
      </w:r>
      <w:r w:rsidRPr="0066660B">
        <w:rPr>
          <w:lang w:val="en-US"/>
        </w:rPr>
        <w:t xml:space="preserve"> </w:t>
      </w:r>
      <w:r>
        <w:t>которой</w:t>
      </w:r>
      <w:r w:rsidRPr="0066660B">
        <w:rPr>
          <w:lang w:val="en-US"/>
        </w:rPr>
        <w:t xml:space="preserve"> </w:t>
      </w:r>
      <w:r>
        <w:t>будет</w:t>
      </w:r>
      <w:r w:rsidRPr="0066660B">
        <w:rPr>
          <w:lang w:val="en-US"/>
        </w:rPr>
        <w:t xml:space="preserve"> </w:t>
      </w:r>
      <w:r>
        <w:t>проводиться</w:t>
      </w:r>
      <w:r w:rsidRPr="0066660B">
        <w:rPr>
          <w:lang w:val="en-US"/>
        </w:rPr>
        <w:t xml:space="preserve"> </w:t>
      </w:r>
      <w:r>
        <w:t>данный</w:t>
      </w:r>
      <w:r w:rsidRPr="0066660B">
        <w:rPr>
          <w:lang w:val="en-US"/>
        </w:rPr>
        <w:t xml:space="preserve"> </w:t>
      </w:r>
      <w:r>
        <w:t>игровой</w:t>
      </w:r>
      <w:r w:rsidRPr="0066660B">
        <w:rPr>
          <w:lang w:val="en-US"/>
        </w:rPr>
        <w:t xml:space="preserve"> </w:t>
      </w:r>
      <w:r>
        <w:t>режим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name="currentGameNum"&gt;</w:t>
      </w:r>
      <w:r>
        <w:t>Номер</w:t>
      </w:r>
      <w:r w:rsidRPr="0066660B">
        <w:rPr>
          <w:lang w:val="en-US"/>
        </w:rPr>
        <w:t xml:space="preserve"> </w:t>
      </w:r>
      <w:r>
        <w:t>игры</w:t>
      </w:r>
      <w:r w:rsidRPr="0066660B">
        <w:rPr>
          <w:lang w:val="en-US"/>
        </w:rPr>
        <w:t xml:space="preserve"> </w:t>
      </w:r>
      <w:r>
        <w:t>по</w:t>
      </w:r>
      <w:r w:rsidRPr="0066660B">
        <w:rPr>
          <w:lang w:val="en-US"/>
        </w:rPr>
        <w:t xml:space="preserve"> </w:t>
      </w:r>
      <w:r>
        <w:t>порядку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public static void SetGameMode(int gamemodeCode, int roomId, int currentGameNum) {</w:t>
      </w:r>
      <w:r w:rsidRPr="0066660B">
        <w:rPr>
          <w:lang w:val="en-US"/>
        </w:rPr>
        <w:br/>
        <w:t xml:space="preserve">            CommandsHandler.gameModeRoom = new ClientCommandsRoom(roomId);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foreach (var player in PlayersManager.players) {</w:t>
      </w:r>
      <w:r w:rsidRPr="0066660B">
        <w:rPr>
          <w:lang w:val="en-US"/>
        </w:rPr>
        <w:br/>
        <w:t xml:space="preserve">                player.score = 0;</w:t>
      </w:r>
      <w:r w:rsidRPr="0066660B">
        <w:rPr>
          <w:lang w:val="en-US"/>
        </w:rPr>
        <w:br/>
        <w:t xml:space="preserve">                EventsManager.handler.OnPlayerScoreChanged(player, player.score);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var ttest = new Stopwatch();</w:t>
      </w:r>
      <w:r w:rsidRPr="0066660B">
        <w:rPr>
          <w:lang w:val="en-US"/>
        </w:rPr>
        <w:br/>
        <w:t xml:space="preserve">            ObjectID.Clear();</w:t>
      </w:r>
      <w:r w:rsidRPr="0066660B">
        <w:rPr>
          <w:lang w:val="en-US"/>
        </w:rPr>
        <w:br/>
        <w:t xml:space="preserve">            sceneReloaded = true;</w:t>
      </w:r>
      <w:r w:rsidRPr="0066660B">
        <w:rPr>
          <w:lang w:val="en-US"/>
        </w:rPr>
        <w:br/>
        <w:t xml:space="preserve">            sClient.LoadScene("new_scene2");</w:t>
      </w:r>
      <w:r w:rsidRPr="0066660B">
        <w:rPr>
          <w:lang w:val="en-US"/>
        </w:rPr>
        <w:br/>
        <w:t xml:space="preserve">            Debug.LogError("Loaded scene in " + ttest.ElapsedMilliseconds);</w:t>
      </w:r>
      <w:r w:rsidRPr="0066660B">
        <w:rPr>
          <w:lang w:val="en-US"/>
        </w:rPr>
        <w:br/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switch (gamemodeCode) {</w:t>
      </w:r>
      <w:r w:rsidRPr="0066660B">
        <w:rPr>
          <w:lang w:val="en-US"/>
        </w:rPr>
        <w:br/>
        <w:t xml:space="preserve">                case 0:</w:t>
      </w:r>
      <w:r w:rsidRPr="0066660B">
        <w:rPr>
          <w:lang w:val="en-US"/>
        </w:rPr>
        <w:br/>
        <w:t xml:space="preserve">                    gameMode = new ShooterGameMode();</w:t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1:</w:t>
      </w:r>
      <w:r w:rsidRPr="0066660B">
        <w:rPr>
          <w:lang w:val="en-US"/>
        </w:rPr>
        <w:br/>
        <w:t xml:space="preserve">                    gameMode = new PickCoinsGameMode();</w:t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default:</w:t>
      </w:r>
      <w:r w:rsidRPr="0066660B">
        <w:rPr>
          <w:lang w:val="en-US"/>
        </w:rPr>
        <w:br/>
        <w:t xml:space="preserve">                    throw new ArgumentException($"Unknown gamemodeCode: {gamemodeCode}");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availableGameModes.Remove(gamemodeCode);</w:t>
      </w:r>
      <w:r w:rsidRPr="0066660B">
        <w:rPr>
          <w:lang w:val="en-US"/>
        </w:rPr>
        <w:br/>
        <w:t xml:space="preserve">  </w:t>
      </w:r>
      <w:r w:rsidRPr="0066660B">
        <w:rPr>
          <w:lang w:val="en-US"/>
        </w:rPr>
        <w:br/>
        <w:t xml:space="preserve">           </w:t>
      </w:r>
      <w:r w:rsidRPr="0066660B">
        <w:rPr>
          <w:lang w:val="en-US"/>
        </w:rPr>
        <w:br/>
        <w:t xml:space="preserve">            InstanceManager.currentInstance.currentLoadedGamemodeNum++;</w:t>
      </w:r>
      <w:r w:rsidRPr="0066660B">
        <w:rPr>
          <w:lang w:val="en-US"/>
        </w:rPr>
        <w:br/>
        <w:t xml:space="preserve">            InstanceManager.currentInstance.Send();</w:t>
      </w:r>
      <w:r w:rsidRPr="0066660B">
        <w:rPr>
          <w:lang w:val="en-US"/>
        </w:rPr>
        <w:br/>
        <w:t xml:space="preserve">           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MainUIController.mainui.HideTotalScore();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state = STATE.WAIT_FOR_ALL_LOAD_GAMEMODE;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Assert.AreEqual(InstanceManager.currentInstance.currentLoadedGamemodeNum, currentGameNum);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Перестаёт</w:t>
      </w:r>
      <w:r w:rsidRPr="0066660B">
        <w:rPr>
          <w:lang w:val="en-US"/>
        </w:rPr>
        <w:t xml:space="preserve"> </w:t>
      </w:r>
      <w:r>
        <w:t>показывать</w:t>
      </w:r>
      <w:r w:rsidRPr="0066660B">
        <w:rPr>
          <w:lang w:val="en-US"/>
        </w:rPr>
        <w:t xml:space="preserve"> </w:t>
      </w:r>
      <w:r>
        <w:t>результаты</w:t>
      </w:r>
      <w:r w:rsidRPr="0066660B">
        <w:rPr>
          <w:lang w:val="en-US"/>
        </w:rPr>
        <w:t xml:space="preserve"> </w:t>
      </w:r>
      <w:r>
        <w:t>игры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/// &lt;/summary&gt;</w:t>
      </w:r>
      <w:r w:rsidRPr="0066660B">
        <w:rPr>
          <w:lang w:val="en-US"/>
        </w:rPr>
        <w:br/>
        <w:t xml:space="preserve">        public static void SetAfterShowResults() {</w:t>
      </w:r>
      <w:r w:rsidRPr="0066660B">
        <w:rPr>
          <w:lang w:val="en-US"/>
        </w:rPr>
        <w:br/>
        <w:t xml:space="preserve">            if (state == STATE.WAIT_AFTER_SHOW_RESULTS)</w:t>
      </w:r>
      <w:r w:rsidRPr="0066660B">
        <w:rPr>
          <w:lang w:val="en-US"/>
        </w:rPr>
        <w:br/>
        <w:t xml:space="preserve">                state = STATE.AFTER_SHOW_RESULTS;</w:t>
      </w:r>
      <w:r w:rsidRPr="0066660B">
        <w:rPr>
          <w:lang w:val="en-US"/>
        </w:rPr>
        <w:br/>
        <w:t xml:space="preserve">            MainUIController.mainui.HideTotalScore();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Время</w:t>
      </w:r>
      <w:r w:rsidRPr="0066660B">
        <w:rPr>
          <w:lang w:val="en-US"/>
        </w:rPr>
        <w:t xml:space="preserve">, </w:t>
      </w:r>
      <w:r>
        <w:t>которое</w:t>
      </w:r>
      <w:r w:rsidRPr="0066660B">
        <w:rPr>
          <w:lang w:val="en-US"/>
        </w:rPr>
        <w:t xml:space="preserve"> </w:t>
      </w:r>
      <w:r>
        <w:t>осталось</w:t>
      </w:r>
      <w:r w:rsidRPr="0066660B">
        <w:rPr>
          <w:lang w:val="en-US"/>
        </w:rPr>
        <w:t xml:space="preserve"> </w:t>
      </w:r>
      <w:r>
        <w:t>до</w:t>
      </w:r>
      <w:r w:rsidRPr="0066660B">
        <w:rPr>
          <w:lang w:val="en-US"/>
        </w:rPr>
        <w:t xml:space="preserve"> </w:t>
      </w:r>
      <w:r>
        <w:t>конца</w:t>
      </w:r>
      <w:r w:rsidRPr="0066660B">
        <w:rPr>
          <w:lang w:val="en-US"/>
        </w:rPr>
        <w:t xml:space="preserve"> </w:t>
      </w:r>
      <w:r>
        <w:t>показа</w:t>
      </w:r>
      <w:r w:rsidRPr="0066660B">
        <w:rPr>
          <w:lang w:val="en-US"/>
        </w:rPr>
        <w:t xml:space="preserve"> </w:t>
      </w:r>
      <w:r>
        <w:t>результатов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static float showResultsWaitTime;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Сбрасывает</w:t>
      </w:r>
      <w:r w:rsidRPr="0066660B">
        <w:rPr>
          <w:lang w:val="en-US"/>
        </w:rPr>
        <w:t xml:space="preserve"> </w:t>
      </w:r>
      <w:r>
        <w:t>состояние</w:t>
      </w:r>
      <w:r w:rsidRPr="0066660B">
        <w:rPr>
          <w:lang w:val="en-US"/>
        </w:rPr>
        <w:t xml:space="preserve"> </w:t>
      </w:r>
      <w:r>
        <w:t>переменных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void Reset() {</w:t>
      </w:r>
      <w:r w:rsidRPr="0066660B">
        <w:rPr>
          <w:lang w:val="en-US"/>
        </w:rPr>
        <w:br/>
        <w:t xml:space="preserve">            state = STATE.INIT;</w:t>
      </w:r>
      <w:r w:rsidRPr="0066660B">
        <w:rPr>
          <w:lang w:val="en-US"/>
        </w:rPr>
        <w:br/>
        <w:t xml:space="preserve">            gamesCount = 0;</w:t>
      </w:r>
      <w:r w:rsidRPr="0066660B">
        <w:rPr>
          <w:lang w:val="en-US"/>
        </w:rPr>
        <w:br/>
        <w:t xml:space="preserve">            gameMode = null;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Игровые</w:t>
      </w:r>
      <w:r w:rsidRPr="0066660B">
        <w:rPr>
          <w:lang w:val="en-US"/>
        </w:rPr>
        <w:t xml:space="preserve"> </w:t>
      </w:r>
      <w:r>
        <w:t>режимы</w:t>
      </w:r>
      <w:r w:rsidRPr="0066660B">
        <w:rPr>
          <w:lang w:val="en-US"/>
        </w:rPr>
        <w:t xml:space="preserve">, </w:t>
      </w:r>
      <w:r>
        <w:t>которые</w:t>
      </w:r>
      <w:r w:rsidRPr="0066660B">
        <w:rPr>
          <w:lang w:val="en-US"/>
        </w:rPr>
        <w:t xml:space="preserve"> </w:t>
      </w:r>
      <w:r>
        <w:t>можно</w:t>
      </w:r>
      <w:r w:rsidRPr="0066660B">
        <w:rPr>
          <w:lang w:val="en-US"/>
        </w:rPr>
        <w:t xml:space="preserve"> </w:t>
      </w:r>
      <w:r>
        <w:t>запустить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static List&lt;int&gt; availableGameModes = new List&lt;int&gt;();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Выбирает</w:t>
      </w:r>
      <w:r w:rsidRPr="0066660B">
        <w:rPr>
          <w:lang w:val="en-US"/>
        </w:rPr>
        <w:t xml:space="preserve"> </w:t>
      </w:r>
      <w:r>
        <w:t>один</w:t>
      </w:r>
      <w:r w:rsidRPr="0066660B">
        <w:rPr>
          <w:lang w:val="en-US"/>
        </w:rPr>
        <w:t xml:space="preserve"> </w:t>
      </w:r>
      <w:r>
        <w:t>из</w:t>
      </w:r>
      <w:r w:rsidRPr="0066660B">
        <w:rPr>
          <w:lang w:val="en-US"/>
        </w:rPr>
        <w:t xml:space="preserve"> </w:t>
      </w:r>
      <w:r>
        <w:t>возможных</w:t>
      </w:r>
      <w:r w:rsidRPr="0066660B">
        <w:rPr>
          <w:lang w:val="en-US"/>
        </w:rPr>
        <w:t xml:space="preserve"> </w:t>
      </w:r>
      <w:r>
        <w:t>режимов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&lt;returns&gt;</w:t>
      </w:r>
      <w:r>
        <w:t>Выбраыннй</w:t>
      </w:r>
      <w:r w:rsidRPr="0066660B">
        <w:rPr>
          <w:lang w:val="en-US"/>
        </w:rPr>
        <w:t xml:space="preserve"> </w:t>
      </w:r>
      <w:r>
        <w:t>игровой</w:t>
      </w:r>
      <w:r w:rsidRPr="0066660B">
        <w:rPr>
          <w:lang w:val="en-US"/>
        </w:rPr>
        <w:t xml:space="preserve"> </w:t>
      </w:r>
      <w:r>
        <w:t>режим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    private static int ChooseGameMode() {</w:t>
      </w:r>
      <w:r w:rsidRPr="0066660B">
        <w:rPr>
          <w:lang w:val="en-US"/>
        </w:rPr>
        <w:br/>
        <w:t xml:space="preserve">            if (availableGameModes.Count == 0) {</w:t>
      </w:r>
      <w:r w:rsidRPr="0066660B">
        <w:rPr>
          <w:lang w:val="en-US"/>
        </w:rPr>
        <w:br/>
        <w:t xml:space="preserve">                Debug.LogError("no available game modes. choosing random one");</w:t>
      </w:r>
      <w:r w:rsidRPr="0066660B">
        <w:rPr>
          <w:lang w:val="en-US"/>
        </w:rPr>
        <w:br/>
        <w:t xml:space="preserve">                return Random.Range(0, 2);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var index = Random.Range(0, availableGameModes.Count);</w:t>
      </w:r>
      <w:r w:rsidRPr="0066660B">
        <w:rPr>
          <w:lang w:val="en-US"/>
        </w:rPr>
        <w:br/>
        <w:t xml:space="preserve">            return availableGameModes[index];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Обновляет</w:t>
      </w:r>
      <w:r w:rsidRPr="0066660B">
        <w:rPr>
          <w:lang w:val="en-US"/>
        </w:rPr>
        <w:t xml:space="preserve"> </w:t>
      </w:r>
      <w:r>
        <w:t>состояние</w:t>
      </w:r>
      <w:r w:rsidRPr="0066660B">
        <w:rPr>
          <w:lang w:val="en-US"/>
        </w:rPr>
        <w:t xml:space="preserve"> </w:t>
      </w:r>
      <w:r>
        <w:t>игры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&lt;exception cref="Exception"&gt;&lt;/exception&gt;</w:t>
      </w:r>
      <w:r w:rsidRPr="0066660B">
        <w:rPr>
          <w:lang w:val="en-US"/>
        </w:rPr>
        <w:br/>
        <w:t xml:space="preserve">        public static void Update() {</w:t>
      </w:r>
      <w:r w:rsidRPr="0066660B">
        <w:rPr>
          <w:lang w:val="en-US"/>
        </w:rPr>
        <w:br/>
        <w:t xml:space="preserve">            switch (state) {</w:t>
      </w:r>
      <w:r w:rsidRPr="0066660B">
        <w:rPr>
          <w:lang w:val="en-US"/>
        </w:rPr>
        <w:br/>
        <w:t xml:space="preserve">                case STATE.INIT:</w:t>
      </w:r>
      <w:r w:rsidRPr="0066660B">
        <w:rPr>
          <w:lang w:val="en-US"/>
        </w:rPr>
        <w:br/>
        <w:t xml:space="preserve">                    //   CommandsHandler.gameRoom = new ClientCommandsRoom(137);</w:t>
      </w:r>
      <w:r w:rsidRPr="0066660B">
        <w:rPr>
          <w:lang w:val="en-US"/>
        </w:rPr>
        <w:br/>
        <w:t xml:space="preserve">                    //    CommandsHandler.gameRoom.RunUniqCommand(new </w:t>
      </w:r>
      <w:r w:rsidRPr="0066660B">
        <w:rPr>
          <w:lang w:val="en-US"/>
        </w:rPr>
        <w:lastRenderedPageBreak/>
        <w:t>StartGameCommand(), 1, 1, MessageFlags.IMPORTANT);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availableGameModes.Clear();</w:t>
      </w:r>
      <w:r w:rsidRPr="0066660B">
        <w:rPr>
          <w:lang w:val="en-US"/>
        </w:rPr>
        <w:br/>
        <w:t xml:space="preserve">                    availableGameModes.Add(0);</w:t>
      </w:r>
      <w:r w:rsidRPr="0066660B">
        <w:rPr>
          <w:lang w:val="en-US"/>
        </w:rPr>
        <w:br/>
        <w:t xml:space="preserve">                    availableGameModes.Add(1);</w:t>
      </w:r>
      <w:r w:rsidRPr="0066660B">
        <w:rPr>
          <w:lang w:val="en-US"/>
        </w:rPr>
        <w:br/>
        <w:t xml:space="preserve">                    </w:t>
      </w:r>
      <w:r w:rsidRPr="0066660B">
        <w:rPr>
          <w:lang w:val="en-US"/>
        </w:rPr>
        <w:br/>
        <w:t xml:space="preserve">                    InstanceManager.currentInstance.Send();</w:t>
      </w:r>
      <w:r w:rsidRPr="0066660B">
        <w:rPr>
          <w:lang w:val="en-US"/>
        </w:rPr>
        <w:br/>
      </w:r>
      <w:r w:rsidRPr="0066660B">
        <w:rPr>
          <w:lang w:val="en-US"/>
        </w:rPr>
        <w:br/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CommandsHandler.gameRoom.RunSimpleCommand(new AddPlayerToGame(PlayersManager.mainPlayer),</w:t>
      </w:r>
      <w:r w:rsidRPr="0066660B">
        <w:rPr>
          <w:lang w:val="en-US"/>
        </w:rPr>
        <w:br/>
        <w:t xml:space="preserve">                        MessageFlags.IMPORTANT);</w:t>
      </w:r>
      <w:r w:rsidRPr="0066660B">
        <w:rPr>
          <w:lang w:val="en-US"/>
        </w:rPr>
        <w:br/>
        <w:t xml:space="preserve">                    int cnt = 2;</w:t>
      </w:r>
      <w:r w:rsidRPr="0066660B">
        <w:rPr>
          <w:lang w:val="en-US"/>
        </w:rPr>
        <w:br/>
        <w:t xml:space="preserve">                    if (AutoMatchJoiner.isRunning &amp;&amp; !AutoMatchJoiner.sneedWaitOtherPlayers)</w:t>
      </w:r>
      <w:r w:rsidRPr="0066660B">
        <w:rPr>
          <w:lang w:val="en-US"/>
        </w:rPr>
        <w:br/>
        <w:t xml:space="preserve">                        cnt = 3;</w:t>
      </w:r>
      <w:r w:rsidRPr="0066660B">
        <w:rPr>
          <w:lang w:val="en-US"/>
        </w:rPr>
        <w:br/>
        <w:t xml:space="preserve">                    for (int i = 0; i &lt; cnt; i++) {</w:t>
      </w:r>
      <w:r w:rsidRPr="0066660B">
        <w:rPr>
          <w:lang w:val="en-US"/>
        </w:rPr>
        <w:br/>
        <w:t xml:space="preserve">                        var ai = new Player(ObjectID.RandomID, sClient.ID, 1);</w:t>
      </w:r>
      <w:r w:rsidRPr="0066660B">
        <w:rPr>
          <w:lang w:val="en-US"/>
        </w:rPr>
        <w:br/>
        <w:t xml:space="preserve">                        CommandsHandler.gameRoom.RunUniqCommand(new AddPlayerToGame(ai), UniqCodes.ADD_AI_PLAYER, i,</w:t>
      </w:r>
      <w:r w:rsidRPr="0066660B">
        <w:rPr>
          <w:lang w:val="en-US"/>
        </w:rPr>
        <w:br/>
        <w:t xml:space="preserve">                            MessageFlags.IMPORTANT);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state = STATE.WAIT_OTHERS;</w:t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STATE.WAIT_OTHERS:</w:t>
      </w:r>
      <w:r w:rsidRPr="0066660B">
        <w:rPr>
          <w:lang w:val="en-US"/>
        </w:rPr>
        <w:br/>
        <w:t xml:space="preserve">                    if (PlayersManager.playersCount == 4)</w:t>
      </w:r>
      <w:r w:rsidRPr="0066660B">
        <w:rPr>
          <w:lang w:val="en-US"/>
        </w:rPr>
        <w:br/>
        <w:t xml:space="preserve">                        state = STATE.CHOOSE_GAMEMODE;</w:t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STATE.CHOOSE_GAMEMODE:</w:t>
      </w:r>
      <w:r w:rsidRPr="0066660B">
        <w:rPr>
          <w:lang w:val="en-US"/>
        </w:rPr>
        <w:br/>
        <w:t xml:space="preserve">                    int gamemode = ChooseGameMode();</w:t>
      </w:r>
      <w:r w:rsidRPr="0066660B">
        <w:rPr>
          <w:lang w:val="en-US"/>
        </w:rPr>
        <w:br/>
        <w:t xml:space="preserve">                    CommandsHandler.gameRoom.RunUniqCommand(new SetGameMode(gamemode, sClient.random.Next(),</w:t>
      </w:r>
      <w:r w:rsidRPr="0066660B">
        <w:rPr>
          <w:lang w:val="en-US"/>
        </w:rPr>
        <w:br/>
        <w:t xml:space="preserve">                            InstanceManager.currentInstance.currentLoadedGamemodeNum + 1),</w:t>
      </w:r>
      <w:r w:rsidRPr="0066660B">
        <w:rPr>
          <w:lang w:val="en-US"/>
        </w:rPr>
        <w:br/>
        <w:t xml:space="preserve">                        UniqCodes.CHOOSE_GAMEMODE, InstanceManager.currentInstance.currentLoadedGamemodeNum + 1,</w:t>
      </w:r>
      <w:r w:rsidRPr="0066660B">
        <w:rPr>
          <w:lang w:val="en-US"/>
        </w:rPr>
        <w:br/>
        <w:t xml:space="preserve">                        MessageFlags.IMPORTANT);</w:t>
      </w:r>
      <w:r w:rsidRPr="0066660B">
        <w:rPr>
          <w:lang w:val="en-US"/>
        </w:rPr>
        <w:br/>
        <w:t xml:space="preserve">                    state = STATE.WAIT_CHOOSING_GAMEMODE;</w:t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STATE.WAIT_CHOOSING_GAMEMODE:</w:t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STATE.WAIT_FOR_ALL_LOAD_GAMEMODE:</w:t>
      </w:r>
      <w:r w:rsidRPr="0066660B">
        <w:rPr>
          <w:lang w:val="en-US"/>
        </w:rPr>
        <w:br/>
        <w:t xml:space="preserve">                    bool allLoaded = true;</w:t>
      </w:r>
      <w:r w:rsidRPr="0066660B">
        <w:rPr>
          <w:lang w:val="en-US"/>
        </w:rPr>
        <w:br/>
        <w:t xml:space="preserve">                    foreach (var instance in InstanceManager.instances) {</w:t>
      </w:r>
      <w:r w:rsidRPr="0066660B">
        <w:rPr>
          <w:lang w:val="en-US"/>
        </w:rPr>
        <w:br/>
        <w:t xml:space="preserve">                        if (instance.currentLoadedGamemodeNum !=</w:t>
      </w:r>
      <w:r w:rsidRPr="0066660B">
        <w:rPr>
          <w:lang w:val="en-US"/>
        </w:rPr>
        <w:br/>
        <w:t xml:space="preserve">                            InstanceManager.currentInstance.currentLoadedGamemodeNum)</w:t>
      </w:r>
      <w:r w:rsidRPr="0066660B">
        <w:rPr>
          <w:lang w:val="en-US"/>
        </w:rPr>
        <w:br/>
        <w:t xml:space="preserve">                            allLoaded = false;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if (allLoaded) {</w:t>
      </w:r>
      <w:r w:rsidRPr="0066660B">
        <w:rPr>
          <w:lang w:val="en-US"/>
        </w:rPr>
        <w:br/>
        <w:t xml:space="preserve">                        timeEnd = Time.time + gameMode.TimeLength;</w:t>
      </w:r>
      <w:r w:rsidRPr="0066660B">
        <w:rPr>
          <w:lang w:val="en-US"/>
        </w:rPr>
        <w:br/>
        <w:t xml:space="preserve">                        state = STATE.UPDATE_GAMEMODE;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STATE.UPDATE_GAMEMODE:</w:t>
      </w:r>
      <w:r w:rsidRPr="0066660B">
        <w:rPr>
          <w:lang w:val="en-US"/>
        </w:rPr>
        <w:br/>
        <w:t xml:space="preserve">                    sceneReloaded = false;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var res = gameMode.Update();</w:t>
      </w:r>
      <w:r w:rsidRPr="0066660B">
        <w:rPr>
          <w:lang w:val="en-US"/>
        </w:rPr>
        <w:br/>
        <w:t xml:space="preserve">                    if (!res) {</w:t>
      </w:r>
      <w:r w:rsidRPr="0066660B">
        <w:rPr>
          <w:lang w:val="en-US"/>
        </w:rPr>
        <w:br/>
        <w:t xml:space="preserve">                        state = STATE.STOP_GAMEMODE;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  <w:t xml:space="preserve">                    </w:t>
      </w:r>
      <w:r w:rsidRPr="0066660B">
        <w:rPr>
          <w:lang w:val="en-US"/>
        </w:rPr>
        <w:br/>
        <w:t xml:space="preserve">                    MainUIController.mainui.SetTimerTime((int) (timeEnd - Time.time));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if (timeEnd &lt; Time.time) {</w:t>
      </w:r>
      <w:r w:rsidRPr="0066660B">
        <w:rPr>
          <w:lang w:val="en-US"/>
        </w:rPr>
        <w:br/>
        <w:t xml:space="preserve">                        state = STATE.STOP_GAMEMODE;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STATE.STOP_GAMEMODE:</w:t>
      </w:r>
      <w:r w:rsidRPr="0066660B">
        <w:rPr>
          <w:lang w:val="en-US"/>
        </w:rPr>
        <w:br/>
        <w:t xml:space="preserve">                    var res2 = gameMode.Stop();</w:t>
      </w:r>
      <w:r w:rsidRPr="0066660B">
        <w:rPr>
          <w:lang w:val="en-US"/>
        </w:rPr>
        <w:br/>
        <w:t xml:space="preserve">                    if (!res2) {</w:t>
      </w:r>
      <w:r w:rsidRPr="0066660B">
        <w:rPr>
          <w:lang w:val="en-US"/>
        </w:rPr>
        <w:br/>
        <w:t xml:space="preserve">                        state = STATE.SHOW_RESULTS;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STATE.SHOW_RESULTS: </w:t>
      </w:r>
      <w:r w:rsidRPr="0066660B">
        <w:rPr>
          <w:lang w:val="en-US"/>
        </w:rPr>
        <w:br/>
        <w:t xml:space="preserve">                    var players2 = PlayersManager.playersSortedByScore;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for (int i = 0; i &lt; players2.Count; i++) {</w:t>
      </w:r>
      <w:r w:rsidRPr="0066660B">
        <w:rPr>
          <w:lang w:val="en-US"/>
        </w:rPr>
        <w:br/>
        <w:t xml:space="preserve">                        players2[i].placeInLastGame = i + 1;</w:t>
      </w:r>
      <w:r w:rsidRPr="0066660B">
        <w:rPr>
          <w:lang w:val="en-US"/>
        </w:rPr>
        <w:br/>
        <w:t xml:space="preserve">                        players2[i].totalScore += players2.Count - i;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gamesCount++;</w:t>
      </w:r>
      <w:r w:rsidRPr="0066660B">
        <w:rPr>
          <w:lang w:val="en-US"/>
        </w:rPr>
        <w:br/>
        <w:t xml:space="preserve">                    if (gamesCount == TOTAL_GAMES_COUNT) {</w:t>
      </w:r>
      <w:r w:rsidRPr="0066660B">
        <w:rPr>
          <w:lang w:val="en-US"/>
        </w:rPr>
        <w:br/>
        <w:t xml:space="preserve">                        MainUIController.mainui.ShowFinalResults();</w:t>
      </w:r>
      <w:r w:rsidRPr="0066660B">
        <w:rPr>
          <w:lang w:val="en-US"/>
        </w:rPr>
        <w:br/>
        <w:t xml:space="preserve">                        state = STATE.FINISH;</w:t>
      </w:r>
      <w:r w:rsidRPr="0066660B">
        <w:rPr>
          <w:lang w:val="en-US"/>
        </w:rPr>
        <w:br/>
        <w:t xml:space="preserve">                        break;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showResultsWaitTime = 8;</w:t>
      </w:r>
      <w:r w:rsidRPr="0066660B">
        <w:rPr>
          <w:lang w:val="en-US"/>
        </w:rPr>
        <w:br/>
        <w:t xml:space="preserve">                    MainUIController.mainui.ShowTotalScore(TOTAL_GAMES_COUNT - gamesCount,</w:t>
      </w:r>
      <w:r w:rsidRPr="0066660B">
        <w:rPr>
          <w:lang w:val="en-US"/>
        </w:rPr>
        <w:br/>
        <w:t xml:space="preserve">                        (int) Math.Ceiling(showResultsWaitTime));</w:t>
      </w:r>
      <w:r w:rsidRPr="0066660B">
        <w:rPr>
          <w:lang w:val="en-US"/>
        </w:rPr>
        <w:br/>
        <w:t xml:space="preserve">                    state = STATE.WAIT_SHOW_RESULTS;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        break;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case STATE.WAIT_SHOW_RESULTS:</w:t>
      </w:r>
      <w:r w:rsidRPr="0066660B">
        <w:rPr>
          <w:lang w:val="en-US"/>
        </w:rPr>
        <w:br/>
        <w:t xml:space="preserve">                    showResultsWaitTime -= Time.deltaTime;</w:t>
      </w:r>
      <w:r w:rsidRPr="0066660B">
        <w:rPr>
          <w:lang w:val="en-US"/>
        </w:rPr>
        <w:br/>
        <w:t xml:space="preserve">                    MainUIController.mainui.SetTotalScoreTimeRemaining((int) Math.Ceiling(showResultsWaitTime));</w:t>
      </w:r>
      <w:r w:rsidRPr="0066660B">
        <w:rPr>
          <w:lang w:val="en-US"/>
        </w:rPr>
        <w:br/>
        <w:t xml:space="preserve">                    if (showResultsWaitTime &lt; 0) {</w:t>
      </w:r>
      <w:r w:rsidRPr="0066660B">
        <w:rPr>
          <w:lang w:val="en-US"/>
        </w:rPr>
        <w:br/>
        <w:t xml:space="preserve">                        state = STATE.WAIT_AFTER_SHOW_RESULTS;</w:t>
      </w:r>
      <w:r w:rsidRPr="0066660B">
        <w:rPr>
          <w:lang w:val="en-US"/>
        </w:rPr>
        <w:br/>
        <w:t xml:space="preserve">                        CommandsHandler.gameRoom.RunSimpleCommand(new SetAfterShowResultsCommand(),</w:t>
      </w:r>
      <w:r w:rsidRPr="0066660B">
        <w:rPr>
          <w:lang w:val="en-US"/>
        </w:rPr>
        <w:br/>
        <w:t xml:space="preserve">                            MessageFlags.IMPORTANT);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STATE.WAIT_AFTER_SHOW_RESULTS:</w:t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case STATE.AFTER_SHOW_RESULTS:</w:t>
      </w:r>
      <w:r w:rsidRPr="0066660B">
        <w:rPr>
          <w:lang w:val="en-US"/>
        </w:rPr>
        <w:br/>
        <w:t xml:space="preserve">                    if (gamesCount &gt;= TOTAL_GAMES_COUNT) {</w:t>
      </w:r>
      <w:r w:rsidRPr="0066660B">
        <w:rPr>
          <w:lang w:val="en-US"/>
        </w:rPr>
        <w:br/>
        <w:t xml:space="preserve">                        state = STATE.FINISH;</w:t>
      </w:r>
      <w:r w:rsidRPr="0066660B">
        <w:rPr>
          <w:lang w:val="en-US"/>
        </w:rPr>
        <w:br/>
        <w:t xml:space="preserve">                        UberDebug.Log("finish");</w:t>
      </w:r>
      <w:r w:rsidRPr="0066660B">
        <w:rPr>
          <w:lang w:val="en-US"/>
        </w:rPr>
        <w:br/>
        <w:t xml:space="preserve">                    } else {</w:t>
      </w:r>
      <w:r w:rsidRPr="0066660B">
        <w:rPr>
          <w:lang w:val="en-US"/>
        </w:rPr>
        <w:br/>
        <w:t xml:space="preserve">                        state = STATE.CHOOSE_GAMEMODE;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STATE.FINISH:</w:t>
      </w:r>
      <w:r w:rsidRPr="0066660B">
        <w:rPr>
          <w:lang w:val="en-US"/>
        </w:rPr>
        <w:br/>
        <w:t xml:space="preserve">                    // ???</w:t>
      </w:r>
      <w:r w:rsidRPr="0066660B">
        <w:rPr>
          <w:lang w:val="en-US"/>
        </w:rPr>
        <w:br/>
        <w:t xml:space="preserve">                    </w:t>
      </w:r>
      <w:r>
        <w:t>return;</w:t>
      </w:r>
      <w:r>
        <w:br/>
        <w:t xml:space="preserve">                default:</w:t>
      </w:r>
      <w:r>
        <w:br/>
        <w:t xml:space="preserve">                    throw new Exception($"Unknown GameManager state: {state}");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}</w:t>
      </w:r>
      <w:r>
        <w:br/>
        <w:t>}</w:t>
      </w:r>
    </w:p>
    <w:p w14:paraId="3D25E28F" w14:textId="77777777" w:rsidR="00A5794D" w:rsidRDefault="00A5794D" w:rsidP="00A5794D"/>
    <w:p w14:paraId="717161DC" w14:textId="77777777" w:rsidR="00A5794D" w:rsidRDefault="00A5794D" w:rsidP="00A5794D">
      <w:pPr>
        <w:pStyle w:val="2"/>
      </w:pPr>
      <w:bookmarkStart w:id="130" w:name="_Toc40977974"/>
      <w:bookmarkStart w:id="131" w:name="_Toc41217784"/>
      <w:r>
        <w:t>Instance.cs</w:t>
      </w:r>
      <w:bookmarkEnd w:id="130"/>
      <w:bookmarkEnd w:id="131"/>
    </w:p>
    <w:p w14:paraId="25C433ED" w14:textId="77777777" w:rsidR="00A5794D" w:rsidRDefault="00A5794D" w:rsidP="00A5794D">
      <w:pPr>
        <w:pStyle w:val="Code"/>
      </w:pPr>
      <w:r>
        <w:t>﻿using System.Collections.Generic;</w:t>
      </w:r>
      <w:r>
        <w:br/>
        <w:t>using CommandsSystem.Commands;</w:t>
      </w:r>
      <w:r>
        <w:br/>
        <w:t>using Networking;</w:t>
      </w:r>
      <w:r>
        <w:br/>
        <w:t>using UnityEngine;</w:t>
      </w:r>
      <w:r>
        <w:br/>
      </w:r>
      <w:r>
        <w:br/>
        <w:t>namespace GameMode {</w:t>
      </w:r>
      <w:r>
        <w:br/>
        <w:t xml:space="preserve">    /// &lt;summary&gt;</w:t>
      </w:r>
      <w:r>
        <w:br/>
        <w:t xml:space="preserve">    ///     Класс для хранения и синхронизации информации о клиенте</w:t>
      </w:r>
      <w:r>
        <w:br/>
        <w:t xml:space="preserve">    /// &lt;/summary&gt;</w:t>
      </w:r>
      <w:r>
        <w:br/>
        <w:t xml:space="preserve">    public class Instance {</w:t>
      </w:r>
      <w:r>
        <w:br/>
      </w:r>
      <w:r>
        <w:lastRenderedPageBreak/>
        <w:t xml:space="preserve">        /// &lt;summary&gt;</w:t>
      </w:r>
      <w:r>
        <w:br/>
        <w:t xml:space="preserve">        ///     id данного instance</w:t>
      </w:r>
      <w:r>
        <w:br/>
        <w:t xml:space="preserve">        /// &lt;/summary&gt;</w:t>
      </w:r>
      <w:r>
        <w:br/>
        <w:t xml:space="preserve">        public int id;</w:t>
      </w:r>
      <w:r>
        <w:br/>
      </w:r>
      <w:r>
        <w:br/>
        <w:t xml:space="preserve">        /// &lt;summary&gt;</w:t>
      </w:r>
      <w:r>
        <w:br/>
        <w:t xml:space="preserve">        ///     Отображаемое имя у данного instance</w:t>
      </w:r>
      <w:r>
        <w:br/>
        <w:t xml:space="preserve">        /// &lt;/summary&gt;</w:t>
      </w:r>
      <w:r>
        <w:br/>
        <w:t xml:space="preserve">        public string name;</w:t>
      </w:r>
      <w:r>
        <w:br/>
        <w:t xml:space="preserve">        /// &lt;summary&gt;</w:t>
      </w:r>
      <w:r>
        <w:br/>
        <w:t xml:space="preserve">        ///     Текущий загруженный игровой режим</w:t>
      </w:r>
      <w:r>
        <w:br/>
        <w:t xml:space="preserve">        /// &lt;/summary&gt;</w:t>
      </w:r>
      <w:r>
        <w:br/>
        <w:t xml:space="preserve">        public int currentLoadedGamemodeNum;</w:t>
      </w:r>
      <w:r>
        <w:br/>
        <w:t xml:space="preserve">        /// &lt;summary&gt;</w:t>
      </w:r>
      <w:r>
        <w:br/>
        <w:t xml:space="preserve">        ///     Конструктор для сериализации</w:t>
      </w:r>
      <w:r>
        <w:br/>
        <w:t xml:space="preserve">        /// &lt;/summary&gt;</w:t>
      </w:r>
      <w:r>
        <w:br/>
        <w:t xml:space="preserve">        public Instance() {}</w:t>
      </w:r>
      <w:r>
        <w:br/>
      </w:r>
      <w:r>
        <w:br/>
        <w:t xml:space="preserve">        /// &lt;summary&gt;</w:t>
      </w:r>
      <w:r>
        <w:br/>
        <w:t xml:space="preserve">        ///     Конструктор</w:t>
      </w:r>
      <w:r>
        <w:br/>
        <w:t xml:space="preserve">        /// &lt;/summary&gt;</w:t>
      </w:r>
      <w:r>
        <w:br/>
        <w:t xml:space="preserve">        /// &lt;param name="id"&gt;id создаваемого instance&lt;/param&gt;</w:t>
      </w:r>
      <w:r>
        <w:br/>
        <w:t xml:space="preserve">        public Instance(int id) {</w:t>
      </w:r>
      <w:r>
        <w:br/>
        <w:t xml:space="preserve">            this.id = id;</w:t>
      </w:r>
      <w:r>
        <w:br/>
        <w:t xml:space="preserve">            this.currentLoadedGamemodeNum = -1;</w:t>
      </w:r>
      <w:r>
        <w:br/>
        <w:t xml:space="preserve">            this.name = "Instance#" + id;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Отправляет информацию об instance другим игрокам</w:t>
      </w:r>
      <w:r>
        <w:br/>
        <w:t xml:space="preserve">        /// &lt;/summary&gt;</w:t>
      </w:r>
      <w:r>
        <w:br/>
        <w:t xml:space="preserve">        public void Send() {</w:t>
      </w:r>
      <w:r>
        <w:br/>
        <w:t xml:space="preserve">            CommandsHandler.gameRoom.RunSimpleCommand(new AddOrChangeInstance(this), MessageFlags.IMPORTANT);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7308E070" w14:textId="77777777" w:rsidR="00A5794D" w:rsidRDefault="00A5794D" w:rsidP="00A5794D"/>
    <w:p w14:paraId="3697249F" w14:textId="77777777" w:rsidR="00A5794D" w:rsidRDefault="00A5794D" w:rsidP="00A5794D">
      <w:pPr>
        <w:pStyle w:val="2"/>
      </w:pPr>
      <w:bookmarkStart w:id="132" w:name="_Toc40977975"/>
      <w:bookmarkStart w:id="133" w:name="_Toc41217785"/>
      <w:r>
        <w:t>InstanceManager.cs</w:t>
      </w:r>
      <w:bookmarkEnd w:id="132"/>
      <w:bookmarkEnd w:id="133"/>
    </w:p>
    <w:p w14:paraId="5F64AC05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 w:rsidRPr="0066660B">
        <w:rPr>
          <w:lang w:val="en-US"/>
        </w:rPr>
        <w:t>using System.Collections.Generic;</w:t>
      </w:r>
      <w:r w:rsidRPr="0066660B">
        <w:rPr>
          <w:lang w:val="en-US"/>
        </w:rPr>
        <w:br/>
      </w:r>
      <w:r w:rsidRPr="0066660B">
        <w:rPr>
          <w:lang w:val="en-US"/>
        </w:rPr>
        <w:br/>
        <w:t>namespace GameMode {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Класс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управления</w:t>
      </w:r>
      <w:r w:rsidRPr="0066660B">
        <w:rPr>
          <w:lang w:val="en-US"/>
        </w:rPr>
        <w:t xml:space="preserve"> instance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static class InstanceManager {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Список</w:t>
      </w:r>
      <w:r w:rsidRPr="0066660B">
        <w:rPr>
          <w:lang w:val="en-US"/>
        </w:rPr>
        <w:t xml:space="preserve"> instance </w:t>
      </w:r>
      <w:r>
        <w:t>в</w:t>
      </w:r>
      <w:r w:rsidRPr="0066660B">
        <w:rPr>
          <w:lang w:val="en-US"/>
        </w:rPr>
        <w:t xml:space="preserve"> </w:t>
      </w:r>
      <w:r>
        <w:t>текущей</w:t>
      </w:r>
      <w:r w:rsidRPr="0066660B">
        <w:rPr>
          <w:lang w:val="en-US"/>
        </w:rPr>
        <w:t xml:space="preserve"> </w:t>
      </w:r>
      <w:r>
        <w:t>игре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public static List&lt;Instance&gt; instances = new List&lt;Instance&gt;();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Текущий</w:t>
      </w:r>
      <w:r w:rsidRPr="0066660B">
        <w:rPr>
          <w:lang w:val="en-US"/>
        </w:rPr>
        <w:t xml:space="preserve"> instance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Instance currentInstance;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Id </w:t>
      </w:r>
      <w:r>
        <w:t>текущего</w:t>
      </w:r>
      <w:r w:rsidRPr="0066660B">
        <w:rPr>
          <w:lang w:val="en-US"/>
        </w:rPr>
        <w:t xml:space="preserve"> instance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int ID =&gt; currentInstance.id;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Инициализирует</w:t>
      </w:r>
      <w:r w:rsidRPr="0066660B">
        <w:rPr>
          <w:lang w:val="en-US"/>
        </w:rPr>
        <w:t xml:space="preserve"> </w:t>
      </w:r>
      <w:r>
        <w:t>переменные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void Init() {</w:t>
      </w:r>
      <w:r w:rsidRPr="0066660B">
        <w:rPr>
          <w:lang w:val="en-US"/>
        </w:rPr>
        <w:br/>
        <w:t xml:space="preserve">            currentInstance = new Instance(ObjectID.RandomID);</w:t>
      </w:r>
      <w:r w:rsidRPr="0066660B">
        <w:rPr>
          <w:lang w:val="en-US"/>
        </w:rPr>
        <w:br/>
        <w:t xml:space="preserve">            instances.Add(currentInstance);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Сбрасывает</w:t>
      </w:r>
      <w:r w:rsidRPr="0066660B">
        <w:rPr>
          <w:lang w:val="en-US"/>
        </w:rPr>
        <w:t xml:space="preserve"> </w:t>
      </w:r>
      <w:r>
        <w:t>состояние</w:t>
      </w:r>
      <w:r w:rsidRPr="0066660B">
        <w:rPr>
          <w:lang w:val="en-US"/>
        </w:rPr>
        <w:t xml:space="preserve"> </w:t>
      </w:r>
      <w:r>
        <w:t>переменных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void Reset() {</w:t>
      </w:r>
      <w:r w:rsidRPr="0066660B">
        <w:rPr>
          <w:lang w:val="en-US"/>
        </w:rPr>
        <w:br/>
        <w:t xml:space="preserve">            instances.Clear();</w:t>
      </w:r>
      <w:r w:rsidRPr="0066660B">
        <w:rPr>
          <w:lang w:val="en-US"/>
        </w:rPr>
        <w:br/>
        <w:t xml:space="preserve">            if (currentInstance != null) {</w:t>
      </w:r>
      <w:r w:rsidRPr="0066660B">
        <w:rPr>
          <w:lang w:val="en-US"/>
        </w:rPr>
        <w:br/>
        <w:t xml:space="preserve">                instances.Add(currentInstance);</w:t>
      </w:r>
      <w:r w:rsidRPr="0066660B">
        <w:rPr>
          <w:lang w:val="en-US"/>
        </w:rPr>
        <w:br/>
        <w:t xml:space="preserve">                currentInstance.currentLoadedGamemodeNum = -1;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342827DD" w14:textId="77777777" w:rsidR="00A5794D" w:rsidRPr="0066660B" w:rsidRDefault="00A5794D" w:rsidP="00A5794D">
      <w:pPr>
        <w:rPr>
          <w:lang w:val="en-US"/>
        </w:rPr>
      </w:pPr>
    </w:p>
    <w:p w14:paraId="038E2048" w14:textId="77777777" w:rsidR="00A5794D" w:rsidRDefault="00A5794D" w:rsidP="00A5794D">
      <w:pPr>
        <w:pStyle w:val="2"/>
      </w:pPr>
      <w:bookmarkStart w:id="134" w:name="_Toc40977976"/>
      <w:bookmarkStart w:id="135" w:name="_Toc41217786"/>
      <w:r>
        <w:t>MatchesManager.cs</w:t>
      </w:r>
      <w:bookmarkEnd w:id="134"/>
      <w:bookmarkEnd w:id="135"/>
    </w:p>
    <w:p w14:paraId="7E791935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 w:rsidRPr="0066660B">
        <w:rPr>
          <w:lang w:val="en-US"/>
        </w:rPr>
        <w:t>using System.Collections.Generic;</w:t>
      </w:r>
      <w:r w:rsidRPr="0066660B">
        <w:rPr>
          <w:lang w:val="en-US"/>
        </w:rPr>
        <w:br/>
        <w:t>using CommandsSystem;</w:t>
      </w:r>
      <w:r w:rsidRPr="0066660B">
        <w:rPr>
          <w:lang w:val="en-US"/>
        </w:rPr>
        <w:br/>
        <w:t>using CommandsSystem.Commands;</w:t>
      </w:r>
      <w:r w:rsidRPr="0066660B">
        <w:rPr>
          <w:lang w:val="en-US"/>
        </w:rPr>
        <w:br/>
        <w:t>using Events;</w:t>
      </w:r>
      <w:r w:rsidRPr="0066660B">
        <w:rPr>
          <w:lang w:val="en-US"/>
        </w:rPr>
        <w:br/>
        <w:t>using GameMode;</w:t>
      </w:r>
      <w:r w:rsidRPr="0066660B">
        <w:rPr>
          <w:lang w:val="en-US"/>
        </w:rPr>
        <w:br/>
        <w:t>using JsonRequest;</w:t>
      </w:r>
      <w:r w:rsidRPr="0066660B">
        <w:rPr>
          <w:lang w:val="en-US"/>
        </w:rPr>
        <w:br/>
        <w:t>using LightJson;</w:t>
      </w:r>
      <w:r w:rsidRPr="0066660B">
        <w:rPr>
          <w:lang w:val="en-US"/>
        </w:rPr>
        <w:br/>
        <w:t>using Networking;</w:t>
      </w:r>
      <w:r w:rsidRPr="0066660B">
        <w:rPr>
          <w:lang w:val="en-US"/>
        </w:rPr>
        <w:br/>
        <w:t>using UI;</w:t>
      </w:r>
      <w:r w:rsidRPr="0066660B">
        <w:rPr>
          <w:lang w:val="en-US"/>
        </w:rPr>
        <w:br/>
        <w:t>using UnityEngine;</w:t>
      </w:r>
      <w:r w:rsidRPr="0066660B">
        <w:rPr>
          <w:lang w:val="en-US"/>
        </w:rPr>
        <w:br/>
      </w:r>
      <w:r w:rsidRPr="0066660B">
        <w:rPr>
          <w:lang w:val="en-US"/>
        </w:rPr>
        <w:br/>
        <w:t>namespace Game {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Класс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управления</w:t>
      </w:r>
      <w:r w:rsidRPr="0066660B">
        <w:rPr>
          <w:lang w:val="en-US"/>
        </w:rPr>
        <w:t xml:space="preserve"> </w:t>
      </w:r>
      <w:r>
        <w:t>и</w:t>
      </w:r>
      <w:r w:rsidRPr="0066660B">
        <w:rPr>
          <w:lang w:val="en-US"/>
        </w:rPr>
        <w:t xml:space="preserve"> </w:t>
      </w:r>
      <w:r>
        <w:t>присоединения</w:t>
      </w:r>
      <w:r w:rsidRPr="0066660B">
        <w:rPr>
          <w:lang w:val="en-US"/>
        </w:rPr>
        <w:t xml:space="preserve"> </w:t>
      </w:r>
      <w:r>
        <w:t>к</w:t>
      </w:r>
      <w:r w:rsidRPr="0066660B">
        <w:rPr>
          <w:lang w:val="en-US"/>
        </w:rPr>
        <w:t xml:space="preserve"> </w:t>
      </w:r>
      <w:r>
        <w:t>игровым</w:t>
      </w:r>
      <w:r w:rsidRPr="0066660B">
        <w:rPr>
          <w:lang w:val="en-US"/>
        </w:rPr>
        <w:t xml:space="preserve"> </w:t>
      </w:r>
      <w:r>
        <w:t>матчам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static class MatchesManager {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///     </w:t>
      </w:r>
      <w:r>
        <w:t>Перечисление</w:t>
      </w:r>
      <w:r w:rsidRPr="0066660B">
        <w:rPr>
          <w:lang w:val="en-US"/>
        </w:rPr>
        <w:t xml:space="preserve"> </w:t>
      </w:r>
      <w:r>
        <w:t>возможных</w:t>
      </w:r>
      <w:r w:rsidRPr="0066660B">
        <w:rPr>
          <w:lang w:val="en-US"/>
        </w:rPr>
        <w:t xml:space="preserve"> </w:t>
      </w:r>
      <w:r>
        <w:t>состояний</w:t>
      </w:r>
      <w:r w:rsidRPr="0066660B">
        <w:rPr>
          <w:lang w:val="en-US"/>
        </w:rPr>
        <w:t xml:space="preserve"> </w:t>
      </w:r>
      <w:r>
        <w:t>менеджера</w:t>
      </w:r>
      <w:r w:rsidRPr="0066660B">
        <w:rPr>
          <w:lang w:val="en-US"/>
        </w:rPr>
        <w:t xml:space="preserve"> </w:t>
      </w:r>
      <w:r>
        <w:t>матчей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enum STATE {</w:t>
      </w:r>
      <w:r w:rsidRPr="0066660B">
        <w:rPr>
          <w:lang w:val="en-US"/>
        </w:rPr>
        <w:br/>
        <w:t xml:space="preserve">            START_FIND,</w:t>
      </w:r>
      <w:r w:rsidRPr="0066660B">
        <w:rPr>
          <w:lang w:val="en-US"/>
        </w:rPr>
        <w:br/>
        <w:t xml:space="preserve">            WAIT_MATCHES_INFO,</w:t>
      </w:r>
      <w:r w:rsidRPr="0066660B">
        <w:rPr>
          <w:lang w:val="en-US"/>
        </w:rPr>
        <w:br/>
        <w:t xml:space="preserve">            WAIT_PLAYERS_IN_MATCH,</w:t>
      </w:r>
      <w:r w:rsidRPr="0066660B">
        <w:rPr>
          <w:lang w:val="en-US"/>
        </w:rPr>
        <w:br/>
        <w:t xml:space="preserve">            WAIT_STARTING_MATCH,</w:t>
      </w:r>
      <w:r w:rsidRPr="0066660B">
        <w:rPr>
          <w:lang w:val="en-US"/>
        </w:rPr>
        <w:br/>
        <w:t xml:space="preserve">            PLAYING_MATCH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Переменная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хранения</w:t>
      </w:r>
      <w:r w:rsidRPr="0066660B">
        <w:rPr>
          <w:lang w:val="en-US"/>
        </w:rPr>
        <w:t xml:space="preserve"> </w:t>
      </w:r>
      <w:r>
        <w:t>состояния</w:t>
      </w:r>
      <w:r w:rsidRPr="0066660B">
        <w:rPr>
          <w:lang w:val="en-US"/>
        </w:rPr>
        <w:t xml:space="preserve"> </w:t>
      </w:r>
      <w:r>
        <w:t>менеджера</w:t>
      </w:r>
      <w:r w:rsidRPr="0066660B">
        <w:rPr>
          <w:lang w:val="en-US"/>
        </w:rPr>
        <w:t xml:space="preserve"> </w:t>
      </w:r>
      <w:r>
        <w:t>матчей</w:t>
      </w:r>
      <w:r w:rsidRPr="0066660B">
        <w:rPr>
          <w:lang w:val="en-US"/>
        </w:rPr>
        <w:br/>
        <w:t xml:space="preserve">        /// &lt;/summary&gt;        </w:t>
      </w:r>
      <w:r w:rsidRPr="0066660B">
        <w:rPr>
          <w:lang w:val="en-US"/>
        </w:rPr>
        <w:br/>
        <w:t xml:space="preserve">        private static STATE _state = STATE.START_FIND;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Состояние</w:t>
      </w:r>
      <w:r w:rsidRPr="0066660B">
        <w:rPr>
          <w:lang w:val="en-US"/>
        </w:rPr>
        <w:t xml:space="preserve"> </w:t>
      </w:r>
      <w:r>
        <w:t>менеджера</w:t>
      </w:r>
      <w:r w:rsidRPr="0066660B">
        <w:rPr>
          <w:lang w:val="en-US"/>
        </w:rPr>
        <w:t xml:space="preserve"> </w:t>
      </w:r>
      <w:r>
        <w:t>матчей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static STATE state {</w:t>
      </w:r>
      <w:r w:rsidRPr="0066660B">
        <w:rPr>
          <w:lang w:val="en-US"/>
        </w:rPr>
        <w:br/>
        <w:t xml:space="preserve">            get =&gt; _state;</w:t>
      </w:r>
      <w:r w:rsidRPr="0066660B">
        <w:rPr>
          <w:lang w:val="en-US"/>
        </w:rPr>
        <w:br/>
        <w:t xml:space="preserve">            set {</w:t>
      </w:r>
      <w:r w:rsidRPr="0066660B">
        <w:rPr>
          <w:lang w:val="en-US"/>
        </w:rPr>
        <w:br/>
        <w:t xml:space="preserve">                _state = value;</w:t>
      </w:r>
      <w:r w:rsidRPr="0066660B">
        <w:rPr>
          <w:lang w:val="en-US"/>
        </w:rPr>
        <w:br/>
        <w:t xml:space="preserve">                DebugUI.debugText[1] = $"MatchesManager.State: {state}.";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Информация</w:t>
      </w:r>
      <w:r w:rsidRPr="0066660B">
        <w:rPr>
          <w:lang w:val="en-US"/>
        </w:rPr>
        <w:t xml:space="preserve"> </w:t>
      </w:r>
      <w:r>
        <w:t>о</w:t>
      </w:r>
      <w:r w:rsidRPr="0066660B">
        <w:rPr>
          <w:lang w:val="en-US"/>
        </w:rPr>
        <w:t xml:space="preserve"> </w:t>
      </w:r>
      <w:r>
        <w:t>текущем</w:t>
      </w:r>
      <w:r w:rsidRPr="0066660B">
        <w:rPr>
          <w:lang w:val="en-US"/>
        </w:rPr>
        <w:t xml:space="preserve"> </w:t>
      </w:r>
      <w:r>
        <w:t>матче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MatchInfo currentMatch;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Создаёт</w:t>
      </w:r>
      <w:r w:rsidRPr="0066660B">
        <w:rPr>
          <w:lang w:val="en-US"/>
        </w:rPr>
        <w:t xml:space="preserve"> </w:t>
      </w:r>
      <w:r>
        <w:t>матч</w:t>
      </w:r>
      <w:r w:rsidRPr="0066660B">
        <w:rPr>
          <w:lang w:val="en-US"/>
        </w:rPr>
        <w:t xml:space="preserve"> </w:t>
      </w:r>
      <w:r>
        <w:t>с</w:t>
      </w:r>
      <w:r w:rsidRPr="0066660B">
        <w:rPr>
          <w:lang w:val="en-US"/>
        </w:rPr>
        <w:t xml:space="preserve"> </w:t>
      </w:r>
      <w:r>
        <w:t>заданными</w:t>
      </w:r>
      <w:r w:rsidRPr="0066660B">
        <w:rPr>
          <w:lang w:val="en-US"/>
        </w:rPr>
        <w:t xml:space="preserve"> </w:t>
      </w:r>
      <w:r>
        <w:t>параметрами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name="matchInfo"&gt;</w:t>
      </w:r>
      <w:r>
        <w:t>Параметры</w:t>
      </w:r>
      <w:r w:rsidRPr="0066660B">
        <w:rPr>
          <w:lang w:val="en-US"/>
        </w:rPr>
        <w:t xml:space="preserve"> </w:t>
      </w:r>
      <w:r>
        <w:t>создаваемого</w:t>
      </w:r>
      <w:r w:rsidRPr="0066660B">
        <w:rPr>
          <w:lang w:val="en-US"/>
        </w:rPr>
        <w:t xml:space="preserve"> </w:t>
      </w:r>
      <w:r>
        <w:t>матча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private static void CreateMatch(MatchInfo matchInfo) {</w:t>
      </w:r>
      <w:r w:rsidRPr="0066660B">
        <w:rPr>
          <w:lang w:val="en-US"/>
        </w:rPr>
        <w:br/>
        <w:t xml:space="preserve">            UberDebug.LogChannel("Matchmaking", "Creating match with params: " + matchInfo.ToJson().ToString());</w:t>
      </w:r>
      <w:r w:rsidRPr="0066660B">
        <w:rPr>
          <w:lang w:val="en-US"/>
        </w:rPr>
        <w:br/>
        <w:t xml:space="preserve">            RequestsManager.Send(new Request(CommandsHandler.matchmakingRoom,  RequestType.CreateMatch, </w:t>
      </w:r>
      <w:r w:rsidRPr="0066660B">
        <w:rPr>
          <w:lang w:val="en-US"/>
        </w:rPr>
        <w:br/>
        <w:t xml:space="preserve">                matchInfo.ToJson(), response =&gt; {</w:t>
      </w:r>
      <w:r w:rsidRPr="0066660B">
        <w:rPr>
          <w:lang w:val="en-US"/>
        </w:rPr>
        <w:br/>
        <w:t xml:space="preserve">                    if (response["result"] != "success") {</w:t>
      </w:r>
      <w:r w:rsidRPr="0066660B">
        <w:rPr>
          <w:lang w:val="en-US"/>
        </w:rPr>
        <w:br/>
        <w:t xml:space="preserve">                        UberDebug.LogErrorChannel("Matchmaking", "Error in json request: " + response.ToString());</w:t>
      </w:r>
      <w:r w:rsidRPr="0066660B">
        <w:rPr>
          <w:lang w:val="en-US"/>
        </w:rPr>
        <w:br/>
        <w:t xml:space="preserve">                        state = STATE.START_FIND;</w:t>
      </w:r>
      <w:r w:rsidRPr="0066660B">
        <w:rPr>
          <w:lang w:val="en-US"/>
        </w:rPr>
        <w:br/>
        <w:t xml:space="preserve">                        return;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  <w:t xml:space="preserve">                    UberDebug.LogChannel("Matchmaking", "Created match");</w:t>
      </w:r>
      <w:r w:rsidRPr="0066660B">
        <w:rPr>
          <w:lang w:val="en-US"/>
        </w:rPr>
        <w:br/>
        <w:t xml:space="preserve">                    JoinMatch(matchInfo.roomid);</w:t>
      </w:r>
      <w:r w:rsidRPr="0066660B">
        <w:rPr>
          <w:lang w:val="en-US"/>
        </w:rPr>
        <w:br/>
        <w:t xml:space="preserve">                } ));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Присоединяется</w:t>
      </w:r>
      <w:r w:rsidRPr="0066660B">
        <w:rPr>
          <w:lang w:val="en-US"/>
        </w:rPr>
        <w:t xml:space="preserve"> </w:t>
      </w:r>
      <w:r>
        <w:t>к</w:t>
      </w:r>
      <w:r w:rsidRPr="0066660B">
        <w:rPr>
          <w:lang w:val="en-US"/>
        </w:rPr>
        <w:t xml:space="preserve"> </w:t>
      </w:r>
      <w:r>
        <w:t>заданному</w:t>
      </w:r>
      <w:r w:rsidRPr="0066660B">
        <w:rPr>
          <w:lang w:val="en-US"/>
        </w:rPr>
        <w:t xml:space="preserve"> </w:t>
      </w:r>
      <w:r>
        <w:t>матчу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name="matchid"&gt;ID </w:t>
      </w:r>
      <w:r>
        <w:t>матча</w:t>
      </w:r>
      <w:r w:rsidRPr="0066660B">
        <w:rPr>
          <w:lang w:val="en-US"/>
        </w:rPr>
        <w:t xml:space="preserve">, </w:t>
      </w:r>
      <w:r>
        <w:t>к</w:t>
      </w:r>
      <w:r w:rsidRPr="0066660B">
        <w:rPr>
          <w:lang w:val="en-US"/>
        </w:rPr>
        <w:t xml:space="preserve"> </w:t>
      </w:r>
      <w:r>
        <w:t>которому</w:t>
      </w:r>
      <w:r w:rsidRPr="0066660B">
        <w:rPr>
          <w:lang w:val="en-US"/>
        </w:rPr>
        <w:t xml:space="preserve"> </w:t>
      </w:r>
      <w:r>
        <w:t>нужно</w:t>
      </w:r>
      <w:r w:rsidRPr="0066660B">
        <w:rPr>
          <w:lang w:val="en-US"/>
        </w:rPr>
        <w:t xml:space="preserve"> </w:t>
      </w:r>
      <w:r>
        <w:t>присоединиться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private static void JoinMatch(int matchid) {</w:t>
      </w:r>
      <w:r w:rsidRPr="0066660B">
        <w:rPr>
          <w:lang w:val="en-US"/>
        </w:rPr>
        <w:br/>
        <w:t xml:space="preserve">            UberDebug.LogChannel("Matchmaking", "Joining match#" + matchid);</w:t>
      </w:r>
      <w:r w:rsidRPr="0066660B">
        <w:rPr>
          <w:lang w:val="en-US"/>
        </w:rPr>
        <w:br/>
        <w:t xml:space="preserve">            var json = new JsonObject();</w:t>
      </w:r>
      <w:r w:rsidRPr="0066660B">
        <w:rPr>
          <w:lang w:val="en-US"/>
        </w:rPr>
        <w:br/>
        <w:t xml:space="preserve">            json["matchid"] = matchid;</w:t>
      </w:r>
      <w:r w:rsidRPr="0066660B">
        <w:rPr>
          <w:lang w:val="en-US"/>
        </w:rPr>
        <w:br/>
        <w:t xml:space="preserve">            json["name"] = PlayersManager.mainPlayer.name;</w:t>
      </w:r>
      <w:r w:rsidRPr="0066660B">
        <w:rPr>
          <w:lang w:val="en-US"/>
        </w:rPr>
        <w:br/>
        <w:t xml:space="preserve">            RequestsManager.Send(new Request(CommandsHandler.matchmakingRoom, RequestType.JoinMatch,</w:t>
      </w:r>
      <w:r w:rsidRPr="0066660B">
        <w:rPr>
          <w:lang w:val="en-US"/>
        </w:rPr>
        <w:br/>
        <w:t xml:space="preserve">                json, response =&gt; {</w:t>
      </w:r>
      <w:r w:rsidRPr="0066660B">
        <w:rPr>
          <w:lang w:val="en-US"/>
        </w:rPr>
        <w:br/>
        <w:t xml:space="preserve">                    if (response["result"] != "success") {</w:t>
      </w:r>
      <w:r w:rsidRPr="0066660B">
        <w:rPr>
          <w:lang w:val="en-US"/>
        </w:rPr>
        <w:br/>
        <w:t xml:space="preserve">                        UberDebug.LogErrorChannel("Matchmaking", "Error in json request: " + response.ToString());</w:t>
      </w:r>
      <w:r w:rsidRPr="0066660B">
        <w:rPr>
          <w:lang w:val="en-US"/>
        </w:rPr>
        <w:br/>
        <w:t xml:space="preserve">                        state = STATE.START_FIND;</w:t>
      </w:r>
      <w:r w:rsidRPr="0066660B">
        <w:rPr>
          <w:lang w:val="en-US"/>
        </w:rPr>
        <w:br/>
        <w:t xml:space="preserve">                        return;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  <w:t xml:space="preserve">                    UberDebug.LogChannel("Matchmaking", "Joined match#" + matchid);</w:t>
      </w:r>
      <w:r w:rsidRPr="0066660B">
        <w:rPr>
          <w:lang w:val="en-US"/>
        </w:rPr>
        <w:br/>
        <w:t xml:space="preserve">                    </w:t>
      </w:r>
      <w:r w:rsidRPr="0066660B">
        <w:rPr>
          <w:lang w:val="en-US"/>
        </w:rPr>
        <w:br/>
        <w:t xml:space="preserve">                    state = STATE.WAIT_PLAYERS_IN_MATCH;</w:t>
      </w:r>
      <w:r w:rsidRPr="0066660B">
        <w:rPr>
          <w:lang w:val="en-US"/>
        </w:rPr>
        <w:br/>
        <w:t xml:space="preserve">                    </w:t>
      </w:r>
      <w:r w:rsidRPr="0066660B">
        <w:rPr>
          <w:lang w:val="en-US"/>
        </w:rPr>
        <w:br/>
        <w:t xml:space="preserve">                    CommandsHandler.gameRoom = new ClientCommandsRoom(matchid);</w:t>
      </w:r>
      <w:r w:rsidRPr="0066660B">
        <w:rPr>
          <w:lang w:val="en-US"/>
        </w:rPr>
        <w:br/>
        <w:t xml:space="preserve">                    </w:t>
      </w:r>
      <w:r w:rsidRPr="0066660B">
        <w:rPr>
          <w:lang w:val="en-US"/>
        </w:rPr>
        <w:br/>
        <w:t xml:space="preserve">                    HandleJsonMatchChanged(response);</w:t>
      </w:r>
      <w:r w:rsidRPr="0066660B">
        <w:rPr>
          <w:lang w:val="en-US"/>
        </w:rPr>
        <w:br/>
        <w:t xml:space="preserve">                    </w:t>
      </w:r>
      <w:r w:rsidRPr="0066660B">
        <w:rPr>
          <w:lang w:val="en-US"/>
        </w:rPr>
        <w:br/>
        <w:t xml:space="preserve">                }));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Получает</w:t>
      </w:r>
      <w:r w:rsidRPr="0066660B">
        <w:rPr>
          <w:lang w:val="en-US"/>
        </w:rPr>
        <w:t xml:space="preserve"> </w:t>
      </w:r>
      <w:r>
        <w:t>список</w:t>
      </w:r>
      <w:r w:rsidRPr="0066660B">
        <w:rPr>
          <w:lang w:val="en-US"/>
        </w:rPr>
        <w:t xml:space="preserve"> </w:t>
      </w:r>
      <w:r>
        <w:t>матчей</w:t>
      </w:r>
      <w:r w:rsidRPr="0066660B">
        <w:rPr>
          <w:lang w:val="en-US"/>
        </w:rPr>
        <w:t xml:space="preserve"> </w:t>
      </w:r>
      <w:r>
        <w:t>и</w:t>
      </w:r>
      <w:r w:rsidRPr="0066660B">
        <w:rPr>
          <w:lang w:val="en-US"/>
        </w:rPr>
        <w:t xml:space="preserve"> </w:t>
      </w:r>
      <w:r>
        <w:t>автоматически</w:t>
      </w:r>
      <w:r w:rsidRPr="0066660B">
        <w:rPr>
          <w:lang w:val="en-US"/>
        </w:rPr>
        <w:t xml:space="preserve"> </w:t>
      </w:r>
      <w:r>
        <w:t>присоединяется</w:t>
      </w:r>
      <w:r w:rsidRPr="0066660B">
        <w:rPr>
          <w:lang w:val="en-US"/>
        </w:rPr>
        <w:t xml:space="preserve"> </w:t>
      </w:r>
      <w:r>
        <w:t>к</w:t>
      </w:r>
      <w:r w:rsidRPr="0066660B">
        <w:rPr>
          <w:lang w:val="en-US"/>
        </w:rPr>
        <w:t xml:space="preserve"> </w:t>
      </w:r>
      <w:r>
        <w:t>одному</w:t>
      </w:r>
      <w:r w:rsidRPr="0066660B">
        <w:rPr>
          <w:lang w:val="en-US"/>
        </w:rPr>
        <w:t xml:space="preserve"> </w:t>
      </w:r>
      <w:r>
        <w:t>из</w:t>
      </w:r>
      <w:r w:rsidRPr="0066660B">
        <w:rPr>
          <w:lang w:val="en-US"/>
        </w:rPr>
        <w:t xml:space="preserve"> </w:t>
      </w:r>
      <w:r>
        <w:t>возможных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private static void GetMatchesList() {</w:t>
      </w:r>
      <w:r w:rsidRPr="0066660B">
        <w:rPr>
          <w:lang w:val="en-US"/>
        </w:rPr>
        <w:br/>
        <w:t xml:space="preserve">            RequestsManager.Send(new Request(CommandsHandler.matchmakingRoom, RequestType.GetMatchesList, new JsonObject(), </w:t>
      </w:r>
      <w:r w:rsidRPr="0066660B">
        <w:rPr>
          <w:lang w:val="en-US"/>
        </w:rPr>
        <w:br/>
        <w:t xml:space="preserve">                response =&gt; {</w:t>
      </w:r>
      <w:r w:rsidRPr="0066660B">
        <w:rPr>
          <w:lang w:val="en-US"/>
        </w:rPr>
        <w:br/>
        <w:t xml:space="preserve">                    if (response["result"] != "success") {</w:t>
      </w:r>
      <w:r w:rsidRPr="0066660B">
        <w:rPr>
          <w:lang w:val="en-US"/>
        </w:rPr>
        <w:br/>
        <w:t xml:space="preserve">                        UberDebug.LogErrorChannel("Matchmaking", "Error in json request: " + response.ToString());</w:t>
      </w:r>
      <w:r w:rsidRPr="0066660B">
        <w:rPr>
          <w:lang w:val="en-US"/>
        </w:rPr>
        <w:br/>
        <w:t xml:space="preserve">                        state = STATE.START_FIND;</w:t>
      </w:r>
      <w:r w:rsidRPr="0066660B">
        <w:rPr>
          <w:lang w:val="en-US"/>
        </w:rPr>
        <w:br/>
        <w:t xml:space="preserve">                        return;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UberDebug.LogChannel("Matchmaking", "Available matches: " + response["matches"].ToString());</w:t>
      </w:r>
      <w:r w:rsidRPr="0066660B">
        <w:rPr>
          <w:lang w:val="en-US"/>
        </w:rPr>
        <w:br/>
        <w:t xml:space="preserve">                    foreach (var matchJson in </w:t>
      </w:r>
      <w:r w:rsidRPr="0066660B">
        <w:rPr>
          <w:lang w:val="en-US"/>
        </w:rPr>
        <w:lastRenderedPageBreak/>
        <w:t>response["matches"].AsJsonArray) {</w:t>
      </w:r>
      <w:r w:rsidRPr="0066660B">
        <w:rPr>
          <w:lang w:val="en-US"/>
        </w:rPr>
        <w:br/>
        <w:t xml:space="preserve">                        var match = MatchInfo.FromJson(matchJson);</w:t>
      </w:r>
      <w:r w:rsidRPr="0066660B">
        <w:rPr>
          <w:lang w:val="en-US"/>
        </w:rPr>
        <w:br/>
        <w:t xml:space="preserve">                        if (match.players.Count &lt; match.maxPlayersCount) {</w:t>
      </w:r>
      <w:r w:rsidRPr="0066660B">
        <w:rPr>
          <w:lang w:val="en-US"/>
        </w:rPr>
        <w:br/>
        <w:t xml:space="preserve">                            JoinMatch(match.roomid);</w:t>
      </w:r>
      <w:r w:rsidRPr="0066660B">
        <w:rPr>
          <w:lang w:val="en-US"/>
        </w:rPr>
        <w:br/>
        <w:t xml:space="preserve">                            return;</w:t>
      </w:r>
      <w:r w:rsidRPr="0066660B">
        <w:rPr>
          <w:lang w:val="en-US"/>
        </w:rPr>
        <w:br/>
        <w:t xml:space="preserve">                        }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        int mid = ObjectID.RandomID;</w:t>
      </w:r>
      <w:r w:rsidRPr="0066660B">
        <w:rPr>
          <w:lang w:val="en-US"/>
        </w:rPr>
        <w:br/>
        <w:t xml:space="preserve">                    var matchInfo = new MatchInfo("Match#" + mid, mid, 2, new List&lt;string&gt;(), 0);</w:t>
      </w:r>
      <w:r w:rsidRPr="0066660B">
        <w:rPr>
          <w:lang w:val="en-US"/>
        </w:rPr>
        <w:br/>
        <w:t xml:space="preserve">                    CreateMatch(matchInfo);</w:t>
      </w:r>
      <w:r w:rsidRPr="0066660B">
        <w:rPr>
          <w:lang w:val="en-US"/>
        </w:rPr>
        <w:br/>
        <w:t xml:space="preserve">                }));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Посылает</w:t>
      </w:r>
      <w:r w:rsidRPr="0066660B">
        <w:rPr>
          <w:lang w:val="en-US"/>
        </w:rPr>
        <w:t xml:space="preserve"> </w:t>
      </w:r>
      <w:r>
        <w:t>сообщение</w:t>
      </w:r>
      <w:r w:rsidRPr="0066660B">
        <w:rPr>
          <w:lang w:val="en-US"/>
        </w:rPr>
        <w:t xml:space="preserve"> </w:t>
      </w:r>
      <w:r>
        <w:t>о</w:t>
      </w:r>
      <w:r w:rsidRPr="0066660B">
        <w:rPr>
          <w:lang w:val="en-US"/>
        </w:rPr>
        <w:t xml:space="preserve"> </w:t>
      </w:r>
      <w:r>
        <w:t>старте</w:t>
      </w:r>
      <w:r w:rsidRPr="0066660B">
        <w:rPr>
          <w:lang w:val="en-US"/>
        </w:rPr>
        <w:t xml:space="preserve"> </w:t>
      </w:r>
      <w:r>
        <w:t>матча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void SendStartGame() {</w:t>
      </w:r>
      <w:r w:rsidRPr="0066660B">
        <w:rPr>
          <w:lang w:val="en-US"/>
        </w:rPr>
        <w:br/>
        <w:t xml:space="preserve">            if (state == STATE.WAIT_STARTING_MATCH) return;</w:t>
      </w:r>
      <w:r w:rsidRPr="0066660B">
        <w:rPr>
          <w:lang w:val="en-US"/>
        </w:rPr>
        <w:br/>
        <w:t xml:space="preserve">            if (state == STATE.PLAYING_MATCH) return;</w:t>
      </w:r>
      <w:r w:rsidRPr="0066660B">
        <w:rPr>
          <w:lang w:val="en-US"/>
        </w:rPr>
        <w:br/>
        <w:t xml:space="preserve">            if (state != STATE.WAIT_PLAYERS_IN_MATCH) {</w:t>
      </w:r>
      <w:r w:rsidRPr="0066660B">
        <w:rPr>
          <w:lang w:val="en-US"/>
        </w:rPr>
        <w:br/>
        <w:t xml:space="preserve">                UberDebug.LogErrorChannel("Matchmaking", $"Invalid state of MatchesManager: {state} while trying to start match!");</w:t>
      </w:r>
      <w:r w:rsidRPr="0066660B">
        <w:rPr>
          <w:lang w:val="en-US"/>
        </w:rPr>
        <w:br/>
        <w:t xml:space="preserve">                return;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state = STATE.WAIT_STARTING_MATCH;</w:t>
      </w:r>
      <w:r w:rsidRPr="0066660B">
        <w:rPr>
          <w:lang w:val="en-US"/>
        </w:rPr>
        <w:br/>
        <w:t xml:space="preserve">            </w:t>
      </w:r>
      <w:r w:rsidRPr="0066660B">
        <w:rPr>
          <w:lang w:val="en-US"/>
        </w:rPr>
        <w:br/>
        <w:t xml:space="preserve">            var json = new JsonObject();</w:t>
      </w:r>
      <w:r w:rsidRPr="0066660B">
        <w:rPr>
          <w:lang w:val="en-US"/>
        </w:rPr>
        <w:br/>
        <w:t xml:space="preserve">            json["matchid"] = currentMatch.roomid;</w:t>
      </w:r>
      <w:r w:rsidRPr="0066660B">
        <w:rPr>
          <w:lang w:val="en-US"/>
        </w:rPr>
        <w:br/>
        <w:t xml:space="preserve">            json["state"] = 1;</w:t>
      </w:r>
      <w:r w:rsidRPr="0066660B">
        <w:rPr>
          <w:lang w:val="en-US"/>
        </w:rPr>
        <w:br/>
        <w:t xml:space="preserve">            UberDebug.LogChannel("Matchmaking", "Starting game");</w:t>
      </w:r>
      <w:r w:rsidRPr="0066660B">
        <w:rPr>
          <w:lang w:val="en-US"/>
        </w:rPr>
        <w:br/>
        <w:t xml:space="preserve">            RequestsManager.Send(new Request(CommandsHandler.matchmakingRoom, RequestType.ChangeMatchState,</w:t>
      </w:r>
      <w:r w:rsidRPr="0066660B">
        <w:rPr>
          <w:lang w:val="en-US"/>
        </w:rPr>
        <w:br/>
        <w:t xml:space="preserve">                json, response =&gt; {</w:t>
      </w:r>
      <w:r w:rsidRPr="0066660B">
        <w:rPr>
          <w:lang w:val="en-US"/>
        </w:rPr>
        <w:br/>
        <w:t xml:space="preserve">                    if (response["result"] != "success") {</w:t>
      </w:r>
      <w:r w:rsidRPr="0066660B">
        <w:rPr>
          <w:lang w:val="en-US"/>
        </w:rPr>
        <w:br/>
        <w:t xml:space="preserve">                        UberDebug.LogErrorChannel("Matchmaking", "Error in json request: " + response.ToString());</w:t>
      </w:r>
      <w:r w:rsidRPr="0066660B">
        <w:rPr>
          <w:lang w:val="en-US"/>
        </w:rPr>
        <w:br/>
        <w:t xml:space="preserve">                        GameManager.Reset();</w:t>
      </w:r>
      <w:r w:rsidRPr="0066660B">
        <w:rPr>
          <w:lang w:val="en-US"/>
        </w:rPr>
        <w:br/>
        <w:t xml:space="preserve">                        return;</w:t>
      </w:r>
      <w:r w:rsidRPr="0066660B">
        <w:rPr>
          <w:lang w:val="en-US"/>
        </w:rPr>
        <w:br/>
        <w:t xml:space="preserve">                    }</w:t>
      </w:r>
      <w:r w:rsidRPr="0066660B">
        <w:rPr>
          <w:lang w:val="en-US"/>
        </w:rPr>
        <w:br/>
        <w:t xml:space="preserve">                    UberDebug.LogChannel("Matchmaking", "Started match: " + response["match"].ToString());</w:t>
      </w:r>
      <w:r w:rsidRPr="0066660B">
        <w:rPr>
          <w:lang w:val="en-US"/>
        </w:rPr>
        <w:br/>
        <w:t xml:space="preserve">                    CommandsHandler.gameRoom.RunUniqCommand(new StartGameCommand(123), UniqCodes.START_GAME, 0,</w:t>
      </w:r>
      <w:r w:rsidRPr="0066660B">
        <w:rPr>
          <w:lang w:val="en-US"/>
        </w:rPr>
        <w:br/>
        <w:t xml:space="preserve">                        MessageFlags.NONE);</w:t>
      </w:r>
      <w:r w:rsidRPr="0066660B">
        <w:rPr>
          <w:lang w:val="en-US"/>
        </w:rPr>
        <w:br/>
        <w:t xml:space="preserve">                }));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Устанавливает</w:t>
      </w:r>
      <w:r w:rsidRPr="0066660B">
        <w:rPr>
          <w:lang w:val="en-US"/>
        </w:rPr>
        <w:t xml:space="preserve"> </w:t>
      </w:r>
      <w:r>
        <w:t>локальное</w:t>
      </w:r>
      <w:r w:rsidRPr="0066660B">
        <w:rPr>
          <w:lang w:val="en-US"/>
        </w:rPr>
        <w:t xml:space="preserve"> </w:t>
      </w:r>
      <w:r>
        <w:t>состояние</w:t>
      </w:r>
      <w:r w:rsidRPr="0066660B">
        <w:rPr>
          <w:lang w:val="en-US"/>
        </w:rPr>
        <w:t xml:space="preserve"> </w:t>
      </w:r>
      <w:r>
        <w:t>матча</w:t>
      </w:r>
      <w:r w:rsidRPr="0066660B">
        <w:rPr>
          <w:lang w:val="en-US"/>
        </w:rPr>
        <w:t xml:space="preserve"> </w:t>
      </w:r>
      <w:r>
        <w:t>на</w:t>
      </w:r>
      <w:r w:rsidRPr="0066660B">
        <w:rPr>
          <w:lang w:val="en-US"/>
        </w:rPr>
        <w:t xml:space="preserve"> PLAYING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void SetMatchIsPlaying() {</w:t>
      </w:r>
      <w:r w:rsidRPr="0066660B">
        <w:rPr>
          <w:lang w:val="en-US"/>
        </w:rPr>
        <w:br/>
        <w:t xml:space="preserve">            state = STATE.PLAYING_MATCH;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Обрабатывает</w:t>
      </w:r>
      <w:r w:rsidRPr="0066660B">
        <w:rPr>
          <w:lang w:val="en-US"/>
        </w:rPr>
        <w:t xml:space="preserve"> JSON-</w:t>
      </w:r>
      <w:r>
        <w:t>сообщение</w:t>
      </w:r>
      <w:r w:rsidRPr="0066660B">
        <w:rPr>
          <w:lang w:val="en-US"/>
        </w:rPr>
        <w:t xml:space="preserve">, </w:t>
      </w:r>
      <w:r>
        <w:t>что</w:t>
      </w:r>
      <w:r w:rsidRPr="0066660B">
        <w:rPr>
          <w:lang w:val="en-US"/>
        </w:rPr>
        <w:t xml:space="preserve"> </w:t>
      </w:r>
      <w:r>
        <w:t>текущий</w:t>
      </w:r>
      <w:r w:rsidRPr="0066660B">
        <w:rPr>
          <w:lang w:val="en-US"/>
        </w:rPr>
        <w:t xml:space="preserve"> </w:t>
      </w:r>
      <w:r>
        <w:t>матч</w:t>
      </w:r>
      <w:r w:rsidRPr="0066660B">
        <w:rPr>
          <w:lang w:val="en-US"/>
        </w:rPr>
        <w:t xml:space="preserve"> </w:t>
      </w:r>
      <w:r>
        <w:t>изменился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name="json"&gt;JSON-</w:t>
      </w:r>
      <w:r>
        <w:t>сообщение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public static void HandleJsonMatchChanged(JsonValue json) {</w:t>
      </w:r>
      <w:r w:rsidRPr="0066660B">
        <w:rPr>
          <w:lang w:val="en-US"/>
        </w:rPr>
        <w:br/>
        <w:t xml:space="preserve">            UberDebug.LogChannel("Matchmaking", "Match changed " + json.ToString());</w:t>
      </w:r>
      <w:r w:rsidRPr="0066660B">
        <w:rPr>
          <w:lang w:val="en-US"/>
        </w:rPr>
        <w:br/>
        <w:t xml:space="preserve">            var mi = MatchInfo.FromJson(json["match"]);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var last = currentMatch;</w:t>
      </w:r>
      <w:r w:rsidRPr="0066660B">
        <w:rPr>
          <w:lang w:val="en-US"/>
        </w:rPr>
        <w:br/>
        <w:t xml:space="preserve">            currentMatch = mi;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EventsManager.handler.OnCurrentMatchChanged(last, currentMatch);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Обновляет</w:t>
      </w:r>
      <w:r w:rsidRPr="0066660B">
        <w:rPr>
          <w:lang w:val="en-US"/>
        </w:rPr>
        <w:t xml:space="preserve"> </w:t>
      </w:r>
      <w:r>
        <w:t>состояние</w:t>
      </w:r>
      <w:r w:rsidRPr="0066660B">
        <w:rPr>
          <w:lang w:val="en-US"/>
        </w:rPr>
        <w:t xml:space="preserve"> </w:t>
      </w:r>
      <w:r>
        <w:t>менеджера</w:t>
      </w:r>
      <w:r w:rsidRPr="0066660B">
        <w:rPr>
          <w:lang w:val="en-US"/>
        </w:rPr>
        <w:t xml:space="preserve"> </w:t>
      </w:r>
      <w:r>
        <w:t>матчей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void Update() {</w:t>
      </w:r>
      <w:r w:rsidRPr="0066660B">
        <w:rPr>
          <w:lang w:val="en-US"/>
        </w:rPr>
        <w:br/>
        <w:t xml:space="preserve">            switch (state) {</w:t>
      </w:r>
      <w:r w:rsidRPr="0066660B">
        <w:rPr>
          <w:lang w:val="en-US"/>
        </w:rPr>
        <w:br/>
        <w:t xml:space="preserve">                case STATE.START_FIND:</w:t>
      </w:r>
      <w:r w:rsidRPr="0066660B">
        <w:rPr>
          <w:lang w:val="en-US"/>
        </w:rPr>
        <w:br/>
        <w:t xml:space="preserve">                    CommandsHandler.matchmakingRoom = new ClientCommandsRoom(42);</w:t>
      </w:r>
      <w:r w:rsidRPr="0066660B">
        <w:rPr>
          <w:lang w:val="en-US"/>
        </w:rPr>
        <w:br/>
        <w:t xml:space="preserve">                    GetMatchesList();</w:t>
      </w:r>
      <w:r w:rsidRPr="0066660B">
        <w:rPr>
          <w:lang w:val="en-US"/>
        </w:rPr>
        <w:br/>
        <w:t xml:space="preserve">                    </w:t>
      </w:r>
      <w:r w:rsidRPr="0066660B">
        <w:rPr>
          <w:lang w:val="en-US"/>
        </w:rPr>
        <w:br/>
        <w:t xml:space="preserve">                    state = STATE.WAIT_MATCHES_INFO;</w:t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STATE.WAIT_MATCHES_INFO:</w:t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STATE.WAIT_PLAYERS_IN_MATCH:</w:t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STATE.WAIT_STARTING_MATCH:</w:t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    case STATE.PLAYING_MATCH:</w:t>
      </w:r>
      <w:r w:rsidRPr="0066660B">
        <w:rPr>
          <w:lang w:val="en-US"/>
        </w:rPr>
        <w:br/>
        <w:t xml:space="preserve">                    break;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public static void Reset() {</w:t>
      </w:r>
      <w:r w:rsidRPr="0066660B">
        <w:rPr>
          <w:lang w:val="en-US"/>
        </w:rPr>
        <w:br/>
        <w:t xml:space="preserve">            _state = STATE.START_FIND;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06C90928" w14:textId="77777777" w:rsidR="00A5794D" w:rsidRPr="0066660B" w:rsidRDefault="00A5794D" w:rsidP="00A5794D">
      <w:pPr>
        <w:rPr>
          <w:lang w:val="en-US"/>
        </w:rPr>
      </w:pPr>
    </w:p>
    <w:p w14:paraId="69710398" w14:textId="77777777" w:rsidR="00A5794D" w:rsidRDefault="00A5794D" w:rsidP="00A5794D">
      <w:pPr>
        <w:pStyle w:val="2"/>
      </w:pPr>
      <w:bookmarkStart w:id="136" w:name="_Toc40977977"/>
      <w:bookmarkStart w:id="137" w:name="_Toc41217787"/>
      <w:r>
        <w:t>MatchInfo.cs</w:t>
      </w:r>
      <w:bookmarkEnd w:id="136"/>
      <w:bookmarkEnd w:id="137"/>
    </w:p>
    <w:p w14:paraId="2FA3C3AC" w14:textId="77777777" w:rsidR="00A5794D" w:rsidRPr="0066660B" w:rsidRDefault="00A5794D" w:rsidP="00A5794D">
      <w:pPr>
        <w:pStyle w:val="Code"/>
        <w:rPr>
          <w:lang w:val="en-US"/>
        </w:rPr>
      </w:pPr>
      <w:r>
        <w:t>﻿using System.Collections.Generic;</w:t>
      </w:r>
      <w:r>
        <w:br/>
        <w:t>using LightJson;</w:t>
      </w:r>
      <w:r>
        <w:br/>
      </w:r>
      <w:r>
        <w:br/>
        <w:t>namespace Game {</w:t>
      </w:r>
      <w:r>
        <w:br/>
        <w:t xml:space="preserve">    /// &lt;summary&gt;</w:t>
      </w:r>
      <w:r>
        <w:br/>
        <w:t xml:space="preserve">    ///     Класс для информации о матче</w:t>
      </w:r>
      <w:r>
        <w:br/>
        <w:t xml:space="preserve">    /// &lt;/summary&gt;</w:t>
      </w:r>
      <w:r>
        <w:br/>
        <w:t xml:space="preserve">    public class MatchInfo {</w:t>
      </w:r>
      <w:r>
        <w:br/>
        <w:t xml:space="preserve">        /// &lt;summary&gt;</w:t>
      </w:r>
      <w:r>
        <w:br/>
        <w:t xml:space="preserve">        ///     id комнаты, в которой проводится матч</w:t>
      </w:r>
      <w:r>
        <w:br/>
        <w:t xml:space="preserve">        /// &lt;/summary&gt;</w:t>
      </w:r>
      <w:r>
        <w:br/>
        <w:t xml:space="preserve">        public int roomid;</w:t>
      </w:r>
      <w:r>
        <w:br/>
        <w:t xml:space="preserve">        /// &lt;summary&gt;</w:t>
      </w:r>
      <w:r>
        <w:br/>
        <w:t xml:space="preserve">        ///     Имя матча</w:t>
      </w:r>
      <w:r>
        <w:br/>
        <w:t xml:space="preserve">        /// &lt;/summary&gt;</w:t>
      </w:r>
      <w:r>
        <w:br/>
        <w:t xml:space="preserve">        public string name;</w:t>
      </w:r>
      <w:r>
        <w:br/>
        <w:t xml:space="preserve">        /// &lt;summary&gt;</w:t>
      </w:r>
      <w:r>
        <w:br/>
        <w:t xml:space="preserve">        ///     Максимальное количество игроков в матче</w:t>
      </w:r>
      <w:r>
        <w:br/>
        <w:t xml:space="preserve">        /// &lt;/summary&gt;</w:t>
      </w:r>
      <w:r>
        <w:br/>
        <w:t xml:space="preserve">        public int maxPlayersCount;</w:t>
      </w:r>
      <w:r>
        <w:br/>
        <w:t xml:space="preserve">        /// &lt;summary&gt;</w:t>
      </w:r>
      <w:r>
        <w:br/>
        <w:t xml:space="preserve">        ///     Список игроков в матче</w:t>
      </w:r>
      <w:r>
        <w:br/>
        <w:t xml:space="preserve">        /// &lt;/summary&gt;</w:t>
      </w:r>
      <w:r>
        <w:br/>
        <w:t xml:space="preserve">        public List&lt;string&gt; players;</w:t>
      </w:r>
      <w:r>
        <w:br/>
      </w:r>
      <w:r>
        <w:br/>
        <w:t xml:space="preserve">        /// &lt;summary&gt;</w:t>
      </w:r>
      <w:r>
        <w:br/>
        <w:t xml:space="preserve">        ///     Текущее состояние матча. 0 означает, что матч ещё не начался. 1 -- начался.</w:t>
      </w:r>
      <w:r>
        <w:br/>
        <w:t xml:space="preserve">        /// &lt;/summary&gt;</w:t>
      </w:r>
      <w:r>
        <w:br/>
        <w:t xml:space="preserve">        public int state;</w:t>
      </w:r>
      <w:r>
        <w:br/>
      </w:r>
      <w:r>
        <w:br/>
        <w:t xml:space="preserve">        /// &lt;summary&gt;</w:t>
      </w:r>
      <w:r>
        <w:br/>
        <w:t xml:space="preserve">        ///     Конструктор информации о матче</w:t>
      </w:r>
      <w:r>
        <w:br/>
        <w:t xml:space="preserve">        /// &lt;/summary&gt;</w:t>
      </w:r>
      <w:r>
        <w:br/>
        <w:t xml:space="preserve">        /// &lt;param name="name"&gt;Имя матча&lt;/param&gt;</w:t>
      </w:r>
      <w:r>
        <w:br/>
        <w:t xml:space="preserve">        /// &lt;param name="roomid"&gt;id комнаты, в которой проводится матч&lt;/param&gt;</w:t>
      </w:r>
      <w:r>
        <w:br/>
        <w:t xml:space="preserve">        /// &lt;param name="maxPlayersCount"&gt;Максимальное количество игроков в матче&lt;/param&gt;</w:t>
      </w:r>
      <w:r>
        <w:br/>
        <w:t xml:space="preserve">        /// &lt;param name="players"&gt;Список игроков в матче&lt;/param&gt;</w:t>
      </w:r>
      <w:r>
        <w:br/>
        <w:t xml:space="preserve">        /// &lt;param name="state"&gt;Текущее состояние матча&lt;/param&gt;</w:t>
      </w:r>
      <w:r>
        <w:br/>
        <w:t xml:space="preserve">        public MatchInfo(string name, int roomid, int maxPlayersCount, List&lt;string&gt; players, int state) {</w:t>
      </w:r>
      <w:r>
        <w:br/>
        <w:t xml:space="preserve">            this.maxPlayersCount = maxPlayersCount;</w:t>
      </w:r>
      <w:r>
        <w:br/>
        <w:t xml:space="preserve">            this.roomid = roomid;</w:t>
      </w:r>
      <w:r>
        <w:br/>
        <w:t xml:space="preserve">            this.name = name;</w:t>
      </w:r>
      <w:r>
        <w:br/>
        <w:t xml:space="preserve">            this.players = players;</w:t>
      </w:r>
      <w:r>
        <w:br/>
      </w:r>
      <w:r>
        <w:lastRenderedPageBreak/>
        <w:t xml:space="preserve">            this.state = state;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Записывает информацию о матче в формате JSON</w:t>
      </w:r>
      <w:r>
        <w:br/>
        <w:t xml:space="preserve">        /// &lt;/summary&gt;</w:t>
      </w:r>
      <w:r>
        <w:br/>
        <w:t xml:space="preserve">        /// &lt;returns&gt;Информациюю о</w:t>
      </w:r>
      <w:r w:rsidRPr="0066660B">
        <w:rPr>
          <w:lang w:val="en-US"/>
        </w:rPr>
        <w:t xml:space="preserve"> </w:t>
      </w:r>
      <w:r>
        <w:t>матче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формате</w:t>
      </w:r>
      <w:r w:rsidRPr="0066660B">
        <w:rPr>
          <w:lang w:val="en-US"/>
        </w:rPr>
        <w:t xml:space="preserve"> JSON&lt;/returns&gt;</w:t>
      </w:r>
      <w:r w:rsidRPr="0066660B">
        <w:rPr>
          <w:lang w:val="en-US"/>
        </w:rPr>
        <w:br/>
        <w:t xml:space="preserve">        public JsonValue ToJson() {</w:t>
      </w:r>
      <w:r w:rsidRPr="0066660B">
        <w:rPr>
          <w:lang w:val="en-US"/>
        </w:rPr>
        <w:br/>
        <w:t xml:space="preserve">            //return $"{{'roomid':{roomid}, 'name':'{name}', 'maxPlayersCount':{maxPlayersCount}, 'playersCount':{playersCount} }}";</w:t>
      </w:r>
      <w:r w:rsidRPr="0066660B">
        <w:rPr>
          <w:lang w:val="en-US"/>
        </w:rPr>
        <w:br/>
        <w:t xml:space="preserve">            var res = new JsonObject();</w:t>
      </w:r>
      <w:r w:rsidRPr="0066660B">
        <w:rPr>
          <w:lang w:val="en-US"/>
        </w:rPr>
        <w:br/>
        <w:t xml:space="preserve">            res["roomid"] = roomid;</w:t>
      </w:r>
      <w:r w:rsidRPr="0066660B">
        <w:rPr>
          <w:lang w:val="en-US"/>
        </w:rPr>
        <w:br/>
        <w:t xml:space="preserve">            res["name"] = name;</w:t>
      </w:r>
      <w:r w:rsidRPr="0066660B">
        <w:rPr>
          <w:lang w:val="en-US"/>
        </w:rPr>
        <w:br/>
        <w:t xml:space="preserve">            res["maxPlayersCount"] = maxPlayersCount;</w:t>
      </w:r>
      <w:r w:rsidRPr="0066660B">
        <w:rPr>
          <w:lang w:val="en-US"/>
        </w:rPr>
        <w:br/>
        <w:t xml:space="preserve">            res["state"] = state;</w:t>
      </w:r>
      <w:r w:rsidRPr="0066660B">
        <w:rPr>
          <w:lang w:val="en-US"/>
        </w:rPr>
        <w:br/>
        <w:t xml:space="preserve">            return res;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Создаёт</w:t>
      </w:r>
      <w:r w:rsidRPr="0066660B">
        <w:rPr>
          <w:lang w:val="en-US"/>
        </w:rPr>
        <w:t xml:space="preserve"> </w:t>
      </w:r>
      <w:r>
        <w:t>информацию</w:t>
      </w:r>
      <w:r w:rsidRPr="0066660B">
        <w:rPr>
          <w:lang w:val="en-US"/>
        </w:rPr>
        <w:t xml:space="preserve"> </w:t>
      </w:r>
      <w:r>
        <w:t>о</w:t>
      </w:r>
      <w:r w:rsidRPr="0066660B">
        <w:rPr>
          <w:lang w:val="en-US"/>
        </w:rPr>
        <w:t xml:space="preserve"> </w:t>
      </w:r>
      <w:r>
        <w:t>матче</w:t>
      </w:r>
      <w:r w:rsidRPr="0066660B">
        <w:rPr>
          <w:lang w:val="en-US"/>
        </w:rPr>
        <w:t xml:space="preserve"> </w:t>
      </w:r>
      <w:r>
        <w:t>из</w:t>
      </w:r>
      <w:r w:rsidRPr="0066660B">
        <w:rPr>
          <w:lang w:val="en-US"/>
        </w:rPr>
        <w:t xml:space="preserve"> JSON-</w:t>
      </w:r>
      <w:r>
        <w:t>объекта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name="json"&gt;JSON-</w:t>
      </w:r>
      <w:r>
        <w:t>объект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&lt;returns&gt;</w:t>
      </w:r>
      <w:r>
        <w:t>Информацию</w:t>
      </w:r>
      <w:r w:rsidRPr="0066660B">
        <w:rPr>
          <w:lang w:val="en-US"/>
        </w:rPr>
        <w:t xml:space="preserve"> </w:t>
      </w:r>
      <w:r>
        <w:t>о</w:t>
      </w:r>
      <w:r w:rsidRPr="0066660B">
        <w:rPr>
          <w:lang w:val="en-US"/>
        </w:rPr>
        <w:t xml:space="preserve"> </w:t>
      </w:r>
      <w:r>
        <w:t>матче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    public static MatchInfo FromJson(JsonValue json) {</w:t>
      </w:r>
      <w:r w:rsidRPr="0066660B">
        <w:rPr>
          <w:lang w:val="en-US"/>
        </w:rPr>
        <w:br/>
        <w:t xml:space="preserve">            var players = new List&lt;string&gt;();</w:t>
      </w:r>
      <w:r w:rsidRPr="0066660B">
        <w:rPr>
          <w:lang w:val="en-US"/>
        </w:rPr>
        <w:br/>
        <w:t xml:space="preserve">            foreach (var value in json["players"].AsJsonArray) {</w:t>
      </w:r>
      <w:r w:rsidRPr="0066660B">
        <w:rPr>
          <w:lang w:val="en-US"/>
        </w:rPr>
        <w:br/>
        <w:t xml:space="preserve">                players.Add(value.AsString);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    return new MatchInfo(json["name"].AsString, json["roomid"].AsInteger, </w:t>
      </w:r>
      <w:r w:rsidRPr="0066660B">
        <w:rPr>
          <w:lang w:val="en-US"/>
        </w:rPr>
        <w:br/>
        <w:t xml:space="preserve">                json["maxPlayersCount"].AsInteger, players, json["state"]);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38967514" w14:textId="77777777" w:rsidR="00A5794D" w:rsidRPr="0066660B" w:rsidRDefault="00A5794D" w:rsidP="00A5794D">
      <w:pPr>
        <w:rPr>
          <w:lang w:val="en-US"/>
        </w:rPr>
      </w:pPr>
    </w:p>
    <w:p w14:paraId="7F1640B3" w14:textId="77777777" w:rsidR="00A5794D" w:rsidRDefault="00A5794D" w:rsidP="00A5794D">
      <w:pPr>
        <w:pStyle w:val="2"/>
      </w:pPr>
      <w:bookmarkStart w:id="138" w:name="_Toc40977978"/>
      <w:bookmarkStart w:id="139" w:name="_Toc41217788"/>
      <w:r>
        <w:t>Player.cs</w:t>
      </w:r>
      <w:bookmarkEnd w:id="138"/>
      <w:bookmarkEnd w:id="139"/>
    </w:p>
    <w:p w14:paraId="13BD1B53" w14:textId="77777777" w:rsidR="00A5794D" w:rsidRPr="0066660B" w:rsidRDefault="00A5794D" w:rsidP="00A5794D">
      <w:pPr>
        <w:pStyle w:val="Code"/>
        <w:rPr>
          <w:lang w:val="en-US"/>
        </w:rPr>
      </w:pPr>
      <w:r>
        <w:t>﻿</w:t>
      </w:r>
      <w:r>
        <w:br/>
        <w:t>using UnityEngine;</w:t>
      </w:r>
      <w:r>
        <w:br/>
      </w:r>
      <w:r>
        <w:br/>
        <w:t>namespace GameMode {</w:t>
      </w:r>
      <w:r>
        <w:br/>
        <w:t xml:space="preserve">    /// &lt;summary&gt;</w:t>
      </w:r>
      <w:r>
        <w:br/>
        <w:t xml:space="preserve">    ///     Класс для игрока</w:t>
      </w:r>
      <w:r>
        <w:br/>
        <w:t xml:space="preserve">    /// &lt;/summary&gt;</w:t>
      </w:r>
      <w:r>
        <w:br/>
        <w:t xml:space="preserve">    public class Player {</w:t>
      </w:r>
      <w:r>
        <w:br/>
        <w:t xml:space="preserve">        /// &lt;summary&gt;</w:t>
      </w:r>
      <w:r>
        <w:br/>
        <w:t xml:space="preserve">        ///     ID игрока</w:t>
      </w:r>
      <w:r>
        <w:br/>
        <w:t xml:space="preserve">        /// &lt;/summary&gt;</w:t>
      </w:r>
      <w:r>
        <w:br/>
        <w:t xml:space="preserve">        public int id;</w:t>
      </w:r>
      <w:r>
        <w:br/>
        <w:t xml:space="preserve">        /// &lt;summary&gt;</w:t>
      </w:r>
      <w:r>
        <w:br/>
      </w:r>
      <w:r>
        <w:lastRenderedPageBreak/>
        <w:t xml:space="preserve">        ///     Количество очков у игрока</w:t>
      </w:r>
      <w:r>
        <w:br/>
        <w:t xml:space="preserve">        /// &lt;/summary&gt;</w:t>
      </w:r>
      <w:r>
        <w:br/>
        <w:t xml:space="preserve">        public int score;</w:t>
      </w:r>
      <w:r>
        <w:br/>
        <w:t xml:space="preserve">        /// &lt;summary&gt;</w:t>
      </w:r>
      <w:r>
        <w:br/>
        <w:t xml:space="preserve">        ///     Имя игрока</w:t>
      </w:r>
      <w:r>
        <w:br/>
        <w:t xml:space="preserve">        /// &lt;/summary&gt;</w:t>
      </w:r>
      <w:r>
        <w:br/>
        <w:t xml:space="preserve">        public string name;</w:t>
      </w:r>
      <w:r>
        <w:br/>
        <w:t xml:space="preserve">        /// &lt;summary&gt;</w:t>
      </w:r>
      <w:r>
        <w:br/>
        <w:t xml:space="preserve">        ///     Владелец игрока (id instance, который управляет игроком)</w:t>
      </w:r>
      <w:r>
        <w:br/>
        <w:t xml:space="preserve">        /// &lt;/summary&gt;</w:t>
      </w:r>
      <w:r>
        <w:br/>
        <w:t xml:space="preserve">        public int owner;</w:t>
      </w:r>
      <w:r>
        <w:br/>
      </w:r>
      <w:r>
        <w:br/>
        <w:t xml:space="preserve">        /// &lt;summary&gt;</w:t>
      </w:r>
      <w:r>
        <w:br/>
        <w:t xml:space="preserve">        ///     Кем управляется игрок. 0 -- человеком, 1 -- компьютером</w:t>
      </w:r>
      <w:r>
        <w:br/>
        <w:t xml:space="preserve">        /// &lt;/summary&gt;</w:t>
      </w:r>
      <w:r>
        <w:br/>
        <w:t xml:space="preserve">        public int controllerType;</w:t>
      </w:r>
      <w:r>
        <w:br/>
      </w:r>
      <w:r>
        <w:br/>
        <w:t xml:space="preserve">        /// &lt;summary&gt;</w:t>
      </w:r>
      <w:r>
        <w:br/>
        <w:t xml:space="preserve">        ///     Суммарное количество очков за все игровые режимы</w:t>
      </w:r>
      <w:r>
        <w:br/>
        <w:t xml:space="preserve">        /// &lt;/summary&gt;</w:t>
      </w:r>
      <w:r>
        <w:br/>
        <w:t xml:space="preserve">        public int totalScore;</w:t>
      </w:r>
      <w:r>
        <w:br/>
        <w:t xml:space="preserve">        /// &lt;summary&gt;</w:t>
      </w:r>
      <w:r>
        <w:br/>
        <w:t xml:space="preserve">        ///     Место, занятое в последней игре</w:t>
      </w:r>
      <w:r>
        <w:br/>
        <w:t xml:space="preserve">        /// &lt;/summary&gt;</w:t>
      </w:r>
      <w:r>
        <w:br/>
        <w:t xml:space="preserve">        public int placeInLastGame;</w:t>
      </w:r>
      <w:r>
        <w:br/>
        <w:t xml:space="preserve">            </w:t>
      </w:r>
      <w:r>
        <w:br/>
        <w:t xml:space="preserve">            </w:t>
      </w:r>
      <w:r>
        <w:br/>
        <w:t xml:space="preserve">        /// &lt;summary&gt;</w:t>
      </w:r>
      <w:r>
        <w:br/>
        <w:t xml:space="preserve">        ///     Конструктор для сериализации</w:t>
      </w:r>
      <w:r>
        <w:br/>
        <w:t xml:space="preserve">        /// &lt;/summary&gt;</w:t>
      </w:r>
      <w:r>
        <w:br/>
        <w:t xml:space="preserve">        public Player() {}</w:t>
      </w:r>
      <w:r>
        <w:br/>
      </w:r>
      <w:r>
        <w:br/>
        <w:t xml:space="preserve">        /// &lt;summary&gt;</w:t>
      </w:r>
      <w:r>
        <w:br/>
        <w:t xml:space="preserve">        ///     Конструктор игрока</w:t>
      </w:r>
      <w:r>
        <w:br/>
        <w:t xml:space="preserve">        /// &lt;/summary&gt;</w:t>
      </w:r>
      <w:r>
        <w:br/>
        <w:t xml:space="preserve">        /// &lt;param name="id"&gt;ID игрока&lt;/param&gt;</w:t>
      </w:r>
      <w:r>
        <w:br/>
        <w:t xml:space="preserve">        /// &lt;param name="owner"&gt;Владелец игрока&lt;/param&gt;</w:t>
      </w:r>
      <w:r>
        <w:br/>
        <w:t xml:space="preserve">        /// &lt;param name="controllerType"&gt;Кем управляется игрок. </w:t>
      </w:r>
      <w:r w:rsidRPr="0066660B">
        <w:rPr>
          <w:lang w:val="en-US"/>
        </w:rPr>
        <w:t xml:space="preserve">0 -- </w:t>
      </w:r>
      <w:r>
        <w:t>человеком</w:t>
      </w:r>
      <w:r w:rsidRPr="0066660B">
        <w:rPr>
          <w:lang w:val="en-US"/>
        </w:rPr>
        <w:t xml:space="preserve">, 1 -- </w:t>
      </w:r>
      <w:r>
        <w:t>компьютером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public Player(int id, int owner, int controllerType) {</w:t>
      </w:r>
      <w:r w:rsidRPr="0066660B">
        <w:rPr>
          <w:lang w:val="en-US"/>
        </w:rPr>
        <w:br/>
        <w:t xml:space="preserve">            this.id = id;</w:t>
      </w:r>
      <w:r w:rsidRPr="0066660B">
        <w:rPr>
          <w:lang w:val="en-US"/>
        </w:rPr>
        <w:br/>
        <w:t xml:space="preserve">            this.score = 0;</w:t>
      </w:r>
      <w:r w:rsidRPr="0066660B">
        <w:rPr>
          <w:lang w:val="en-US"/>
        </w:rPr>
        <w:br/>
        <w:t xml:space="preserve">            this.name = "Player#" + Random.Range(0, 100);</w:t>
      </w:r>
      <w:r w:rsidRPr="0066660B">
        <w:rPr>
          <w:lang w:val="en-US"/>
        </w:rPr>
        <w:br/>
        <w:t xml:space="preserve">            this.owner = owner;</w:t>
      </w:r>
      <w:r w:rsidRPr="0066660B">
        <w:rPr>
          <w:lang w:val="en-US"/>
        </w:rPr>
        <w:br/>
        <w:t xml:space="preserve">            this.controllerType = controllerType;</w:t>
      </w:r>
      <w:r w:rsidRPr="0066660B">
        <w:rPr>
          <w:lang w:val="en-US"/>
        </w:rPr>
        <w:br/>
        <w:t xml:space="preserve">            this.placeInLastGame = -1;</w:t>
      </w:r>
      <w:r w:rsidRPr="0066660B">
        <w:rPr>
          <w:lang w:val="en-US"/>
        </w:rPr>
        <w:br/>
        <w:t xml:space="preserve">            this.totalScore = 0;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Записывает</w:t>
      </w:r>
      <w:r w:rsidRPr="0066660B">
        <w:rPr>
          <w:lang w:val="en-US"/>
        </w:rPr>
        <w:t xml:space="preserve"> </w:t>
      </w:r>
      <w:r>
        <w:t>информацию</w:t>
      </w:r>
      <w:r w:rsidRPr="0066660B">
        <w:rPr>
          <w:lang w:val="en-US"/>
        </w:rPr>
        <w:t xml:space="preserve"> </w:t>
      </w:r>
      <w:r>
        <w:t>об</w:t>
      </w:r>
      <w:r w:rsidRPr="0066660B">
        <w:rPr>
          <w:lang w:val="en-US"/>
        </w:rPr>
        <w:t xml:space="preserve"> </w:t>
      </w:r>
      <w:r>
        <w:t>игроке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строку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/// &lt;/summary&gt;</w:t>
      </w:r>
      <w:r w:rsidRPr="0066660B">
        <w:rPr>
          <w:lang w:val="en-US"/>
        </w:rPr>
        <w:br/>
        <w:t xml:space="preserve">        /// &lt;returns&gt;</w:t>
      </w:r>
      <w:r>
        <w:t>Строку</w:t>
      </w:r>
      <w:r w:rsidRPr="0066660B">
        <w:rPr>
          <w:lang w:val="en-US"/>
        </w:rPr>
        <w:t xml:space="preserve"> </w:t>
      </w:r>
      <w:r>
        <w:t>с</w:t>
      </w:r>
      <w:r w:rsidRPr="0066660B">
        <w:rPr>
          <w:lang w:val="en-US"/>
        </w:rPr>
        <w:t xml:space="preserve"> </w:t>
      </w:r>
      <w:r>
        <w:t>информацией</w:t>
      </w:r>
      <w:r w:rsidRPr="0066660B">
        <w:rPr>
          <w:lang w:val="en-US"/>
        </w:rPr>
        <w:t xml:space="preserve"> </w:t>
      </w:r>
      <w:r>
        <w:t>об</w:t>
      </w:r>
      <w:r w:rsidRPr="0066660B">
        <w:rPr>
          <w:lang w:val="en-US"/>
        </w:rPr>
        <w:t xml:space="preserve"> </w:t>
      </w:r>
      <w:r>
        <w:t>игроке</w:t>
      </w:r>
      <w:r w:rsidRPr="0066660B">
        <w:rPr>
          <w:lang w:val="en-US"/>
        </w:rPr>
        <w:t>&lt;/returns&gt;</w:t>
      </w:r>
      <w:r w:rsidRPr="0066660B">
        <w:rPr>
          <w:lang w:val="en-US"/>
        </w:rPr>
        <w:br/>
        <w:t xml:space="preserve">        public override string ToString() {</w:t>
      </w:r>
      <w:r w:rsidRPr="0066660B">
        <w:rPr>
          <w:lang w:val="en-US"/>
        </w:rPr>
        <w:br/>
        <w:t xml:space="preserve">            string controllerName;</w:t>
      </w:r>
      <w:r w:rsidRPr="0066660B">
        <w:rPr>
          <w:lang w:val="en-US"/>
        </w:rPr>
        <w:br/>
        <w:t xml:space="preserve">            if (controllerType == 0) {</w:t>
      </w:r>
      <w:r w:rsidRPr="0066660B">
        <w:rPr>
          <w:lang w:val="en-US"/>
        </w:rPr>
        <w:br/>
        <w:t xml:space="preserve">                controllerName = "player";</w:t>
      </w:r>
      <w:r w:rsidRPr="0066660B">
        <w:rPr>
          <w:lang w:val="en-US"/>
        </w:rPr>
        <w:br/>
        <w:t xml:space="preserve">            } else if (controllerType == 1) {</w:t>
      </w:r>
      <w:r w:rsidRPr="0066660B">
        <w:rPr>
          <w:lang w:val="en-US"/>
        </w:rPr>
        <w:br/>
        <w:t xml:space="preserve">                controllerName = "AI";</w:t>
      </w:r>
      <w:r w:rsidRPr="0066660B">
        <w:rPr>
          <w:lang w:val="en-US"/>
        </w:rPr>
        <w:br/>
        <w:t xml:space="preserve">            } else {</w:t>
      </w:r>
      <w:r w:rsidRPr="0066660B">
        <w:rPr>
          <w:lang w:val="en-US"/>
        </w:rPr>
        <w:br/>
        <w:t xml:space="preserve">                controllerName = "unknown: " + controllerType;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    return $"Player#{id} name:{name} score:{score} owner:{owner}  controller: {controllerName}";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}</w:t>
      </w:r>
      <w:r w:rsidRPr="0066660B">
        <w:rPr>
          <w:lang w:val="en-US"/>
        </w:rPr>
        <w:br/>
        <w:t>}</w:t>
      </w:r>
    </w:p>
    <w:p w14:paraId="58CE0236" w14:textId="77777777" w:rsidR="00A5794D" w:rsidRPr="0066660B" w:rsidRDefault="00A5794D" w:rsidP="00A5794D">
      <w:pPr>
        <w:rPr>
          <w:lang w:val="en-US"/>
        </w:rPr>
      </w:pPr>
    </w:p>
    <w:p w14:paraId="7237C142" w14:textId="77777777" w:rsidR="00A5794D" w:rsidRDefault="00A5794D" w:rsidP="00A5794D">
      <w:pPr>
        <w:pStyle w:val="2"/>
      </w:pPr>
      <w:bookmarkStart w:id="140" w:name="_Toc40977979"/>
      <w:bookmarkStart w:id="141" w:name="_Toc41217789"/>
      <w:r>
        <w:t>PlayersManager.cs</w:t>
      </w:r>
      <w:bookmarkEnd w:id="140"/>
      <w:bookmarkEnd w:id="141"/>
    </w:p>
    <w:p w14:paraId="5FFDF38A" w14:textId="77777777" w:rsidR="00A5794D" w:rsidRPr="008A7948" w:rsidRDefault="00A5794D" w:rsidP="00A5794D">
      <w:pPr>
        <w:pStyle w:val="Code"/>
        <w:rPr>
          <w:lang w:val="en-US"/>
        </w:rPr>
      </w:pPr>
      <w:r>
        <w:t>﻿</w:t>
      </w:r>
      <w:r w:rsidRPr="0066660B">
        <w:rPr>
          <w:lang w:val="en-US"/>
        </w:rPr>
        <w:t>using System.Collections.Generic;</w:t>
      </w:r>
      <w:r w:rsidRPr="0066660B">
        <w:rPr>
          <w:lang w:val="en-US"/>
        </w:rPr>
        <w:br/>
        <w:t>using System.Linq;</w:t>
      </w:r>
      <w:r w:rsidRPr="0066660B">
        <w:rPr>
          <w:lang w:val="en-US"/>
        </w:rPr>
        <w:br/>
        <w:t>using CommandsSystem.Commands;</w:t>
      </w:r>
      <w:r w:rsidRPr="0066660B">
        <w:rPr>
          <w:lang w:val="en-US"/>
        </w:rPr>
        <w:br/>
        <w:t>using Networking;</w:t>
      </w:r>
      <w:r w:rsidRPr="0066660B">
        <w:rPr>
          <w:lang w:val="en-US"/>
        </w:rPr>
        <w:br/>
        <w:t>using UnityEngine;</w:t>
      </w:r>
      <w:r w:rsidRPr="0066660B">
        <w:rPr>
          <w:lang w:val="en-US"/>
        </w:rPr>
        <w:br/>
      </w:r>
      <w:r w:rsidRPr="0066660B">
        <w:rPr>
          <w:lang w:val="en-US"/>
        </w:rPr>
        <w:br/>
        <w:t>namespace GameMode {</w:t>
      </w:r>
      <w:r w:rsidRPr="0066660B">
        <w:rPr>
          <w:lang w:val="en-US"/>
        </w:rPr>
        <w:br/>
        <w:t xml:space="preserve">    /// &lt;summary&gt;</w:t>
      </w:r>
      <w:r w:rsidRPr="0066660B">
        <w:rPr>
          <w:lang w:val="en-US"/>
        </w:rPr>
        <w:br/>
        <w:t xml:space="preserve">    ///     </w:t>
      </w:r>
      <w:r>
        <w:t>Класс</w:t>
      </w:r>
      <w:r w:rsidRPr="0066660B">
        <w:rPr>
          <w:lang w:val="en-US"/>
        </w:rPr>
        <w:t xml:space="preserve"> </w:t>
      </w:r>
      <w:r>
        <w:t>для</w:t>
      </w:r>
      <w:r w:rsidRPr="0066660B">
        <w:rPr>
          <w:lang w:val="en-US"/>
        </w:rPr>
        <w:t xml:space="preserve"> </w:t>
      </w:r>
      <w:r>
        <w:t>хранения</w:t>
      </w:r>
      <w:r w:rsidRPr="0066660B">
        <w:rPr>
          <w:lang w:val="en-US"/>
        </w:rPr>
        <w:t xml:space="preserve"> </w:t>
      </w:r>
      <w:r>
        <w:t>информации</w:t>
      </w:r>
      <w:r w:rsidRPr="0066660B">
        <w:rPr>
          <w:lang w:val="en-US"/>
        </w:rPr>
        <w:t xml:space="preserve"> </w:t>
      </w:r>
      <w:r>
        <w:t>об</w:t>
      </w:r>
      <w:r w:rsidRPr="0066660B">
        <w:rPr>
          <w:lang w:val="en-US"/>
        </w:rPr>
        <w:t xml:space="preserve"> </w:t>
      </w:r>
      <w:r>
        <w:t>игроках</w:t>
      </w:r>
      <w:r w:rsidRPr="0066660B">
        <w:rPr>
          <w:lang w:val="en-US"/>
        </w:rPr>
        <w:br/>
        <w:t xml:space="preserve">    /// &lt;/summary&gt;</w:t>
      </w:r>
      <w:r w:rsidRPr="0066660B">
        <w:rPr>
          <w:lang w:val="en-US"/>
        </w:rPr>
        <w:br/>
        <w:t xml:space="preserve">    public static class PlayersManager {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Список</w:t>
      </w:r>
      <w:r w:rsidRPr="0066660B">
        <w:rPr>
          <w:lang w:val="en-US"/>
        </w:rPr>
        <w:t xml:space="preserve"> </w:t>
      </w:r>
      <w:r>
        <w:t>игроков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текущем</w:t>
      </w:r>
      <w:r w:rsidRPr="0066660B">
        <w:rPr>
          <w:lang w:val="en-US"/>
        </w:rPr>
        <w:t xml:space="preserve"> </w:t>
      </w:r>
      <w:r>
        <w:t>матче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List&lt;Player&gt; players = new List&lt;Player&gt;();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Возвращает</w:t>
      </w:r>
      <w:r w:rsidRPr="0066660B">
        <w:rPr>
          <w:lang w:val="en-US"/>
        </w:rPr>
        <w:t xml:space="preserve"> </w:t>
      </w:r>
      <w:r>
        <w:t>список</w:t>
      </w:r>
      <w:r w:rsidRPr="0066660B">
        <w:rPr>
          <w:lang w:val="en-US"/>
        </w:rPr>
        <w:t xml:space="preserve"> </w:t>
      </w:r>
      <w:r>
        <w:t>игроков</w:t>
      </w:r>
      <w:r w:rsidRPr="0066660B">
        <w:rPr>
          <w:lang w:val="en-US"/>
        </w:rPr>
        <w:t xml:space="preserve">, </w:t>
      </w:r>
      <w:r>
        <w:t>отсортированный</w:t>
      </w:r>
      <w:r w:rsidRPr="0066660B">
        <w:rPr>
          <w:lang w:val="en-US"/>
        </w:rPr>
        <w:t xml:space="preserve"> </w:t>
      </w:r>
      <w:r>
        <w:t>по</w:t>
      </w:r>
      <w:r w:rsidRPr="0066660B">
        <w:rPr>
          <w:lang w:val="en-US"/>
        </w:rPr>
        <w:t xml:space="preserve"> </w:t>
      </w:r>
      <w:r>
        <w:t>очкам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List&lt;Player&gt; playersSortedByScore {</w:t>
      </w:r>
      <w:r w:rsidRPr="0066660B">
        <w:rPr>
          <w:lang w:val="en-US"/>
        </w:rPr>
        <w:br/>
        <w:t xml:space="preserve">            get {</w:t>
      </w:r>
      <w:r w:rsidRPr="0066660B">
        <w:rPr>
          <w:lang w:val="en-US"/>
        </w:rPr>
        <w:br/>
        <w:t xml:space="preserve">                var players2 = players.ToList();</w:t>
      </w:r>
      <w:r w:rsidRPr="0066660B">
        <w:rPr>
          <w:lang w:val="en-US"/>
        </w:rPr>
        <w:br/>
        <w:t xml:space="preserve">                players2.Sort((player1, player2) =&gt;</w:t>
      </w:r>
      <w:r w:rsidRPr="0066660B">
        <w:rPr>
          <w:lang w:val="en-US"/>
        </w:rPr>
        <w:br/>
        <w:t xml:space="preserve">                    player2.score.CompareTo(player1.score));</w:t>
      </w:r>
      <w:r w:rsidRPr="0066660B">
        <w:rPr>
          <w:lang w:val="en-US"/>
        </w:rPr>
        <w:br/>
        <w:t xml:space="preserve">                return players2;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Возвращает</w:t>
      </w:r>
      <w:r w:rsidRPr="0066660B">
        <w:rPr>
          <w:lang w:val="en-US"/>
        </w:rPr>
        <w:t xml:space="preserve"> </w:t>
      </w:r>
      <w:r>
        <w:t>список</w:t>
      </w:r>
      <w:r w:rsidRPr="0066660B">
        <w:rPr>
          <w:lang w:val="en-US"/>
        </w:rPr>
        <w:t xml:space="preserve"> </w:t>
      </w:r>
      <w:r>
        <w:t>игроков</w:t>
      </w:r>
      <w:r w:rsidRPr="0066660B">
        <w:rPr>
          <w:lang w:val="en-US"/>
        </w:rPr>
        <w:t xml:space="preserve">, </w:t>
      </w:r>
      <w:r>
        <w:t>отсортированный</w:t>
      </w:r>
      <w:r w:rsidRPr="0066660B">
        <w:rPr>
          <w:lang w:val="en-US"/>
        </w:rPr>
        <w:t xml:space="preserve"> </w:t>
      </w:r>
      <w:r>
        <w:t>по</w:t>
      </w:r>
      <w:r w:rsidRPr="0066660B">
        <w:rPr>
          <w:lang w:val="en-US"/>
        </w:rPr>
        <w:t xml:space="preserve"> </w:t>
      </w:r>
      <w:r>
        <w:t>суммрному</w:t>
      </w:r>
      <w:r w:rsidRPr="0066660B">
        <w:rPr>
          <w:lang w:val="en-US"/>
        </w:rPr>
        <w:t xml:space="preserve"> </w:t>
      </w:r>
      <w:r>
        <w:t>количеству</w:t>
      </w:r>
      <w:r w:rsidRPr="0066660B">
        <w:rPr>
          <w:lang w:val="en-US"/>
        </w:rPr>
        <w:t xml:space="preserve"> </w:t>
      </w:r>
      <w:r>
        <w:t>очков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/// &lt;/summary&gt;</w:t>
      </w:r>
      <w:r w:rsidRPr="0066660B">
        <w:rPr>
          <w:lang w:val="en-US"/>
        </w:rPr>
        <w:br/>
        <w:t xml:space="preserve">        public static List&lt;Player&gt; playersSortedByTotalScore {</w:t>
      </w:r>
      <w:r w:rsidRPr="0066660B">
        <w:rPr>
          <w:lang w:val="en-US"/>
        </w:rPr>
        <w:br/>
        <w:t xml:space="preserve">            get {</w:t>
      </w:r>
      <w:r w:rsidRPr="0066660B">
        <w:rPr>
          <w:lang w:val="en-US"/>
        </w:rPr>
        <w:br/>
        <w:t xml:space="preserve">                var players2 = players.ToList();</w:t>
      </w:r>
      <w:r w:rsidRPr="0066660B">
        <w:rPr>
          <w:lang w:val="en-US"/>
        </w:rPr>
        <w:br/>
        <w:t xml:space="preserve">                players2.Sort((player1, player2) =&gt;</w:t>
      </w:r>
      <w:r w:rsidRPr="0066660B">
        <w:rPr>
          <w:lang w:val="en-US"/>
        </w:rPr>
        <w:br/>
        <w:t xml:space="preserve">                    player2.totalScore.CompareTo(player1.totalScore));</w:t>
      </w:r>
      <w:r w:rsidRPr="0066660B">
        <w:rPr>
          <w:lang w:val="en-US"/>
        </w:rPr>
        <w:br/>
        <w:t xml:space="preserve">                return players2;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Главный</w:t>
      </w:r>
      <w:r w:rsidRPr="0066660B">
        <w:rPr>
          <w:lang w:val="en-US"/>
        </w:rPr>
        <w:t xml:space="preserve"> </w:t>
      </w:r>
      <w:r>
        <w:t>игрок</w:t>
      </w:r>
      <w:r w:rsidRPr="0066660B">
        <w:rPr>
          <w:lang w:val="en-US"/>
        </w:rPr>
        <w:t xml:space="preserve">, </w:t>
      </w:r>
      <w:r>
        <w:t>которым</w:t>
      </w:r>
      <w:r w:rsidRPr="0066660B">
        <w:rPr>
          <w:lang w:val="en-US"/>
        </w:rPr>
        <w:t xml:space="preserve"> </w:t>
      </w:r>
      <w:r>
        <w:t>упраляет</w:t>
      </w:r>
      <w:r w:rsidRPr="0066660B">
        <w:rPr>
          <w:lang w:val="en-US"/>
        </w:rPr>
        <w:t xml:space="preserve"> </w:t>
      </w:r>
      <w:r>
        <w:t>человек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Player mainPlayer;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Количество</w:t>
      </w:r>
      <w:r w:rsidRPr="0066660B">
        <w:rPr>
          <w:lang w:val="en-US"/>
        </w:rPr>
        <w:t xml:space="preserve"> </w:t>
      </w:r>
      <w:r>
        <w:t>игроков</w:t>
      </w:r>
      <w:r w:rsidRPr="0066660B">
        <w:rPr>
          <w:lang w:val="en-US"/>
        </w:rPr>
        <w:t xml:space="preserve"> </w:t>
      </w:r>
      <w:r>
        <w:t>в</w:t>
      </w:r>
      <w:r w:rsidRPr="0066660B">
        <w:rPr>
          <w:lang w:val="en-US"/>
        </w:rPr>
        <w:t xml:space="preserve"> </w:t>
      </w:r>
      <w:r>
        <w:t>игре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public static int playersCount =&gt; players.Count;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Возвращает</w:t>
      </w:r>
      <w:r w:rsidRPr="0066660B">
        <w:rPr>
          <w:lang w:val="en-US"/>
        </w:rPr>
        <w:t xml:space="preserve"> </w:t>
      </w:r>
      <w:r>
        <w:t>игрока</w:t>
      </w:r>
      <w:r w:rsidRPr="0066660B">
        <w:rPr>
          <w:lang w:val="en-US"/>
        </w:rPr>
        <w:t xml:space="preserve"> </w:t>
      </w:r>
      <w:r>
        <w:t>с</w:t>
      </w:r>
      <w:r w:rsidRPr="0066660B">
        <w:rPr>
          <w:lang w:val="en-US"/>
        </w:rPr>
        <w:t xml:space="preserve"> </w:t>
      </w:r>
      <w:r>
        <w:t>заданным</w:t>
      </w:r>
      <w:r w:rsidRPr="0066660B">
        <w:rPr>
          <w:lang w:val="en-US"/>
        </w:rPr>
        <w:t xml:space="preserve"> ID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name="id"&gt;ID </w:t>
      </w:r>
      <w:r>
        <w:t>игрока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&lt;returns&gt;</w:t>
      </w:r>
      <w:r>
        <w:t>Игрока</w:t>
      </w:r>
      <w:r w:rsidRPr="0066660B">
        <w:rPr>
          <w:lang w:val="en-US"/>
        </w:rPr>
        <w:t xml:space="preserve"> </w:t>
      </w:r>
      <w:r>
        <w:t>с</w:t>
      </w:r>
      <w:r w:rsidRPr="0066660B">
        <w:rPr>
          <w:lang w:val="en-US"/>
        </w:rPr>
        <w:t xml:space="preserve"> </w:t>
      </w:r>
      <w:r>
        <w:t>заданным</w:t>
      </w:r>
      <w:r w:rsidRPr="0066660B">
        <w:rPr>
          <w:lang w:val="en-US"/>
        </w:rPr>
        <w:t xml:space="preserve"> ID&lt;/returns&gt;</w:t>
      </w:r>
      <w:r w:rsidRPr="0066660B">
        <w:rPr>
          <w:lang w:val="en-US"/>
        </w:rPr>
        <w:br/>
        <w:t xml:space="preserve">        public static Player GetPlayerById(int id) {</w:t>
      </w:r>
      <w:r w:rsidRPr="0066660B">
        <w:rPr>
          <w:lang w:val="en-US"/>
        </w:rPr>
        <w:br/>
        <w:t xml:space="preserve">            for (int i = 0; i &lt; players.Count; i++) {</w:t>
      </w:r>
      <w:r w:rsidRPr="0066660B">
        <w:rPr>
          <w:lang w:val="en-US"/>
        </w:rPr>
        <w:br/>
        <w:t xml:space="preserve">                if (players[i].id == id) {</w:t>
      </w:r>
      <w:r w:rsidRPr="0066660B">
        <w:rPr>
          <w:lang w:val="en-US"/>
        </w:rPr>
        <w:br/>
        <w:t xml:space="preserve">                    return players[i];</w:t>
      </w:r>
      <w:r w:rsidRPr="0066660B">
        <w:rPr>
          <w:lang w:val="en-US"/>
        </w:rPr>
        <w:br/>
        <w:t xml:space="preserve">                }</w:t>
      </w:r>
      <w:r w:rsidRPr="0066660B">
        <w:rPr>
          <w:lang w:val="en-US"/>
        </w:rPr>
        <w:br/>
        <w:t xml:space="preserve">    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    return null;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Начисляет</w:t>
      </w:r>
      <w:r w:rsidRPr="0066660B">
        <w:rPr>
          <w:lang w:val="en-US"/>
        </w:rPr>
        <w:t xml:space="preserve"> </w:t>
      </w:r>
      <w:r>
        <w:t>очки</w:t>
      </w:r>
      <w:r w:rsidRPr="0066660B">
        <w:rPr>
          <w:lang w:val="en-US"/>
        </w:rPr>
        <w:t xml:space="preserve"> </w:t>
      </w:r>
      <w:r>
        <w:t>игроку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name="player"&gt;</w:t>
      </w:r>
      <w:r>
        <w:t>Персонаж</w:t>
      </w:r>
      <w:r w:rsidRPr="0066660B">
        <w:rPr>
          <w:lang w:val="en-US"/>
        </w:rPr>
        <w:t xml:space="preserve"> </w:t>
      </w:r>
      <w:r>
        <w:t>игрока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name="score"&gt;</w:t>
      </w:r>
      <w:r>
        <w:t>Количество</w:t>
      </w:r>
      <w:r w:rsidRPr="0066660B">
        <w:rPr>
          <w:lang w:val="en-US"/>
        </w:rPr>
        <w:t xml:space="preserve"> </w:t>
      </w:r>
      <w:r>
        <w:t>очков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public static void AddScoreToPlayer(GameObject player, int score) {</w:t>
      </w:r>
      <w:r w:rsidRPr="0066660B">
        <w:rPr>
          <w:lang w:val="en-US"/>
        </w:rPr>
        <w:br/>
        <w:t xml:space="preserve">            AddScoreToPlayer(player.GetComponent&lt;PlayerStorage&gt;().Player, score);</w:t>
      </w:r>
      <w:r w:rsidRPr="0066660B">
        <w:rPr>
          <w:lang w:val="en-US"/>
        </w:rPr>
        <w:br/>
        <w:t xml:space="preserve">        }        </w:t>
      </w:r>
      <w:r w:rsidRPr="0066660B">
        <w:rPr>
          <w:lang w:val="en-US"/>
        </w:rPr>
        <w:br/>
        <w:t xml:space="preserve">        </w:t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Начисляет</w:t>
      </w:r>
      <w:r w:rsidRPr="0066660B">
        <w:rPr>
          <w:lang w:val="en-US"/>
        </w:rPr>
        <w:t xml:space="preserve"> </w:t>
      </w:r>
      <w:r>
        <w:t>очки</w:t>
      </w:r>
      <w:r w:rsidRPr="0066660B">
        <w:rPr>
          <w:lang w:val="en-US"/>
        </w:rPr>
        <w:t xml:space="preserve"> </w:t>
      </w:r>
      <w:r>
        <w:t>игроку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name="player"&gt;</w:t>
      </w:r>
      <w:r>
        <w:t>Игрок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&lt;param name="score"&gt;</w:t>
      </w:r>
      <w:r>
        <w:t>Количество</w:t>
      </w:r>
      <w:r w:rsidRPr="0066660B">
        <w:rPr>
          <w:lang w:val="en-US"/>
        </w:rPr>
        <w:t xml:space="preserve"> </w:t>
      </w:r>
      <w:r>
        <w:t>очков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public static void AddScoreToPlayer(Player player, int score) {</w:t>
      </w:r>
      <w:r w:rsidRPr="0066660B">
        <w:rPr>
          <w:lang w:val="en-US"/>
        </w:rPr>
        <w:br/>
      </w:r>
      <w:r w:rsidRPr="0066660B">
        <w:rPr>
          <w:lang w:val="en-US"/>
        </w:rPr>
        <w:lastRenderedPageBreak/>
        <w:t xml:space="preserve">            CommandsHandler.gameRoom.RunSimpleCommand(new ChangePlayerScore(player.id, score), MessageFlags.IMPORTANT);</w:t>
      </w:r>
      <w:r w:rsidRPr="0066660B">
        <w:rPr>
          <w:lang w:val="en-US"/>
        </w:rPr>
        <w:br/>
        <w:t xml:space="preserve">        }</w:t>
      </w:r>
      <w:r w:rsidRPr="0066660B">
        <w:rPr>
          <w:lang w:val="en-US"/>
        </w:rPr>
        <w:br/>
      </w:r>
      <w:r w:rsidRPr="0066660B">
        <w:rPr>
          <w:lang w:val="en-US"/>
        </w:rPr>
        <w:br/>
        <w:t xml:space="preserve">        /// &lt;summary&gt;</w:t>
      </w:r>
      <w:r w:rsidRPr="0066660B">
        <w:rPr>
          <w:lang w:val="en-US"/>
        </w:rPr>
        <w:br/>
        <w:t xml:space="preserve">        ///     </w:t>
      </w:r>
      <w:r>
        <w:t>Проверяет</w:t>
      </w:r>
      <w:r w:rsidRPr="0066660B">
        <w:rPr>
          <w:lang w:val="en-US"/>
        </w:rPr>
        <w:t xml:space="preserve">, </w:t>
      </w:r>
      <w:r>
        <w:t>является</w:t>
      </w:r>
      <w:r w:rsidRPr="0066660B">
        <w:rPr>
          <w:lang w:val="en-US"/>
        </w:rPr>
        <w:t xml:space="preserve"> </w:t>
      </w:r>
      <w:r>
        <w:t>ли</w:t>
      </w:r>
      <w:r w:rsidRPr="0066660B">
        <w:rPr>
          <w:lang w:val="en-US"/>
        </w:rPr>
        <w:t xml:space="preserve"> </w:t>
      </w:r>
      <w:r>
        <w:t>данный</w:t>
      </w:r>
      <w:r w:rsidRPr="0066660B">
        <w:rPr>
          <w:lang w:val="en-US"/>
        </w:rPr>
        <w:t xml:space="preserve"> </w:t>
      </w:r>
      <w:r>
        <w:t>игрок</w:t>
      </w:r>
      <w:r w:rsidRPr="0066660B">
        <w:rPr>
          <w:lang w:val="en-US"/>
        </w:rPr>
        <w:t xml:space="preserve"> </w:t>
      </w:r>
      <w:r>
        <w:t>главным</w:t>
      </w:r>
      <w:r w:rsidRPr="0066660B">
        <w:rPr>
          <w:lang w:val="en-US"/>
        </w:rPr>
        <w:br/>
        <w:t xml:space="preserve">        /// &lt;/summary&gt;</w:t>
      </w:r>
      <w:r w:rsidRPr="0066660B">
        <w:rPr>
          <w:lang w:val="en-US"/>
        </w:rPr>
        <w:br/>
        <w:t xml:space="preserve">        /// &lt;param name="player"&gt;</w:t>
      </w:r>
      <w:r>
        <w:t>Игрок</w:t>
      </w:r>
      <w:r w:rsidRPr="0066660B">
        <w:rPr>
          <w:lang w:val="en-US"/>
        </w:rPr>
        <w:t>&lt;/param&gt;</w:t>
      </w:r>
      <w:r w:rsidRPr="0066660B">
        <w:rPr>
          <w:lang w:val="en-US"/>
        </w:rPr>
        <w:br/>
        <w:t xml:space="preserve">        /// &lt;returns&gt;true, </w:t>
      </w:r>
      <w:r>
        <w:t>если</w:t>
      </w:r>
      <w:r w:rsidRPr="0066660B">
        <w:rPr>
          <w:lang w:val="en-US"/>
        </w:rPr>
        <w:t xml:space="preserve"> </w:t>
      </w:r>
      <w:r>
        <w:t>является</w:t>
      </w:r>
      <w:r w:rsidRPr="0066660B">
        <w:rPr>
          <w:lang w:val="en-US"/>
        </w:rPr>
        <w:t xml:space="preserve"> </w:t>
      </w:r>
      <w:r>
        <w:t>главным</w:t>
      </w:r>
      <w:r w:rsidRPr="0066660B">
        <w:rPr>
          <w:lang w:val="en-US"/>
        </w:rPr>
        <w:t xml:space="preserve">. </w:t>
      </w:r>
      <w:r>
        <w:t>Иначе</w:t>
      </w:r>
      <w:r w:rsidRPr="008A7948">
        <w:rPr>
          <w:lang w:val="en-US"/>
        </w:rPr>
        <w:t xml:space="preserve"> false&lt;/returns&gt;</w:t>
      </w:r>
      <w:r w:rsidRPr="008A7948">
        <w:rPr>
          <w:lang w:val="en-US"/>
        </w:rPr>
        <w:br/>
        <w:t xml:space="preserve">        public static bool IsMainPlayer(Player player) {</w:t>
      </w:r>
      <w:r w:rsidRPr="008A7948">
        <w:rPr>
          <w:lang w:val="en-US"/>
        </w:rPr>
        <w:br/>
        <w:t xml:space="preserve">            return PlayersManager.mainPlayer != null &amp;&amp; player.id == PlayersManager.mainPlayer.id;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Сбрасывает</w:t>
      </w:r>
      <w:r w:rsidRPr="008A7948">
        <w:rPr>
          <w:lang w:val="en-US"/>
        </w:rPr>
        <w:t xml:space="preserve"> </w:t>
      </w:r>
      <w:r>
        <w:t>значения</w:t>
      </w:r>
      <w:r w:rsidRPr="008A7948">
        <w:rPr>
          <w:lang w:val="en-US"/>
        </w:rPr>
        <w:t xml:space="preserve"> </w:t>
      </w:r>
      <w:r>
        <w:t>переменных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static void Reset() {</w:t>
      </w:r>
      <w:r w:rsidRPr="008A7948">
        <w:rPr>
          <w:lang w:val="en-US"/>
        </w:rPr>
        <w:br/>
        <w:t xml:space="preserve">            players.Clear();</w:t>
      </w:r>
      <w:r w:rsidRPr="008A7948">
        <w:rPr>
          <w:lang w:val="en-US"/>
        </w:rPr>
        <w:br/>
        <w:t xml:space="preserve">            if (mainPlayer != null) {</w:t>
      </w:r>
      <w:r w:rsidRPr="008A7948">
        <w:rPr>
          <w:lang w:val="en-US"/>
        </w:rPr>
        <w:br/>
        <w:t xml:space="preserve">                mainPlayer.totalScore = 0;</w:t>
      </w:r>
      <w:r w:rsidRPr="008A7948">
        <w:rPr>
          <w:lang w:val="en-US"/>
        </w:rPr>
        <w:br/>
        <w:t xml:space="preserve">                players.Add(mainPlayer);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</w:p>
    <w:p w14:paraId="2C74EAFF" w14:textId="77777777" w:rsidR="00A5794D" w:rsidRPr="008A7948" w:rsidRDefault="00A5794D" w:rsidP="00A5794D">
      <w:pPr>
        <w:rPr>
          <w:lang w:val="en-US"/>
        </w:rPr>
      </w:pPr>
    </w:p>
    <w:p w14:paraId="1C6807C3" w14:textId="77777777" w:rsidR="00A5794D" w:rsidRDefault="00A5794D" w:rsidP="00A5794D">
      <w:pPr>
        <w:pStyle w:val="2"/>
      </w:pPr>
      <w:bookmarkStart w:id="142" w:name="_Toc40977980"/>
      <w:bookmarkStart w:id="143" w:name="_Toc41217790"/>
      <w:r>
        <w:t>PlayerStorage.cs</w:t>
      </w:r>
      <w:bookmarkEnd w:id="142"/>
      <w:bookmarkEnd w:id="143"/>
    </w:p>
    <w:p w14:paraId="5DFE967C" w14:textId="77777777" w:rsidR="00A5794D" w:rsidRDefault="00A5794D" w:rsidP="00A5794D">
      <w:pPr>
        <w:pStyle w:val="Code"/>
      </w:pPr>
      <w:r>
        <w:t>﻿using TMPro;</w:t>
      </w:r>
      <w:r>
        <w:br/>
        <w:t>using UnityEngine;</w:t>
      </w:r>
      <w:r>
        <w:br/>
      </w:r>
      <w:r>
        <w:br/>
        <w:t>namespace GameMode {</w:t>
      </w:r>
      <w:r>
        <w:br/>
        <w:t xml:space="preserve">    /// &lt;summary&gt;</w:t>
      </w:r>
      <w:r>
        <w:br/>
        <w:t xml:space="preserve">    ///     Компонента для хранения ссылки игрока внутри персонажа, которым он управляет</w:t>
      </w:r>
      <w:r>
        <w:br/>
        <w:t xml:space="preserve">    /// &lt;/summary&gt;</w:t>
      </w:r>
      <w:r>
        <w:br/>
        <w:t xml:space="preserve">    public class PlayerStorage : MonoBehaviour {</w:t>
      </w:r>
      <w:r>
        <w:br/>
        <w:t xml:space="preserve">        /// &lt;summary&gt;</w:t>
      </w:r>
      <w:r>
        <w:br/>
        <w:t xml:space="preserve">        ///     Переменная для хранения ссылки на игрока</w:t>
      </w:r>
      <w:r>
        <w:br/>
        <w:t xml:space="preserve">        /// &lt;/summary&gt;</w:t>
      </w:r>
      <w:r>
        <w:br/>
        <w:t xml:space="preserve">        private Player _player;</w:t>
      </w:r>
      <w:r>
        <w:br/>
      </w:r>
      <w:r>
        <w:br/>
        <w:t xml:space="preserve">        /// &lt;summary&gt;</w:t>
      </w:r>
      <w:r>
        <w:br/>
        <w:t xml:space="preserve">        ///     Панель, на которой должно отображаться имя игрока</w:t>
      </w:r>
      <w:r>
        <w:br/>
        <w:t xml:space="preserve">        /// &lt;/summary&gt;</w:t>
      </w:r>
      <w:r>
        <w:br/>
        <w:t xml:space="preserve">        public TextMeshProUGUI namePanel;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Ссылка на игрока</w:t>
      </w:r>
      <w:r>
        <w:br/>
      </w:r>
      <w:r>
        <w:lastRenderedPageBreak/>
        <w:t xml:space="preserve">        /// &lt;/summary&gt;</w:t>
      </w:r>
      <w:r>
        <w:br/>
        <w:t xml:space="preserve">        public Player Player {</w:t>
      </w:r>
      <w:r>
        <w:br/>
        <w:t xml:space="preserve">            get =&gt; _player;</w:t>
      </w:r>
      <w:r>
        <w:br/>
        <w:t xml:space="preserve">            set {</w:t>
      </w:r>
      <w:r>
        <w:br/>
        <w:t xml:space="preserve">                _player = value;</w:t>
      </w:r>
      <w:r>
        <w:br/>
        <w:t xml:space="preserve">                if (_player.id == PlayersManager.mainPlayer.id) {</w:t>
      </w:r>
      <w:r>
        <w:br/>
        <w:t xml:space="preserve">                    namePanel.text = $"&lt;color=green&gt;{_player.name}&lt;/color&gt;";</w:t>
      </w:r>
      <w:r>
        <w:br/>
        <w:t xml:space="preserve">                } else {</w:t>
      </w:r>
      <w:r>
        <w:br/>
        <w:t xml:space="preserve">                    namePanel.text = $"&lt;color=red&gt;{_player.name}&lt;/color&gt;";</w:t>
      </w:r>
      <w:r>
        <w:br/>
        <w:t xml:space="preserve">                }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0ADFFA4D" w14:textId="77777777" w:rsidR="00A5794D" w:rsidRDefault="00A5794D" w:rsidP="00A5794D"/>
    <w:p w14:paraId="4D921AFD" w14:textId="77777777" w:rsidR="00A5794D" w:rsidRDefault="00A5794D" w:rsidP="00A5794D">
      <w:pPr>
        <w:pStyle w:val="2"/>
      </w:pPr>
      <w:bookmarkStart w:id="144" w:name="_Toc40977981"/>
      <w:bookmarkStart w:id="145" w:name="_Toc41217791"/>
      <w:r>
        <w:t>Bomb.cs</w:t>
      </w:r>
      <w:bookmarkEnd w:id="144"/>
      <w:bookmarkEnd w:id="145"/>
    </w:p>
    <w:p w14:paraId="79222C88" w14:textId="77777777" w:rsidR="00A5794D" w:rsidRPr="008A7948" w:rsidRDefault="00A5794D" w:rsidP="00A5794D">
      <w:pPr>
        <w:pStyle w:val="Code"/>
        <w:rPr>
          <w:lang w:val="en-US"/>
        </w:rPr>
      </w:pPr>
      <w:r>
        <w:t>﻿</w:t>
      </w:r>
      <w:r w:rsidRPr="008A7948">
        <w:rPr>
          <w:lang w:val="en-US"/>
        </w:rPr>
        <w:t>using System;</w:t>
      </w:r>
      <w:r w:rsidRPr="008A7948">
        <w:rPr>
          <w:lang w:val="en-US"/>
        </w:rPr>
        <w:br/>
        <w:t>using System.Collections.Generic;</w:t>
      </w:r>
      <w:r w:rsidRPr="008A7948">
        <w:rPr>
          <w:lang w:val="en-US"/>
        </w:rPr>
        <w:br/>
        <w:t>using Character.HP;</w:t>
      </w:r>
      <w:r w:rsidRPr="008A7948">
        <w:rPr>
          <w:lang w:val="en-US"/>
        </w:rPr>
        <w:br/>
        <w:t>using CommandsSystem.Commands;</w:t>
      </w:r>
      <w:r w:rsidRPr="008A7948">
        <w:rPr>
          <w:lang w:val="en-US"/>
        </w:rPr>
        <w:br/>
        <w:t>using Networking;</w:t>
      </w:r>
      <w:r w:rsidRPr="008A7948">
        <w:rPr>
          <w:lang w:val="en-US"/>
        </w:rPr>
        <w:br/>
        <w:t>using RotaryHeart.Lib.PhysicsExtension;</w:t>
      </w:r>
      <w:r w:rsidRPr="008A7948">
        <w:rPr>
          <w:lang w:val="en-US"/>
        </w:rPr>
        <w:br/>
        <w:t>using UnityEngine;</w:t>
      </w:r>
      <w:r w:rsidRPr="008A7948">
        <w:rPr>
          <w:lang w:val="en-US"/>
        </w:rPr>
        <w:br/>
        <w:t>using UnityEngine.Jobs;</w:t>
      </w:r>
      <w:r w:rsidRPr="008A7948">
        <w:rPr>
          <w:lang w:val="en-US"/>
        </w:rPr>
        <w:br/>
        <w:t>using Object = System.Object;</w:t>
      </w:r>
      <w:r w:rsidRPr="008A7948">
        <w:rPr>
          <w:lang w:val="en-US"/>
        </w:rPr>
        <w:br/>
      </w:r>
      <w:r w:rsidRPr="008A7948">
        <w:rPr>
          <w:lang w:val="en-US"/>
        </w:rPr>
        <w:br/>
        <w:t>namespace GameMechanics {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Класс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бобмы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class Bomb : MonoBehaviour {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Урон</w:t>
      </w:r>
      <w:r w:rsidRPr="008A7948">
        <w:rPr>
          <w:lang w:val="en-US"/>
        </w:rPr>
        <w:t xml:space="preserve"> </w:t>
      </w:r>
      <w:r>
        <w:t>от</w:t>
      </w:r>
      <w:r w:rsidRPr="008A7948">
        <w:rPr>
          <w:lang w:val="en-US"/>
        </w:rPr>
        <w:t xml:space="preserve"> </w:t>
      </w:r>
      <w:r>
        <w:t>попадания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float damage;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Сила</w:t>
      </w:r>
      <w:r w:rsidRPr="008A7948">
        <w:rPr>
          <w:lang w:val="en-US"/>
        </w:rPr>
        <w:t xml:space="preserve"> </w:t>
      </w:r>
      <w:r>
        <w:t>взрыва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float explosionForce = 400;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Сфера</w:t>
      </w:r>
      <w:r w:rsidRPr="008A7948">
        <w:rPr>
          <w:lang w:val="en-US"/>
        </w:rPr>
        <w:t xml:space="preserve">, </w:t>
      </w:r>
      <w:r>
        <w:t>внутри</w:t>
      </w:r>
      <w:r w:rsidRPr="008A7948">
        <w:rPr>
          <w:lang w:val="en-US"/>
        </w:rPr>
        <w:t xml:space="preserve"> </w:t>
      </w:r>
      <w:r>
        <w:t>которой</w:t>
      </w:r>
      <w:r w:rsidRPr="008A7948">
        <w:rPr>
          <w:lang w:val="en-US"/>
        </w:rPr>
        <w:t xml:space="preserve"> </w:t>
      </w:r>
      <w:r>
        <w:t>взрывается</w:t>
      </w:r>
      <w:r w:rsidRPr="008A7948">
        <w:rPr>
          <w:lang w:val="en-US"/>
        </w:rPr>
        <w:t xml:space="preserve"> </w:t>
      </w:r>
      <w:r>
        <w:t>бобма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SphereCollider area;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Должна</w:t>
      </w:r>
      <w:r w:rsidRPr="008A7948">
        <w:rPr>
          <w:lang w:val="en-US"/>
        </w:rPr>
        <w:t xml:space="preserve"> </w:t>
      </w:r>
      <w:r>
        <w:t>ли</w:t>
      </w:r>
      <w:r w:rsidRPr="008A7948">
        <w:rPr>
          <w:lang w:val="en-US"/>
        </w:rPr>
        <w:t xml:space="preserve"> </w:t>
      </w:r>
      <w:r>
        <w:t>бомба</w:t>
      </w:r>
      <w:r w:rsidRPr="008A7948">
        <w:rPr>
          <w:lang w:val="en-US"/>
        </w:rPr>
        <w:t xml:space="preserve"> </w:t>
      </w:r>
      <w:r>
        <w:t>наносить</w:t>
      </w:r>
      <w:r w:rsidRPr="008A7948">
        <w:rPr>
          <w:lang w:val="en-US"/>
        </w:rPr>
        <w:t xml:space="preserve"> </w:t>
      </w:r>
      <w:r>
        <w:t>урон</w:t>
      </w:r>
      <w:r w:rsidRPr="008A7948">
        <w:rPr>
          <w:lang w:val="en-US"/>
        </w:rPr>
        <w:t xml:space="preserve"> </w:t>
      </w:r>
      <w:r>
        <w:t>игроку</w:t>
      </w:r>
      <w:r w:rsidRPr="008A7948">
        <w:rPr>
          <w:lang w:val="en-US"/>
        </w:rPr>
        <w:t xml:space="preserve">, </w:t>
      </w:r>
      <w:r>
        <w:t>который</w:t>
      </w:r>
      <w:r w:rsidRPr="008A7948">
        <w:rPr>
          <w:lang w:val="en-US"/>
        </w:rPr>
        <w:t xml:space="preserve"> </w:t>
      </w:r>
      <w:r>
        <w:t>её</w:t>
      </w:r>
      <w:r w:rsidRPr="008A7948">
        <w:rPr>
          <w:lang w:val="en-US"/>
        </w:rPr>
        <w:t xml:space="preserve"> </w:t>
      </w:r>
      <w:r>
        <w:t>создал</w:t>
      </w:r>
      <w:r w:rsidRPr="008A7948">
        <w:rPr>
          <w:lang w:val="en-US"/>
        </w:rPr>
        <w:t xml:space="preserve"> (false, </w:t>
      </w:r>
      <w:r>
        <w:t>если</w:t>
      </w:r>
      <w:r w:rsidRPr="008A7948">
        <w:rPr>
          <w:lang w:val="en-US"/>
        </w:rPr>
        <w:t xml:space="preserve"> </w:t>
      </w:r>
      <w:r>
        <w:t>должна</w:t>
      </w:r>
      <w:r w:rsidRPr="008A7948">
        <w:rPr>
          <w:lang w:val="en-US"/>
        </w:rPr>
        <w:t>)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bool noDamageToCreator = false;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Радиус</w:t>
      </w:r>
      <w:r w:rsidRPr="008A7948">
        <w:rPr>
          <w:lang w:val="en-US"/>
        </w:rPr>
        <w:t xml:space="preserve"> </w:t>
      </w:r>
      <w:r>
        <w:t>взрыва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[NonSerialized]</w:t>
      </w:r>
      <w:r w:rsidRPr="008A7948">
        <w:rPr>
          <w:lang w:val="en-US"/>
        </w:rPr>
        <w:br/>
        <w:t xml:space="preserve">        public float radius;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Инициализирует</w:t>
      </w:r>
      <w:r w:rsidRPr="008A7948">
        <w:rPr>
          <w:lang w:val="en-US"/>
        </w:rPr>
        <w:t xml:space="preserve"> </w:t>
      </w:r>
      <w:r>
        <w:t>переменные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void Start() {</w:t>
      </w:r>
      <w:r w:rsidRPr="008A7948">
        <w:rPr>
          <w:lang w:val="en-US"/>
        </w:rPr>
        <w:br/>
        <w:t xml:space="preserve">            radius = transform.lossyScale.x * area.radius;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Синхронно</w:t>
      </w:r>
      <w:r w:rsidRPr="008A7948">
        <w:rPr>
          <w:lang w:val="en-US"/>
        </w:rPr>
        <w:t xml:space="preserve"> </w:t>
      </w:r>
      <w:r>
        <w:t>взрывает</w:t>
      </w:r>
      <w:r w:rsidRPr="008A7948">
        <w:rPr>
          <w:lang w:val="en-US"/>
        </w:rPr>
        <w:t xml:space="preserve"> </w:t>
      </w:r>
      <w:r>
        <w:t>бомбу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void Explode() {</w:t>
      </w:r>
      <w:r w:rsidRPr="008A7948">
        <w:rPr>
          <w:lang w:val="en-US"/>
        </w:rPr>
        <w:br/>
        <w:t xml:space="preserve">            int id = ObjectID.GetID(gameObject);</w:t>
      </w:r>
      <w:r w:rsidRPr="008A7948">
        <w:rPr>
          <w:lang w:val="en-US"/>
        </w:rPr>
        <w:br/>
        <w:t xml:space="preserve">            CommandsHandler.gameModeRoom.RunUniqCommand(new ExplodeBombCommand(id), UniqCodes.EXPLODE_BOMB, id, MessageFlags.IMPORTANT);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Взрывает</w:t>
      </w:r>
      <w:r w:rsidRPr="008A7948">
        <w:rPr>
          <w:lang w:val="en-US"/>
        </w:rPr>
        <w:t xml:space="preserve"> </w:t>
      </w:r>
      <w:r>
        <w:t>бомбу</w:t>
      </w:r>
      <w:r w:rsidRPr="008A7948">
        <w:rPr>
          <w:lang w:val="en-US"/>
        </w:rPr>
        <w:t xml:space="preserve"> </w:t>
      </w:r>
      <w:r>
        <w:t>локально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void RealExplode() {</w:t>
      </w:r>
      <w:r w:rsidRPr="008A7948">
        <w:rPr>
          <w:lang w:val="en-US"/>
        </w:rPr>
        <w:br/>
        <w:t xml:space="preserve">            var creatorId = ObjectID.GetCreator(gameObject);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// Physics.OverlapSphere(transform.position, radius);</w:t>
      </w:r>
      <w:r w:rsidRPr="008A7948">
        <w:rPr>
          <w:lang w:val="en-US"/>
        </w:rPr>
        <w:br/>
        <w:t xml:space="preserve">           var colliders = RotaryHeart.Lib.PhysicsExtension.Physics.OverlapSphere(transform.position, radius, PreviewCondition.Both, 2,</w:t>
      </w:r>
      <w:r w:rsidRPr="008A7948">
        <w:rPr>
          <w:lang w:val="en-US"/>
        </w:rPr>
        <w:br/>
        <w:t xml:space="preserve">               Color.red, Color.green);</w:t>
      </w:r>
      <w:r w:rsidRPr="008A7948">
        <w:rPr>
          <w:lang w:val="en-US"/>
        </w:rPr>
        <w:br/>
        <w:t xml:space="preserve">           HashSet&lt;HPController&gt; gameObjects = new HashSet&lt;HPController&gt;();</w:t>
      </w:r>
      <w:r w:rsidRPr="008A7948">
        <w:rPr>
          <w:lang w:val="en-US"/>
        </w:rPr>
        <w:br/>
        <w:t xml:space="preserve">           foreach (var collider in colliders) {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if (ObjectID.TryGetID(collider.gameObject, out var iid)) {</w:t>
      </w:r>
      <w:r w:rsidRPr="008A7948">
        <w:rPr>
          <w:lang w:val="en-US"/>
        </w:rPr>
        <w:br/>
        <w:t xml:space="preserve">                   Vector3 force = collider.transform.position - transform.position;</w:t>
      </w:r>
      <w:r w:rsidRPr="008A7948">
        <w:rPr>
          <w:lang w:val="en-US"/>
        </w:rPr>
        <w:br/>
        <w:t xml:space="preserve">                   float len = force.magnitude;</w:t>
      </w:r>
      <w:r w:rsidRPr="008A7948">
        <w:rPr>
          <w:lang w:val="en-US"/>
        </w:rPr>
        <w:br/>
        <w:t xml:space="preserve">                   force = force.normalized * explosionForce / Mathf.Sqrt(len);</w:t>
      </w:r>
      <w:r w:rsidRPr="008A7948">
        <w:rPr>
          <w:lang w:val="en-US"/>
        </w:rPr>
        <w:br/>
        <w:t xml:space="preserve">                   CommandsHandler.gameModeRoom.RunSimpleCommand(new ApplyForceCommand(iid, force ), MessageFlags.NONE);</w:t>
      </w:r>
      <w:r w:rsidRPr="008A7948">
        <w:rPr>
          <w:lang w:val="en-US"/>
        </w:rPr>
        <w:br/>
        <w:t xml:space="preserve">               }</w:t>
      </w:r>
      <w:r w:rsidRPr="008A7948">
        <w:rPr>
          <w:lang w:val="en-US"/>
        </w:rPr>
        <w:br/>
        <w:t xml:space="preserve">               </w:t>
      </w:r>
      <w:r w:rsidRPr="008A7948">
        <w:rPr>
          <w:lang w:val="en-US"/>
        </w:rPr>
        <w:br/>
        <w:t xml:space="preserve">               var hp = collider.GetComponent&lt;HPController&gt;();</w:t>
      </w:r>
      <w:r w:rsidRPr="008A7948">
        <w:rPr>
          <w:lang w:val="en-US"/>
        </w:rPr>
        <w:br/>
        <w:t xml:space="preserve">               if (hp == null) continue;</w:t>
      </w:r>
      <w:r w:rsidRPr="008A7948">
        <w:rPr>
          <w:lang w:val="en-US"/>
        </w:rPr>
        <w:br/>
        <w:t xml:space="preserve">               int hpid = ObjectID.GetID(hp.gameObject);</w:t>
      </w:r>
      <w:r w:rsidRPr="008A7948">
        <w:rPr>
          <w:lang w:val="en-US"/>
        </w:rPr>
        <w:br/>
        <w:t xml:space="preserve">               if (ObjectID.IsOwned(hpid)) {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           if (noDamageToCreator &amp;&amp; (hpid == creatorId ||</w:t>
      </w:r>
      <w:r w:rsidRPr="008A7948">
        <w:rPr>
          <w:lang w:val="en-US"/>
        </w:rPr>
        <w:br/>
        <w:t xml:space="preserve">                                             ObjectID.TryGetCreator(hpid, out var hpCreator) &amp;&amp; hpCreator == creatorId))</w:t>
      </w:r>
      <w:r w:rsidRPr="008A7948">
        <w:rPr>
          <w:lang w:val="en-US"/>
        </w:rPr>
        <w:br/>
        <w:t xml:space="preserve">                       continue;</w:t>
      </w:r>
      <w:r w:rsidRPr="008A7948">
        <w:rPr>
          <w:lang w:val="en-US"/>
        </w:rPr>
        <w:br/>
        <w:t xml:space="preserve">                   gameObjects.Add(hp);</w:t>
      </w:r>
      <w:r w:rsidRPr="008A7948">
        <w:rPr>
          <w:lang w:val="en-US"/>
        </w:rPr>
        <w:br/>
        <w:t xml:space="preserve">               }</w:t>
      </w:r>
      <w:r w:rsidRPr="008A7948">
        <w:rPr>
          <w:lang w:val="en-US"/>
        </w:rPr>
        <w:br/>
        <w:t xml:space="preserve">   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foreach (var hp in gameObjects) {</w:t>
      </w:r>
      <w:r w:rsidRPr="008A7948">
        <w:rPr>
          <w:lang w:val="en-US"/>
        </w:rPr>
        <w:br/>
        <w:t xml:space="preserve">               </w:t>
      </w:r>
      <w:r w:rsidRPr="008A7948">
        <w:rPr>
          <w:lang w:val="en-US"/>
        </w:rPr>
        <w:br/>
        <w:t xml:space="preserve">               hp.TakeDamage(damage, DamageSource.Bomb(), true);</w:t>
      </w:r>
      <w:r w:rsidRPr="008A7948">
        <w:rPr>
          <w:lang w:val="en-US"/>
        </w:rPr>
        <w:br/>
        <w:t xml:space="preserve">           }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</w:p>
    <w:p w14:paraId="2F134855" w14:textId="77777777" w:rsidR="00A5794D" w:rsidRPr="008A7948" w:rsidRDefault="00A5794D" w:rsidP="00A5794D">
      <w:pPr>
        <w:rPr>
          <w:lang w:val="en-US"/>
        </w:rPr>
      </w:pPr>
    </w:p>
    <w:p w14:paraId="11CAA026" w14:textId="77777777" w:rsidR="00A5794D" w:rsidRPr="008A7948" w:rsidRDefault="00A5794D" w:rsidP="00A5794D">
      <w:pPr>
        <w:pStyle w:val="2"/>
        <w:rPr>
          <w:lang w:val="en-US"/>
        </w:rPr>
      </w:pPr>
      <w:bookmarkStart w:id="146" w:name="_Toc40977982"/>
      <w:bookmarkStart w:id="147" w:name="_Toc41217792"/>
      <w:r w:rsidRPr="008A7948">
        <w:rPr>
          <w:lang w:val="en-US"/>
        </w:rPr>
        <w:t>BombOnCollisionExploder.cs</w:t>
      </w:r>
      <w:bookmarkEnd w:id="146"/>
      <w:bookmarkEnd w:id="147"/>
    </w:p>
    <w:p w14:paraId="256E9F48" w14:textId="77777777" w:rsidR="00A5794D" w:rsidRPr="008A7948" w:rsidRDefault="00A5794D" w:rsidP="00A5794D">
      <w:pPr>
        <w:pStyle w:val="Code"/>
        <w:rPr>
          <w:lang w:val="en-US"/>
        </w:rPr>
      </w:pPr>
      <w:r>
        <w:t>﻿</w:t>
      </w:r>
      <w:r w:rsidRPr="008A7948">
        <w:rPr>
          <w:lang w:val="en-US"/>
        </w:rPr>
        <w:t>using System;</w:t>
      </w:r>
      <w:r w:rsidRPr="008A7948">
        <w:rPr>
          <w:lang w:val="en-US"/>
        </w:rPr>
        <w:br/>
        <w:t>using UnityEngine;</w:t>
      </w:r>
      <w:r w:rsidRPr="008A7948">
        <w:rPr>
          <w:lang w:val="en-US"/>
        </w:rPr>
        <w:br/>
      </w:r>
      <w:r w:rsidRPr="008A7948">
        <w:rPr>
          <w:lang w:val="en-US"/>
        </w:rPr>
        <w:br/>
        <w:t>namespace GameMechanics {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Компонента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взрыва</w:t>
      </w:r>
      <w:r w:rsidRPr="008A7948">
        <w:rPr>
          <w:lang w:val="en-US"/>
        </w:rPr>
        <w:t xml:space="preserve"> </w:t>
      </w:r>
      <w:r>
        <w:t>бомбы</w:t>
      </w:r>
      <w:r w:rsidRPr="008A7948">
        <w:rPr>
          <w:lang w:val="en-US"/>
        </w:rPr>
        <w:t xml:space="preserve"> </w:t>
      </w:r>
      <w:r>
        <w:t>при</w:t>
      </w:r>
      <w:r w:rsidRPr="008A7948">
        <w:rPr>
          <w:lang w:val="en-US"/>
        </w:rPr>
        <w:t xml:space="preserve"> </w:t>
      </w:r>
      <w:r>
        <w:t>столкновении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объектом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[RequireComponent(typeof(Bomb))]</w:t>
      </w:r>
      <w:r w:rsidRPr="008A7948">
        <w:rPr>
          <w:lang w:val="en-US"/>
        </w:rPr>
        <w:br/>
        <w:t xml:space="preserve">    public class BombOnCollisionExploder : MonoBehaviour {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Настраивает</w:t>
      </w:r>
      <w:r w:rsidRPr="008A7948">
        <w:rPr>
          <w:lang w:val="en-US"/>
        </w:rPr>
        <w:t xml:space="preserve"> </w:t>
      </w:r>
      <w:r>
        <w:t>физику</w:t>
      </w:r>
      <w:r w:rsidRPr="008A7948">
        <w:rPr>
          <w:lang w:val="en-US"/>
        </w:rPr>
        <w:t xml:space="preserve">, </w:t>
      </w:r>
      <w:r>
        <w:t>чтобы</w:t>
      </w:r>
      <w:r w:rsidRPr="008A7948">
        <w:rPr>
          <w:lang w:val="en-US"/>
        </w:rPr>
        <w:t xml:space="preserve"> </w:t>
      </w:r>
      <w:r>
        <w:t>бомба</w:t>
      </w:r>
      <w:r w:rsidRPr="008A7948">
        <w:rPr>
          <w:lang w:val="en-US"/>
        </w:rPr>
        <w:t xml:space="preserve"> </w:t>
      </w:r>
      <w:r>
        <w:t>не</w:t>
      </w:r>
      <w:r w:rsidRPr="008A7948">
        <w:rPr>
          <w:lang w:val="en-US"/>
        </w:rPr>
        <w:t xml:space="preserve"> </w:t>
      </w:r>
      <w:r>
        <w:t>сталкивалась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персонажем</w:t>
      </w:r>
      <w:r w:rsidRPr="008A7948">
        <w:rPr>
          <w:lang w:val="en-US"/>
        </w:rPr>
        <w:t xml:space="preserve">, </w:t>
      </w:r>
      <w:r>
        <w:t>создавшем</w:t>
      </w:r>
      <w:r w:rsidRPr="008A7948">
        <w:rPr>
          <w:lang w:val="en-US"/>
        </w:rPr>
        <w:t xml:space="preserve"> </w:t>
      </w:r>
      <w:r>
        <w:t>её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void Start() {</w:t>
      </w:r>
      <w:r w:rsidRPr="008A7948">
        <w:rPr>
          <w:lang w:val="en-US"/>
        </w:rPr>
        <w:br/>
        <w:t xml:space="preserve">            var creator = ObjectID.GetCreator(gameObject);</w:t>
      </w:r>
      <w:r w:rsidRPr="008A7948">
        <w:rPr>
          <w:lang w:val="en-US"/>
        </w:rPr>
        <w:br/>
        <w:t xml:space="preserve">            if (creator != 0) {</w:t>
      </w:r>
      <w:r w:rsidRPr="008A7948">
        <w:rPr>
          <w:lang w:val="en-US"/>
        </w:rPr>
        <w:br/>
        <w:t xml:space="preserve">                // to prevent lags dont collide with player</w:t>
      </w:r>
      <w:r w:rsidRPr="008A7948">
        <w:rPr>
          <w:lang w:val="en-US"/>
        </w:rPr>
        <w:br/>
        <w:t xml:space="preserve">                foreach (var col1 in GetComponents&lt;Collider&gt;()) {</w:t>
      </w:r>
      <w:r w:rsidRPr="008A7948">
        <w:rPr>
          <w:lang w:val="en-US"/>
        </w:rPr>
        <w:br/>
        <w:t xml:space="preserve">                    foreach (var col2 in ObjectID.GetObject(creator).GetComponents&lt;Collider&gt;()) {</w:t>
      </w:r>
      <w:r w:rsidRPr="008A7948">
        <w:rPr>
          <w:lang w:val="en-US"/>
        </w:rPr>
        <w:br/>
        <w:t xml:space="preserve">                        Physics.IgnoreCollision(col1, col2);</w:t>
      </w:r>
      <w:r w:rsidRPr="008A7948">
        <w:rPr>
          <w:lang w:val="en-US"/>
        </w:rPr>
        <w:br/>
        <w:t xml:space="preserve">                    }</w:t>
      </w:r>
      <w:r w:rsidRPr="008A7948">
        <w:rPr>
          <w:lang w:val="en-US"/>
        </w:rPr>
        <w:br/>
        <w:t xml:space="preserve">                }</w:t>
      </w:r>
      <w:r w:rsidRPr="008A7948">
        <w:rPr>
          <w:lang w:val="en-US"/>
        </w:rPr>
        <w:br/>
        <w:t xml:space="preserve">                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Взрывает</w:t>
      </w:r>
      <w:r w:rsidRPr="008A7948">
        <w:rPr>
          <w:lang w:val="en-US"/>
        </w:rPr>
        <w:t xml:space="preserve"> </w:t>
      </w:r>
      <w:r>
        <w:t>бомбу</w:t>
      </w:r>
      <w:r w:rsidRPr="008A7948">
        <w:rPr>
          <w:lang w:val="en-US"/>
        </w:rPr>
        <w:t xml:space="preserve">. </w:t>
      </w:r>
      <w:r>
        <w:t>Автоматически</w:t>
      </w:r>
      <w:r w:rsidRPr="008A7948">
        <w:rPr>
          <w:lang w:val="en-US"/>
        </w:rPr>
        <w:t xml:space="preserve"> </w:t>
      </w:r>
      <w:r>
        <w:t>вызывается</w:t>
      </w:r>
      <w:r w:rsidRPr="008A7948">
        <w:rPr>
          <w:lang w:val="en-US"/>
        </w:rPr>
        <w:t xml:space="preserve"> Unity </w:t>
      </w:r>
      <w:r>
        <w:t>при</w:t>
      </w:r>
      <w:r w:rsidRPr="008A7948">
        <w:rPr>
          <w:lang w:val="en-US"/>
        </w:rPr>
        <w:t xml:space="preserve"> </w:t>
      </w:r>
      <w:r>
        <w:t>столкновении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другим</w:t>
      </w:r>
      <w:r w:rsidRPr="008A7948">
        <w:rPr>
          <w:lang w:val="en-US"/>
        </w:rPr>
        <w:t xml:space="preserve"> </w:t>
      </w:r>
      <w:r>
        <w:t>объектом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/// &lt;param name="other"&gt;</w:t>
      </w:r>
      <w:r>
        <w:t>Информация</w:t>
      </w:r>
      <w:r w:rsidRPr="008A7948">
        <w:rPr>
          <w:lang w:val="en-US"/>
        </w:rPr>
        <w:t xml:space="preserve"> </w:t>
      </w:r>
      <w:r>
        <w:t>о</w:t>
      </w:r>
      <w:r w:rsidRPr="008A7948">
        <w:rPr>
          <w:lang w:val="en-US"/>
        </w:rPr>
        <w:t xml:space="preserve"> </w:t>
      </w:r>
      <w:r>
        <w:t>столкновении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public void OnCollisionEnter(Collision other) {</w:t>
      </w:r>
      <w:r w:rsidRPr="008A7948">
        <w:rPr>
          <w:lang w:val="en-US"/>
        </w:rPr>
        <w:br/>
        <w:t xml:space="preserve">            GetComponent&lt;Bomb&gt;().Explode();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</w:p>
    <w:p w14:paraId="1FE15FF4" w14:textId="77777777" w:rsidR="00A5794D" w:rsidRPr="008A7948" w:rsidRDefault="00A5794D" w:rsidP="00A5794D">
      <w:pPr>
        <w:rPr>
          <w:lang w:val="en-US"/>
        </w:rPr>
      </w:pPr>
    </w:p>
    <w:p w14:paraId="242AE278" w14:textId="77777777" w:rsidR="00A5794D" w:rsidRPr="008A7948" w:rsidRDefault="00A5794D" w:rsidP="00A5794D">
      <w:pPr>
        <w:pStyle w:val="2"/>
        <w:rPr>
          <w:lang w:val="en-US"/>
        </w:rPr>
      </w:pPr>
      <w:bookmarkStart w:id="148" w:name="_Toc40977983"/>
      <w:bookmarkStart w:id="149" w:name="_Toc41217793"/>
      <w:r w:rsidRPr="008A7948">
        <w:rPr>
          <w:lang w:val="en-US"/>
        </w:rPr>
        <w:t>BombTriggerHPExploder.cs</w:t>
      </w:r>
      <w:bookmarkEnd w:id="148"/>
      <w:bookmarkEnd w:id="149"/>
    </w:p>
    <w:p w14:paraId="1C3ECC5E" w14:textId="77777777" w:rsidR="00A5794D" w:rsidRPr="00A5794D" w:rsidRDefault="00A5794D" w:rsidP="00A5794D">
      <w:pPr>
        <w:pStyle w:val="Code"/>
      </w:pPr>
      <w:r>
        <w:t>﻿</w:t>
      </w:r>
      <w:r w:rsidRPr="008A7948">
        <w:rPr>
          <w:lang w:val="en-US"/>
        </w:rPr>
        <w:t>using</w:t>
      </w:r>
      <w:r w:rsidRPr="001219A2">
        <w:t xml:space="preserve"> </w:t>
      </w:r>
      <w:r w:rsidRPr="008A7948">
        <w:rPr>
          <w:lang w:val="en-US"/>
        </w:rPr>
        <w:t>System</w:t>
      </w:r>
      <w:r w:rsidRPr="001219A2">
        <w:t>;</w:t>
      </w:r>
      <w:r w:rsidRPr="001219A2">
        <w:br/>
      </w:r>
      <w:r w:rsidRPr="008A7948">
        <w:rPr>
          <w:lang w:val="en-US"/>
        </w:rPr>
        <w:t>using</w:t>
      </w:r>
      <w:r w:rsidRPr="001219A2">
        <w:t xml:space="preserve"> </w:t>
      </w:r>
      <w:r w:rsidRPr="008A7948">
        <w:rPr>
          <w:lang w:val="en-US"/>
        </w:rPr>
        <w:t>Cha</w:t>
      </w:r>
      <w:r w:rsidRPr="007821BA">
        <w:rPr>
          <w:lang w:val="en-US"/>
        </w:rPr>
        <w:t>racter</w:t>
      </w:r>
      <w:r w:rsidRPr="00A5794D">
        <w:t>.</w:t>
      </w:r>
      <w:r w:rsidRPr="007821BA">
        <w:rPr>
          <w:lang w:val="en-US"/>
        </w:rPr>
        <w:t>HP</w:t>
      </w:r>
      <w:r w:rsidRPr="00A5794D">
        <w:t>;</w:t>
      </w:r>
      <w:r w:rsidRPr="00A5794D">
        <w:br/>
      </w:r>
      <w:r w:rsidRPr="007821BA">
        <w:rPr>
          <w:lang w:val="en-US"/>
        </w:rPr>
        <w:t>using</w:t>
      </w:r>
      <w:r w:rsidRPr="00A5794D">
        <w:t xml:space="preserve"> </w:t>
      </w:r>
      <w:r w:rsidRPr="007821BA">
        <w:rPr>
          <w:lang w:val="en-US"/>
        </w:rPr>
        <w:t>UnityEngine</w:t>
      </w:r>
      <w:r w:rsidRPr="00A5794D">
        <w:t>;</w:t>
      </w:r>
      <w:r w:rsidRPr="00A5794D">
        <w:br/>
      </w:r>
      <w:r w:rsidRPr="00A5794D">
        <w:br/>
      </w:r>
      <w:r w:rsidRPr="007821BA">
        <w:rPr>
          <w:lang w:val="en-US"/>
        </w:rPr>
        <w:t>namespace</w:t>
      </w:r>
      <w:r w:rsidRPr="00A5794D">
        <w:t xml:space="preserve"> </w:t>
      </w:r>
      <w:r w:rsidRPr="007821BA">
        <w:rPr>
          <w:lang w:val="en-US"/>
        </w:rPr>
        <w:t>GameMechanics</w:t>
      </w:r>
      <w:r w:rsidRPr="00A5794D">
        <w:t xml:space="preserve"> {</w:t>
      </w:r>
      <w:r w:rsidRPr="00A5794D">
        <w:br/>
        <w:t xml:space="preserve">    /// &lt;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///     </w:t>
      </w:r>
      <w:r>
        <w:t>Компонента</w:t>
      </w:r>
      <w:r w:rsidRPr="00A5794D">
        <w:t xml:space="preserve"> </w:t>
      </w:r>
      <w:r>
        <w:t>для</w:t>
      </w:r>
      <w:r w:rsidRPr="00A5794D">
        <w:t xml:space="preserve"> </w:t>
      </w:r>
      <w:r>
        <w:t>взрыва</w:t>
      </w:r>
      <w:r w:rsidRPr="00A5794D">
        <w:t xml:space="preserve"> </w:t>
      </w:r>
      <w:r>
        <w:t>бомбы</w:t>
      </w:r>
      <w:r w:rsidRPr="00A5794D">
        <w:t xml:space="preserve"> </w:t>
      </w:r>
      <w:r>
        <w:t>при</w:t>
      </w:r>
      <w:r w:rsidRPr="00A5794D">
        <w:t xml:space="preserve"> </w:t>
      </w:r>
      <w:r>
        <w:t>столкновении</w:t>
      </w:r>
      <w:r w:rsidRPr="00A5794D">
        <w:t xml:space="preserve"> </w:t>
      </w:r>
      <w:r>
        <w:t>с</w:t>
      </w:r>
      <w:r w:rsidRPr="00A5794D">
        <w:t xml:space="preserve"> </w:t>
      </w:r>
      <w:r>
        <w:t>объектом</w:t>
      </w:r>
      <w:r w:rsidRPr="00A5794D">
        <w:t xml:space="preserve">, </w:t>
      </w:r>
      <w:r>
        <w:t>имеющим</w:t>
      </w:r>
      <w:r w:rsidRPr="00A5794D">
        <w:t xml:space="preserve"> </w:t>
      </w:r>
      <w:r>
        <w:t>здоровье</w:t>
      </w:r>
      <w:r w:rsidRPr="00A5794D">
        <w:br/>
        <w:t xml:space="preserve">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[</w:t>
      </w:r>
      <w:r w:rsidRPr="007821BA">
        <w:rPr>
          <w:lang w:val="en-US"/>
        </w:rPr>
        <w:t>RequireComponent</w:t>
      </w:r>
      <w:r w:rsidRPr="00A5794D">
        <w:t>(</w:t>
      </w:r>
      <w:r w:rsidRPr="007821BA">
        <w:rPr>
          <w:lang w:val="en-US"/>
        </w:rPr>
        <w:t>typeof</w:t>
      </w:r>
      <w:r w:rsidRPr="00A5794D">
        <w:t>(</w:t>
      </w:r>
      <w:r w:rsidRPr="007821BA">
        <w:rPr>
          <w:lang w:val="en-US"/>
        </w:rPr>
        <w:t>Bomb</w:t>
      </w:r>
      <w:r w:rsidRPr="00A5794D">
        <w:t>))]</w:t>
      </w:r>
      <w:r w:rsidRPr="00A5794D">
        <w:br/>
        <w:t xml:space="preserve">    </w:t>
      </w:r>
      <w:r w:rsidRPr="007821BA">
        <w:rPr>
          <w:lang w:val="en-US"/>
        </w:rPr>
        <w:t>public</w:t>
      </w:r>
      <w:r w:rsidRPr="00A5794D">
        <w:t xml:space="preserve"> </w:t>
      </w:r>
      <w:r w:rsidRPr="007821BA">
        <w:rPr>
          <w:lang w:val="en-US"/>
        </w:rPr>
        <w:t>class</w:t>
      </w:r>
      <w:r w:rsidRPr="00A5794D">
        <w:t xml:space="preserve"> </w:t>
      </w:r>
      <w:r w:rsidRPr="007821BA">
        <w:rPr>
          <w:lang w:val="en-US"/>
        </w:rPr>
        <w:t>BombTriggerHPExploder</w:t>
      </w:r>
      <w:r w:rsidRPr="00A5794D">
        <w:t xml:space="preserve"> : </w:t>
      </w:r>
      <w:r w:rsidRPr="007821BA">
        <w:rPr>
          <w:lang w:val="en-US"/>
        </w:rPr>
        <w:t>MonoBehaviour</w:t>
      </w:r>
      <w:r w:rsidRPr="00A5794D">
        <w:t xml:space="preserve"> {</w:t>
      </w:r>
      <w:r w:rsidRPr="00A5794D">
        <w:br/>
        <w:t xml:space="preserve">        /// &lt;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Взрывает</w:t>
      </w:r>
      <w:r w:rsidRPr="00A5794D">
        <w:t xml:space="preserve"> </w:t>
      </w:r>
      <w:r>
        <w:t>бомбу</w:t>
      </w:r>
      <w:r w:rsidRPr="00A5794D">
        <w:t xml:space="preserve">, </w:t>
      </w:r>
      <w:r>
        <w:t>если</w:t>
      </w:r>
      <w:r w:rsidRPr="00A5794D">
        <w:t xml:space="preserve"> </w:t>
      </w:r>
      <w:r>
        <w:t>объект</w:t>
      </w:r>
      <w:r w:rsidRPr="00A5794D">
        <w:t xml:space="preserve"> </w:t>
      </w:r>
      <w:r>
        <w:t>имеет</w:t>
      </w:r>
      <w:r w:rsidRPr="00A5794D">
        <w:t xml:space="preserve"> </w:t>
      </w:r>
      <w:r>
        <w:t>здоровье</w:t>
      </w:r>
      <w:r w:rsidRPr="00A5794D">
        <w:t xml:space="preserve">. </w:t>
      </w:r>
      <w:r>
        <w:t>Автоматически</w:t>
      </w:r>
      <w:r w:rsidRPr="00A5794D">
        <w:t xml:space="preserve"> </w:t>
      </w:r>
      <w:r>
        <w:t>вызывается</w:t>
      </w:r>
      <w:r w:rsidRPr="00A5794D">
        <w:t xml:space="preserve"> </w:t>
      </w:r>
      <w:r w:rsidRPr="007821BA">
        <w:rPr>
          <w:lang w:val="en-US"/>
        </w:rPr>
        <w:t>Unity</w:t>
      </w:r>
      <w:r w:rsidRPr="00A5794D">
        <w:t xml:space="preserve"> </w:t>
      </w:r>
      <w:r>
        <w:t>при</w:t>
      </w:r>
      <w:r w:rsidRPr="00A5794D">
        <w:t xml:space="preserve"> </w:t>
      </w:r>
      <w:r>
        <w:t>столкновении</w:t>
      </w:r>
      <w:r w:rsidRPr="00A5794D">
        <w:br/>
        <w:t xml:space="preserve">        /// &lt;/</w:t>
      </w:r>
      <w:r w:rsidRPr="007821BA">
        <w:rPr>
          <w:lang w:val="en-US"/>
        </w:rPr>
        <w:t>summary</w:t>
      </w:r>
      <w:r w:rsidRPr="00A5794D">
        <w:t>&gt;</w:t>
      </w:r>
      <w:r w:rsidRPr="00A5794D">
        <w:br/>
        <w:t xml:space="preserve">        /// &lt;</w:t>
      </w:r>
      <w:r w:rsidRPr="007821BA">
        <w:rPr>
          <w:lang w:val="en-US"/>
        </w:rPr>
        <w:t>param</w:t>
      </w:r>
      <w:r w:rsidRPr="00A5794D">
        <w:t xml:space="preserve"> </w:t>
      </w:r>
      <w:r w:rsidRPr="007821BA">
        <w:rPr>
          <w:lang w:val="en-US"/>
        </w:rPr>
        <w:t>name</w:t>
      </w:r>
      <w:r w:rsidRPr="00A5794D">
        <w:t>="</w:t>
      </w:r>
      <w:r w:rsidRPr="007821BA">
        <w:rPr>
          <w:lang w:val="en-US"/>
        </w:rPr>
        <w:t>other</w:t>
      </w:r>
      <w:r w:rsidRPr="00A5794D">
        <w:t>"&gt;</w:t>
      </w:r>
      <w:r>
        <w:t>Коллайдер</w:t>
      </w:r>
      <w:r w:rsidRPr="00A5794D">
        <w:t xml:space="preserve"> </w:t>
      </w:r>
      <w:r>
        <w:t>объекта</w:t>
      </w:r>
      <w:r w:rsidRPr="00A5794D">
        <w:t xml:space="preserve">, </w:t>
      </w:r>
      <w:r>
        <w:t>с</w:t>
      </w:r>
      <w:r w:rsidRPr="00A5794D">
        <w:t xml:space="preserve"> </w:t>
      </w:r>
      <w:r>
        <w:t>которым</w:t>
      </w:r>
      <w:r w:rsidRPr="00A5794D">
        <w:t xml:space="preserve"> </w:t>
      </w:r>
      <w:r>
        <w:t>столкнулась</w:t>
      </w:r>
      <w:r w:rsidRPr="00A5794D">
        <w:t xml:space="preserve"> </w:t>
      </w:r>
      <w:r>
        <w:t>бомба</w:t>
      </w:r>
      <w:r w:rsidRPr="00A5794D">
        <w:t>&lt;/</w:t>
      </w:r>
      <w:r w:rsidRPr="007821BA">
        <w:rPr>
          <w:lang w:val="en-US"/>
        </w:rPr>
        <w:t>param</w:t>
      </w:r>
      <w:r w:rsidRPr="00A5794D">
        <w:t>&gt;</w:t>
      </w:r>
      <w:r w:rsidRPr="00A5794D">
        <w:br/>
        <w:t xml:space="preserve">        </w:t>
      </w:r>
      <w:r w:rsidRPr="007821BA">
        <w:rPr>
          <w:lang w:val="en-US"/>
        </w:rPr>
        <w:t>private</w:t>
      </w:r>
      <w:r w:rsidRPr="00A5794D">
        <w:t xml:space="preserve"> </w:t>
      </w:r>
      <w:r w:rsidRPr="007821BA">
        <w:rPr>
          <w:lang w:val="en-US"/>
        </w:rPr>
        <w:t>void</w:t>
      </w:r>
      <w:r w:rsidRPr="00A5794D">
        <w:t xml:space="preserve"> </w:t>
      </w:r>
      <w:r w:rsidRPr="007821BA">
        <w:rPr>
          <w:lang w:val="en-US"/>
        </w:rPr>
        <w:t>OnTriggerEnter</w:t>
      </w:r>
      <w:r w:rsidRPr="00A5794D">
        <w:t>(</w:t>
      </w:r>
      <w:r w:rsidRPr="007821BA">
        <w:rPr>
          <w:lang w:val="en-US"/>
        </w:rPr>
        <w:t>Collider</w:t>
      </w:r>
      <w:r w:rsidRPr="00A5794D">
        <w:t xml:space="preserve"> </w:t>
      </w:r>
      <w:r w:rsidRPr="007821BA">
        <w:rPr>
          <w:lang w:val="en-US"/>
        </w:rPr>
        <w:t>other</w:t>
      </w:r>
      <w:r w:rsidRPr="00A5794D">
        <w:t>) {</w:t>
      </w:r>
      <w:r w:rsidRPr="00A5794D">
        <w:br/>
        <w:t xml:space="preserve">            </w:t>
      </w:r>
      <w:r w:rsidRPr="007821BA">
        <w:rPr>
          <w:lang w:val="en-US"/>
        </w:rPr>
        <w:t>var</w:t>
      </w:r>
      <w:r w:rsidRPr="00A5794D">
        <w:t xml:space="preserve"> </w:t>
      </w:r>
      <w:r w:rsidRPr="007821BA">
        <w:rPr>
          <w:lang w:val="en-US"/>
        </w:rPr>
        <w:t>hp</w:t>
      </w:r>
      <w:r w:rsidRPr="00A5794D">
        <w:t xml:space="preserve"> = </w:t>
      </w:r>
      <w:r w:rsidRPr="007821BA">
        <w:rPr>
          <w:lang w:val="en-US"/>
        </w:rPr>
        <w:t>other</w:t>
      </w:r>
      <w:r w:rsidRPr="00A5794D">
        <w:t>.</w:t>
      </w:r>
      <w:r w:rsidRPr="007821BA">
        <w:rPr>
          <w:lang w:val="en-US"/>
        </w:rPr>
        <w:t>GetComponent</w:t>
      </w:r>
      <w:r w:rsidRPr="00A5794D">
        <w:t>&lt;</w:t>
      </w:r>
      <w:r w:rsidRPr="007821BA">
        <w:rPr>
          <w:lang w:val="en-US"/>
        </w:rPr>
        <w:t>HPController</w:t>
      </w:r>
      <w:r w:rsidRPr="00A5794D">
        <w:t>&gt;();</w:t>
      </w:r>
      <w:r w:rsidRPr="00A5794D">
        <w:br/>
        <w:t xml:space="preserve">            </w:t>
      </w:r>
      <w:r w:rsidRPr="007821BA">
        <w:rPr>
          <w:lang w:val="en-US"/>
        </w:rPr>
        <w:t>if</w:t>
      </w:r>
      <w:r w:rsidRPr="00A5794D">
        <w:t xml:space="preserve"> (</w:t>
      </w:r>
      <w:r w:rsidRPr="007821BA">
        <w:rPr>
          <w:lang w:val="en-US"/>
        </w:rPr>
        <w:t>hp</w:t>
      </w:r>
      <w:r w:rsidRPr="00A5794D">
        <w:t xml:space="preserve"> != </w:t>
      </w:r>
      <w:r w:rsidRPr="007821BA">
        <w:rPr>
          <w:lang w:val="en-US"/>
        </w:rPr>
        <w:t>null</w:t>
      </w:r>
      <w:r w:rsidRPr="00A5794D">
        <w:t>) {</w:t>
      </w:r>
      <w:r w:rsidRPr="00A5794D">
        <w:br/>
        <w:t xml:space="preserve">                </w:t>
      </w:r>
      <w:r w:rsidRPr="007821BA">
        <w:rPr>
          <w:lang w:val="en-US"/>
        </w:rPr>
        <w:t>GetComponent</w:t>
      </w:r>
      <w:r w:rsidRPr="00A5794D">
        <w:t>&lt;</w:t>
      </w:r>
      <w:r w:rsidRPr="007821BA">
        <w:rPr>
          <w:lang w:val="en-US"/>
        </w:rPr>
        <w:t>Bomb</w:t>
      </w:r>
      <w:r w:rsidRPr="00A5794D">
        <w:t>&gt;().</w:t>
      </w:r>
      <w:r w:rsidRPr="007821BA">
        <w:rPr>
          <w:lang w:val="en-US"/>
        </w:rPr>
        <w:t>Explode</w:t>
      </w:r>
      <w:r w:rsidRPr="00A5794D">
        <w:t>();</w:t>
      </w:r>
      <w:r w:rsidRPr="00A5794D">
        <w:br/>
        <w:t xml:space="preserve">            }</w:t>
      </w:r>
      <w:r w:rsidRPr="00A5794D">
        <w:br/>
        <w:t xml:space="preserve">        }</w:t>
      </w:r>
      <w:r w:rsidRPr="00A5794D">
        <w:br/>
        <w:t xml:space="preserve">    }</w:t>
      </w:r>
      <w:r w:rsidRPr="00A5794D">
        <w:br/>
        <w:t>}</w:t>
      </w:r>
    </w:p>
    <w:p w14:paraId="30330386" w14:textId="77777777" w:rsidR="00A5794D" w:rsidRPr="00A5794D" w:rsidRDefault="00A5794D" w:rsidP="00A5794D"/>
    <w:p w14:paraId="301AE932" w14:textId="77777777" w:rsidR="00A5794D" w:rsidRDefault="00A5794D" w:rsidP="00A5794D">
      <w:pPr>
        <w:pStyle w:val="2"/>
      </w:pPr>
      <w:bookmarkStart w:id="150" w:name="_Toc40977984"/>
      <w:bookmarkStart w:id="151" w:name="_Toc41217794"/>
      <w:r>
        <w:t>Coin.cs</w:t>
      </w:r>
      <w:bookmarkEnd w:id="150"/>
      <w:bookmarkEnd w:id="151"/>
    </w:p>
    <w:p w14:paraId="137101E0" w14:textId="77777777" w:rsidR="00A5794D" w:rsidRPr="008A7948" w:rsidRDefault="00A5794D" w:rsidP="00A5794D">
      <w:pPr>
        <w:pStyle w:val="Code"/>
        <w:rPr>
          <w:lang w:val="en-US"/>
        </w:rPr>
      </w:pPr>
      <w:r>
        <w:t>﻿using CommandsSystem.Commands;</w:t>
      </w:r>
      <w:r>
        <w:br/>
        <w:t>using GameMode;</w:t>
      </w:r>
      <w:r>
        <w:br/>
        <w:t>using Networking;</w:t>
      </w:r>
      <w:r>
        <w:br/>
        <w:t>using UnityEngine;</w:t>
      </w:r>
      <w:r>
        <w:br/>
      </w:r>
      <w:r>
        <w:br/>
        <w:t>/// &lt;summary&gt;</w:t>
      </w:r>
      <w:r>
        <w:br/>
        <w:t>///     Класс для монетки</w:t>
      </w:r>
      <w:r>
        <w:br/>
        <w:t>/// &lt;/summary&gt;</w:t>
      </w:r>
      <w:r>
        <w:br/>
        <w:t>public class Coin : MonoBehaviour {</w:t>
      </w:r>
      <w:r>
        <w:br/>
        <w:t xml:space="preserve">    /// &lt;summary&gt;</w:t>
      </w:r>
      <w:r>
        <w:br/>
        <w:t xml:space="preserve">    ///     Время, когда последний раз была отправлена команда подобрать </w:t>
      </w:r>
      <w:r>
        <w:lastRenderedPageBreak/>
        <w:t>монетку на сервер</w:t>
      </w:r>
      <w:r>
        <w:br/>
        <w:t xml:space="preserve">    /// &lt;/summary&gt;</w:t>
      </w:r>
      <w:r>
        <w:br/>
        <w:t xml:space="preserve">    private float picked = -100;</w:t>
      </w:r>
      <w:r>
        <w:br/>
      </w:r>
      <w:r>
        <w:br/>
        <w:t xml:space="preserve">    /// &lt;summary&gt;</w:t>
      </w:r>
      <w:r>
        <w:br/>
        <w:t xml:space="preserve">    ///     Подбирает монетку при столкновении с игроком. Автоматически</w:t>
      </w:r>
      <w:r w:rsidRPr="008A7948">
        <w:rPr>
          <w:lang w:val="en-US"/>
        </w:rPr>
        <w:t xml:space="preserve"> </w:t>
      </w:r>
      <w:r>
        <w:t>вызывается</w:t>
      </w:r>
      <w:r w:rsidRPr="008A7948">
        <w:rPr>
          <w:lang w:val="en-US"/>
        </w:rPr>
        <w:t xml:space="preserve"> Unity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/// &lt;param name="other"&gt;</w:t>
      </w:r>
      <w:r>
        <w:t>Коллайдер</w:t>
      </w:r>
      <w:r w:rsidRPr="008A7948">
        <w:rPr>
          <w:lang w:val="en-US"/>
        </w:rPr>
        <w:t xml:space="preserve"> </w:t>
      </w:r>
      <w:r>
        <w:t>объекта</w:t>
      </w:r>
      <w:r w:rsidRPr="008A7948">
        <w:rPr>
          <w:lang w:val="en-US"/>
        </w:rPr>
        <w:t xml:space="preserve">, </w:t>
      </w:r>
      <w:r>
        <w:t>с</w:t>
      </w:r>
      <w:r w:rsidRPr="008A7948">
        <w:rPr>
          <w:lang w:val="en-US"/>
        </w:rPr>
        <w:t xml:space="preserve"> </w:t>
      </w:r>
      <w:r>
        <w:t>которым</w:t>
      </w:r>
      <w:r w:rsidRPr="008A7948">
        <w:rPr>
          <w:lang w:val="en-US"/>
        </w:rPr>
        <w:t xml:space="preserve"> </w:t>
      </w:r>
      <w:r>
        <w:t>столкнулась</w:t>
      </w:r>
      <w:r w:rsidRPr="008A7948">
        <w:rPr>
          <w:lang w:val="en-US"/>
        </w:rPr>
        <w:t xml:space="preserve"> </w:t>
      </w:r>
      <w:r>
        <w:t>монетка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private void OnTriggerEnter(Collider other) {</w:t>
      </w:r>
      <w:r w:rsidRPr="008A7948">
        <w:rPr>
          <w:lang w:val="en-US"/>
        </w:rPr>
        <w:br/>
        <w:t xml:space="preserve">        if (Time.time - picked &lt; 5) return;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  <w:t xml:space="preserve">        if (other.CompareTag("Player")) {</w:t>
      </w:r>
      <w:r w:rsidRPr="008A7948">
        <w:rPr>
          <w:lang w:val="en-US"/>
        </w:rPr>
        <w:br/>
        <w:t xml:space="preserve">            picked = Time.time;</w:t>
      </w:r>
      <w:r w:rsidRPr="008A7948">
        <w:rPr>
          <w:lang w:val="en-US"/>
        </w:rPr>
        <w:br/>
        <w:t xml:space="preserve">            var command = new PickCoinCommand(ObjectID.GetID(other.gameObject), ObjectID.GetID(this.gameObject));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    CommandsHandler.gameModeRoom.RunSimpleCommand(command, MessageFlags.IMPORTANT);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>}</w:t>
      </w:r>
      <w:r w:rsidRPr="008A7948">
        <w:rPr>
          <w:lang w:val="en-US"/>
        </w:rPr>
        <w:br/>
      </w:r>
      <w:r w:rsidRPr="008A7948">
        <w:rPr>
          <w:lang w:val="en-US"/>
        </w:rPr>
        <w:br/>
      </w:r>
    </w:p>
    <w:p w14:paraId="7161B8A0" w14:textId="77777777" w:rsidR="00A5794D" w:rsidRPr="008A7948" w:rsidRDefault="00A5794D" w:rsidP="00A5794D">
      <w:pPr>
        <w:rPr>
          <w:lang w:val="en-US"/>
        </w:rPr>
      </w:pPr>
    </w:p>
    <w:p w14:paraId="4CF4D28D" w14:textId="77777777" w:rsidR="00A5794D" w:rsidRDefault="00A5794D" w:rsidP="00A5794D">
      <w:pPr>
        <w:pStyle w:val="2"/>
      </w:pPr>
      <w:bookmarkStart w:id="152" w:name="_Toc40977985"/>
      <w:bookmarkStart w:id="153" w:name="_Toc41217795"/>
      <w:r>
        <w:t>MovingPlatform.cs</w:t>
      </w:r>
      <w:bookmarkEnd w:id="152"/>
      <w:bookmarkEnd w:id="153"/>
    </w:p>
    <w:p w14:paraId="673E51F3" w14:textId="77777777" w:rsidR="00A5794D" w:rsidRPr="008A7948" w:rsidRDefault="00A5794D" w:rsidP="00A5794D">
      <w:pPr>
        <w:pStyle w:val="Code"/>
        <w:rPr>
          <w:lang w:val="en-US"/>
        </w:rPr>
      </w:pPr>
      <w:r>
        <w:t>﻿using CommandsSystem.Commands;</w:t>
      </w:r>
      <w:r>
        <w:br/>
        <w:t>using GameMode;</w:t>
      </w:r>
      <w:r>
        <w:br/>
        <w:t>using Networking;</w:t>
      </w:r>
      <w:r>
        <w:br/>
        <w:t>using UnityEngine;</w:t>
      </w:r>
      <w:r>
        <w:br/>
        <w:t>using Util2;</w:t>
      </w:r>
      <w:r>
        <w:br/>
      </w:r>
      <w:r>
        <w:br/>
        <w:t>namespace GameMechanics {</w:t>
      </w:r>
      <w:r>
        <w:br/>
        <w:t xml:space="preserve">    </w:t>
      </w:r>
      <w:r>
        <w:br/>
        <w:t xml:space="preserve">    /// &lt;summary&gt;</w:t>
      </w:r>
      <w:r>
        <w:br/>
        <w:t xml:space="preserve">    ///     Класс для подвижной платформы</w:t>
      </w:r>
      <w:r>
        <w:br/>
        <w:t xml:space="preserve">    /// &lt;/summary&gt;</w:t>
      </w:r>
      <w:r>
        <w:br/>
        <w:t xml:space="preserve">    public class MovingPlatform : MonoBehaviour, IOwnedEventHandler  {</w:t>
      </w:r>
      <w:r>
        <w:br/>
        <w:t xml:space="preserve">        /// &lt;summary&gt;</w:t>
      </w:r>
      <w:r>
        <w:br/>
        <w:t xml:space="preserve">        ///     Позиция, между которой должна перемещаться платформа</w:t>
      </w:r>
      <w:r>
        <w:br/>
        <w:t xml:space="preserve">        /// &lt;/summary&gt;</w:t>
      </w:r>
      <w:r>
        <w:br/>
        <w:t xml:space="preserve">        public Transform nextTransform;</w:t>
      </w:r>
      <w:r>
        <w:br/>
      </w:r>
      <w:r>
        <w:br/>
        <w:t xml:space="preserve">        /// &lt;summary&gt;</w:t>
      </w:r>
      <w:r>
        <w:br/>
        <w:t xml:space="preserve">        ///     Предыдущая позиция платформы</w:t>
      </w:r>
      <w:r>
        <w:br/>
        <w:t xml:space="preserve">        /// &lt;/summary&gt;</w:t>
      </w:r>
      <w:r>
        <w:br/>
      </w:r>
      <w:r>
        <w:lastRenderedPageBreak/>
        <w:t xml:space="preserve">        private Vector3 lastPosition;</w:t>
      </w:r>
      <w:r>
        <w:br/>
        <w:t xml:space="preserve">        /// &lt;summary&gt;</w:t>
      </w:r>
      <w:r>
        <w:br/>
        <w:t xml:space="preserve">        ///     Следующая позиция</w:t>
      </w:r>
      <w:r>
        <w:br/>
        <w:t xml:space="preserve">        /// &lt;/summary&gt;</w:t>
      </w:r>
      <w:r>
        <w:br/>
        <w:t xml:space="preserve">        private Vector3 nextPosition;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Скорость платформы</w:t>
      </w:r>
      <w:r>
        <w:br/>
        <w:t xml:space="preserve">        /// &lt;/summary&gt;</w:t>
      </w:r>
      <w:r>
        <w:br/>
        <w:t xml:space="preserve">        public float speed = 10f;</w:t>
      </w:r>
      <w:r>
        <w:br/>
        <w:t xml:space="preserve">        /// &lt;summary&gt;</w:t>
      </w:r>
      <w:r>
        <w:br/>
        <w:t xml:space="preserve">        ///     Время, на которое платформа останавливается</w:t>
      </w:r>
      <w:r>
        <w:br/>
        <w:t xml:space="preserve">        /// &lt;/summary&gt;</w:t>
      </w:r>
      <w:r>
        <w:br/>
        <w:t xml:space="preserve">        public float stayTime = 2;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Состояние платформы</w:t>
      </w:r>
      <w:r>
        <w:br/>
        <w:t xml:space="preserve">        /// &lt;/summary&gt;</w:t>
      </w:r>
      <w:r>
        <w:br/>
        <w:t xml:space="preserve">        public int state = STAY_STATE;</w:t>
      </w:r>
      <w:r>
        <w:br/>
        <w:t xml:space="preserve">        /// &lt;summary&gt;</w:t>
      </w:r>
      <w:r>
        <w:br/>
        <w:t xml:space="preserve">        ///     Состояние платформы, при котором она двигается</w:t>
      </w:r>
      <w:r>
        <w:br/>
        <w:t xml:space="preserve">        /// &lt;/summary&gt;</w:t>
      </w:r>
      <w:r>
        <w:br/>
        <w:t xml:space="preserve">        private const int MOVE_STATE = 0;</w:t>
      </w:r>
      <w:r>
        <w:br/>
        <w:t xml:space="preserve">        /// &lt;summary&gt;</w:t>
      </w:r>
      <w:r>
        <w:br/>
        <w:t xml:space="preserve">        ///     Состояние платформы, при котором она стоит на месте</w:t>
      </w:r>
      <w:r>
        <w:br/>
        <w:t xml:space="preserve">        /// &lt;/summary&gt;</w:t>
      </w:r>
      <w:r>
        <w:br/>
        <w:t xml:space="preserve">        private const int STAY_STATE = 1;</w:t>
      </w:r>
      <w:r>
        <w:br/>
        <w:t xml:space="preserve">        /// &lt;summary&gt;</w:t>
      </w:r>
      <w:r>
        <w:br/>
        <w:t xml:space="preserve">        ///     Состояние плафтформы, при котором она ожидает, когда ей дадут команду передвигаться</w:t>
      </w:r>
      <w:r>
        <w:br/>
        <w:t xml:space="preserve">        /// &lt;/summary&gt;</w:t>
      </w:r>
      <w:r>
        <w:br/>
        <w:t xml:space="preserve">        private const int WAITING_FOR_COMMAND = 2;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Направление, в котором двигается платформа</w:t>
      </w:r>
      <w:r>
        <w:br/>
        <w:t xml:space="preserve">        /// &lt;/summary&gt;</w:t>
      </w:r>
      <w:r>
        <w:br/>
        <w:t xml:space="preserve">        public int direction = DIRECTION_LAST_TO_NEXT;</w:t>
      </w:r>
      <w:r>
        <w:br/>
        <w:t xml:space="preserve">        /// &lt;summary&gt;</w:t>
      </w:r>
      <w:r>
        <w:br/>
        <w:t xml:space="preserve">        ///     Направление от предыдушего к следующему</w:t>
      </w:r>
      <w:r>
        <w:br/>
        <w:t xml:space="preserve">        /// &lt;/summary&gt;</w:t>
      </w:r>
      <w:r>
        <w:br/>
        <w:t xml:space="preserve">        private const int DIRECTION_LAST_TO_NEXT = 0;</w:t>
      </w:r>
      <w:r>
        <w:br/>
        <w:t xml:space="preserve">        /// &lt;summary&gt;</w:t>
      </w:r>
      <w:r>
        <w:br/>
        <w:t xml:space="preserve">        ///     Направление от следующего к предыдущему</w:t>
      </w:r>
      <w:r>
        <w:br/>
        <w:t xml:space="preserve">        /// &lt;/summary&gt;</w:t>
      </w:r>
      <w:r>
        <w:br/>
        <w:t xml:space="preserve">        private const int DIRECTION_NEXT_TO_LAST = 1;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ID платформы</w:t>
      </w:r>
      <w:r>
        <w:br/>
        <w:t xml:space="preserve">        /// &lt;/summary&gt;</w:t>
      </w:r>
      <w:r>
        <w:br/>
        <w:t xml:space="preserve">        private int id;</w:t>
      </w:r>
      <w:r>
        <w:br/>
      </w:r>
      <w:r>
        <w:br/>
      </w:r>
      <w:r>
        <w:lastRenderedPageBreak/>
        <w:t xml:space="preserve">        /// &lt;summary&gt;</w:t>
      </w:r>
      <w:r>
        <w:br/>
        <w:t xml:space="preserve">        ///     Инициализирует переменные</w:t>
      </w:r>
      <w:r>
        <w:br/>
        <w:t xml:space="preserve">        /// &lt;/summary&gt;</w:t>
      </w:r>
      <w:r>
        <w:br/>
        <w:t xml:space="preserve">        private void Start() {</w:t>
      </w:r>
      <w:r>
        <w:br/>
        <w:t xml:space="preserve">            lastPosition = transform.position;</w:t>
      </w:r>
      <w:r>
        <w:br/>
        <w:t xml:space="preserve">            nextPosition = nextTransform.position;</w:t>
      </w:r>
      <w:r>
        <w:br/>
        <w:t xml:space="preserve">            id = ObjectID.GetID(gameObject);</w:t>
      </w:r>
      <w:r>
        <w:br/>
        <w:t xml:space="preserve">            CommandsHandler.gameModeRoom.RunSimpleCommand(new TakeOwnCommand(id, sClient.ID), </w:t>
      </w:r>
      <w:r>
        <w:br/>
        <w:t xml:space="preserve">                 MessageFlags.IMPORTANT);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Обрабатывает событие, когда какой-либо объект попадает на платформу. Автоматически вызывается Unity при столкновении</w:t>
      </w:r>
      <w:r>
        <w:br/>
        <w:t xml:space="preserve">        /// &lt;/summary&gt;</w:t>
      </w:r>
      <w:r>
        <w:br/>
        <w:t xml:space="preserve">        /// &lt;param name="other"&gt;Информация о столкновении&lt;/param&gt;</w:t>
      </w:r>
      <w:r>
        <w:br/>
        <w:t xml:space="preserve">        private void OnCollisionEnter(Collision other) {</w:t>
      </w:r>
      <w:r>
        <w:br/>
        <w:t xml:space="preserve">            if (other.gameObject.GetComponent&lt;Rigidbody&gt;() != null &amp;&amp; other.transform.position.y &gt; transform.position.y)</w:t>
      </w:r>
      <w:r>
        <w:br/>
        <w:t xml:space="preserve">                other.transform.parent = transform;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Обрабатывет событие, когда объект уходит с платформы. Автоматически</w:t>
      </w:r>
      <w:r w:rsidRPr="008A7948">
        <w:rPr>
          <w:lang w:val="en-US"/>
        </w:rPr>
        <w:t xml:space="preserve"> </w:t>
      </w:r>
      <w:r>
        <w:t>вызывается</w:t>
      </w:r>
      <w:r w:rsidRPr="008A7948">
        <w:rPr>
          <w:lang w:val="en-US"/>
        </w:rPr>
        <w:t xml:space="preserve"> Unity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name="other"&gt;&lt;/param&gt;</w:t>
      </w:r>
      <w:r w:rsidRPr="008A7948">
        <w:rPr>
          <w:lang w:val="en-US"/>
        </w:rPr>
        <w:br/>
        <w:t xml:space="preserve">        private void OnCollisionExit(Collision other) {</w:t>
      </w:r>
      <w:r w:rsidRPr="008A7948">
        <w:rPr>
          <w:lang w:val="en-US"/>
        </w:rPr>
        <w:br/>
        <w:t xml:space="preserve">            if (other.transform.parent == transform)</w:t>
      </w:r>
      <w:r w:rsidRPr="008A7948">
        <w:rPr>
          <w:lang w:val="en-US"/>
        </w:rPr>
        <w:br/>
        <w:t xml:space="preserve">                other.transform.parent = null;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Переключает</w:t>
      </w:r>
      <w:r w:rsidRPr="008A7948">
        <w:rPr>
          <w:lang w:val="en-US"/>
        </w:rPr>
        <w:t xml:space="preserve"> </w:t>
      </w:r>
      <w:r>
        <w:t>плафторму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режим</w:t>
      </w:r>
      <w:r w:rsidRPr="008A7948">
        <w:rPr>
          <w:lang w:val="en-US"/>
        </w:rPr>
        <w:t xml:space="preserve"> </w:t>
      </w:r>
      <w:r>
        <w:t>движения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name="direction"&gt;</w:t>
      </w:r>
      <w:r>
        <w:t>Направление</w:t>
      </w:r>
      <w:r w:rsidRPr="008A7948">
        <w:rPr>
          <w:lang w:val="en-US"/>
        </w:rPr>
        <w:t xml:space="preserve"> </w:t>
      </w:r>
      <w:r>
        <w:t>движения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public void SetMoveState(int direction) {</w:t>
      </w:r>
      <w:r w:rsidRPr="008A7948">
        <w:rPr>
          <w:lang w:val="en-US"/>
        </w:rPr>
        <w:br/>
        <w:t xml:space="preserve">            if (direction != this.direction) {</w:t>
      </w:r>
      <w:r w:rsidRPr="008A7948">
        <w:rPr>
          <w:lang w:val="en-US"/>
        </w:rPr>
        <w:br/>
        <w:t xml:space="preserve">                gUtil.Swap(ref lastPosition, ref nextPosition);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if (direction == this.direction || state == MOVE_STATE)</w:t>
      </w:r>
      <w:r w:rsidRPr="008A7948">
        <w:rPr>
          <w:lang w:val="en-US"/>
        </w:rPr>
        <w:br/>
        <w:t xml:space="preserve">                transform.position = lastPosition;</w:t>
      </w:r>
      <w:r w:rsidRPr="008A7948">
        <w:rPr>
          <w:lang w:val="en-US"/>
        </w:rPr>
        <w:br/>
        <w:t xml:space="preserve">            this.direction = direction;</w:t>
      </w:r>
      <w:r w:rsidRPr="008A7948">
        <w:rPr>
          <w:lang w:val="en-US"/>
        </w:rPr>
        <w:br/>
        <w:t xml:space="preserve">            this.state = MOVE_STATE;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Время</w:t>
      </w:r>
      <w:r w:rsidRPr="008A7948">
        <w:rPr>
          <w:lang w:val="en-US"/>
        </w:rPr>
        <w:t xml:space="preserve">, </w:t>
      </w:r>
      <w:r>
        <w:t>которое</w:t>
      </w:r>
      <w:r w:rsidRPr="008A7948">
        <w:rPr>
          <w:lang w:val="en-US"/>
        </w:rPr>
        <w:t xml:space="preserve"> </w:t>
      </w:r>
      <w:r>
        <w:t>платформе</w:t>
      </w:r>
      <w:r w:rsidRPr="008A7948">
        <w:rPr>
          <w:lang w:val="en-US"/>
        </w:rPr>
        <w:t xml:space="preserve"> </w:t>
      </w:r>
      <w:r>
        <w:t>осталось</w:t>
      </w:r>
      <w:r w:rsidRPr="008A7948">
        <w:rPr>
          <w:lang w:val="en-US"/>
        </w:rPr>
        <w:t xml:space="preserve"> </w:t>
      </w:r>
      <w:r>
        <w:t>стоять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месте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private float currentStayingTime = -100;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Обновляет</w:t>
      </w:r>
      <w:r w:rsidRPr="008A7948">
        <w:rPr>
          <w:lang w:val="en-US"/>
        </w:rPr>
        <w:t xml:space="preserve"> </w:t>
      </w:r>
      <w:r>
        <w:t>состояние</w:t>
      </w:r>
      <w:r w:rsidRPr="008A7948">
        <w:rPr>
          <w:lang w:val="en-US"/>
        </w:rPr>
        <w:t xml:space="preserve"> </w:t>
      </w:r>
      <w:r>
        <w:t>платформы</w:t>
      </w:r>
      <w:r w:rsidRPr="008A7948">
        <w:rPr>
          <w:lang w:val="en-US"/>
        </w:rPr>
        <w:t xml:space="preserve"> </w:t>
      </w:r>
      <w:r>
        <w:t>и</w:t>
      </w:r>
      <w:r w:rsidRPr="008A7948">
        <w:rPr>
          <w:lang w:val="en-US"/>
        </w:rPr>
        <w:t xml:space="preserve"> </w:t>
      </w:r>
      <w:r>
        <w:t>перемещает</w:t>
      </w:r>
      <w:r w:rsidRPr="008A7948">
        <w:rPr>
          <w:lang w:val="en-US"/>
        </w:rPr>
        <w:t xml:space="preserve"> </w:t>
      </w:r>
      <w:r>
        <w:t>её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void Update() {</w:t>
      </w:r>
      <w:r w:rsidRPr="008A7948">
        <w:rPr>
          <w:lang w:val="en-US"/>
        </w:rPr>
        <w:br/>
        <w:t xml:space="preserve">            if (id == 0) return;</w:t>
      </w:r>
      <w:r w:rsidRPr="008A7948">
        <w:rPr>
          <w:lang w:val="en-US"/>
        </w:rPr>
        <w:br/>
        <w:t xml:space="preserve">            if (state == MOVE_STATE) {</w:t>
      </w:r>
      <w:r w:rsidRPr="008A7948">
        <w:rPr>
          <w:lang w:val="en-US"/>
        </w:rPr>
        <w:br/>
        <w:t xml:space="preserve">                transform.position = Vector3.MoveTowards(transform.position, nextPosition, speed*Time.deltaTime);</w:t>
      </w:r>
      <w:r w:rsidRPr="008A7948">
        <w:rPr>
          <w:lang w:val="en-US"/>
        </w:rPr>
        <w:br/>
        <w:t xml:space="preserve">                if (transform.position == nextPosition) {</w:t>
      </w:r>
      <w:r w:rsidRPr="008A7948">
        <w:rPr>
          <w:lang w:val="en-US"/>
        </w:rPr>
        <w:br/>
        <w:t xml:space="preserve">                    state = STAY_STATE;</w:t>
      </w:r>
      <w:r w:rsidRPr="008A7948">
        <w:rPr>
          <w:lang w:val="en-US"/>
        </w:rPr>
        <w:br/>
        <w:t xml:space="preserve">                    currentStayingTime = stayTime;</w:t>
      </w:r>
      <w:r w:rsidRPr="008A7948">
        <w:rPr>
          <w:lang w:val="en-US"/>
        </w:rPr>
        <w:br/>
        <w:t xml:space="preserve">                }</w:t>
      </w:r>
      <w:r w:rsidRPr="008A7948">
        <w:rPr>
          <w:lang w:val="en-US"/>
        </w:rPr>
        <w:br/>
        <w:t xml:space="preserve">            } else if (state == STAY_STATE) {</w:t>
      </w:r>
      <w:r w:rsidRPr="008A7948">
        <w:rPr>
          <w:lang w:val="en-US"/>
        </w:rPr>
        <w:br/>
        <w:t xml:space="preserve">                currentStayingTime -= Time.deltaTime;</w:t>
      </w:r>
      <w:r w:rsidRPr="008A7948">
        <w:rPr>
          <w:lang w:val="en-US"/>
        </w:rPr>
        <w:br/>
        <w:t xml:space="preserve">                if (currentStayingTime &lt; 0) {</w:t>
      </w:r>
      <w:r w:rsidRPr="008A7948">
        <w:rPr>
          <w:lang w:val="en-US"/>
        </w:rPr>
        <w:br/>
        <w:t xml:space="preserve">                    if (ObjectID.IsOwned(id)) {</w:t>
      </w:r>
      <w:r w:rsidRPr="008A7948">
        <w:rPr>
          <w:lang w:val="en-US"/>
        </w:rPr>
        <w:br/>
        <w:t xml:space="preserve">                        CommandsHandler.gameModeRoom.RunSimpleCommand(new SetPlatformStateCommand(id, 1 - direction),</w:t>
      </w:r>
      <w:r w:rsidRPr="008A7948">
        <w:rPr>
          <w:lang w:val="en-US"/>
        </w:rPr>
        <w:br/>
        <w:t xml:space="preserve">                             MessageFlags.NONE);</w:t>
      </w:r>
      <w:r w:rsidRPr="008A7948">
        <w:rPr>
          <w:lang w:val="en-US"/>
        </w:rPr>
        <w:br/>
        <w:t xml:space="preserve">                        currentStayingTime = 0.1f;</w:t>
      </w:r>
      <w:r w:rsidRPr="008A7948">
        <w:rPr>
          <w:lang w:val="en-US"/>
        </w:rPr>
        <w:br/>
        <w:t xml:space="preserve">            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    state = WAITING_FOR_COMMAND;</w:t>
      </w:r>
      <w:r w:rsidRPr="008A7948">
        <w:rPr>
          <w:lang w:val="en-US"/>
        </w:rPr>
        <w:br/>
        <w:t xml:space="preserve">                }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Обрабатывает</w:t>
      </w:r>
      <w:r w:rsidRPr="008A7948">
        <w:rPr>
          <w:lang w:val="en-US"/>
        </w:rPr>
        <w:t xml:space="preserve"> </w:t>
      </w:r>
      <w:r>
        <w:t>событие</w:t>
      </w:r>
      <w:r w:rsidRPr="008A7948">
        <w:rPr>
          <w:lang w:val="en-US"/>
        </w:rPr>
        <w:t xml:space="preserve">, </w:t>
      </w:r>
      <w:r>
        <w:t>когда</w:t>
      </w:r>
      <w:r w:rsidRPr="008A7948">
        <w:rPr>
          <w:lang w:val="en-US"/>
        </w:rPr>
        <w:t xml:space="preserve"> </w:t>
      </w:r>
      <w:r>
        <w:t>у</w:t>
      </w:r>
      <w:r w:rsidRPr="008A7948">
        <w:rPr>
          <w:lang w:val="en-US"/>
        </w:rPr>
        <w:t xml:space="preserve"> </w:t>
      </w:r>
      <w:r>
        <w:t>платформы</w:t>
      </w:r>
      <w:r w:rsidRPr="008A7948">
        <w:rPr>
          <w:lang w:val="en-US"/>
        </w:rPr>
        <w:t xml:space="preserve"> </w:t>
      </w:r>
      <w:r>
        <w:t>появляется</w:t>
      </w:r>
      <w:r w:rsidRPr="008A7948">
        <w:rPr>
          <w:lang w:val="en-US"/>
        </w:rPr>
        <w:t xml:space="preserve"> </w:t>
      </w:r>
      <w:r>
        <w:t>новый</w:t>
      </w:r>
      <w:r w:rsidRPr="008A7948">
        <w:rPr>
          <w:lang w:val="en-US"/>
        </w:rPr>
        <w:t xml:space="preserve"> </w:t>
      </w:r>
      <w:r>
        <w:t>владелец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name="owner"&gt;</w:t>
      </w:r>
      <w:r>
        <w:t>Новый</w:t>
      </w:r>
      <w:r w:rsidRPr="008A7948">
        <w:rPr>
          <w:lang w:val="en-US"/>
        </w:rPr>
        <w:t xml:space="preserve"> </w:t>
      </w:r>
      <w:r>
        <w:t>владелец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public void HandleOwnTaken(int owner) {</w:t>
      </w:r>
      <w:r w:rsidRPr="008A7948">
        <w:rPr>
          <w:lang w:val="en-US"/>
        </w:rPr>
        <w:br/>
        <w:t xml:space="preserve">            if (ObjectID.IsOwned(gameObject)) {</w:t>
      </w:r>
      <w:r w:rsidRPr="008A7948">
        <w:rPr>
          <w:lang w:val="en-US"/>
        </w:rPr>
        <w:br/>
        <w:t xml:space="preserve">                if (state == WAITING_FOR_COMMAND)</w:t>
      </w:r>
      <w:r w:rsidRPr="008A7948">
        <w:rPr>
          <w:lang w:val="en-US"/>
        </w:rPr>
        <w:br/>
        <w:t xml:space="preserve">                    state = STAY_STATE;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</w:p>
    <w:p w14:paraId="5CDAB23D" w14:textId="77777777" w:rsidR="00A5794D" w:rsidRPr="008A7948" w:rsidRDefault="00A5794D" w:rsidP="00A5794D">
      <w:pPr>
        <w:rPr>
          <w:lang w:val="en-US"/>
        </w:rPr>
      </w:pPr>
    </w:p>
    <w:p w14:paraId="4CF4BBA1" w14:textId="77777777" w:rsidR="00A5794D" w:rsidRDefault="00A5794D" w:rsidP="00A5794D">
      <w:pPr>
        <w:pStyle w:val="2"/>
      </w:pPr>
      <w:bookmarkStart w:id="154" w:name="_Toc40977986"/>
      <w:bookmarkStart w:id="155" w:name="_Toc41217796"/>
      <w:r>
        <w:t>ParabolaFlyingObject.cs</w:t>
      </w:r>
      <w:bookmarkEnd w:id="154"/>
      <w:bookmarkEnd w:id="155"/>
    </w:p>
    <w:p w14:paraId="63CEF7C9" w14:textId="77777777" w:rsidR="00A5794D" w:rsidRPr="008A7948" w:rsidRDefault="00A5794D" w:rsidP="00A5794D">
      <w:pPr>
        <w:pStyle w:val="Code"/>
        <w:rPr>
          <w:lang w:val="en-US"/>
        </w:rPr>
      </w:pPr>
      <w:r>
        <w:t>﻿using System;</w:t>
      </w:r>
      <w:r>
        <w:br/>
        <w:t>using Interpolation;</w:t>
      </w:r>
      <w:r>
        <w:br/>
        <w:t>using UnityEngine;</w:t>
      </w:r>
      <w:r>
        <w:br/>
      </w:r>
      <w:r>
        <w:br/>
      </w:r>
      <w:r>
        <w:lastRenderedPageBreak/>
        <w:t>namespace GameMechanics {</w:t>
      </w:r>
      <w:r>
        <w:br/>
        <w:t xml:space="preserve">    /// &lt;summary&gt;</w:t>
      </w:r>
      <w:r>
        <w:br/>
        <w:t xml:space="preserve">    ///     Компонента для объекта, летящего по тректории параболы</w:t>
      </w:r>
      <w:r>
        <w:br/>
        <w:t xml:space="preserve">    /// &lt;/summary&gt;</w:t>
      </w:r>
      <w:r>
        <w:br/>
        <w:t xml:space="preserve">    public class ParabolaFlyingObject : MonoBehaviour {</w:t>
      </w:r>
      <w:r>
        <w:br/>
        <w:t xml:space="preserve">        /// &lt;summary&gt;</w:t>
      </w:r>
      <w:r>
        <w:br/>
        <w:t xml:space="preserve">        ///     Стартовая позиция</w:t>
      </w:r>
      <w:r>
        <w:br/>
        <w:t xml:space="preserve">        /// &lt;/summary&gt;</w:t>
      </w:r>
      <w:r>
        <w:br/>
        <w:t xml:space="preserve">        public Vector3 start;</w:t>
      </w:r>
      <w:r>
        <w:br/>
        <w:t xml:space="preserve">        /// &lt;summary&gt;</w:t>
      </w:r>
      <w:r>
        <w:br/>
        <w:t xml:space="preserve">        ///     Средняя позиция</w:t>
      </w:r>
      <w:r>
        <w:br/>
        <w:t xml:space="preserve">        /// &lt;/summary&gt;</w:t>
      </w:r>
      <w:r>
        <w:br/>
        <w:t xml:space="preserve">        public Vector3 medium;</w:t>
      </w:r>
      <w:r>
        <w:br/>
        <w:t xml:space="preserve">        /// &lt;summary&gt;</w:t>
      </w:r>
      <w:r>
        <w:br/>
        <w:t xml:space="preserve">        ///     Конечная позиция</w:t>
      </w:r>
      <w:r>
        <w:br/>
        <w:t xml:space="preserve">        /// &lt;/summary&gt;</w:t>
      </w:r>
      <w:r>
        <w:br/>
        <w:t xml:space="preserve">        public Vector3 stop;</w:t>
      </w:r>
      <w:r>
        <w:br/>
        <w:t xml:space="preserve">        /// &lt;summary&gt;</w:t>
      </w:r>
      <w:r>
        <w:br/>
        <w:t xml:space="preserve">        ///     Время полёта</w:t>
      </w:r>
      <w:r>
        <w:br/>
        <w:t xml:space="preserve">        /// &lt;/summary&gt;</w:t>
      </w:r>
      <w:r>
        <w:br/>
        <w:t xml:space="preserve">        public float totalTime;</w:t>
      </w:r>
      <w:r>
        <w:br/>
      </w:r>
      <w:r>
        <w:br/>
        <w:t xml:space="preserve">        /// &lt;summary&gt;</w:t>
      </w:r>
      <w:r>
        <w:br/>
        <w:t xml:space="preserve">        ///     Время, когда начался полёт</w:t>
      </w:r>
      <w:r>
        <w:br/>
        <w:t xml:space="preserve">        /// &lt;/summary&gt;</w:t>
      </w:r>
      <w:r>
        <w:br/>
        <w:t xml:space="preserve">        public float startTime = -1f;</w:t>
      </w:r>
      <w:r>
        <w:br/>
      </w:r>
      <w:r>
        <w:br/>
        <w:t xml:space="preserve">        /// &lt;summary&gt;</w:t>
      </w:r>
      <w:r>
        <w:br/>
        <w:t xml:space="preserve">        ///     Инициализирует переменные</w:t>
      </w:r>
      <w:r>
        <w:br/>
        <w:t xml:space="preserve">        /// &lt;/summary&gt;</w:t>
      </w:r>
      <w:r>
        <w:br/>
        <w:t xml:space="preserve">        public void Start() {</w:t>
      </w:r>
      <w:r>
        <w:br/>
        <w:t xml:space="preserve">            startTime = Time.time;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Автоматически прекращет движение при столкновении объектом</w:t>
      </w:r>
      <w:r>
        <w:br/>
        <w:t xml:space="preserve">        /// &lt;/summary&gt;</w:t>
      </w:r>
      <w:r>
        <w:br/>
        <w:t xml:space="preserve">        /// &lt;param name="other"&gt;Информация о столкновении&lt;/param&gt;</w:t>
      </w:r>
      <w:r>
        <w:br/>
        <w:t xml:space="preserve">        private void OnCollisionEnter(Collision other) {</w:t>
      </w:r>
      <w:r>
        <w:br/>
        <w:t xml:space="preserve">            Destroy(this);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Перемещает объект. Автоматически</w:t>
      </w:r>
      <w:r w:rsidRPr="008A7948">
        <w:rPr>
          <w:lang w:val="en-US"/>
        </w:rPr>
        <w:t xml:space="preserve"> </w:t>
      </w:r>
      <w:r>
        <w:t>вызывается</w:t>
      </w:r>
      <w:r w:rsidRPr="008A7948">
        <w:rPr>
          <w:lang w:val="en-US"/>
        </w:rPr>
        <w:t xml:space="preserve"> Unity </w:t>
      </w:r>
      <w:r>
        <w:t>каждый</w:t>
      </w:r>
      <w:r w:rsidRPr="008A7948">
        <w:rPr>
          <w:lang w:val="en-US"/>
        </w:rPr>
        <w:t xml:space="preserve"> </w:t>
      </w:r>
      <w:r>
        <w:t>кадр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void Update() {</w:t>
      </w:r>
      <w:r w:rsidRPr="008A7948">
        <w:rPr>
          <w:lang w:val="en-US"/>
        </w:rPr>
        <w:br/>
        <w:t xml:space="preserve">            float t = (Time.time - startTime) / totalTime;</w:t>
      </w:r>
      <w:r w:rsidRPr="008A7948">
        <w:rPr>
          <w:lang w:val="en-US"/>
        </w:rPr>
        <w:br/>
        <w:t xml:space="preserve">            if (t &gt; 1)</w:t>
      </w:r>
      <w:r w:rsidRPr="008A7948">
        <w:rPr>
          <w:lang w:val="en-US"/>
        </w:rPr>
        <w:br/>
        <w:t xml:space="preserve">                t = 1;</w:t>
      </w:r>
      <w:r w:rsidRPr="008A7948">
        <w:rPr>
          <w:lang w:val="en-US"/>
        </w:rPr>
        <w:br/>
        <w:t xml:space="preserve">            transform.position = InterpolationFunctions.BezierCurve(start, medium, stop, t);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</w:p>
    <w:p w14:paraId="1604D43B" w14:textId="77777777" w:rsidR="00A5794D" w:rsidRPr="008A7948" w:rsidRDefault="00A5794D" w:rsidP="00A5794D">
      <w:pPr>
        <w:rPr>
          <w:lang w:val="en-US"/>
        </w:rPr>
      </w:pPr>
    </w:p>
    <w:p w14:paraId="524E98B9" w14:textId="77777777" w:rsidR="00A5794D" w:rsidRDefault="00A5794D" w:rsidP="00A5794D">
      <w:pPr>
        <w:pStyle w:val="2"/>
      </w:pPr>
      <w:bookmarkStart w:id="156" w:name="_Toc40977987"/>
      <w:bookmarkStart w:id="157" w:name="_Toc41217797"/>
      <w:r>
        <w:t>GameModeFunctions.cs</w:t>
      </w:r>
      <w:bookmarkEnd w:id="156"/>
      <w:bookmarkEnd w:id="157"/>
    </w:p>
    <w:p w14:paraId="2C45E160" w14:textId="77777777" w:rsidR="00A5794D" w:rsidRPr="008A7948" w:rsidRDefault="00A5794D" w:rsidP="00A5794D">
      <w:pPr>
        <w:pStyle w:val="Code"/>
        <w:rPr>
          <w:lang w:val="en-US"/>
        </w:rPr>
      </w:pPr>
      <w:r>
        <w:t>﻿</w:t>
      </w:r>
      <w:r w:rsidRPr="008A7948">
        <w:rPr>
          <w:lang w:val="en-US"/>
        </w:rPr>
        <w:t>using CommandsSystem.Commands;</w:t>
      </w:r>
      <w:r w:rsidRPr="008A7948">
        <w:rPr>
          <w:lang w:val="en-US"/>
        </w:rPr>
        <w:br/>
        <w:t>using Networking;</w:t>
      </w:r>
      <w:r w:rsidRPr="008A7948">
        <w:rPr>
          <w:lang w:val="en-US"/>
        </w:rPr>
        <w:br/>
        <w:t>using UnityEngine;</w:t>
      </w:r>
      <w:r w:rsidRPr="008A7948">
        <w:rPr>
          <w:lang w:val="en-US"/>
        </w:rPr>
        <w:br/>
        <w:t>using UnityEngine.Assertions;</w:t>
      </w:r>
      <w:r w:rsidRPr="008A7948">
        <w:rPr>
          <w:lang w:val="en-US"/>
        </w:rPr>
        <w:br/>
      </w:r>
      <w:r w:rsidRPr="008A7948">
        <w:rPr>
          <w:lang w:val="en-US"/>
        </w:rPr>
        <w:br/>
        <w:t>namespace GameMode {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Класс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функциями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игровых</w:t>
      </w:r>
      <w:r w:rsidRPr="008A7948">
        <w:rPr>
          <w:lang w:val="en-US"/>
        </w:rPr>
        <w:t xml:space="preserve"> </w:t>
      </w:r>
      <w:r>
        <w:t>режимов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static class GameModeFunctions {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Создает</w:t>
      </w:r>
      <w:r w:rsidRPr="008A7948">
        <w:rPr>
          <w:lang w:val="en-US"/>
        </w:rPr>
        <w:t xml:space="preserve"> </w:t>
      </w:r>
      <w:r>
        <w:t>персонажа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случайном</w:t>
      </w:r>
      <w:r w:rsidRPr="008A7948">
        <w:rPr>
          <w:lang w:val="en-US"/>
        </w:rPr>
        <w:t xml:space="preserve"> </w:t>
      </w:r>
      <w:r>
        <w:t>месте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name="playerId"&gt;ID </w:t>
      </w:r>
      <w:r>
        <w:t>игрока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public static void SpawnPlayer(int playerId) {</w:t>
      </w:r>
      <w:r w:rsidRPr="008A7948">
        <w:rPr>
          <w:lang w:val="en-US"/>
        </w:rPr>
        <w:br/>
        <w:t xml:space="preserve">            var pos = FindPlaceForSpawn(1, 0.5f);</w:t>
      </w:r>
      <w:r w:rsidRPr="008A7948">
        <w:rPr>
          <w:lang w:val="en-US"/>
        </w:rPr>
        <w:br/>
        <w:t xml:space="preserve">            var rot = new Quaternion();</w:t>
      </w:r>
      <w:r w:rsidRPr="008A7948">
        <w:rPr>
          <w:lang w:val="en-US"/>
        </w:rPr>
        <w:br/>
        <w:t xml:space="preserve">            var id = ObjectID.RandomID;</w:t>
      </w:r>
      <w:r w:rsidRPr="008A7948">
        <w:rPr>
          <w:lang w:val="en-US"/>
        </w:rPr>
        <w:br/>
        <w:t xml:space="preserve">            var owner = sClient.ID;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    CommandsHandler.gameModeRoom.RunSimpleCommand(new SpawnPlayerCommand(new SpawnPrefabCommand("Robot", pos, rot, id, owner, id), </w:t>
      </w:r>
      <w:r w:rsidRPr="008A7948">
        <w:rPr>
          <w:lang w:val="en-US"/>
        </w:rPr>
        <w:br/>
        <w:t xml:space="preserve">                playerId), MessageFlags.IMPORTANT);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Создаёт</w:t>
      </w:r>
      <w:r w:rsidRPr="008A7948">
        <w:rPr>
          <w:lang w:val="en-US"/>
        </w:rPr>
        <w:t xml:space="preserve"> </w:t>
      </w:r>
      <w:r>
        <w:t>персонажа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каждого</w:t>
      </w:r>
      <w:r w:rsidRPr="008A7948">
        <w:rPr>
          <w:lang w:val="en-US"/>
        </w:rPr>
        <w:t xml:space="preserve"> </w:t>
      </w:r>
      <w:r>
        <w:t>из</w:t>
      </w:r>
      <w:r w:rsidRPr="008A7948">
        <w:rPr>
          <w:lang w:val="en-US"/>
        </w:rPr>
        <w:t xml:space="preserve"> </w:t>
      </w:r>
      <w:r>
        <w:t>игроков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static void SpawnPlayers() {</w:t>
      </w:r>
      <w:r w:rsidRPr="008A7948">
        <w:rPr>
          <w:lang w:val="en-US"/>
        </w:rPr>
        <w:br/>
        <w:t xml:space="preserve">            foreach (var player in PlayersManager.players) {</w:t>
      </w:r>
      <w:r w:rsidRPr="008A7948">
        <w:rPr>
          <w:lang w:val="en-US"/>
        </w:rPr>
        <w:br/>
        <w:t xml:space="preserve">                if (player.owner == sClient.ID) {</w:t>
      </w:r>
      <w:r w:rsidRPr="008A7948">
        <w:rPr>
          <w:lang w:val="en-US"/>
        </w:rPr>
        <w:br/>
        <w:t xml:space="preserve">                    SpawnPlayer(player.id);</w:t>
      </w:r>
      <w:r w:rsidRPr="008A7948">
        <w:rPr>
          <w:lang w:val="en-US"/>
        </w:rPr>
        <w:br/>
        <w:t xml:space="preserve">                }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RaycastHit </w:t>
      </w:r>
      <w:r>
        <w:t>для</w:t>
      </w:r>
      <w:r w:rsidRPr="008A7948">
        <w:rPr>
          <w:lang w:val="en-US"/>
        </w:rPr>
        <w:t xml:space="preserve"> </w:t>
      </w:r>
      <w:r>
        <w:t>внутреннего</w:t>
      </w:r>
      <w:r w:rsidRPr="008A7948">
        <w:rPr>
          <w:lang w:val="en-US"/>
        </w:rPr>
        <w:t xml:space="preserve"> </w:t>
      </w:r>
      <w:r>
        <w:t>использования</w:t>
      </w:r>
      <w:r w:rsidRPr="008A7948">
        <w:rPr>
          <w:lang w:val="en-US"/>
        </w:rPr>
        <w:t xml:space="preserve"> (</w:t>
      </w:r>
      <w:r>
        <w:t>нужен</w:t>
      </w:r>
      <w:r w:rsidRPr="008A7948">
        <w:rPr>
          <w:lang w:val="en-US"/>
        </w:rPr>
        <w:t xml:space="preserve">, </w:t>
      </w:r>
      <w:r>
        <w:t>чтобы</w:t>
      </w:r>
      <w:r w:rsidRPr="008A7948">
        <w:rPr>
          <w:lang w:val="en-US"/>
        </w:rPr>
        <w:t xml:space="preserve"> </w:t>
      </w:r>
      <w:r>
        <w:t>уменьшить</w:t>
      </w:r>
      <w:r w:rsidRPr="008A7948">
        <w:rPr>
          <w:lang w:val="en-US"/>
        </w:rPr>
        <w:t xml:space="preserve"> </w:t>
      </w:r>
      <w:r>
        <w:t>нагрузку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сборщик</w:t>
      </w:r>
      <w:r w:rsidRPr="008A7948">
        <w:rPr>
          <w:lang w:val="en-US"/>
        </w:rPr>
        <w:t xml:space="preserve"> </w:t>
      </w:r>
      <w:r>
        <w:t>мусора</w:t>
      </w:r>
      <w:r w:rsidRPr="008A7948">
        <w:rPr>
          <w:lang w:val="en-US"/>
        </w:rPr>
        <w:t>)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private static RaycastHit _raycastHitInfo;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Ищет</w:t>
      </w:r>
      <w:r w:rsidRPr="008A7948">
        <w:rPr>
          <w:lang w:val="en-US"/>
        </w:rPr>
        <w:t xml:space="preserve"> </w:t>
      </w:r>
      <w:r>
        <w:t>место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создания</w:t>
      </w:r>
      <w:r w:rsidRPr="008A7948">
        <w:rPr>
          <w:lang w:val="en-US"/>
        </w:rPr>
        <w:t xml:space="preserve"> </w:t>
      </w:r>
      <w:r>
        <w:t>объекта</w:t>
      </w:r>
      <w:r w:rsidRPr="008A7948">
        <w:rPr>
          <w:lang w:val="en-US"/>
        </w:rPr>
        <w:t xml:space="preserve"> </w:t>
      </w:r>
      <w:r>
        <w:t>заданного</w:t>
      </w:r>
      <w:r w:rsidRPr="008A7948">
        <w:rPr>
          <w:lang w:val="en-US"/>
        </w:rPr>
        <w:t xml:space="preserve"> </w:t>
      </w:r>
      <w:r>
        <w:t>размера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/// &lt;/summary&gt;</w:t>
      </w:r>
      <w:r w:rsidRPr="008A7948">
        <w:rPr>
          <w:lang w:val="en-US"/>
        </w:rPr>
        <w:br/>
        <w:t xml:space="preserve">        /// &lt;param name="height"&gt;</w:t>
      </w:r>
      <w:r>
        <w:t>Высота</w:t>
      </w:r>
      <w:r w:rsidRPr="008A7948">
        <w:rPr>
          <w:lang w:val="en-US"/>
        </w:rPr>
        <w:t xml:space="preserve">, </w:t>
      </w:r>
      <w:r>
        <w:t>на</w:t>
      </w:r>
      <w:r w:rsidRPr="008A7948">
        <w:rPr>
          <w:lang w:val="en-US"/>
        </w:rPr>
        <w:t xml:space="preserve"> </w:t>
      </w:r>
      <w:r>
        <w:t>которой</w:t>
      </w:r>
      <w:r w:rsidRPr="008A7948">
        <w:rPr>
          <w:lang w:val="en-US"/>
        </w:rPr>
        <w:t xml:space="preserve"> </w:t>
      </w:r>
      <w:r>
        <w:t>нужно</w:t>
      </w:r>
      <w:r w:rsidRPr="008A7948">
        <w:rPr>
          <w:lang w:val="en-US"/>
        </w:rPr>
        <w:t xml:space="preserve"> </w:t>
      </w:r>
      <w:r>
        <w:t>создать</w:t>
      </w:r>
      <w:r w:rsidRPr="008A7948">
        <w:rPr>
          <w:lang w:val="en-US"/>
        </w:rPr>
        <w:t xml:space="preserve"> </w:t>
      </w:r>
      <w:r>
        <w:t>объект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name="radius"&gt;</w:t>
      </w:r>
      <w:r>
        <w:t>Радиус</w:t>
      </w:r>
      <w:r w:rsidRPr="008A7948">
        <w:rPr>
          <w:lang w:val="en-US"/>
        </w:rPr>
        <w:t xml:space="preserve"> </w:t>
      </w:r>
      <w:r>
        <w:t>объекта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&lt;returns&gt;&lt;/returns&gt;</w:t>
      </w:r>
      <w:r w:rsidRPr="008A7948">
        <w:rPr>
          <w:lang w:val="en-US"/>
        </w:rPr>
        <w:br/>
        <w:t xml:space="preserve">        public static Vector3 FindPlaceForSpawn(float height, float radius) {</w:t>
      </w:r>
      <w:r w:rsidRPr="008A7948">
        <w:rPr>
          <w:lang w:val="en-US"/>
        </w:rPr>
        <w:br/>
        <w:t xml:space="preserve">            int layerMask = 1 &lt;&lt; 9;</w:t>
      </w:r>
      <w:r w:rsidRPr="008A7948">
        <w:rPr>
          <w:lang w:val="en-US"/>
        </w:rPr>
        <w:br/>
        <w:t xml:space="preserve">            layerMask = ~layerMask;</w:t>
      </w:r>
      <w:r w:rsidRPr="008A7948">
        <w:rPr>
          <w:lang w:val="en-US"/>
        </w:rPr>
        <w:br/>
        <w:t xml:space="preserve">            // (possible) TODO: reserve space on network before spawn </w:t>
      </w:r>
      <w:r w:rsidRPr="008A7948">
        <w:rPr>
          <w:lang w:val="en-US"/>
        </w:rPr>
        <w:br/>
        <w:t xml:space="preserve">            Vector3 pos1, pos2;</w:t>
      </w:r>
      <w:r w:rsidRPr="008A7948">
        <w:rPr>
          <w:lang w:val="en-US"/>
        </w:rPr>
        <w:br/>
        <w:t xml:space="preserve">            for (int iterCount = 0; ; iterCount++) {</w:t>
      </w:r>
      <w:r w:rsidRPr="008A7948">
        <w:rPr>
          <w:lang w:val="en-US"/>
        </w:rPr>
        <w:br/>
        <w:t xml:space="preserve">                pos1 = pos2 = Client.client.spawnPolygon.RandomPoint();</w:t>
      </w:r>
      <w:r w:rsidRPr="008A7948">
        <w:rPr>
          <w:lang w:val="en-US"/>
        </w:rPr>
        <w:br/>
        <w:t xml:space="preserve">                pos1.y = -3;</w:t>
      </w:r>
      <w:r w:rsidRPr="008A7948">
        <w:rPr>
          <w:lang w:val="en-US"/>
        </w:rPr>
        <w:br/>
        <w:t xml:space="preserve">                pos2.y = height;</w:t>
      </w:r>
      <w:r w:rsidRPr="008A7948">
        <w:rPr>
          <w:lang w:val="en-US"/>
        </w:rPr>
        <w:br/>
        <w:t xml:space="preserve">                if (iterCount++ &gt;= 100) {</w:t>
      </w:r>
      <w:r w:rsidRPr="008A7948">
        <w:rPr>
          <w:lang w:val="en-US"/>
        </w:rPr>
        <w:br/>
        <w:t xml:space="preserve">                    Debug.LogError($"Unable to find free place for object with height: {height:F2}, radius: {radius:F2}");</w:t>
      </w:r>
      <w:r w:rsidRPr="008A7948">
        <w:rPr>
          <w:lang w:val="en-US"/>
        </w:rPr>
        <w:br/>
        <w:t xml:space="preserve">                    return new Vector3(0, height  + Random.value * 10, 0);</w:t>
      </w:r>
      <w:r w:rsidRPr="008A7948">
        <w:rPr>
          <w:lang w:val="en-US"/>
        </w:rPr>
        <w:br/>
        <w:t xml:space="preserve">                }</w:t>
      </w:r>
      <w:r w:rsidRPr="008A7948">
        <w:rPr>
          <w:lang w:val="en-US"/>
        </w:rPr>
        <w:br/>
        <w:t xml:space="preserve">               // Assert.IsTrue(iterCount++ &lt; 100, $"Unable to find free place for object with height: {height:F2}, radius: {radius:F2}");</w:t>
      </w:r>
      <w:r w:rsidRPr="008A7948">
        <w:rPr>
          <w:lang w:val="en-US"/>
        </w:rPr>
        <w:br/>
        <w:t xml:space="preserve">                var intersections = Physics.OverlapCapsule(pos1, pos2, radius, layerMask, QueryTriggerInteraction.Ignore);</w:t>
      </w:r>
      <w:r w:rsidRPr="008A7948">
        <w:rPr>
          <w:lang w:val="en-US"/>
        </w:rPr>
        <w:br/>
        <w:t xml:space="preserve">                if (intersections.Length != 1) continue;</w:t>
      </w:r>
      <w:r w:rsidRPr="008A7948">
        <w:rPr>
          <w:lang w:val="en-US"/>
        </w:rPr>
        <w:br/>
        <w:t xml:space="preserve">                var b = intersections[0];</w:t>
      </w:r>
      <w:r w:rsidRPr="008A7948">
        <w:rPr>
          <w:lang w:val="en-US"/>
        </w:rPr>
        <w:br/>
        <w:t xml:space="preserve">                Ray ray = new Ray();</w:t>
      </w:r>
      <w:r w:rsidRPr="008A7948">
        <w:rPr>
          <w:lang w:val="en-US"/>
        </w:rPr>
        <w:br/>
        <w:t xml:space="preserve">                ray.direction = Vector3.down;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bool flag = true;</w:t>
      </w:r>
      <w:r w:rsidRPr="008A7948">
        <w:rPr>
          <w:lang w:val="en-US"/>
        </w:rPr>
        <w:br/>
        <w:t xml:space="preserve">                for (int x = -1; x &lt;= 1; x += 2) {</w:t>
      </w:r>
      <w:r w:rsidRPr="008A7948">
        <w:rPr>
          <w:lang w:val="en-US"/>
        </w:rPr>
        <w:br/>
        <w:t xml:space="preserve">                    for (int z = -1; z &lt;= 1; z += 2) {</w:t>
      </w:r>
      <w:r w:rsidRPr="008A7948">
        <w:rPr>
          <w:lang w:val="en-US"/>
        </w:rPr>
        <w:br/>
        <w:t xml:space="preserve">                        ray.origin = new Vector3(pos2.x + x * radius, pos2.y + 10f, pos2.z + z * radius);</w:t>
      </w:r>
      <w:r w:rsidRPr="008A7948">
        <w:rPr>
          <w:lang w:val="en-US"/>
        </w:rPr>
        <w:br/>
        <w:t xml:space="preserve">                        if (!b.Raycast(ray, out _raycastHitInfo, 100f)) {</w:t>
      </w:r>
      <w:r w:rsidRPr="008A7948">
        <w:rPr>
          <w:lang w:val="en-US"/>
        </w:rPr>
        <w:br/>
        <w:t xml:space="preserve">                            flag = false;</w:t>
      </w:r>
      <w:r w:rsidRPr="008A7948">
        <w:rPr>
          <w:lang w:val="en-US"/>
        </w:rPr>
        <w:br/>
        <w:t xml:space="preserve">                            break;</w:t>
      </w:r>
      <w:r w:rsidRPr="008A7948">
        <w:rPr>
          <w:lang w:val="en-US"/>
        </w:rPr>
        <w:br/>
        <w:t xml:space="preserve">                        }</w:t>
      </w:r>
      <w:r w:rsidRPr="008A7948">
        <w:rPr>
          <w:lang w:val="en-US"/>
        </w:rPr>
        <w:br/>
        <w:t xml:space="preserve">                    }</w:t>
      </w:r>
      <w:r w:rsidRPr="008A7948">
        <w:rPr>
          <w:lang w:val="en-US"/>
        </w:rPr>
        <w:br/>
        <w:t xml:space="preserve">                }</w:t>
      </w:r>
      <w:r w:rsidRPr="008A7948">
        <w:rPr>
          <w:lang w:val="en-US"/>
        </w:rPr>
        <w:br/>
        <w:t xml:space="preserve">                if (flag) break;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    //      capsules.Add(new CapsuleGizmos(pos1, pos2, radius));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return pos2;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</w:p>
    <w:p w14:paraId="0FE3F67F" w14:textId="77777777" w:rsidR="00A5794D" w:rsidRPr="008A7948" w:rsidRDefault="00A5794D" w:rsidP="00A5794D">
      <w:pPr>
        <w:rPr>
          <w:lang w:val="en-US"/>
        </w:rPr>
      </w:pPr>
    </w:p>
    <w:p w14:paraId="377418B7" w14:textId="77777777" w:rsidR="00A5794D" w:rsidRDefault="00A5794D" w:rsidP="00A5794D">
      <w:pPr>
        <w:pStyle w:val="2"/>
      </w:pPr>
      <w:bookmarkStart w:id="158" w:name="_Toc40977988"/>
      <w:bookmarkStart w:id="159" w:name="_Toc41217798"/>
      <w:r>
        <w:lastRenderedPageBreak/>
        <w:t>IGameMode.cs</w:t>
      </w:r>
      <w:bookmarkEnd w:id="158"/>
      <w:bookmarkEnd w:id="159"/>
    </w:p>
    <w:p w14:paraId="7BE4EF41" w14:textId="77777777" w:rsidR="00A5794D" w:rsidRDefault="00A5794D" w:rsidP="00A5794D">
      <w:pPr>
        <w:pStyle w:val="Code"/>
      </w:pPr>
      <w:r>
        <w:t>﻿namespace GameMode {</w:t>
      </w:r>
      <w:r>
        <w:br/>
        <w:t xml:space="preserve">    /// &lt;summary&gt;</w:t>
      </w:r>
      <w:r>
        <w:br/>
        <w:t xml:space="preserve">    ///     Интерфейс для игрового режима</w:t>
      </w:r>
      <w:r>
        <w:br/>
        <w:t xml:space="preserve">    /// &lt;/summary&gt;</w:t>
      </w:r>
      <w:r>
        <w:br/>
        <w:t xml:space="preserve">    public interface IGameMode {</w:t>
      </w:r>
      <w:r>
        <w:br/>
        <w:t xml:space="preserve">        /// &lt;summary&gt;</w:t>
      </w:r>
      <w:r>
        <w:br/>
        <w:t xml:space="preserve">        ///     Обновляет состояние игрового режима</w:t>
      </w:r>
      <w:r>
        <w:br/>
        <w:t xml:space="preserve">        /// &lt;/summary&gt;</w:t>
      </w:r>
      <w:r>
        <w:br/>
        <w:t xml:space="preserve">        /// &lt;returns&gt;false, если режим закончился. Иначе true&lt;/returns&gt;</w:t>
      </w:r>
      <w:r>
        <w:br/>
        <w:t xml:space="preserve">        bool Update();</w:t>
      </w:r>
      <w:r>
        <w:br/>
        <w:t xml:space="preserve">        /// &lt;summary&gt;</w:t>
      </w:r>
      <w:r>
        <w:br/>
        <w:t xml:space="preserve">        ///     Завершает выполнение игрового режима</w:t>
      </w:r>
      <w:r>
        <w:br/>
        <w:t xml:space="preserve">        /// &lt;/summary&gt;</w:t>
      </w:r>
      <w:r>
        <w:br/>
        <w:t xml:space="preserve">        /// &lt;returns&gt;false, если режим закончился. true, если надо ещё подождать&lt;/returns&gt;</w:t>
      </w:r>
      <w:r>
        <w:br/>
        <w:t xml:space="preserve">        bool Stop();</w:t>
      </w:r>
      <w:r>
        <w:br/>
        <w:t xml:space="preserve">        /// &lt;summary&gt;</w:t>
      </w:r>
      <w:r>
        <w:br/>
        <w:t xml:space="preserve">        ///    Время в секундах, которое длится игровой режим </w:t>
      </w:r>
      <w:r>
        <w:br/>
        <w:t xml:space="preserve">        /// &lt;/summary&gt;</w:t>
      </w:r>
      <w:r>
        <w:br/>
        <w:t xml:space="preserve">        float TimeLength { get; }</w:t>
      </w:r>
      <w:r>
        <w:br/>
        <w:t xml:space="preserve">    }</w:t>
      </w:r>
      <w:r>
        <w:br/>
        <w:t>}</w:t>
      </w:r>
    </w:p>
    <w:p w14:paraId="18BB9B75" w14:textId="77777777" w:rsidR="00A5794D" w:rsidRDefault="00A5794D" w:rsidP="00A5794D"/>
    <w:p w14:paraId="7047A14E" w14:textId="77777777" w:rsidR="00A5794D" w:rsidRDefault="00A5794D" w:rsidP="00A5794D">
      <w:pPr>
        <w:pStyle w:val="2"/>
      </w:pPr>
      <w:bookmarkStart w:id="160" w:name="_Toc40977989"/>
      <w:bookmarkStart w:id="161" w:name="_Toc41217799"/>
      <w:r>
        <w:t>PickCoinsGameMode.cs</w:t>
      </w:r>
      <w:bookmarkEnd w:id="160"/>
      <w:bookmarkEnd w:id="161"/>
    </w:p>
    <w:p w14:paraId="07042A52" w14:textId="77777777" w:rsidR="00A5794D" w:rsidRPr="008A7948" w:rsidRDefault="00A5794D" w:rsidP="00A5794D">
      <w:pPr>
        <w:pStyle w:val="Code"/>
        <w:rPr>
          <w:lang w:val="en-US"/>
        </w:rPr>
      </w:pPr>
      <w:r>
        <w:t>﻿using System;</w:t>
      </w:r>
      <w:r>
        <w:br/>
        <w:t>using CommandsSystem.Commands;</w:t>
      </w:r>
      <w:r>
        <w:br/>
        <w:t>using Events;</w:t>
      </w:r>
      <w:r>
        <w:br/>
        <w:t>using Networking;</w:t>
      </w:r>
      <w:r>
        <w:br/>
        <w:t>using UnityEngine;</w:t>
      </w:r>
      <w:r>
        <w:br/>
      </w:r>
      <w:r>
        <w:br/>
        <w:t>namespace GameMode {</w:t>
      </w:r>
      <w:r>
        <w:br/>
        <w:t xml:space="preserve">    /// &lt;summary&gt;</w:t>
      </w:r>
      <w:r>
        <w:br/>
        <w:t xml:space="preserve">    ///     Класс для игрового режима со сбором монет</w:t>
      </w:r>
      <w:r>
        <w:br/>
        <w:t xml:space="preserve">    /// &lt;/summary&gt;</w:t>
      </w:r>
      <w:r>
        <w:br/>
        <w:t xml:space="preserve">    public class PickCoinsGameMode : IGameMode {</w:t>
      </w:r>
      <w:r>
        <w:br/>
        <w:t xml:space="preserve">        /// &lt;summary&gt;</w:t>
      </w:r>
      <w:r>
        <w:br/>
        <w:t xml:space="preserve">        ///     Перечисление состояний режима</w:t>
      </w:r>
      <w:r>
        <w:br/>
        <w:t xml:space="preserve">        /// &lt;/summary&gt;</w:t>
      </w:r>
      <w:r>
        <w:br/>
        <w:t xml:space="preserve">        private enum STATE {</w:t>
      </w:r>
      <w:r>
        <w:br/>
        <w:t xml:space="preserve">            INIT,</w:t>
      </w:r>
      <w:r>
        <w:br/>
        <w:t xml:space="preserve">            UPDATE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Текущее состояние режима</w:t>
      </w:r>
      <w:r>
        <w:br/>
        <w:t xml:space="preserve">        /// &lt;/summary&gt;</w:t>
      </w:r>
      <w:r>
        <w:br/>
        <w:t xml:space="preserve">        private STATE state = STATE.INIT;</w:t>
      </w:r>
      <w:r>
        <w:br/>
      </w:r>
      <w:r>
        <w:lastRenderedPageBreak/>
        <w:br/>
        <w:t xml:space="preserve">        /// &lt;summary&gt;</w:t>
      </w:r>
      <w:r>
        <w:br/>
        <w:t xml:space="preserve">        ///     Количество созданных монет</w:t>
      </w:r>
      <w:r>
        <w:br/>
        <w:t xml:space="preserve">        /// &lt;/summary&gt;</w:t>
      </w:r>
      <w:r>
        <w:br/>
        <w:t xml:space="preserve">        public int coinsCount = 0;</w:t>
      </w:r>
      <w:r>
        <w:br/>
      </w:r>
      <w:r>
        <w:br/>
        <w:t xml:space="preserve">        /// &lt;summary&gt;</w:t>
      </w:r>
      <w:r>
        <w:br/>
        <w:t xml:space="preserve">        ///     Создает монету в случайном месте</w:t>
      </w:r>
      <w:r>
        <w:br/>
        <w:t xml:space="preserve">        /// &lt;/summary&gt;</w:t>
      </w:r>
      <w:r>
        <w:br/>
        <w:t xml:space="preserve">        /// &lt;param name="num"&gt;Порядковый номер монеты (нужен чтобы не создать одну и ту же два раза)&lt;/param&gt;</w:t>
      </w:r>
      <w:r>
        <w:br/>
        <w:t xml:space="preserve">        public void SpawnRandomCoin(int num) {</w:t>
      </w:r>
      <w:r>
        <w:br/>
        <w:t xml:space="preserve">            var position = GameModeFunctions.FindPlaceForSpawn(10, 1);</w:t>
      </w:r>
      <w:r>
        <w:br/>
        <w:t xml:space="preserve">            CommandsHandler.gameModeRoom.RunUniqCommand(new SpawnPrefabCommand("coin",</w:t>
      </w:r>
      <w:r>
        <w:br/>
        <w:t xml:space="preserve">                    position, Quaternion.identity, ObjectID.RandomID, sClient.ID, 0),</w:t>
      </w:r>
      <w:r>
        <w:br/>
        <w:t xml:space="preserve">                UniqCodes.SPAWN_COIN, num,</w:t>
      </w:r>
      <w:r>
        <w:br/>
        <w:t xml:space="preserve">                MessageFlags.IMPORTANT);</w:t>
      </w:r>
      <w:r>
        <w:br/>
        <w:t xml:space="preserve">        }</w:t>
      </w:r>
      <w:r>
        <w:br/>
      </w:r>
      <w:r>
        <w:br/>
      </w:r>
      <w:r>
        <w:br/>
        <w:t xml:space="preserve">        /// &lt;summary&gt;</w:t>
      </w:r>
      <w:r>
        <w:br/>
        <w:t xml:space="preserve">        ///     Обновляет состояние игрового режима</w:t>
      </w:r>
      <w:r>
        <w:br/>
        <w:t xml:space="preserve">        /// &lt;/summary&gt;</w:t>
      </w:r>
      <w:r>
        <w:br/>
        <w:t xml:space="preserve">        /// &lt;returns&gt;false, если режим закончился. Иначе</w:t>
      </w:r>
      <w:r w:rsidRPr="008A7948">
        <w:rPr>
          <w:lang w:val="en-US"/>
        </w:rPr>
        <w:t xml:space="preserve"> true&lt;/returns&gt;</w:t>
      </w:r>
      <w:r w:rsidRPr="008A7948">
        <w:rPr>
          <w:lang w:val="en-US"/>
        </w:rPr>
        <w:br/>
        <w:t xml:space="preserve">        public bool Update() {</w:t>
      </w:r>
      <w:r w:rsidRPr="008A7948">
        <w:rPr>
          <w:lang w:val="en-US"/>
        </w:rPr>
        <w:br/>
        <w:t xml:space="preserve">            switch (state) {</w:t>
      </w:r>
      <w:r w:rsidRPr="008A7948">
        <w:rPr>
          <w:lang w:val="en-US"/>
        </w:rPr>
        <w:br/>
        <w:t xml:space="preserve">                case STATE.INIT:</w:t>
      </w:r>
      <w:r w:rsidRPr="008A7948">
        <w:rPr>
          <w:lang w:val="en-US"/>
        </w:rPr>
        <w:br/>
        <w:t xml:space="preserve">                    MainUIController.mainui.SetTask(" pick coin = &lt;color=green&gt;+1&lt;/color&gt;");</w:t>
      </w:r>
      <w:r w:rsidRPr="008A7948">
        <w:rPr>
          <w:lang w:val="en-US"/>
        </w:rPr>
        <w:br/>
        <w:t xml:space="preserve">                    MainUIController.mainui.gunsPanel.SetActive(false);</w:t>
      </w:r>
      <w:r w:rsidRPr="008A7948">
        <w:rPr>
          <w:lang w:val="en-US"/>
        </w:rPr>
        <w:br/>
        <w:t xml:space="preserve">                    GameModeFunctions.SpawnPlayers();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    EventsManager.handler.OnPlayerPickedUpCoin += (playerObj, coin) =&gt; {</w:t>
      </w:r>
      <w:r w:rsidRPr="008A7948">
        <w:rPr>
          <w:lang w:val="en-US"/>
        </w:rPr>
        <w:br/>
        <w:t xml:space="preserve">                        SpawnRandomCoin(coinsCount++);</w:t>
      </w:r>
      <w:r w:rsidRPr="008A7948">
        <w:rPr>
          <w:lang w:val="en-US"/>
        </w:rPr>
        <w:br/>
        <w:t xml:space="preserve">                        var player = playerObj.GetComponent&lt;PlayerStorage&gt;().Player;</w:t>
      </w:r>
      <w:r w:rsidRPr="008A7948">
        <w:rPr>
          <w:lang w:val="en-US"/>
        </w:rPr>
        <w:br/>
        <w:t xml:space="preserve">                        if (player.owner == sClient.ID)</w:t>
      </w:r>
      <w:r w:rsidRPr="008A7948">
        <w:rPr>
          <w:lang w:val="en-US"/>
        </w:rPr>
        <w:br/>
        <w:t xml:space="preserve">                            PlayersManager.AddScoreToPlayer(player, 1);</w:t>
      </w:r>
      <w:r w:rsidRPr="008A7948">
        <w:rPr>
          <w:lang w:val="en-US"/>
        </w:rPr>
        <w:br/>
        <w:t xml:space="preserve">                    };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    for (int i = 0; i &lt; 20; i++) {</w:t>
      </w:r>
      <w:r w:rsidRPr="008A7948">
        <w:rPr>
          <w:lang w:val="en-US"/>
        </w:rPr>
        <w:br/>
        <w:t xml:space="preserve">                        SpawnRandomCoin(coinsCount++);</w:t>
      </w:r>
      <w:r w:rsidRPr="008A7948">
        <w:rPr>
          <w:lang w:val="en-US"/>
        </w:rPr>
        <w:br/>
        <w:t xml:space="preserve">            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    state = STATE.UPDATE;</w:t>
      </w:r>
      <w:r w:rsidRPr="008A7948">
        <w:rPr>
          <w:lang w:val="en-US"/>
        </w:rPr>
        <w:br/>
        <w:t xml:space="preserve">                    break;</w:t>
      </w:r>
      <w:r w:rsidRPr="008A7948">
        <w:rPr>
          <w:lang w:val="en-US"/>
        </w:rPr>
        <w:br/>
        <w:t xml:space="preserve">                case STATE.UPDATE: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br/>
        <w:t xml:space="preserve">                    break;</w:t>
      </w:r>
      <w:r w:rsidRPr="008A7948">
        <w:rPr>
          <w:lang w:val="en-US"/>
        </w:rPr>
        <w:br/>
        <w:t xml:space="preserve">                default:</w:t>
      </w:r>
      <w:r w:rsidRPr="008A7948">
        <w:rPr>
          <w:lang w:val="en-US"/>
        </w:rPr>
        <w:br/>
        <w:t xml:space="preserve">                    throw new Exception($"Unknown state: {state}");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return true;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Завершает</w:t>
      </w:r>
      <w:r w:rsidRPr="008A7948">
        <w:rPr>
          <w:lang w:val="en-US"/>
        </w:rPr>
        <w:t xml:space="preserve"> </w:t>
      </w:r>
      <w:r>
        <w:t>выполнение</w:t>
      </w:r>
      <w:r w:rsidRPr="008A7948">
        <w:rPr>
          <w:lang w:val="en-US"/>
        </w:rPr>
        <w:t xml:space="preserve"> </w:t>
      </w:r>
      <w:r>
        <w:t>игрового</w:t>
      </w:r>
      <w:r w:rsidRPr="008A7948">
        <w:rPr>
          <w:lang w:val="en-US"/>
        </w:rPr>
        <w:t xml:space="preserve"> </w:t>
      </w:r>
      <w:r>
        <w:t>режима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&lt;returns&gt;false, </w:t>
      </w:r>
      <w:r>
        <w:t>если</w:t>
      </w:r>
      <w:r w:rsidRPr="008A7948">
        <w:rPr>
          <w:lang w:val="en-US"/>
        </w:rPr>
        <w:t xml:space="preserve"> </w:t>
      </w:r>
      <w:r>
        <w:t>режим</w:t>
      </w:r>
      <w:r w:rsidRPr="008A7948">
        <w:rPr>
          <w:lang w:val="en-US"/>
        </w:rPr>
        <w:t xml:space="preserve"> </w:t>
      </w:r>
      <w:r>
        <w:t>закончился</w:t>
      </w:r>
      <w:r w:rsidRPr="008A7948">
        <w:rPr>
          <w:lang w:val="en-US"/>
        </w:rPr>
        <w:t xml:space="preserve">. true, </w:t>
      </w:r>
      <w:r>
        <w:t>если</w:t>
      </w:r>
      <w:r w:rsidRPr="008A7948">
        <w:rPr>
          <w:lang w:val="en-US"/>
        </w:rPr>
        <w:t xml:space="preserve"> </w:t>
      </w:r>
      <w:r>
        <w:t>надо</w:t>
      </w:r>
      <w:r w:rsidRPr="008A7948">
        <w:rPr>
          <w:lang w:val="en-US"/>
        </w:rPr>
        <w:t xml:space="preserve"> </w:t>
      </w:r>
      <w:r>
        <w:t>ещё</w:t>
      </w:r>
      <w:r w:rsidRPr="008A7948">
        <w:rPr>
          <w:lang w:val="en-US"/>
        </w:rPr>
        <w:t xml:space="preserve"> </w:t>
      </w:r>
      <w:r>
        <w:t>подождать</w:t>
      </w:r>
      <w:r w:rsidRPr="008A7948">
        <w:rPr>
          <w:lang w:val="en-US"/>
        </w:rPr>
        <w:t>&lt;/returns&gt;</w:t>
      </w:r>
      <w:r w:rsidRPr="008A7948">
        <w:rPr>
          <w:lang w:val="en-US"/>
        </w:rPr>
        <w:br/>
        <w:t xml:space="preserve">        public bool Stop() {</w:t>
      </w:r>
      <w:r w:rsidRPr="008A7948">
        <w:rPr>
          <w:lang w:val="en-US"/>
        </w:rPr>
        <w:br/>
        <w:t xml:space="preserve">            return false;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</w:t>
      </w:r>
      <w:r>
        <w:t>Время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секундах</w:t>
      </w:r>
      <w:r w:rsidRPr="008A7948">
        <w:rPr>
          <w:lang w:val="en-US"/>
        </w:rPr>
        <w:t xml:space="preserve">, </w:t>
      </w:r>
      <w:r>
        <w:t>которое</w:t>
      </w:r>
      <w:r w:rsidRPr="008A7948">
        <w:rPr>
          <w:lang w:val="en-US"/>
        </w:rPr>
        <w:t xml:space="preserve"> </w:t>
      </w:r>
      <w:r>
        <w:t>длится</w:t>
      </w:r>
      <w:r w:rsidRPr="008A7948">
        <w:rPr>
          <w:lang w:val="en-US"/>
        </w:rPr>
        <w:t xml:space="preserve"> </w:t>
      </w:r>
      <w:r>
        <w:t>игровой</w:t>
      </w:r>
      <w:r w:rsidRPr="008A7948">
        <w:rPr>
          <w:lang w:val="en-US"/>
        </w:rPr>
        <w:t xml:space="preserve"> </w:t>
      </w:r>
      <w:r>
        <w:t>режим</w:t>
      </w:r>
      <w:r w:rsidRPr="008A7948">
        <w:rPr>
          <w:lang w:val="en-US"/>
        </w:rPr>
        <w:t xml:space="preserve"> 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float TimeLength =&gt; 30;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</w:p>
    <w:p w14:paraId="45D83E5E" w14:textId="77777777" w:rsidR="00A5794D" w:rsidRPr="008A7948" w:rsidRDefault="00A5794D" w:rsidP="00A5794D">
      <w:pPr>
        <w:rPr>
          <w:lang w:val="en-US"/>
        </w:rPr>
      </w:pPr>
    </w:p>
    <w:p w14:paraId="13DD66EE" w14:textId="77777777" w:rsidR="00A5794D" w:rsidRDefault="00A5794D" w:rsidP="00A5794D">
      <w:pPr>
        <w:pStyle w:val="2"/>
      </w:pPr>
      <w:bookmarkStart w:id="162" w:name="_Toc40977990"/>
      <w:bookmarkStart w:id="163" w:name="_Toc41217800"/>
      <w:r>
        <w:t>ShooterGameMode.cs</w:t>
      </w:r>
      <w:bookmarkEnd w:id="162"/>
      <w:bookmarkEnd w:id="163"/>
    </w:p>
    <w:p w14:paraId="2FC27694" w14:textId="77777777" w:rsidR="00A5794D" w:rsidRPr="008A7948" w:rsidRDefault="00A5794D" w:rsidP="00A5794D">
      <w:pPr>
        <w:pStyle w:val="Code"/>
        <w:rPr>
          <w:lang w:val="en-US"/>
        </w:rPr>
      </w:pPr>
      <w:r>
        <w:t>﻿using System;</w:t>
      </w:r>
      <w:r>
        <w:br/>
        <w:t>using Character;</w:t>
      </w:r>
      <w:r>
        <w:br/>
        <w:t>using Character.Actions;</w:t>
      </w:r>
      <w:r>
        <w:br/>
        <w:t>using Character.Guns;</w:t>
      </w:r>
      <w:r>
        <w:br/>
        <w:t>using Character.HP;</w:t>
      </w:r>
      <w:r>
        <w:br/>
        <w:t>using CommandsSystem.Commands;</w:t>
      </w:r>
      <w:r>
        <w:br/>
        <w:t>using Events;</w:t>
      </w:r>
      <w:r>
        <w:br/>
        <w:t>using Networking;</w:t>
      </w:r>
      <w:r>
        <w:br/>
        <w:t>using UnityEngine;</w:t>
      </w:r>
      <w:r>
        <w:br/>
        <w:t>using UnityEngine.Animations;</w:t>
      </w:r>
      <w:r>
        <w:br/>
        <w:t>using Object = UnityEngine.Object;</w:t>
      </w:r>
      <w:r>
        <w:br/>
        <w:t>using Random = UnityEngine.Random;</w:t>
      </w:r>
      <w:r>
        <w:br/>
      </w:r>
      <w:r>
        <w:br/>
        <w:t>namespace GameMode {</w:t>
      </w:r>
      <w:r>
        <w:br/>
        <w:t xml:space="preserve">    /// &lt;summary&gt;</w:t>
      </w:r>
      <w:r>
        <w:br/>
        <w:t xml:space="preserve">    ///     Класс для игрового режима в формате шутера</w:t>
      </w:r>
      <w:r>
        <w:br/>
        <w:t xml:space="preserve">    /// &lt;/summary&gt;</w:t>
      </w:r>
      <w:r>
        <w:br/>
        <w:t xml:space="preserve">    public class ShooterGameMode : IGameMode {</w:t>
      </w:r>
      <w:r>
        <w:br/>
        <w:t xml:space="preserve">        /// &lt;summary&gt;</w:t>
      </w:r>
      <w:r>
        <w:br/>
        <w:t xml:space="preserve">        ///     Перечисление состояния игрового режима</w:t>
      </w:r>
      <w:r>
        <w:br/>
        <w:t xml:space="preserve">        /// &lt;/summary&gt;</w:t>
      </w:r>
      <w:r>
        <w:br/>
        <w:t xml:space="preserve">        private enum STATE {</w:t>
      </w:r>
      <w:r>
        <w:br/>
        <w:t xml:space="preserve">            INIT,</w:t>
      </w:r>
      <w:r>
        <w:br/>
      </w:r>
      <w:r>
        <w:lastRenderedPageBreak/>
        <w:t xml:space="preserve">            UPDATE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Текущее состояние игрового режима</w:t>
      </w:r>
      <w:r>
        <w:br/>
        <w:t xml:space="preserve">        /// &lt;/summary&gt;</w:t>
      </w:r>
      <w:r>
        <w:br/>
        <w:t xml:space="preserve">        private STATE state = STATE.INIT;</w:t>
      </w:r>
      <w:r>
        <w:br/>
      </w:r>
      <w:r>
        <w:br/>
        <w:t xml:space="preserve">        /// &lt;summary&gt;</w:t>
      </w:r>
      <w:r>
        <w:br/>
        <w:t xml:space="preserve">        ///     Количество созданного на игровом поле оружия</w:t>
      </w:r>
      <w:r>
        <w:br/>
        <w:t xml:space="preserve">        /// &lt;/summary&gt;</w:t>
      </w:r>
      <w:r>
        <w:br/>
        <w:t xml:space="preserve">        private int spawnedGunsCount = 0;</w:t>
      </w:r>
      <w:r>
        <w:br/>
        <w:t xml:space="preserve">        /// &lt;summary&gt;</w:t>
      </w:r>
      <w:r>
        <w:br/>
        <w:t xml:space="preserve">        ///     Время, через которое нужно создать следующее оружие</w:t>
      </w:r>
      <w:r>
        <w:br/>
        <w:t xml:space="preserve">        /// &lt;/summary&gt;</w:t>
      </w:r>
      <w:r>
        <w:br/>
        <w:t xml:space="preserve">        private float timeToSpawnNextGun = 0f;</w:t>
      </w:r>
      <w:r>
        <w:br/>
      </w:r>
      <w:r>
        <w:br/>
        <w:t xml:space="preserve">        /// &lt;summary&gt;</w:t>
      </w:r>
      <w:r>
        <w:br/>
        <w:t xml:space="preserve">        ///     Создаёт случайное оружие на игровом поле</w:t>
      </w:r>
      <w:r>
        <w:br/>
        <w:t xml:space="preserve">        /// &lt;/summary&gt;</w:t>
      </w:r>
      <w:r>
        <w:br/>
        <w:t xml:space="preserve">        /// &lt;param name="num"&gt;Порядковый номер создаваемого оружия (нужен чтобы не создать одно и то же два раза)&lt;/param&gt;</w:t>
      </w:r>
      <w:r>
        <w:br/>
        <w:t xml:space="preserve">        private void SpawnRandomGun(int num) {</w:t>
      </w:r>
      <w:r>
        <w:br/>
        <w:t xml:space="preserve">           var position = GameModeFunctions.FindPlaceForSpawn(0.1f, 1);</w:t>
      </w:r>
      <w:r>
        <w:br/>
        <w:t xml:space="preserve">           </w:t>
      </w:r>
      <w:r>
        <w:br/>
        <w:t xml:space="preserve">           int gunType = Random.Range(0, 3);</w:t>
      </w:r>
      <w:r>
        <w:br/>
        <w:t xml:space="preserve">           string gunName;</w:t>
      </w:r>
      <w:r>
        <w:br/>
        <w:t xml:space="preserve">           switch (gunType) {</w:t>
      </w:r>
      <w:r>
        <w:br/>
        <w:t xml:space="preserve">               case 0:</w:t>
      </w:r>
      <w:r>
        <w:br/>
        <w:t xml:space="preserve">                   gunName = "pistol";</w:t>
      </w:r>
      <w:r>
        <w:br/>
        <w:t xml:space="preserve">                   break;</w:t>
      </w:r>
      <w:r>
        <w:br/>
        <w:t xml:space="preserve">               case 1:</w:t>
      </w:r>
      <w:r>
        <w:br/>
        <w:t xml:space="preserve">                   gunName = "semiauto";</w:t>
      </w:r>
      <w:r>
        <w:br/>
        <w:t xml:space="preserve">                   break;</w:t>
      </w:r>
      <w:r>
        <w:br/>
        <w:t xml:space="preserve">               case 2:</w:t>
      </w:r>
      <w:r>
        <w:br/>
        <w:t xml:space="preserve">                   gunName = "shotgun";</w:t>
      </w:r>
      <w:r>
        <w:br/>
        <w:t xml:space="preserve">                   break;</w:t>
      </w:r>
      <w:r>
        <w:br/>
        <w:t xml:space="preserve">               default:</w:t>
      </w:r>
      <w:r>
        <w:br/>
        <w:t xml:space="preserve">                   throw new Exception("Unknown gun type");</w:t>
      </w:r>
      <w:r>
        <w:br/>
        <w:t xml:space="preserve">           }</w:t>
      </w:r>
      <w:r>
        <w:br/>
        <w:t xml:space="preserve">           CommandsHandler.gameModeRoom.RunUniqCommand(new SpawnPrefabCommand(gunName,</w:t>
      </w:r>
      <w:r>
        <w:br/>
        <w:t xml:space="preserve">                   position, Quaternion.identity, ObjectID.RandomID, sClient.ID, 0),</w:t>
      </w:r>
      <w:r>
        <w:br/>
        <w:t xml:space="preserve">               UniqCodes.SPAWN_GUN, num,</w:t>
      </w:r>
      <w:r>
        <w:br/>
        <w:t xml:space="preserve">               MessageFlags.IMPORTANT);</w:t>
      </w:r>
      <w:r>
        <w:br/>
        <w:t xml:space="preserve">       }</w:t>
      </w:r>
      <w:r>
        <w:br/>
      </w:r>
      <w:r>
        <w:br/>
        <w:t xml:space="preserve">        /// &lt;summary&gt;</w:t>
      </w:r>
      <w:r>
        <w:br/>
        <w:t xml:space="preserve">        ///     Обновляет состояние игрового режима</w:t>
      </w:r>
      <w:r>
        <w:br/>
        <w:t xml:space="preserve">        /// &lt;/summary&gt;</w:t>
      </w:r>
      <w:r>
        <w:br/>
      </w:r>
      <w:r>
        <w:lastRenderedPageBreak/>
        <w:t xml:space="preserve">        /// &lt;returns&gt;false, если режим закончился. Иначе</w:t>
      </w:r>
      <w:r w:rsidRPr="008A7948">
        <w:rPr>
          <w:lang w:val="en-US"/>
        </w:rPr>
        <w:t xml:space="preserve"> true&lt;/returns&gt;</w:t>
      </w:r>
      <w:r w:rsidRPr="008A7948">
        <w:rPr>
          <w:lang w:val="en-US"/>
        </w:rPr>
        <w:br/>
        <w:t xml:space="preserve">        public bool Update() {</w:t>
      </w:r>
      <w:r w:rsidRPr="008A7948">
        <w:rPr>
          <w:lang w:val="en-US"/>
        </w:rPr>
        <w:br/>
        <w:t xml:space="preserve">            switch (state) {</w:t>
      </w:r>
      <w:r w:rsidRPr="008A7948">
        <w:rPr>
          <w:lang w:val="en-US"/>
        </w:rPr>
        <w:br/>
        <w:t xml:space="preserve">                case STATE.INIT:</w:t>
      </w:r>
      <w:r w:rsidRPr="008A7948">
        <w:rPr>
          <w:lang w:val="en-US"/>
        </w:rPr>
        <w:br/>
        <w:t xml:space="preserve">                    MainUIController.mainui.SetTask( "   Kill enemy = &lt;color=green&gt;+100&lt;/color&gt;\n" +</w:t>
      </w:r>
      <w:r w:rsidRPr="008A7948">
        <w:rPr>
          <w:lang w:val="en-US"/>
        </w:rPr>
        <w:br/>
        <w:t xml:space="preserve">                                                     "   Deal &lt;color=red&gt;1&lt;/color&gt; damage = &lt;color=green&gt;+1&lt;/color&gt;");</w:t>
      </w:r>
      <w:r w:rsidRPr="008A7948">
        <w:rPr>
          <w:lang w:val="en-US"/>
        </w:rPr>
        <w:br/>
        <w:t xml:space="preserve">                    MainUIController.mainui.gunsPanel.SetActive(true);</w:t>
      </w:r>
      <w:r w:rsidRPr="008A7948">
        <w:rPr>
          <w:lang w:val="en-US"/>
        </w:rPr>
        <w:br/>
        <w:t xml:space="preserve">                    GameModeFunctions.SpawnPlayers();</w:t>
      </w:r>
      <w:r w:rsidRPr="008A7948">
        <w:rPr>
          <w:lang w:val="en-US"/>
        </w:rPr>
        <w:br/>
        <w:t xml:space="preserve">                    EventsManager.handler.OnSpawnedPlayer += (gameObject, player) =&gt; {</w:t>
      </w:r>
      <w:r w:rsidRPr="008A7948">
        <w:rPr>
          <w:lang w:val="en-US"/>
        </w:rPr>
        <w:br/>
        <w:t xml:space="preserve">                        if (player.owner == sClient.ID) {</w:t>
      </w:r>
      <w:r w:rsidRPr="008A7948">
        <w:rPr>
          <w:lang w:val="en-US"/>
        </w:rPr>
        <w:br/>
        <w:t xml:space="preserve">                            gameObject.GetComponent&lt;ActionController&gt;().SetAction&lt;ShootPistolAction&gt;(action =&gt; </w:t>
      </w:r>
      <w:r w:rsidRPr="008A7948">
        <w:rPr>
          <w:lang w:val="en-US"/>
        </w:rPr>
        <w:br/>
        <w:t xml:space="preserve">                                action.gun = new Pistol());</w:t>
      </w:r>
      <w:r w:rsidRPr="008A7948">
        <w:rPr>
          <w:lang w:val="en-US"/>
        </w:rPr>
        <w:br/>
        <w:t xml:space="preserve">                        }</w:t>
      </w:r>
      <w:r w:rsidRPr="008A7948">
        <w:rPr>
          <w:lang w:val="en-US"/>
        </w:rPr>
        <w:br/>
        <w:t xml:space="preserve">                    };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    EventsManager.handler.OnObjectDead += (go, source) =&gt; {</w:t>
      </w:r>
      <w:r w:rsidRPr="008A7948">
        <w:rPr>
          <w:lang w:val="en-US"/>
        </w:rPr>
        <w:br/>
        <w:t xml:space="preserve">                        if (!go.TryGetComponent&lt;PlayerStorage&gt;(out _)) return; // check that it is player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        var killedPlayer = go.GetComponent&lt;PlayerStorage&gt;().Player;</w:t>
      </w:r>
      <w:r w:rsidRPr="008A7948">
        <w:rPr>
          <w:lang w:val="en-US"/>
        </w:rPr>
        <w:br/>
        <w:t xml:space="preserve">                        </w:t>
      </w:r>
      <w:r w:rsidRPr="008A7948">
        <w:rPr>
          <w:lang w:val="en-US"/>
        </w:rPr>
        <w:br/>
        <w:t xml:space="preserve">                        if (killedPlayer.owner == sClient.ID)</w:t>
      </w:r>
      <w:r w:rsidRPr="008A7948">
        <w:rPr>
          <w:lang w:val="en-US"/>
        </w:rPr>
        <w:br/>
        <w:t xml:space="preserve">                            GameModeFunctions.SpawnPlayer(killedPlayer.id);</w:t>
      </w:r>
      <w:r w:rsidRPr="008A7948">
        <w:rPr>
          <w:lang w:val="en-US"/>
        </w:rPr>
        <w:br/>
        <w:t xml:space="preserve">                        Client.client.RemoveObject(go);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        </w:t>
      </w:r>
      <w:r w:rsidRPr="008A7948">
        <w:rPr>
          <w:lang w:val="en-US"/>
        </w:rPr>
        <w:br/>
        <w:t xml:space="preserve">                        UberDebug.LogChannel("GameMode", $"Shooter: player#{killedPlayer.id} '{killedPlayer.name}' dead. respawning");</w:t>
      </w:r>
      <w:r w:rsidRPr="008A7948">
        <w:rPr>
          <w:lang w:val="en-US"/>
        </w:rPr>
        <w:br/>
        <w:t xml:space="preserve">                        </w:t>
      </w:r>
      <w:r w:rsidRPr="008A7948">
        <w:rPr>
          <w:lang w:val="en-US"/>
        </w:rPr>
        <w:br/>
        <w:t xml:space="preserve">                        var player = DamageSource.GetSourceGO(source)?.GetComponent&lt;PlayerStorage&gt;()?.Player;</w:t>
      </w:r>
      <w:r w:rsidRPr="008A7948">
        <w:rPr>
          <w:lang w:val="en-US"/>
        </w:rPr>
        <w:br/>
        <w:t xml:space="preserve">                        </w:t>
      </w:r>
      <w:r w:rsidRPr="008A7948">
        <w:rPr>
          <w:lang w:val="en-US"/>
        </w:rPr>
        <w:br/>
        <w:t xml:space="preserve">                        if (player == null) return;</w:t>
      </w:r>
      <w:r w:rsidRPr="008A7948">
        <w:rPr>
          <w:lang w:val="en-US"/>
        </w:rPr>
        <w:br/>
        <w:t xml:space="preserve">                        if (player.owner == sClient.ID)</w:t>
      </w:r>
      <w:r w:rsidRPr="008A7948">
        <w:rPr>
          <w:lang w:val="en-US"/>
        </w:rPr>
        <w:br/>
        <w:t xml:space="preserve">                            PlayersManager.AddScoreToPlayer(player, 100);</w:t>
      </w:r>
      <w:r w:rsidRPr="008A7948">
        <w:rPr>
          <w:lang w:val="en-US"/>
        </w:rPr>
        <w:br/>
        <w:t xml:space="preserve">                    };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    EventsManager.handler.OnObjectChangedHP += (go, delta, source) =&gt; {</w:t>
      </w:r>
      <w:r w:rsidRPr="008A7948">
        <w:rPr>
          <w:lang w:val="en-US"/>
        </w:rPr>
        <w:br/>
        <w:t xml:space="preserve">                        if (!go.TryGetComponent&lt;PlayerStorage&gt;(out _)) return; // check that it is player</w:t>
      </w:r>
      <w:r w:rsidRPr="008A7948">
        <w:rPr>
          <w:lang w:val="en-US"/>
        </w:rPr>
        <w:br/>
        <w:t xml:space="preserve">                        </w:t>
      </w:r>
      <w:r w:rsidRPr="008A7948">
        <w:rPr>
          <w:lang w:val="en-US"/>
        </w:rPr>
        <w:br/>
        <w:t xml:space="preserve">                        </w:t>
      </w:r>
      <w:r w:rsidRPr="008A7948">
        <w:rPr>
          <w:lang w:val="en-US"/>
        </w:rPr>
        <w:br/>
        <w:t xml:space="preserve">                        var player = DamageSource.GetSourceGO(source)?.GetComponent&lt;PlayerStorage&gt;()?.Player;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                if (player == null) return;</w:t>
      </w:r>
      <w:r w:rsidRPr="008A7948">
        <w:rPr>
          <w:lang w:val="en-US"/>
        </w:rPr>
        <w:br/>
        <w:t xml:space="preserve">                        if (player.owner == sClient.ID)</w:t>
      </w:r>
      <w:r w:rsidRPr="008A7948">
        <w:rPr>
          <w:lang w:val="en-US"/>
        </w:rPr>
        <w:br/>
        <w:t xml:space="preserve">                            PlayersManager.AddScoreToPlayer(player, Mathf.RoundToInt(-delta));</w:t>
      </w:r>
      <w:r w:rsidRPr="008A7948">
        <w:rPr>
          <w:lang w:val="en-US"/>
        </w:rPr>
        <w:br/>
        <w:t xml:space="preserve">                    };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    for (int i = 0; i &lt; 3; i++) {</w:t>
      </w:r>
      <w:r w:rsidRPr="008A7948">
        <w:rPr>
          <w:lang w:val="en-US"/>
        </w:rPr>
        <w:br/>
        <w:t xml:space="preserve">                        SpawnRandomGun(spawnedGunsCount++);</w:t>
      </w:r>
      <w:r w:rsidRPr="008A7948">
        <w:rPr>
          <w:lang w:val="en-US"/>
        </w:rPr>
        <w:br/>
        <w:t xml:space="preserve">                    }</w:t>
      </w:r>
      <w:r w:rsidRPr="008A7948">
        <w:rPr>
          <w:lang w:val="en-US"/>
        </w:rPr>
        <w:br/>
        <w:t xml:space="preserve">                    timeToSpawnNextGun = 10f;</w:t>
      </w:r>
      <w:r w:rsidRPr="008A7948">
        <w:rPr>
          <w:lang w:val="en-US"/>
        </w:rPr>
        <w:br/>
        <w:t xml:space="preserve">                    </w:t>
      </w:r>
      <w:r w:rsidRPr="008A7948">
        <w:rPr>
          <w:lang w:val="en-US"/>
        </w:rPr>
        <w:br/>
        <w:t xml:space="preserve">                    state = STATE.UPDATE;</w:t>
      </w:r>
      <w:r w:rsidRPr="008A7948">
        <w:rPr>
          <w:lang w:val="en-US"/>
        </w:rPr>
        <w:br/>
        <w:t xml:space="preserve">                    break;</w:t>
      </w:r>
      <w:r w:rsidRPr="008A7948">
        <w:rPr>
          <w:lang w:val="en-US"/>
        </w:rPr>
        <w:br/>
        <w:t xml:space="preserve">                case STATE.UPDATE:</w:t>
      </w:r>
      <w:r w:rsidRPr="008A7948">
        <w:rPr>
          <w:lang w:val="en-US"/>
        </w:rPr>
        <w:br/>
        <w:t xml:space="preserve">                    timeToSpawnNextGun -= Time.deltaTime;</w:t>
      </w:r>
      <w:r w:rsidRPr="008A7948">
        <w:rPr>
          <w:lang w:val="en-US"/>
        </w:rPr>
        <w:br/>
        <w:t xml:space="preserve">                    if (timeToSpawnNextGun &lt; 0) {</w:t>
      </w:r>
      <w:r w:rsidRPr="008A7948">
        <w:rPr>
          <w:lang w:val="en-US"/>
        </w:rPr>
        <w:br/>
        <w:t xml:space="preserve">                        SpawnRandomGun(spawnedGunsCount++);</w:t>
      </w:r>
      <w:r w:rsidRPr="008A7948">
        <w:rPr>
          <w:lang w:val="en-US"/>
        </w:rPr>
        <w:br/>
        <w:t xml:space="preserve">                        timeToSpawnNextGun = 10f;</w:t>
      </w:r>
      <w:r w:rsidRPr="008A7948">
        <w:rPr>
          <w:lang w:val="en-US"/>
        </w:rPr>
        <w:br/>
        <w:t xml:space="preserve">            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    break;</w:t>
      </w:r>
      <w:r w:rsidRPr="008A7948">
        <w:rPr>
          <w:lang w:val="en-US"/>
        </w:rPr>
        <w:br/>
        <w:t xml:space="preserve">                default:</w:t>
      </w:r>
      <w:r w:rsidRPr="008A7948">
        <w:rPr>
          <w:lang w:val="en-US"/>
        </w:rPr>
        <w:br/>
        <w:t xml:space="preserve">                    throw new Exception($"Unknown state: {state}");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    return true;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Завершает</w:t>
      </w:r>
      <w:r w:rsidRPr="008A7948">
        <w:rPr>
          <w:lang w:val="en-US"/>
        </w:rPr>
        <w:t xml:space="preserve"> </w:t>
      </w:r>
      <w:r>
        <w:t>выполнение</w:t>
      </w:r>
      <w:r w:rsidRPr="008A7948">
        <w:rPr>
          <w:lang w:val="en-US"/>
        </w:rPr>
        <w:t xml:space="preserve"> </w:t>
      </w:r>
      <w:r>
        <w:t>игрового</w:t>
      </w:r>
      <w:r w:rsidRPr="008A7948">
        <w:rPr>
          <w:lang w:val="en-US"/>
        </w:rPr>
        <w:t xml:space="preserve"> </w:t>
      </w:r>
      <w:r>
        <w:t>режима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&lt;returns&gt;false, </w:t>
      </w:r>
      <w:r>
        <w:t>если</w:t>
      </w:r>
      <w:r w:rsidRPr="008A7948">
        <w:rPr>
          <w:lang w:val="en-US"/>
        </w:rPr>
        <w:t xml:space="preserve"> </w:t>
      </w:r>
      <w:r>
        <w:t>режим</w:t>
      </w:r>
      <w:r w:rsidRPr="008A7948">
        <w:rPr>
          <w:lang w:val="en-US"/>
        </w:rPr>
        <w:t xml:space="preserve"> </w:t>
      </w:r>
      <w:r>
        <w:t>закончился</w:t>
      </w:r>
      <w:r w:rsidRPr="008A7948">
        <w:rPr>
          <w:lang w:val="en-US"/>
        </w:rPr>
        <w:t xml:space="preserve">. true, </w:t>
      </w:r>
      <w:r>
        <w:t>если</w:t>
      </w:r>
      <w:r w:rsidRPr="008A7948">
        <w:rPr>
          <w:lang w:val="en-US"/>
        </w:rPr>
        <w:t xml:space="preserve"> </w:t>
      </w:r>
      <w:r>
        <w:t>надо</w:t>
      </w:r>
      <w:r w:rsidRPr="008A7948">
        <w:rPr>
          <w:lang w:val="en-US"/>
        </w:rPr>
        <w:t xml:space="preserve"> </w:t>
      </w:r>
      <w:r>
        <w:t>ещё</w:t>
      </w:r>
      <w:r w:rsidRPr="008A7948">
        <w:rPr>
          <w:lang w:val="en-US"/>
        </w:rPr>
        <w:t xml:space="preserve"> </w:t>
      </w:r>
      <w:r>
        <w:t>подождать</w:t>
      </w:r>
      <w:r w:rsidRPr="008A7948">
        <w:rPr>
          <w:lang w:val="en-US"/>
        </w:rPr>
        <w:t>&lt;/returns&gt;</w:t>
      </w:r>
      <w:r w:rsidRPr="008A7948">
        <w:rPr>
          <w:lang w:val="en-US"/>
        </w:rPr>
        <w:br/>
        <w:t xml:space="preserve">        public bool Stop() {</w:t>
      </w:r>
      <w:r w:rsidRPr="008A7948">
        <w:rPr>
          <w:lang w:val="en-US"/>
        </w:rPr>
        <w:br/>
        <w:t xml:space="preserve">            return false;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</w:t>
      </w:r>
      <w:r>
        <w:t>Время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секундах</w:t>
      </w:r>
      <w:r w:rsidRPr="008A7948">
        <w:rPr>
          <w:lang w:val="en-US"/>
        </w:rPr>
        <w:t xml:space="preserve">, </w:t>
      </w:r>
      <w:r>
        <w:t>которое</w:t>
      </w:r>
      <w:r w:rsidRPr="008A7948">
        <w:rPr>
          <w:lang w:val="en-US"/>
        </w:rPr>
        <w:t xml:space="preserve"> </w:t>
      </w:r>
      <w:r>
        <w:t>длится</w:t>
      </w:r>
      <w:r w:rsidRPr="008A7948">
        <w:rPr>
          <w:lang w:val="en-US"/>
        </w:rPr>
        <w:t xml:space="preserve"> </w:t>
      </w:r>
      <w:r>
        <w:t>игровой</w:t>
      </w:r>
      <w:r w:rsidRPr="008A7948">
        <w:rPr>
          <w:lang w:val="en-US"/>
        </w:rPr>
        <w:t xml:space="preserve"> </w:t>
      </w:r>
      <w:r>
        <w:t>режим</w:t>
      </w:r>
      <w:r w:rsidRPr="008A7948">
        <w:rPr>
          <w:lang w:val="en-US"/>
        </w:rPr>
        <w:t xml:space="preserve"> 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float TimeLength =&gt; 140;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</w:p>
    <w:p w14:paraId="524BD57F" w14:textId="77777777" w:rsidR="00A5794D" w:rsidRPr="008A7948" w:rsidRDefault="00A5794D" w:rsidP="00A5794D">
      <w:pPr>
        <w:rPr>
          <w:lang w:val="en-US"/>
        </w:rPr>
      </w:pPr>
    </w:p>
    <w:p w14:paraId="424A38C9" w14:textId="77777777" w:rsidR="00A5794D" w:rsidRPr="008A7948" w:rsidRDefault="00A5794D" w:rsidP="00A5794D">
      <w:pPr>
        <w:pStyle w:val="2"/>
        <w:rPr>
          <w:lang w:val="en-US"/>
        </w:rPr>
      </w:pPr>
      <w:bookmarkStart w:id="164" w:name="_Toc40977991"/>
      <w:bookmarkStart w:id="165" w:name="_Toc41217801"/>
      <w:r w:rsidRPr="008A7948">
        <w:rPr>
          <w:lang w:val="en-US"/>
        </w:rPr>
        <w:t>InterpolationFunctions.cs</w:t>
      </w:r>
      <w:bookmarkEnd w:id="164"/>
      <w:bookmarkEnd w:id="165"/>
    </w:p>
    <w:p w14:paraId="34715415" w14:textId="77777777" w:rsidR="00A5794D" w:rsidRPr="008A7948" w:rsidRDefault="00A5794D" w:rsidP="00A5794D">
      <w:pPr>
        <w:pStyle w:val="Code"/>
        <w:rPr>
          <w:lang w:val="en-US"/>
        </w:rPr>
      </w:pPr>
      <w:r>
        <w:t>﻿</w:t>
      </w:r>
      <w:r w:rsidRPr="008A7948">
        <w:rPr>
          <w:lang w:val="en-US"/>
        </w:rPr>
        <w:t>using</w:t>
      </w:r>
      <w:r w:rsidRPr="001219A2">
        <w:t xml:space="preserve"> </w:t>
      </w:r>
      <w:r w:rsidRPr="008A7948">
        <w:rPr>
          <w:lang w:val="en-US"/>
        </w:rPr>
        <w:t>Character</w:t>
      </w:r>
      <w:r w:rsidRPr="001219A2">
        <w:t>;</w:t>
      </w:r>
      <w:r w:rsidRPr="001219A2">
        <w:br/>
      </w:r>
      <w:r w:rsidRPr="008A7948">
        <w:rPr>
          <w:lang w:val="en-US"/>
        </w:rPr>
        <w:t>using</w:t>
      </w:r>
      <w:r w:rsidRPr="001219A2">
        <w:t xml:space="preserve"> </w:t>
      </w:r>
      <w:r w:rsidRPr="008A7948">
        <w:rPr>
          <w:lang w:val="en-US"/>
        </w:rPr>
        <w:t>UnityEngine</w:t>
      </w:r>
      <w:r w:rsidRPr="001219A2">
        <w:t>;</w:t>
      </w:r>
      <w:r w:rsidRPr="001219A2">
        <w:br/>
      </w:r>
      <w:r w:rsidRPr="001219A2">
        <w:br/>
      </w:r>
      <w:r w:rsidRPr="008A7948">
        <w:rPr>
          <w:lang w:val="en-US"/>
        </w:rPr>
        <w:t>namespace</w:t>
      </w:r>
      <w:r w:rsidRPr="001219A2">
        <w:t xml:space="preserve"> </w:t>
      </w:r>
      <w:r w:rsidRPr="008A7948">
        <w:rPr>
          <w:lang w:val="en-US"/>
        </w:rPr>
        <w:t>Interpolation</w:t>
      </w:r>
      <w:r w:rsidRPr="001219A2">
        <w:t xml:space="preserve"> {</w:t>
      </w:r>
      <w:r w:rsidRPr="001219A2">
        <w:br/>
      </w:r>
      <w:r w:rsidRPr="001219A2">
        <w:lastRenderedPageBreak/>
        <w:t xml:space="preserve">    /// &lt;</w:t>
      </w:r>
      <w:r w:rsidRPr="008A7948">
        <w:rPr>
          <w:lang w:val="en-US"/>
        </w:rPr>
        <w:t>summary</w:t>
      </w:r>
      <w:r w:rsidRPr="001219A2">
        <w:t>&gt;</w:t>
      </w:r>
      <w:r w:rsidRPr="001219A2">
        <w:br/>
        <w:t xml:space="preserve">    ///     </w:t>
      </w:r>
      <w:r>
        <w:t>Класс</w:t>
      </w:r>
      <w:r w:rsidRPr="001219A2">
        <w:t xml:space="preserve"> </w:t>
      </w:r>
      <w:r>
        <w:t>с</w:t>
      </w:r>
      <w:r w:rsidRPr="001219A2">
        <w:t xml:space="preserve"> </w:t>
      </w:r>
      <w:r>
        <w:t>функциями</w:t>
      </w:r>
      <w:r w:rsidRPr="001219A2">
        <w:t xml:space="preserve"> </w:t>
      </w:r>
      <w:r>
        <w:t>для</w:t>
      </w:r>
      <w:r w:rsidRPr="001219A2">
        <w:t xml:space="preserve"> </w:t>
      </w:r>
      <w:r>
        <w:t>интерполяции</w:t>
      </w:r>
      <w:r w:rsidRPr="001219A2">
        <w:br/>
        <w:t xml:space="preserve">    /// &lt;/</w:t>
      </w:r>
      <w:r w:rsidRPr="008A7948">
        <w:rPr>
          <w:lang w:val="en-US"/>
        </w:rPr>
        <w:t>summary</w:t>
      </w:r>
      <w:r w:rsidRPr="001219A2">
        <w:t>&gt;</w:t>
      </w:r>
      <w:r w:rsidRPr="001219A2">
        <w:br/>
        <w:t xml:space="preserve">    </w:t>
      </w:r>
      <w:r w:rsidRPr="008A7948">
        <w:rPr>
          <w:lang w:val="en-US"/>
        </w:rPr>
        <w:t>public</w:t>
      </w:r>
      <w:r w:rsidRPr="001219A2">
        <w:t xml:space="preserve"> </w:t>
      </w:r>
      <w:r w:rsidRPr="008A7948">
        <w:rPr>
          <w:lang w:val="en-US"/>
        </w:rPr>
        <w:t>static</w:t>
      </w:r>
      <w:r w:rsidRPr="001219A2">
        <w:t xml:space="preserve"> </w:t>
      </w:r>
      <w:r w:rsidRPr="008A7948">
        <w:rPr>
          <w:lang w:val="en-US"/>
        </w:rPr>
        <w:t>class</w:t>
      </w:r>
      <w:r w:rsidRPr="001219A2">
        <w:t xml:space="preserve"> </w:t>
      </w:r>
      <w:r w:rsidRPr="008A7948">
        <w:rPr>
          <w:lang w:val="en-US"/>
        </w:rPr>
        <w:t>InterpolationFunctions</w:t>
      </w:r>
      <w:r w:rsidRPr="001219A2">
        <w:t xml:space="preserve"> {</w:t>
      </w:r>
      <w:r w:rsidRPr="001219A2">
        <w:br/>
        <w:t xml:space="preserve">        /// &lt;</w:t>
      </w:r>
      <w:r w:rsidRPr="008A7948">
        <w:rPr>
          <w:lang w:val="en-US"/>
        </w:rPr>
        <w:t>summary</w:t>
      </w:r>
      <w:r w:rsidRPr="001219A2">
        <w:t>&gt;</w:t>
      </w:r>
      <w:r w:rsidRPr="001219A2">
        <w:br/>
        <w:t xml:space="preserve">        ///     </w:t>
      </w:r>
      <w:r>
        <w:t>Вычисляет</w:t>
      </w:r>
      <w:r w:rsidRPr="001219A2">
        <w:t xml:space="preserve"> </w:t>
      </w:r>
      <w:r>
        <w:t>сплайн</w:t>
      </w:r>
      <w:r w:rsidRPr="001219A2">
        <w:t xml:space="preserve"> </w:t>
      </w:r>
      <w:r>
        <w:t>Эрмита</w:t>
      </w:r>
      <w:r w:rsidRPr="001219A2">
        <w:br/>
        <w:t xml:space="preserve">        /// &lt;/</w:t>
      </w:r>
      <w:r w:rsidRPr="008A7948">
        <w:rPr>
          <w:lang w:val="en-US"/>
        </w:rPr>
        <w:t>summary</w:t>
      </w:r>
      <w:r w:rsidRPr="001219A2">
        <w:t>&gt;</w:t>
      </w:r>
      <w:r w:rsidRPr="001219A2">
        <w:br/>
        <w:t xml:space="preserve">        /// &lt;</w:t>
      </w:r>
      <w:r w:rsidRPr="008A7948">
        <w:rPr>
          <w:lang w:val="en-US"/>
        </w:rPr>
        <w:t>param</w:t>
      </w:r>
      <w:r w:rsidRPr="001219A2">
        <w:t xml:space="preserve"> </w:t>
      </w:r>
      <w:r w:rsidRPr="008A7948">
        <w:rPr>
          <w:lang w:val="en-US"/>
        </w:rPr>
        <w:t>name</w:t>
      </w:r>
      <w:r w:rsidRPr="001219A2">
        <w:t>="</w:t>
      </w:r>
      <w:r w:rsidRPr="008A7948">
        <w:rPr>
          <w:lang w:val="en-US"/>
        </w:rPr>
        <w:t>start</w:t>
      </w:r>
      <w:r w:rsidRPr="001219A2">
        <w:t>"&gt;</w:t>
      </w:r>
      <w:r>
        <w:t>Стартовая</w:t>
      </w:r>
      <w:r w:rsidRPr="001219A2">
        <w:t xml:space="preserve"> </w:t>
      </w:r>
      <w:r>
        <w:t>позиция</w:t>
      </w:r>
      <w:r w:rsidRPr="001219A2">
        <w:t>&lt;/</w:t>
      </w:r>
      <w:r w:rsidRPr="008A7948">
        <w:rPr>
          <w:lang w:val="en-US"/>
        </w:rPr>
        <w:t>param</w:t>
      </w:r>
      <w:r w:rsidRPr="001219A2">
        <w:t>&gt;</w:t>
      </w:r>
      <w:r w:rsidRPr="001219A2">
        <w:br/>
        <w:t xml:space="preserve">        /// &lt;</w:t>
      </w:r>
      <w:r w:rsidRPr="008A7948">
        <w:rPr>
          <w:lang w:val="en-US"/>
        </w:rPr>
        <w:t>param</w:t>
      </w:r>
      <w:r w:rsidRPr="001219A2">
        <w:t xml:space="preserve"> </w:t>
      </w:r>
      <w:r w:rsidRPr="008A7948">
        <w:rPr>
          <w:lang w:val="en-US"/>
        </w:rPr>
        <w:t>name</w:t>
      </w:r>
      <w:r w:rsidRPr="001219A2">
        <w:t>="</w:t>
      </w:r>
      <w:r w:rsidRPr="008A7948">
        <w:rPr>
          <w:lang w:val="en-US"/>
        </w:rPr>
        <w:t>stop</w:t>
      </w:r>
      <w:r w:rsidRPr="001219A2">
        <w:t>"&gt;</w:t>
      </w:r>
      <w:r>
        <w:t>Конечная</w:t>
      </w:r>
      <w:r w:rsidRPr="001219A2">
        <w:t xml:space="preserve"> </w:t>
      </w:r>
      <w:r>
        <w:t>позиция</w:t>
      </w:r>
      <w:r w:rsidRPr="001219A2">
        <w:t>&lt;/</w:t>
      </w:r>
      <w:r w:rsidRPr="008A7948">
        <w:rPr>
          <w:lang w:val="en-US"/>
        </w:rPr>
        <w:t>param</w:t>
      </w:r>
      <w:r w:rsidRPr="001219A2">
        <w:t>&gt;</w:t>
      </w:r>
      <w:r w:rsidRPr="001219A2">
        <w:br/>
        <w:t xml:space="preserve">        /// &lt;</w:t>
      </w:r>
      <w:r w:rsidRPr="008A7948">
        <w:rPr>
          <w:lang w:val="en-US"/>
        </w:rPr>
        <w:t>param</w:t>
      </w:r>
      <w:r w:rsidRPr="001219A2">
        <w:t xml:space="preserve"> </w:t>
      </w:r>
      <w:r w:rsidRPr="008A7948">
        <w:rPr>
          <w:lang w:val="en-US"/>
        </w:rPr>
        <w:t>name</w:t>
      </w:r>
      <w:r w:rsidRPr="001219A2">
        <w:t>="</w:t>
      </w:r>
      <w:r w:rsidRPr="008A7948">
        <w:rPr>
          <w:lang w:val="en-US"/>
        </w:rPr>
        <w:t>m</w:t>
      </w:r>
      <w:r w:rsidRPr="001219A2">
        <w:t>0"&gt;</w:t>
      </w:r>
      <w:r w:rsidRPr="008A7948">
        <w:rPr>
          <w:lang w:val="en-US"/>
        </w:rPr>
        <w:t>tan</w:t>
      </w:r>
      <w:r w:rsidRPr="001219A2">
        <w:t xml:space="preserve"> </w:t>
      </w:r>
      <w:r>
        <w:t>угла</w:t>
      </w:r>
      <w:r w:rsidRPr="001219A2">
        <w:t xml:space="preserve"> </w:t>
      </w:r>
      <w:r>
        <w:t>наклона</w:t>
      </w:r>
      <w:r w:rsidRPr="001219A2">
        <w:t xml:space="preserve"> </w:t>
      </w:r>
      <w:r>
        <w:t>в</w:t>
      </w:r>
      <w:r w:rsidRPr="001219A2">
        <w:t xml:space="preserve"> </w:t>
      </w:r>
      <w:r w:rsidRPr="008A7948">
        <w:rPr>
          <w:lang w:val="en-US"/>
        </w:rPr>
        <w:t>start</w:t>
      </w:r>
      <w:r w:rsidRPr="001219A2">
        <w:t>&lt;/</w:t>
      </w:r>
      <w:r w:rsidRPr="008A7948">
        <w:rPr>
          <w:lang w:val="en-US"/>
        </w:rPr>
        <w:t>param</w:t>
      </w:r>
      <w:r w:rsidRPr="001219A2">
        <w:t>&gt;</w:t>
      </w:r>
      <w:r w:rsidRPr="001219A2">
        <w:br/>
        <w:t xml:space="preserve">        /// &lt;</w:t>
      </w:r>
      <w:r w:rsidRPr="008A7948">
        <w:rPr>
          <w:lang w:val="en-US"/>
        </w:rPr>
        <w:t>param</w:t>
      </w:r>
      <w:r w:rsidRPr="001219A2">
        <w:t xml:space="preserve"> </w:t>
      </w:r>
      <w:r w:rsidRPr="008A7948">
        <w:rPr>
          <w:lang w:val="en-US"/>
        </w:rPr>
        <w:t>name</w:t>
      </w:r>
      <w:r w:rsidRPr="001219A2">
        <w:t>="</w:t>
      </w:r>
      <w:r w:rsidRPr="008A7948">
        <w:rPr>
          <w:lang w:val="en-US"/>
        </w:rPr>
        <w:t>m</w:t>
      </w:r>
      <w:r w:rsidRPr="001219A2">
        <w:t>1"&gt;</w:t>
      </w:r>
      <w:r w:rsidRPr="008A7948">
        <w:rPr>
          <w:lang w:val="en-US"/>
        </w:rPr>
        <w:t>tan</w:t>
      </w:r>
      <w:r w:rsidRPr="001219A2">
        <w:t xml:space="preserve"> </w:t>
      </w:r>
      <w:r>
        <w:t>угла</w:t>
      </w:r>
      <w:r w:rsidRPr="001219A2">
        <w:t xml:space="preserve"> </w:t>
      </w:r>
      <w:r>
        <w:t>наклона</w:t>
      </w:r>
      <w:r w:rsidRPr="001219A2">
        <w:t xml:space="preserve"> </w:t>
      </w:r>
      <w:r>
        <w:t>в</w:t>
      </w:r>
      <w:r w:rsidRPr="001219A2">
        <w:t xml:space="preserve"> </w:t>
      </w:r>
      <w:r w:rsidRPr="008A7948">
        <w:rPr>
          <w:lang w:val="en-US"/>
        </w:rPr>
        <w:t>stop</w:t>
      </w:r>
      <w:r w:rsidRPr="001219A2">
        <w:t>&lt;/</w:t>
      </w:r>
      <w:r w:rsidRPr="008A7948">
        <w:rPr>
          <w:lang w:val="en-US"/>
        </w:rPr>
        <w:t>param</w:t>
      </w:r>
      <w:r w:rsidRPr="001219A2">
        <w:t>&gt;</w:t>
      </w:r>
      <w:r w:rsidRPr="001219A2">
        <w:br/>
        <w:t xml:space="preserve">        /// &lt;</w:t>
      </w:r>
      <w:r w:rsidRPr="008A7948">
        <w:rPr>
          <w:lang w:val="en-US"/>
        </w:rPr>
        <w:t>param</w:t>
      </w:r>
      <w:r w:rsidRPr="001219A2">
        <w:t xml:space="preserve"> </w:t>
      </w:r>
      <w:r w:rsidRPr="008A7948">
        <w:rPr>
          <w:lang w:val="en-US"/>
        </w:rPr>
        <w:t>name</w:t>
      </w:r>
      <w:r w:rsidRPr="001219A2">
        <w:t>="</w:t>
      </w:r>
      <w:r w:rsidRPr="008A7948">
        <w:rPr>
          <w:lang w:val="en-US"/>
        </w:rPr>
        <w:t>t</w:t>
      </w:r>
      <w:r w:rsidRPr="001219A2">
        <w:t>"&gt;</w:t>
      </w:r>
      <w:r>
        <w:t>Коэф</w:t>
      </w:r>
      <w:r w:rsidRPr="001219A2">
        <w:t xml:space="preserve">. </w:t>
      </w:r>
      <w:r>
        <w:t>интерполяции</w:t>
      </w:r>
      <w:r w:rsidRPr="001219A2">
        <w:t xml:space="preserve"> (</w:t>
      </w:r>
      <w:r>
        <w:t>от</w:t>
      </w:r>
      <w:r w:rsidRPr="001219A2">
        <w:t xml:space="preserve"> 0 </w:t>
      </w:r>
      <w:r>
        <w:t>до</w:t>
      </w:r>
      <w:r w:rsidRPr="001219A2">
        <w:t xml:space="preserve"> 1)&lt;/</w:t>
      </w:r>
      <w:r w:rsidRPr="008A7948">
        <w:rPr>
          <w:lang w:val="en-US"/>
        </w:rPr>
        <w:t>param</w:t>
      </w:r>
      <w:r w:rsidRPr="001219A2">
        <w:t>&gt;</w:t>
      </w:r>
      <w:r w:rsidRPr="001219A2">
        <w:br/>
        <w:t xml:space="preserve">        /// &lt;</w:t>
      </w:r>
      <w:r w:rsidRPr="008A7948">
        <w:rPr>
          <w:lang w:val="en-US"/>
        </w:rPr>
        <w:t>returns</w:t>
      </w:r>
      <w:r w:rsidRPr="001219A2">
        <w:t>&gt;</w:t>
      </w:r>
      <w:r>
        <w:t>Значение</w:t>
      </w:r>
      <w:r w:rsidRPr="001219A2">
        <w:t xml:space="preserve"> </w:t>
      </w:r>
      <w:r>
        <w:t>в</w:t>
      </w:r>
      <w:r w:rsidRPr="001219A2">
        <w:t xml:space="preserve"> </w:t>
      </w:r>
      <w:r>
        <w:t>сплайне</w:t>
      </w:r>
      <w:r w:rsidRPr="001219A2">
        <w:t xml:space="preserve"> </w:t>
      </w:r>
      <w:r>
        <w:t>Эрмита</w:t>
      </w:r>
      <w:r w:rsidRPr="001219A2">
        <w:t>&lt;/</w:t>
      </w:r>
      <w:r w:rsidRPr="008A7948">
        <w:rPr>
          <w:lang w:val="en-US"/>
        </w:rPr>
        <w:t>returns</w:t>
      </w:r>
      <w:r w:rsidRPr="001219A2">
        <w:t>&gt;</w:t>
      </w:r>
      <w:r w:rsidRPr="001219A2">
        <w:br/>
        <w:t xml:space="preserve">        </w:t>
      </w:r>
      <w:r w:rsidRPr="008A7948">
        <w:rPr>
          <w:lang w:val="en-US"/>
        </w:rPr>
        <w:t>public</w:t>
      </w:r>
      <w:r w:rsidRPr="001219A2">
        <w:t xml:space="preserve"> </w:t>
      </w:r>
      <w:r w:rsidRPr="008A7948">
        <w:rPr>
          <w:lang w:val="en-US"/>
        </w:rPr>
        <w:t>static</w:t>
      </w:r>
      <w:r w:rsidRPr="001219A2">
        <w:t xml:space="preserve"> </w:t>
      </w:r>
      <w:r w:rsidRPr="008A7948">
        <w:rPr>
          <w:lang w:val="en-US"/>
        </w:rPr>
        <w:t>float</w:t>
      </w:r>
      <w:r w:rsidRPr="001219A2">
        <w:t xml:space="preserve"> </w:t>
      </w:r>
      <w:r w:rsidRPr="008A7948">
        <w:rPr>
          <w:lang w:val="en-US"/>
        </w:rPr>
        <w:t>CubicHermiteSpline</w:t>
      </w:r>
      <w:r w:rsidRPr="001219A2">
        <w:t>(</w:t>
      </w:r>
      <w:r w:rsidRPr="008A7948">
        <w:rPr>
          <w:lang w:val="en-US"/>
        </w:rPr>
        <w:t>float</w:t>
      </w:r>
      <w:r w:rsidRPr="001219A2">
        <w:t xml:space="preserve"> </w:t>
      </w:r>
      <w:r w:rsidRPr="008A7948">
        <w:rPr>
          <w:lang w:val="en-US"/>
        </w:rPr>
        <w:t>start</w:t>
      </w:r>
      <w:r w:rsidRPr="001219A2">
        <w:t xml:space="preserve">, </w:t>
      </w:r>
      <w:r w:rsidRPr="008A7948">
        <w:rPr>
          <w:lang w:val="en-US"/>
        </w:rPr>
        <w:t>float</w:t>
      </w:r>
      <w:r w:rsidRPr="001219A2">
        <w:t xml:space="preserve"> </w:t>
      </w:r>
      <w:r w:rsidRPr="008A7948">
        <w:rPr>
          <w:lang w:val="en-US"/>
        </w:rPr>
        <w:t>stop</w:t>
      </w:r>
      <w:r w:rsidRPr="001219A2">
        <w:t xml:space="preserve">, </w:t>
      </w:r>
      <w:r w:rsidRPr="008A7948">
        <w:rPr>
          <w:lang w:val="en-US"/>
        </w:rPr>
        <w:t>float</w:t>
      </w:r>
      <w:r w:rsidRPr="001219A2">
        <w:t xml:space="preserve"> </w:t>
      </w:r>
      <w:r w:rsidRPr="008A7948">
        <w:rPr>
          <w:lang w:val="en-US"/>
        </w:rPr>
        <w:t>m</w:t>
      </w:r>
      <w:r w:rsidRPr="001219A2">
        <w:t xml:space="preserve">0, </w:t>
      </w:r>
      <w:r w:rsidRPr="008A7948">
        <w:rPr>
          <w:lang w:val="en-US"/>
        </w:rPr>
        <w:t>float</w:t>
      </w:r>
      <w:r w:rsidRPr="001219A2">
        <w:t xml:space="preserve"> </w:t>
      </w:r>
      <w:r w:rsidRPr="008A7948">
        <w:rPr>
          <w:lang w:val="en-US"/>
        </w:rPr>
        <w:t>m</w:t>
      </w:r>
      <w:r w:rsidRPr="001219A2">
        <w:t xml:space="preserve">1, </w:t>
      </w:r>
      <w:r w:rsidRPr="008A7948">
        <w:rPr>
          <w:lang w:val="en-US"/>
        </w:rPr>
        <w:t>float</w:t>
      </w:r>
      <w:r w:rsidRPr="001219A2">
        <w:t xml:space="preserve"> </w:t>
      </w:r>
      <w:r w:rsidRPr="008A7948">
        <w:rPr>
          <w:lang w:val="en-US"/>
        </w:rPr>
        <w:t>t</w:t>
      </w:r>
      <w:r w:rsidRPr="001219A2">
        <w:t>) {</w:t>
      </w:r>
      <w:r w:rsidRPr="001219A2">
        <w:br/>
        <w:t xml:space="preserve">            </w:t>
      </w:r>
      <w:r w:rsidRPr="008A7948">
        <w:rPr>
          <w:lang w:val="en-US"/>
        </w:rPr>
        <w:t>return</w:t>
      </w:r>
      <w:r w:rsidRPr="001219A2">
        <w:t xml:space="preserve"> (2*</w:t>
      </w:r>
      <w:r w:rsidRPr="008A7948">
        <w:rPr>
          <w:lang w:val="en-US"/>
        </w:rPr>
        <w:t>t</w:t>
      </w:r>
      <w:r w:rsidRPr="001219A2">
        <w:t>*</w:t>
      </w:r>
      <w:r w:rsidRPr="008A7948">
        <w:rPr>
          <w:lang w:val="en-US"/>
        </w:rPr>
        <w:t>t</w:t>
      </w:r>
      <w:r w:rsidRPr="001219A2">
        <w:t>*</w:t>
      </w:r>
      <w:r w:rsidRPr="008A7948">
        <w:rPr>
          <w:lang w:val="en-US"/>
        </w:rPr>
        <w:t>t</w:t>
      </w:r>
      <w:r w:rsidRPr="001219A2">
        <w:t xml:space="preserve"> - 3*</w:t>
      </w:r>
      <w:r w:rsidRPr="008A7948">
        <w:rPr>
          <w:lang w:val="en-US"/>
        </w:rPr>
        <w:t>t</w:t>
      </w:r>
      <w:r w:rsidRPr="001219A2">
        <w:t>*</w:t>
      </w:r>
      <w:r w:rsidRPr="008A7948">
        <w:rPr>
          <w:lang w:val="en-US"/>
        </w:rPr>
        <w:t>t</w:t>
      </w:r>
      <w:r w:rsidRPr="001219A2">
        <w:t xml:space="preserve"> + 1) * </w:t>
      </w:r>
      <w:r w:rsidRPr="008A7948">
        <w:rPr>
          <w:lang w:val="en-US"/>
        </w:rPr>
        <w:t>start</w:t>
      </w:r>
      <w:r w:rsidRPr="001219A2">
        <w:t xml:space="preserve"> + (</w:t>
      </w:r>
      <w:r w:rsidRPr="008A7948">
        <w:rPr>
          <w:lang w:val="en-US"/>
        </w:rPr>
        <w:t>t</w:t>
      </w:r>
      <w:r w:rsidRPr="001219A2">
        <w:t>*</w:t>
      </w:r>
      <w:r w:rsidRPr="008A7948">
        <w:rPr>
          <w:lang w:val="en-US"/>
        </w:rPr>
        <w:t>t</w:t>
      </w:r>
      <w:r w:rsidRPr="001219A2">
        <w:t>*</w:t>
      </w:r>
      <w:r w:rsidRPr="008A7948">
        <w:rPr>
          <w:lang w:val="en-US"/>
        </w:rPr>
        <w:t>t</w:t>
      </w:r>
      <w:r w:rsidRPr="001219A2">
        <w:t xml:space="preserve"> - 2*</w:t>
      </w:r>
      <w:r w:rsidRPr="008A7948">
        <w:rPr>
          <w:lang w:val="en-US"/>
        </w:rPr>
        <w:t>t</w:t>
      </w:r>
      <w:r w:rsidRPr="001219A2">
        <w:t>*</w:t>
      </w:r>
      <w:r w:rsidRPr="008A7948">
        <w:rPr>
          <w:lang w:val="en-US"/>
        </w:rPr>
        <w:t>t</w:t>
      </w:r>
      <w:r w:rsidRPr="001219A2">
        <w:t xml:space="preserve"> + </w:t>
      </w:r>
      <w:r w:rsidRPr="008A7948">
        <w:rPr>
          <w:lang w:val="en-US"/>
        </w:rPr>
        <w:t>t</w:t>
      </w:r>
      <w:r w:rsidRPr="001219A2">
        <w:t>)*</w:t>
      </w:r>
      <w:r w:rsidRPr="008A7948">
        <w:rPr>
          <w:lang w:val="en-US"/>
        </w:rPr>
        <w:t>m</w:t>
      </w:r>
      <w:r w:rsidRPr="001219A2">
        <w:t>0 + (-2*</w:t>
      </w:r>
      <w:r w:rsidRPr="008A7948">
        <w:rPr>
          <w:lang w:val="en-US"/>
        </w:rPr>
        <w:t>t</w:t>
      </w:r>
      <w:r w:rsidRPr="001219A2">
        <w:t>*</w:t>
      </w:r>
      <w:r w:rsidRPr="008A7948">
        <w:rPr>
          <w:lang w:val="en-US"/>
        </w:rPr>
        <w:t>t</w:t>
      </w:r>
      <w:r w:rsidRPr="001219A2">
        <w:t>*</w:t>
      </w:r>
      <w:r w:rsidRPr="008A7948">
        <w:rPr>
          <w:lang w:val="en-US"/>
        </w:rPr>
        <w:t>t</w:t>
      </w:r>
      <w:r w:rsidRPr="001219A2">
        <w:t xml:space="preserve"> + 3*</w:t>
      </w:r>
      <w:r w:rsidRPr="008A7948">
        <w:rPr>
          <w:lang w:val="en-US"/>
        </w:rPr>
        <w:t>t</w:t>
      </w:r>
      <w:r w:rsidRPr="001219A2">
        <w:t>*</w:t>
      </w:r>
      <w:r w:rsidRPr="008A7948">
        <w:rPr>
          <w:lang w:val="en-US"/>
        </w:rPr>
        <w:t>t</w:t>
      </w:r>
      <w:r w:rsidRPr="001219A2">
        <w:t xml:space="preserve">) * </w:t>
      </w:r>
      <w:r w:rsidRPr="008A7948">
        <w:rPr>
          <w:lang w:val="en-US"/>
        </w:rPr>
        <w:t>stop</w:t>
      </w:r>
      <w:r w:rsidRPr="001219A2">
        <w:t xml:space="preserve"> + (</w:t>
      </w:r>
      <w:r w:rsidRPr="008A7948">
        <w:rPr>
          <w:lang w:val="en-US"/>
        </w:rPr>
        <w:t>t</w:t>
      </w:r>
      <w:r w:rsidRPr="001219A2">
        <w:t>*</w:t>
      </w:r>
      <w:r w:rsidRPr="008A7948">
        <w:rPr>
          <w:lang w:val="en-US"/>
        </w:rPr>
        <w:t>t</w:t>
      </w:r>
      <w:r w:rsidRPr="001219A2">
        <w:t>*</w:t>
      </w:r>
      <w:r w:rsidRPr="008A7948">
        <w:rPr>
          <w:lang w:val="en-US"/>
        </w:rPr>
        <w:t>t</w:t>
      </w:r>
      <w:r w:rsidRPr="001219A2">
        <w:t xml:space="preserve"> - </w:t>
      </w:r>
      <w:r w:rsidRPr="008A7948">
        <w:rPr>
          <w:lang w:val="en-US"/>
        </w:rPr>
        <w:t>t</w:t>
      </w:r>
      <w:r w:rsidRPr="001219A2">
        <w:t>*</w:t>
      </w:r>
      <w:r w:rsidRPr="008A7948">
        <w:rPr>
          <w:lang w:val="en-US"/>
        </w:rPr>
        <w:t>t</w:t>
      </w:r>
      <w:r w:rsidRPr="001219A2">
        <w:t xml:space="preserve">) * </w:t>
      </w:r>
      <w:r w:rsidRPr="008A7948">
        <w:rPr>
          <w:lang w:val="en-US"/>
        </w:rPr>
        <w:t>m</w:t>
      </w:r>
      <w:r w:rsidRPr="001219A2">
        <w:t>1;</w:t>
      </w:r>
      <w:r w:rsidRPr="001219A2">
        <w:br/>
        <w:t xml:space="preserve">        }</w:t>
      </w:r>
      <w:r w:rsidRPr="001219A2">
        <w:br/>
      </w:r>
      <w:r w:rsidRPr="001219A2">
        <w:br/>
        <w:t xml:space="preserve">        /// &lt;</w:t>
      </w:r>
      <w:r w:rsidRPr="008A7948">
        <w:rPr>
          <w:lang w:val="en-US"/>
        </w:rPr>
        <w:t>summary</w:t>
      </w:r>
      <w:r w:rsidRPr="001219A2">
        <w:t>&gt;</w:t>
      </w:r>
      <w:r w:rsidRPr="001219A2">
        <w:br/>
        <w:t xml:space="preserve">        ///     </w:t>
      </w:r>
      <w:r>
        <w:t>Вычисляет</w:t>
      </w:r>
      <w:r w:rsidRPr="001219A2">
        <w:t xml:space="preserve"> </w:t>
      </w:r>
      <w:r>
        <w:t>сплайн</w:t>
      </w:r>
      <w:r w:rsidRPr="001219A2">
        <w:t xml:space="preserve"> </w:t>
      </w:r>
      <w:r>
        <w:t>Эрмита</w:t>
      </w:r>
      <w:r w:rsidRPr="001219A2">
        <w:t xml:space="preserve"> </w:t>
      </w:r>
      <w:r>
        <w:t>для</w:t>
      </w:r>
      <w:r w:rsidRPr="001219A2">
        <w:t xml:space="preserve"> </w:t>
      </w:r>
      <w:r>
        <w:t>трёх</w:t>
      </w:r>
      <w:r w:rsidRPr="001219A2">
        <w:t xml:space="preserve"> </w:t>
      </w:r>
      <w:r>
        <w:t>точек</w:t>
      </w:r>
      <w:r w:rsidRPr="00A5794D">
        <w:br/>
        <w:t xml:space="preserve">        /// &lt;/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p</w:t>
      </w:r>
      <w:r w:rsidRPr="00A5794D">
        <w:t>0"&gt;</w:t>
      </w:r>
      <w:r>
        <w:t>Предпредыдущая</w:t>
      </w:r>
      <w:r w:rsidRPr="00A5794D">
        <w:t xml:space="preserve"> </w:t>
      </w:r>
      <w:r>
        <w:t>позиция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p</w:t>
      </w:r>
      <w:r w:rsidRPr="00A5794D">
        <w:t>1"&gt;</w:t>
      </w:r>
      <w:r>
        <w:t>Предыдущая</w:t>
      </w:r>
      <w:r w:rsidRPr="00A5794D">
        <w:t xml:space="preserve"> </w:t>
      </w:r>
      <w:r>
        <w:t>позиция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p</w:t>
      </w:r>
      <w:r w:rsidRPr="00A5794D">
        <w:t>2"&gt;</w:t>
      </w:r>
      <w:r>
        <w:t>Следующая</w:t>
      </w:r>
      <w:r w:rsidRPr="00A5794D">
        <w:t xml:space="preserve"> </w:t>
      </w:r>
      <w:r>
        <w:t>позиция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dt</w:t>
      </w:r>
      <w:r w:rsidRPr="00A5794D">
        <w:t>01"&gt;</w:t>
      </w:r>
      <w:r>
        <w:t>Время</w:t>
      </w:r>
      <w:r w:rsidRPr="00A5794D">
        <w:t xml:space="preserve"> </w:t>
      </w:r>
      <w:r>
        <w:t>между</w:t>
      </w:r>
      <w:r w:rsidRPr="00A5794D">
        <w:t xml:space="preserve"> </w:t>
      </w:r>
      <w:r w:rsidRPr="00CF2E06">
        <w:rPr>
          <w:lang w:val="en-US"/>
        </w:rPr>
        <w:t>p</w:t>
      </w:r>
      <w:r w:rsidRPr="00A5794D">
        <w:t xml:space="preserve">0 </w:t>
      </w:r>
      <w:r>
        <w:t>и</w:t>
      </w:r>
      <w:r w:rsidRPr="00A5794D">
        <w:t xml:space="preserve"> </w:t>
      </w:r>
      <w:r w:rsidRPr="00CF2E06">
        <w:rPr>
          <w:lang w:val="en-US"/>
        </w:rPr>
        <w:t>p</w:t>
      </w:r>
      <w:r w:rsidRPr="00A5794D">
        <w:t>1&lt;/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dt</w:t>
      </w:r>
      <w:r w:rsidRPr="00A5794D">
        <w:t>12"&gt;</w:t>
      </w:r>
      <w:r>
        <w:t>Время</w:t>
      </w:r>
      <w:r w:rsidRPr="00A5794D">
        <w:t xml:space="preserve"> </w:t>
      </w:r>
      <w:r>
        <w:t>между</w:t>
      </w:r>
      <w:r w:rsidRPr="00A5794D">
        <w:t xml:space="preserve"> </w:t>
      </w:r>
      <w:r w:rsidRPr="00CF2E06">
        <w:rPr>
          <w:lang w:val="en-US"/>
        </w:rPr>
        <w:t>p</w:t>
      </w:r>
      <w:r w:rsidRPr="00A5794D">
        <w:t xml:space="preserve">1 </w:t>
      </w:r>
      <w:r>
        <w:t>и</w:t>
      </w:r>
      <w:r w:rsidRPr="00A5794D">
        <w:t xml:space="preserve"> </w:t>
      </w:r>
      <w:r w:rsidRPr="00CF2E06">
        <w:rPr>
          <w:lang w:val="en-US"/>
        </w:rPr>
        <w:t>p</w:t>
      </w:r>
      <w:r w:rsidRPr="00A5794D">
        <w:t>2&lt;/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t</w:t>
      </w:r>
      <w:r w:rsidRPr="00A5794D">
        <w:t>"&gt;</w:t>
      </w:r>
      <w:r>
        <w:t>Коэф</w:t>
      </w:r>
      <w:r w:rsidRPr="00A5794D">
        <w:t xml:space="preserve">. </w:t>
      </w:r>
      <w:r>
        <w:t>интерполяции</w:t>
      </w:r>
      <w:r w:rsidRPr="00A5794D">
        <w:t xml:space="preserve"> (</w:t>
      </w:r>
      <w:r>
        <w:t>от</w:t>
      </w:r>
      <w:r w:rsidRPr="00A5794D">
        <w:t xml:space="preserve"> 0 </w:t>
      </w:r>
      <w:r>
        <w:t>до</w:t>
      </w:r>
      <w:r w:rsidRPr="00A5794D">
        <w:t xml:space="preserve"> 1)&lt;/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returns</w:t>
      </w:r>
      <w:r w:rsidRPr="00A5794D">
        <w:t>&gt;</w:t>
      </w:r>
      <w:r>
        <w:t>Значение</w:t>
      </w:r>
      <w:r w:rsidRPr="00A5794D">
        <w:t xml:space="preserve"> </w:t>
      </w:r>
      <w:r>
        <w:t>в</w:t>
      </w:r>
      <w:r w:rsidRPr="00A5794D">
        <w:t xml:space="preserve"> </w:t>
      </w:r>
      <w:r>
        <w:t>сплайне</w:t>
      </w:r>
      <w:r w:rsidRPr="00A5794D">
        <w:t xml:space="preserve"> </w:t>
      </w:r>
      <w:r>
        <w:t>Эрмита</w:t>
      </w:r>
      <w:r w:rsidRPr="00A5794D">
        <w:t>&lt;/</w:t>
      </w:r>
      <w:r w:rsidRPr="00CF2E06">
        <w:rPr>
          <w:lang w:val="en-US"/>
        </w:rPr>
        <w:t>returns</w:t>
      </w:r>
      <w:r w:rsidRPr="00A5794D">
        <w:t>&gt;</w:t>
      </w:r>
      <w:r w:rsidRPr="00A5794D">
        <w:br/>
        <w:t xml:space="preserve">        </w:t>
      </w:r>
      <w:r w:rsidRPr="00CF2E06">
        <w:rPr>
          <w:lang w:val="en-US"/>
        </w:rPr>
        <w:t>public</w:t>
      </w:r>
      <w:r w:rsidRPr="00A5794D">
        <w:t xml:space="preserve"> </w:t>
      </w:r>
      <w:r w:rsidRPr="00CF2E06">
        <w:rPr>
          <w:lang w:val="en-US"/>
        </w:rPr>
        <w:t>static</w:t>
      </w:r>
      <w:r w:rsidRPr="00A5794D">
        <w:t xml:space="preserve"> </w:t>
      </w:r>
      <w:r w:rsidRPr="00CF2E06">
        <w:rPr>
          <w:lang w:val="en-US"/>
        </w:rPr>
        <w:t>float</w:t>
      </w:r>
      <w:r w:rsidRPr="00A5794D">
        <w:t xml:space="preserve"> </w:t>
      </w:r>
      <w:r w:rsidRPr="00CF2E06">
        <w:rPr>
          <w:lang w:val="en-US"/>
        </w:rPr>
        <w:t>CubicHermiteSpline</w:t>
      </w:r>
      <w:r w:rsidRPr="00A5794D">
        <w:t>3(</w:t>
      </w:r>
      <w:r w:rsidRPr="00CF2E06">
        <w:rPr>
          <w:lang w:val="en-US"/>
        </w:rPr>
        <w:t>float</w:t>
      </w:r>
      <w:r w:rsidRPr="00A5794D">
        <w:t xml:space="preserve"> </w:t>
      </w:r>
      <w:r w:rsidRPr="00CF2E06">
        <w:rPr>
          <w:lang w:val="en-US"/>
        </w:rPr>
        <w:t>p</w:t>
      </w:r>
      <w:r w:rsidRPr="00A5794D">
        <w:t xml:space="preserve">0, </w:t>
      </w:r>
      <w:r w:rsidRPr="00CF2E06">
        <w:rPr>
          <w:lang w:val="en-US"/>
        </w:rPr>
        <w:t>float</w:t>
      </w:r>
      <w:r w:rsidRPr="00A5794D">
        <w:t xml:space="preserve"> </w:t>
      </w:r>
      <w:r w:rsidRPr="00CF2E06">
        <w:rPr>
          <w:lang w:val="en-US"/>
        </w:rPr>
        <w:t>p</w:t>
      </w:r>
      <w:r w:rsidRPr="00A5794D">
        <w:t xml:space="preserve">1, </w:t>
      </w:r>
      <w:r w:rsidRPr="00CF2E06">
        <w:rPr>
          <w:lang w:val="en-US"/>
        </w:rPr>
        <w:t>float</w:t>
      </w:r>
      <w:r w:rsidRPr="00A5794D">
        <w:t xml:space="preserve"> </w:t>
      </w:r>
      <w:r w:rsidRPr="00CF2E06">
        <w:rPr>
          <w:lang w:val="en-US"/>
        </w:rPr>
        <w:t>p</w:t>
      </w:r>
      <w:r w:rsidRPr="00A5794D">
        <w:t xml:space="preserve">2, </w:t>
      </w:r>
      <w:r w:rsidRPr="00CF2E06">
        <w:rPr>
          <w:lang w:val="en-US"/>
        </w:rPr>
        <w:t>float</w:t>
      </w:r>
      <w:r w:rsidRPr="00A5794D">
        <w:t xml:space="preserve"> </w:t>
      </w:r>
      <w:r w:rsidRPr="00CF2E06">
        <w:rPr>
          <w:lang w:val="en-US"/>
        </w:rPr>
        <w:t>dt</w:t>
      </w:r>
      <w:r w:rsidRPr="00A5794D">
        <w:t xml:space="preserve">01, </w:t>
      </w:r>
      <w:r w:rsidRPr="00CF2E06">
        <w:rPr>
          <w:lang w:val="en-US"/>
        </w:rPr>
        <w:t>float</w:t>
      </w:r>
      <w:r w:rsidRPr="00A5794D">
        <w:t xml:space="preserve"> </w:t>
      </w:r>
      <w:r w:rsidRPr="00CF2E06">
        <w:rPr>
          <w:lang w:val="en-US"/>
        </w:rPr>
        <w:t>dt</w:t>
      </w:r>
      <w:r w:rsidRPr="00A5794D">
        <w:t xml:space="preserve">12, </w:t>
      </w:r>
      <w:r w:rsidRPr="00CF2E06">
        <w:rPr>
          <w:lang w:val="en-US"/>
        </w:rPr>
        <w:t>float</w:t>
      </w:r>
      <w:r w:rsidRPr="00A5794D">
        <w:t xml:space="preserve"> </w:t>
      </w:r>
      <w:r w:rsidRPr="00CF2E06">
        <w:rPr>
          <w:lang w:val="en-US"/>
        </w:rPr>
        <w:t>t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    </w:t>
      </w:r>
      <w:r w:rsidRPr="00CF2E06">
        <w:rPr>
          <w:lang w:val="en-US"/>
        </w:rPr>
        <w:t>var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m</w:t>
      </w:r>
      <w:r w:rsidRPr="001219A2">
        <w:rPr>
          <w:lang w:val="en-US"/>
        </w:rPr>
        <w:t>0 = (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1 - 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0) / </w:t>
      </w:r>
      <w:r w:rsidRPr="00CF2E06">
        <w:rPr>
          <w:lang w:val="en-US"/>
        </w:rPr>
        <w:t>dt</w:t>
      </w:r>
      <w:r w:rsidRPr="001219A2">
        <w:rPr>
          <w:lang w:val="en-US"/>
        </w:rPr>
        <w:t>01;</w:t>
      </w:r>
      <w:r w:rsidRPr="001219A2">
        <w:rPr>
          <w:lang w:val="en-US"/>
        </w:rPr>
        <w:br/>
        <w:t xml:space="preserve">            </w:t>
      </w:r>
      <w:r w:rsidRPr="00CF2E06">
        <w:rPr>
          <w:lang w:val="en-US"/>
        </w:rPr>
        <w:t>var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m</w:t>
      </w:r>
      <w:r w:rsidRPr="001219A2">
        <w:rPr>
          <w:lang w:val="en-US"/>
        </w:rPr>
        <w:t>1 = (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2 - 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1) / </w:t>
      </w:r>
      <w:r w:rsidRPr="00CF2E06">
        <w:rPr>
          <w:lang w:val="en-US"/>
        </w:rPr>
        <w:t>dt</w:t>
      </w:r>
      <w:r w:rsidRPr="001219A2">
        <w:rPr>
          <w:lang w:val="en-US"/>
        </w:rPr>
        <w:t>12;</w:t>
      </w:r>
      <w:r w:rsidRPr="001219A2">
        <w:rPr>
          <w:lang w:val="en-US"/>
        </w:rPr>
        <w:br/>
        <w:t xml:space="preserve">            </w:t>
      </w:r>
      <w:r w:rsidRPr="00CF2E06">
        <w:rPr>
          <w:lang w:val="en-US"/>
        </w:rPr>
        <w:t>if</w:t>
      </w:r>
      <w:r w:rsidRPr="001219A2">
        <w:rPr>
          <w:lang w:val="en-US"/>
        </w:rPr>
        <w:t xml:space="preserve"> (</w:t>
      </w:r>
      <w:r w:rsidRPr="00CF2E06">
        <w:rPr>
          <w:lang w:val="en-US"/>
        </w:rPr>
        <w:t>p</w:t>
      </w:r>
      <w:r w:rsidRPr="001219A2">
        <w:rPr>
          <w:lang w:val="en-US"/>
        </w:rPr>
        <w:t>0 + 0.01</w:t>
      </w:r>
      <w:r w:rsidRPr="00CF2E06">
        <w:rPr>
          <w:lang w:val="en-US"/>
        </w:rPr>
        <w:t>f</w:t>
      </w:r>
      <w:r w:rsidRPr="001219A2">
        <w:rPr>
          <w:lang w:val="en-US"/>
        </w:rPr>
        <w:t xml:space="preserve"> &gt;= 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1 &amp;&amp; 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1 &lt;= </w:t>
      </w:r>
      <w:r w:rsidRPr="00CF2E06">
        <w:rPr>
          <w:lang w:val="en-US"/>
        </w:rPr>
        <w:t>p</w:t>
      </w:r>
      <w:r w:rsidRPr="001219A2">
        <w:rPr>
          <w:lang w:val="en-US"/>
        </w:rPr>
        <w:t>2 + 0.01</w:t>
      </w:r>
      <w:r w:rsidRPr="00CF2E06">
        <w:rPr>
          <w:lang w:val="en-US"/>
        </w:rPr>
        <w:t>f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        </w:t>
      </w:r>
      <w:r w:rsidRPr="00CF2E06">
        <w:rPr>
          <w:lang w:val="en-US"/>
        </w:rPr>
        <w:t>m</w:t>
      </w:r>
      <w:r w:rsidRPr="001219A2">
        <w:rPr>
          <w:lang w:val="en-US"/>
        </w:rPr>
        <w:t>0 = 0;</w:t>
      </w:r>
      <w:r w:rsidRPr="001219A2">
        <w:rPr>
          <w:lang w:val="en-US"/>
        </w:rPr>
        <w:br/>
        <w:t xml:space="preserve">            }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    </w:t>
      </w:r>
      <w:r w:rsidRPr="00CF2E06">
        <w:rPr>
          <w:lang w:val="en-US"/>
        </w:rPr>
        <w:t>if</w:t>
      </w:r>
      <w:r w:rsidRPr="001219A2">
        <w:rPr>
          <w:lang w:val="en-US"/>
        </w:rPr>
        <w:t xml:space="preserve"> (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0 &lt;= </w:t>
      </w:r>
      <w:r w:rsidRPr="00CF2E06">
        <w:rPr>
          <w:lang w:val="en-US"/>
        </w:rPr>
        <w:t>p</w:t>
      </w:r>
      <w:r w:rsidRPr="001219A2">
        <w:rPr>
          <w:lang w:val="en-US"/>
        </w:rPr>
        <w:t>1 + 0.01</w:t>
      </w:r>
      <w:r w:rsidRPr="00CF2E06">
        <w:rPr>
          <w:lang w:val="en-US"/>
        </w:rPr>
        <w:t>f</w:t>
      </w:r>
      <w:r w:rsidRPr="001219A2">
        <w:rPr>
          <w:lang w:val="en-US"/>
        </w:rPr>
        <w:t xml:space="preserve"> &amp;&amp; </w:t>
      </w:r>
      <w:r w:rsidRPr="00CF2E06">
        <w:rPr>
          <w:lang w:val="en-US"/>
        </w:rPr>
        <w:t>p</w:t>
      </w:r>
      <w:r w:rsidRPr="001219A2">
        <w:rPr>
          <w:lang w:val="en-US"/>
        </w:rPr>
        <w:t>1 + 0.01</w:t>
      </w:r>
      <w:r w:rsidRPr="00CF2E06">
        <w:rPr>
          <w:lang w:val="en-US"/>
        </w:rPr>
        <w:t>f</w:t>
      </w:r>
      <w:r w:rsidRPr="001219A2">
        <w:rPr>
          <w:lang w:val="en-US"/>
        </w:rPr>
        <w:t xml:space="preserve"> &gt;= </w:t>
      </w:r>
      <w:r w:rsidRPr="00CF2E06">
        <w:rPr>
          <w:lang w:val="en-US"/>
        </w:rPr>
        <w:t>p</w:t>
      </w:r>
      <w:r w:rsidRPr="001219A2">
        <w:rPr>
          <w:lang w:val="en-US"/>
        </w:rPr>
        <w:t>2) {</w:t>
      </w:r>
      <w:r w:rsidRPr="001219A2">
        <w:rPr>
          <w:lang w:val="en-US"/>
        </w:rPr>
        <w:br/>
        <w:t xml:space="preserve">                </w:t>
      </w:r>
      <w:r w:rsidRPr="00CF2E06">
        <w:rPr>
          <w:lang w:val="en-US"/>
        </w:rPr>
        <w:t>m</w:t>
      </w:r>
      <w:r w:rsidRPr="001219A2">
        <w:rPr>
          <w:lang w:val="en-US"/>
        </w:rPr>
        <w:t>0 = 0;</w:t>
      </w:r>
      <w:r w:rsidRPr="001219A2">
        <w:rPr>
          <w:lang w:val="en-US"/>
        </w:rPr>
        <w:br/>
        <w:t xml:space="preserve">            }</w:t>
      </w:r>
      <w:r w:rsidRPr="001219A2">
        <w:rPr>
          <w:lang w:val="en-US"/>
        </w:rPr>
        <w:br/>
        <w:t xml:space="preserve">            /*</w:t>
      </w:r>
      <w:r w:rsidRPr="00CF2E06">
        <w:rPr>
          <w:lang w:val="en-US"/>
        </w:rPr>
        <w:t>if</w:t>
      </w:r>
      <w:r w:rsidRPr="001219A2">
        <w:rPr>
          <w:lang w:val="en-US"/>
        </w:rPr>
        <w:t xml:space="preserve"> (</w:t>
      </w:r>
      <w:r w:rsidRPr="00CF2E06">
        <w:rPr>
          <w:lang w:val="en-US"/>
        </w:rPr>
        <w:t>t</w:t>
      </w:r>
      <w:r w:rsidRPr="001219A2">
        <w:rPr>
          <w:lang w:val="en-US"/>
        </w:rPr>
        <w:t xml:space="preserve"> &gt; 1)</w:t>
      </w:r>
      <w:r w:rsidRPr="001219A2">
        <w:rPr>
          <w:lang w:val="en-US"/>
        </w:rPr>
        <w:br/>
        <w:t xml:space="preserve">                 </w:t>
      </w:r>
      <w:r w:rsidRPr="00CF2E06">
        <w:rPr>
          <w:lang w:val="en-US"/>
        </w:rPr>
        <w:t>Debug</w:t>
      </w:r>
      <w:r w:rsidRPr="001219A2">
        <w:rPr>
          <w:lang w:val="en-US"/>
        </w:rPr>
        <w:t>.</w:t>
      </w:r>
      <w:r w:rsidRPr="00CF2E06">
        <w:rPr>
          <w:lang w:val="en-US"/>
        </w:rPr>
        <w:t>LogError</w:t>
      </w:r>
      <w:r w:rsidRPr="001219A2">
        <w:rPr>
          <w:lang w:val="en-US"/>
        </w:rPr>
        <w:t>("</w:t>
      </w:r>
      <w:r w:rsidRPr="00CF2E06">
        <w:rPr>
          <w:lang w:val="en-US"/>
        </w:rPr>
        <w:t>time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is</w:t>
      </w:r>
      <w:r w:rsidRPr="001219A2">
        <w:rPr>
          <w:lang w:val="en-US"/>
        </w:rPr>
        <w:t xml:space="preserve"> " + </w:t>
      </w:r>
      <w:r w:rsidRPr="00CF2E06">
        <w:rPr>
          <w:lang w:val="en-US"/>
        </w:rPr>
        <w:t>t</w:t>
      </w:r>
      <w:r w:rsidRPr="001219A2">
        <w:rPr>
          <w:lang w:val="en-US"/>
        </w:rPr>
        <w:t>);*/</w:t>
      </w:r>
      <w:r w:rsidRPr="001219A2">
        <w:rPr>
          <w:lang w:val="en-US"/>
        </w:rPr>
        <w:br/>
        <w:t xml:space="preserve">            </w:t>
      </w:r>
      <w:r w:rsidRPr="00CF2E06">
        <w:rPr>
          <w:lang w:val="en-US"/>
        </w:rPr>
        <w:t>var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res</w:t>
      </w:r>
      <w:r w:rsidRPr="001219A2">
        <w:rPr>
          <w:lang w:val="en-US"/>
        </w:rPr>
        <w:t xml:space="preserve"> = </w:t>
      </w:r>
      <w:r w:rsidRPr="00CF2E06">
        <w:rPr>
          <w:lang w:val="en-US"/>
        </w:rPr>
        <w:t>CubicHermiteSpline</w:t>
      </w:r>
      <w:r w:rsidRPr="001219A2">
        <w:rPr>
          <w:lang w:val="en-US"/>
        </w:rPr>
        <w:t>(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1, 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2, </w:t>
      </w:r>
      <w:r w:rsidRPr="00CF2E06">
        <w:rPr>
          <w:lang w:val="en-US"/>
        </w:rPr>
        <w:t>m</w:t>
      </w:r>
      <w:r w:rsidRPr="001219A2">
        <w:rPr>
          <w:lang w:val="en-US"/>
        </w:rPr>
        <w:t xml:space="preserve">0, </w:t>
      </w:r>
      <w:r w:rsidRPr="00CF2E06">
        <w:rPr>
          <w:lang w:val="en-US"/>
        </w:rPr>
        <w:t>m</w:t>
      </w:r>
      <w:r w:rsidRPr="001219A2">
        <w:rPr>
          <w:lang w:val="en-US"/>
        </w:rPr>
        <w:t xml:space="preserve">1, </w:t>
      </w:r>
      <w:r w:rsidRPr="00CF2E06">
        <w:rPr>
          <w:lang w:val="en-US"/>
        </w:rPr>
        <w:t>t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 /*   </w:t>
      </w:r>
      <w:r w:rsidRPr="00CF2E06">
        <w:rPr>
          <w:lang w:val="en-US"/>
        </w:rPr>
        <w:t>if</w:t>
      </w:r>
      <w:r w:rsidRPr="001219A2">
        <w:rPr>
          <w:lang w:val="en-US"/>
        </w:rPr>
        <w:t xml:space="preserve"> (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1 &lt;= 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2 &amp;&amp; </w:t>
      </w:r>
      <w:r w:rsidRPr="00CF2E06">
        <w:rPr>
          <w:lang w:val="en-US"/>
        </w:rPr>
        <w:t>res</w:t>
      </w:r>
      <w:r w:rsidRPr="001219A2">
        <w:rPr>
          <w:lang w:val="en-US"/>
        </w:rPr>
        <w:t xml:space="preserve"> &gt; </w:t>
      </w:r>
      <w:r w:rsidRPr="00CF2E06">
        <w:rPr>
          <w:lang w:val="en-US"/>
        </w:rPr>
        <w:t>p</w:t>
      </w:r>
      <w:r w:rsidRPr="001219A2">
        <w:rPr>
          <w:lang w:val="en-US"/>
        </w:rPr>
        <w:t>2)</w:t>
      </w:r>
      <w:r w:rsidRPr="001219A2">
        <w:rPr>
          <w:lang w:val="en-US"/>
        </w:rPr>
        <w:br/>
        <w:t xml:space="preserve">                </w:t>
      </w:r>
      <w:r w:rsidRPr="00CF2E06">
        <w:rPr>
          <w:lang w:val="en-US"/>
        </w:rPr>
        <w:t>return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p</w:t>
      </w:r>
      <w:r w:rsidRPr="001219A2">
        <w:rPr>
          <w:lang w:val="en-US"/>
        </w:rPr>
        <w:t>2;</w:t>
      </w:r>
      <w:r w:rsidRPr="001219A2">
        <w:rPr>
          <w:lang w:val="en-US"/>
        </w:rPr>
        <w:br/>
        <w:t xml:space="preserve">            </w:t>
      </w:r>
      <w:r w:rsidRPr="00CF2E06">
        <w:rPr>
          <w:lang w:val="en-US"/>
        </w:rPr>
        <w:t>if</w:t>
      </w:r>
      <w:r w:rsidRPr="001219A2">
        <w:rPr>
          <w:lang w:val="en-US"/>
        </w:rPr>
        <w:t xml:space="preserve"> (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1 &gt;= 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2 &amp;&amp; </w:t>
      </w:r>
      <w:r w:rsidRPr="00CF2E06">
        <w:rPr>
          <w:lang w:val="en-US"/>
        </w:rPr>
        <w:t>res</w:t>
      </w:r>
      <w:r w:rsidRPr="001219A2">
        <w:rPr>
          <w:lang w:val="en-US"/>
        </w:rPr>
        <w:t xml:space="preserve"> &lt; </w:t>
      </w:r>
      <w:r w:rsidRPr="00CF2E06">
        <w:rPr>
          <w:lang w:val="en-US"/>
        </w:rPr>
        <w:t>p</w:t>
      </w:r>
      <w:r w:rsidRPr="001219A2">
        <w:rPr>
          <w:lang w:val="en-US"/>
        </w:rPr>
        <w:t>2)</w:t>
      </w:r>
      <w:r w:rsidRPr="001219A2">
        <w:rPr>
          <w:lang w:val="en-US"/>
        </w:rPr>
        <w:br/>
        <w:t xml:space="preserve">                </w:t>
      </w:r>
      <w:r w:rsidRPr="00CF2E06">
        <w:rPr>
          <w:lang w:val="en-US"/>
        </w:rPr>
        <w:t>return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p</w:t>
      </w:r>
      <w:r w:rsidRPr="001219A2">
        <w:rPr>
          <w:lang w:val="en-US"/>
        </w:rPr>
        <w:t>2;*/</w:t>
      </w:r>
      <w:r w:rsidRPr="001219A2">
        <w:rPr>
          <w:lang w:val="en-US"/>
        </w:rPr>
        <w:br/>
        <w:t xml:space="preserve">            </w:t>
      </w:r>
      <w:r w:rsidRPr="00CF2E06">
        <w:rPr>
          <w:lang w:val="en-US"/>
        </w:rPr>
        <w:t>return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res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    }</w:t>
      </w:r>
      <w:r w:rsidRPr="001219A2">
        <w:rPr>
          <w:lang w:val="en-US"/>
        </w:rPr>
        <w:br/>
      </w:r>
      <w:r w:rsidRPr="001219A2">
        <w:rPr>
          <w:lang w:val="en-US"/>
        </w:rPr>
        <w:br/>
      </w:r>
      <w:r w:rsidRPr="001219A2">
        <w:rPr>
          <w:lang w:val="en-US"/>
        </w:rPr>
        <w:br/>
      </w:r>
      <w:r w:rsidRPr="001219A2">
        <w:rPr>
          <w:lang w:val="en-US"/>
        </w:rPr>
        <w:lastRenderedPageBreak/>
        <w:t xml:space="preserve">        /// &lt;</w:t>
      </w:r>
      <w:r w:rsidRPr="00CF2E06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    </w:t>
      </w:r>
      <w:r>
        <w:t>Интерполирует</w:t>
      </w:r>
      <w:r w:rsidRPr="001219A2">
        <w:rPr>
          <w:lang w:val="en-US"/>
        </w:rPr>
        <w:t xml:space="preserve"> </w:t>
      </w:r>
      <w:r>
        <w:t>вектор</w:t>
      </w:r>
      <w:r w:rsidRPr="001219A2">
        <w:rPr>
          <w:lang w:val="en-US"/>
        </w:rPr>
        <w:br/>
        <w:t xml:space="preserve">        /// &lt;/</w:t>
      </w:r>
      <w:r w:rsidRPr="00CF2E06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&lt;</w:t>
      </w:r>
      <w:r w:rsidRPr="00CF2E06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name</w:t>
      </w:r>
      <w:r w:rsidRPr="001219A2">
        <w:rPr>
          <w:lang w:val="en-US"/>
        </w:rPr>
        <w:t>="</w:t>
      </w:r>
      <w:r w:rsidRPr="00CF2E06">
        <w:rPr>
          <w:lang w:val="en-US"/>
        </w:rPr>
        <w:t>p</w:t>
      </w:r>
      <w:r w:rsidRPr="001219A2">
        <w:rPr>
          <w:lang w:val="en-US"/>
        </w:rPr>
        <w:t>0"&gt;</w:t>
      </w:r>
      <w:r>
        <w:t>Предпредыдущий</w:t>
      </w:r>
      <w:r w:rsidRPr="001219A2">
        <w:rPr>
          <w:lang w:val="en-US"/>
        </w:rPr>
        <w:t xml:space="preserve"> </w:t>
      </w:r>
      <w:r>
        <w:t>вектор</w:t>
      </w:r>
      <w:r w:rsidRPr="001219A2">
        <w:rPr>
          <w:lang w:val="en-US"/>
        </w:rPr>
        <w:t>&lt;/</w:t>
      </w:r>
      <w:r w:rsidRPr="00CF2E06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&lt;</w:t>
      </w:r>
      <w:r w:rsidRPr="00CF2E06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name</w:t>
      </w:r>
      <w:r w:rsidRPr="001219A2">
        <w:rPr>
          <w:lang w:val="en-US"/>
        </w:rPr>
        <w:t>="</w:t>
      </w:r>
      <w:r w:rsidRPr="00CF2E06">
        <w:rPr>
          <w:lang w:val="en-US"/>
        </w:rPr>
        <w:t>p</w:t>
      </w:r>
      <w:r w:rsidRPr="001219A2">
        <w:rPr>
          <w:lang w:val="en-US"/>
        </w:rPr>
        <w:t>1"&gt;</w:t>
      </w:r>
      <w:r>
        <w:t>Предыдущий</w:t>
      </w:r>
      <w:r w:rsidRPr="001219A2">
        <w:rPr>
          <w:lang w:val="en-US"/>
        </w:rPr>
        <w:t xml:space="preserve"> </w:t>
      </w:r>
      <w:r>
        <w:t>вектор</w:t>
      </w:r>
      <w:r w:rsidRPr="001219A2">
        <w:rPr>
          <w:lang w:val="en-US"/>
        </w:rPr>
        <w:t>&lt;/</w:t>
      </w:r>
      <w:r w:rsidRPr="00CF2E06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&lt;</w:t>
      </w:r>
      <w:r w:rsidRPr="00CF2E06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name</w:t>
      </w:r>
      <w:r w:rsidRPr="001219A2">
        <w:rPr>
          <w:lang w:val="en-US"/>
        </w:rPr>
        <w:t>="</w:t>
      </w:r>
      <w:r w:rsidRPr="00CF2E06">
        <w:rPr>
          <w:lang w:val="en-US"/>
        </w:rPr>
        <w:t>p</w:t>
      </w:r>
      <w:r w:rsidRPr="001219A2">
        <w:rPr>
          <w:lang w:val="en-US"/>
        </w:rPr>
        <w:t>2"&gt;</w:t>
      </w:r>
      <w:r>
        <w:t>Следующий</w:t>
      </w:r>
      <w:r w:rsidRPr="001219A2">
        <w:rPr>
          <w:lang w:val="en-US"/>
        </w:rPr>
        <w:t xml:space="preserve"> </w:t>
      </w:r>
      <w:r>
        <w:t>вектор</w:t>
      </w:r>
      <w:r w:rsidRPr="001219A2">
        <w:rPr>
          <w:lang w:val="en-US"/>
        </w:rPr>
        <w:t>&lt;/</w:t>
      </w:r>
      <w:r w:rsidRPr="00CF2E06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&lt;</w:t>
      </w:r>
      <w:r w:rsidRPr="00CF2E06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name</w:t>
      </w:r>
      <w:r w:rsidRPr="001219A2">
        <w:rPr>
          <w:lang w:val="en-US"/>
        </w:rPr>
        <w:t>="</w:t>
      </w:r>
      <w:r w:rsidRPr="00CF2E06">
        <w:rPr>
          <w:lang w:val="en-US"/>
        </w:rPr>
        <w:t>dt</w:t>
      </w:r>
      <w:r w:rsidRPr="001219A2">
        <w:rPr>
          <w:lang w:val="en-US"/>
        </w:rPr>
        <w:t>01"&gt;</w:t>
      </w:r>
      <w:r>
        <w:t>Время</w:t>
      </w:r>
      <w:r w:rsidRPr="001219A2">
        <w:rPr>
          <w:lang w:val="en-US"/>
        </w:rPr>
        <w:t xml:space="preserve"> </w:t>
      </w:r>
      <w:r>
        <w:t>между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0 </w:t>
      </w:r>
      <w:r>
        <w:t>и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p</w:t>
      </w:r>
      <w:r w:rsidRPr="001219A2">
        <w:rPr>
          <w:lang w:val="en-US"/>
        </w:rPr>
        <w:t>1&lt;/</w:t>
      </w:r>
      <w:r w:rsidRPr="00CF2E06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&lt;</w:t>
      </w:r>
      <w:r w:rsidRPr="00CF2E06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name</w:t>
      </w:r>
      <w:r w:rsidRPr="001219A2">
        <w:rPr>
          <w:lang w:val="en-US"/>
        </w:rPr>
        <w:t>="</w:t>
      </w:r>
      <w:r w:rsidRPr="00CF2E06">
        <w:rPr>
          <w:lang w:val="en-US"/>
        </w:rPr>
        <w:t>dt</w:t>
      </w:r>
      <w:r w:rsidRPr="001219A2">
        <w:rPr>
          <w:lang w:val="en-US"/>
        </w:rPr>
        <w:t>12"&gt;</w:t>
      </w:r>
      <w:r>
        <w:t>Время</w:t>
      </w:r>
      <w:r w:rsidRPr="001219A2">
        <w:rPr>
          <w:lang w:val="en-US"/>
        </w:rPr>
        <w:t xml:space="preserve"> </w:t>
      </w:r>
      <w:r>
        <w:t>между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1 </w:t>
      </w:r>
      <w:r>
        <w:t>и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p</w:t>
      </w:r>
      <w:r w:rsidRPr="001219A2">
        <w:rPr>
          <w:lang w:val="en-US"/>
        </w:rPr>
        <w:t>2&lt;/</w:t>
      </w:r>
      <w:r w:rsidRPr="00CF2E06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&lt;</w:t>
      </w:r>
      <w:r w:rsidRPr="00CF2E06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name</w:t>
      </w:r>
      <w:r w:rsidRPr="001219A2">
        <w:rPr>
          <w:lang w:val="en-US"/>
        </w:rPr>
        <w:t>="</w:t>
      </w:r>
      <w:r w:rsidRPr="00CF2E06">
        <w:rPr>
          <w:lang w:val="en-US"/>
        </w:rPr>
        <w:t>t</w:t>
      </w:r>
      <w:r w:rsidRPr="001219A2">
        <w:rPr>
          <w:lang w:val="en-US"/>
        </w:rPr>
        <w:t>"&gt;</w:t>
      </w:r>
      <w:r>
        <w:t>Коэф</w:t>
      </w:r>
      <w:r w:rsidRPr="001219A2">
        <w:rPr>
          <w:lang w:val="en-US"/>
        </w:rPr>
        <w:t xml:space="preserve">. </w:t>
      </w:r>
      <w:r>
        <w:t>интерполяции</w:t>
      </w:r>
      <w:r w:rsidRPr="001219A2">
        <w:rPr>
          <w:lang w:val="en-US"/>
        </w:rPr>
        <w:t xml:space="preserve"> (</w:t>
      </w:r>
      <w:r>
        <w:t>от</w:t>
      </w:r>
      <w:r w:rsidRPr="001219A2">
        <w:rPr>
          <w:lang w:val="en-US"/>
        </w:rPr>
        <w:t xml:space="preserve"> 0 </w:t>
      </w:r>
      <w:r>
        <w:t>до</w:t>
      </w:r>
      <w:r w:rsidRPr="001219A2">
        <w:rPr>
          <w:lang w:val="en-US"/>
        </w:rPr>
        <w:t xml:space="preserve"> 1)&lt;/</w:t>
      </w:r>
      <w:r w:rsidRPr="00CF2E06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&lt;</w:t>
      </w:r>
      <w:r w:rsidRPr="00CF2E06">
        <w:rPr>
          <w:lang w:val="en-US"/>
        </w:rPr>
        <w:t>returns</w:t>
      </w:r>
      <w:r w:rsidRPr="001219A2">
        <w:rPr>
          <w:lang w:val="en-US"/>
        </w:rPr>
        <w:t>&gt;</w:t>
      </w:r>
      <w:r>
        <w:t>Интерполированный</w:t>
      </w:r>
      <w:r w:rsidRPr="001219A2">
        <w:rPr>
          <w:lang w:val="en-US"/>
        </w:rPr>
        <w:t xml:space="preserve"> </w:t>
      </w:r>
      <w:r>
        <w:t>вектор</w:t>
      </w:r>
      <w:r w:rsidRPr="001219A2">
        <w:rPr>
          <w:lang w:val="en-US"/>
        </w:rPr>
        <w:t>&lt;/</w:t>
      </w:r>
      <w:r w:rsidRPr="00CF2E06">
        <w:rPr>
          <w:lang w:val="en-US"/>
        </w:rPr>
        <w:t>returns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</w:t>
      </w:r>
      <w:r w:rsidRPr="00CF2E06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static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Vector</w:t>
      </w:r>
      <w:r w:rsidRPr="001219A2">
        <w:rPr>
          <w:lang w:val="en-US"/>
        </w:rPr>
        <w:t xml:space="preserve">3 </w:t>
      </w:r>
      <w:r w:rsidRPr="00CF2E06">
        <w:rPr>
          <w:lang w:val="en-US"/>
        </w:rPr>
        <w:t>Lerp</w:t>
      </w:r>
      <w:r w:rsidRPr="001219A2">
        <w:rPr>
          <w:lang w:val="en-US"/>
        </w:rPr>
        <w:t>3</w:t>
      </w:r>
      <w:r w:rsidRPr="00CF2E06">
        <w:rPr>
          <w:lang w:val="en-US"/>
        </w:rPr>
        <w:t>Points</w:t>
      </w:r>
      <w:r w:rsidRPr="001219A2">
        <w:rPr>
          <w:lang w:val="en-US"/>
        </w:rPr>
        <w:t>(</w:t>
      </w:r>
      <w:r w:rsidRPr="00CF2E06">
        <w:rPr>
          <w:lang w:val="en-US"/>
        </w:rPr>
        <w:t>Vector</w:t>
      </w:r>
      <w:r w:rsidRPr="001219A2">
        <w:rPr>
          <w:lang w:val="en-US"/>
        </w:rPr>
        <w:t xml:space="preserve">3 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0, </w:t>
      </w:r>
      <w:r w:rsidRPr="00CF2E06">
        <w:rPr>
          <w:lang w:val="en-US"/>
        </w:rPr>
        <w:t>Vector</w:t>
      </w:r>
      <w:r w:rsidRPr="001219A2">
        <w:rPr>
          <w:lang w:val="en-US"/>
        </w:rPr>
        <w:t xml:space="preserve">3 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1, </w:t>
      </w:r>
      <w:r w:rsidRPr="00CF2E06">
        <w:rPr>
          <w:lang w:val="en-US"/>
        </w:rPr>
        <w:t>Vector</w:t>
      </w:r>
      <w:r w:rsidRPr="001219A2">
        <w:rPr>
          <w:lang w:val="en-US"/>
        </w:rPr>
        <w:t xml:space="preserve">3 </w:t>
      </w:r>
      <w:r w:rsidRPr="00CF2E06">
        <w:rPr>
          <w:lang w:val="en-US"/>
        </w:rPr>
        <w:t>p</w:t>
      </w:r>
      <w:r w:rsidRPr="001219A2">
        <w:rPr>
          <w:lang w:val="en-US"/>
        </w:rPr>
        <w:t xml:space="preserve">2, </w:t>
      </w:r>
      <w:r w:rsidRPr="00CF2E06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dt</w:t>
      </w:r>
      <w:r w:rsidRPr="001219A2">
        <w:rPr>
          <w:lang w:val="en-US"/>
        </w:rPr>
        <w:t xml:space="preserve">01, </w:t>
      </w:r>
      <w:r w:rsidRPr="00CF2E06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dt</w:t>
      </w:r>
      <w:r w:rsidRPr="001219A2">
        <w:rPr>
          <w:lang w:val="en-US"/>
        </w:rPr>
        <w:t xml:space="preserve">12, </w:t>
      </w:r>
      <w:r w:rsidRPr="00CF2E06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t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    </w:t>
      </w:r>
      <w:r w:rsidRPr="00CF2E06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x</w:t>
      </w:r>
      <w:r w:rsidRPr="001219A2">
        <w:rPr>
          <w:lang w:val="en-US"/>
        </w:rPr>
        <w:t xml:space="preserve"> = </w:t>
      </w:r>
      <w:r w:rsidRPr="00CF2E06">
        <w:rPr>
          <w:lang w:val="en-US"/>
        </w:rPr>
        <w:t>CubicHermiteSpline</w:t>
      </w:r>
      <w:r w:rsidRPr="001219A2">
        <w:rPr>
          <w:lang w:val="en-US"/>
        </w:rPr>
        <w:t>3(</w:t>
      </w:r>
      <w:r w:rsidRPr="00CF2E06">
        <w:rPr>
          <w:lang w:val="en-US"/>
        </w:rPr>
        <w:t>p</w:t>
      </w:r>
      <w:r w:rsidRPr="001219A2">
        <w:rPr>
          <w:lang w:val="en-US"/>
        </w:rPr>
        <w:t>0.</w:t>
      </w:r>
      <w:r w:rsidRPr="00CF2E06">
        <w:rPr>
          <w:lang w:val="en-US"/>
        </w:rPr>
        <w:t>x</w:t>
      </w:r>
      <w:r w:rsidRPr="001219A2">
        <w:rPr>
          <w:lang w:val="en-US"/>
        </w:rPr>
        <w:t xml:space="preserve">, </w:t>
      </w:r>
      <w:r w:rsidRPr="00CF2E06">
        <w:rPr>
          <w:lang w:val="en-US"/>
        </w:rPr>
        <w:t>p</w:t>
      </w:r>
      <w:r w:rsidRPr="001219A2">
        <w:rPr>
          <w:lang w:val="en-US"/>
        </w:rPr>
        <w:t>1.</w:t>
      </w:r>
      <w:r w:rsidRPr="00CF2E06">
        <w:rPr>
          <w:lang w:val="en-US"/>
        </w:rPr>
        <w:t>x</w:t>
      </w:r>
      <w:r w:rsidRPr="001219A2">
        <w:rPr>
          <w:lang w:val="en-US"/>
        </w:rPr>
        <w:t xml:space="preserve">, </w:t>
      </w:r>
      <w:r w:rsidRPr="00CF2E06">
        <w:rPr>
          <w:lang w:val="en-US"/>
        </w:rPr>
        <w:t>p</w:t>
      </w:r>
      <w:r w:rsidRPr="001219A2">
        <w:rPr>
          <w:lang w:val="en-US"/>
        </w:rPr>
        <w:t>2.</w:t>
      </w:r>
      <w:r w:rsidRPr="00CF2E06">
        <w:rPr>
          <w:lang w:val="en-US"/>
        </w:rPr>
        <w:t>x</w:t>
      </w:r>
      <w:r w:rsidRPr="001219A2">
        <w:rPr>
          <w:lang w:val="en-US"/>
        </w:rPr>
        <w:t xml:space="preserve">, </w:t>
      </w:r>
      <w:r w:rsidRPr="00CF2E06">
        <w:rPr>
          <w:lang w:val="en-US"/>
        </w:rPr>
        <w:t>dt</w:t>
      </w:r>
      <w:r w:rsidRPr="001219A2">
        <w:rPr>
          <w:lang w:val="en-US"/>
        </w:rPr>
        <w:t xml:space="preserve">01, </w:t>
      </w:r>
      <w:r w:rsidRPr="00CF2E06">
        <w:rPr>
          <w:lang w:val="en-US"/>
        </w:rPr>
        <w:t>dt</w:t>
      </w:r>
      <w:r w:rsidRPr="001219A2">
        <w:rPr>
          <w:lang w:val="en-US"/>
        </w:rPr>
        <w:t xml:space="preserve">12, </w:t>
      </w:r>
      <w:r w:rsidRPr="00CF2E06">
        <w:rPr>
          <w:lang w:val="en-US"/>
        </w:rPr>
        <w:t>t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    </w:t>
      </w:r>
      <w:r w:rsidRPr="00CF2E06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y</w:t>
      </w:r>
      <w:r w:rsidRPr="001219A2">
        <w:rPr>
          <w:lang w:val="en-US"/>
        </w:rPr>
        <w:t xml:space="preserve"> = </w:t>
      </w:r>
      <w:r w:rsidRPr="00CF2E06">
        <w:rPr>
          <w:lang w:val="en-US"/>
        </w:rPr>
        <w:t>CubicHermiteSpline</w:t>
      </w:r>
      <w:r w:rsidRPr="001219A2">
        <w:rPr>
          <w:lang w:val="en-US"/>
        </w:rPr>
        <w:t>3(</w:t>
      </w:r>
      <w:r w:rsidRPr="00CF2E06">
        <w:rPr>
          <w:lang w:val="en-US"/>
        </w:rPr>
        <w:t>p</w:t>
      </w:r>
      <w:r w:rsidRPr="001219A2">
        <w:rPr>
          <w:lang w:val="en-US"/>
        </w:rPr>
        <w:t>0.</w:t>
      </w:r>
      <w:r w:rsidRPr="00CF2E06">
        <w:rPr>
          <w:lang w:val="en-US"/>
        </w:rPr>
        <w:t>y</w:t>
      </w:r>
      <w:r w:rsidRPr="001219A2">
        <w:rPr>
          <w:lang w:val="en-US"/>
        </w:rPr>
        <w:t xml:space="preserve">, </w:t>
      </w:r>
      <w:r w:rsidRPr="00CF2E06">
        <w:rPr>
          <w:lang w:val="en-US"/>
        </w:rPr>
        <w:t>p</w:t>
      </w:r>
      <w:r w:rsidRPr="001219A2">
        <w:rPr>
          <w:lang w:val="en-US"/>
        </w:rPr>
        <w:t>1.</w:t>
      </w:r>
      <w:r w:rsidRPr="00CF2E06">
        <w:rPr>
          <w:lang w:val="en-US"/>
        </w:rPr>
        <w:t>y</w:t>
      </w:r>
      <w:r w:rsidRPr="001219A2">
        <w:rPr>
          <w:lang w:val="en-US"/>
        </w:rPr>
        <w:t xml:space="preserve">, </w:t>
      </w:r>
      <w:r w:rsidRPr="00CF2E06">
        <w:rPr>
          <w:lang w:val="en-US"/>
        </w:rPr>
        <w:t>p</w:t>
      </w:r>
      <w:r w:rsidRPr="001219A2">
        <w:rPr>
          <w:lang w:val="en-US"/>
        </w:rPr>
        <w:t>2.</w:t>
      </w:r>
      <w:r w:rsidRPr="00CF2E06">
        <w:rPr>
          <w:lang w:val="en-US"/>
        </w:rPr>
        <w:t>y</w:t>
      </w:r>
      <w:r w:rsidRPr="001219A2">
        <w:rPr>
          <w:lang w:val="en-US"/>
        </w:rPr>
        <w:t xml:space="preserve">, </w:t>
      </w:r>
      <w:r w:rsidRPr="00CF2E06">
        <w:rPr>
          <w:lang w:val="en-US"/>
        </w:rPr>
        <w:t>dt</w:t>
      </w:r>
      <w:r w:rsidRPr="001219A2">
        <w:rPr>
          <w:lang w:val="en-US"/>
        </w:rPr>
        <w:t xml:space="preserve">01, </w:t>
      </w:r>
      <w:r w:rsidRPr="00CF2E06">
        <w:rPr>
          <w:lang w:val="en-US"/>
        </w:rPr>
        <w:t>dt</w:t>
      </w:r>
      <w:r w:rsidRPr="001219A2">
        <w:rPr>
          <w:lang w:val="en-US"/>
        </w:rPr>
        <w:t xml:space="preserve">12, </w:t>
      </w:r>
      <w:r w:rsidRPr="00CF2E06">
        <w:rPr>
          <w:lang w:val="en-US"/>
        </w:rPr>
        <w:t>t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    </w:t>
      </w:r>
      <w:r w:rsidRPr="00CF2E06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z</w:t>
      </w:r>
      <w:r w:rsidRPr="001219A2">
        <w:rPr>
          <w:lang w:val="en-US"/>
        </w:rPr>
        <w:t xml:space="preserve"> = </w:t>
      </w:r>
      <w:r w:rsidRPr="00CF2E06">
        <w:rPr>
          <w:lang w:val="en-US"/>
        </w:rPr>
        <w:t>CubicHermiteSpline</w:t>
      </w:r>
      <w:r w:rsidRPr="001219A2">
        <w:rPr>
          <w:lang w:val="en-US"/>
        </w:rPr>
        <w:t>3(</w:t>
      </w:r>
      <w:r w:rsidRPr="00CF2E06">
        <w:rPr>
          <w:lang w:val="en-US"/>
        </w:rPr>
        <w:t>p</w:t>
      </w:r>
      <w:r w:rsidRPr="001219A2">
        <w:rPr>
          <w:lang w:val="en-US"/>
        </w:rPr>
        <w:t>0.</w:t>
      </w:r>
      <w:r w:rsidRPr="00CF2E06">
        <w:rPr>
          <w:lang w:val="en-US"/>
        </w:rPr>
        <w:t>z</w:t>
      </w:r>
      <w:r w:rsidRPr="001219A2">
        <w:rPr>
          <w:lang w:val="en-US"/>
        </w:rPr>
        <w:t xml:space="preserve">, </w:t>
      </w:r>
      <w:r w:rsidRPr="00CF2E06">
        <w:rPr>
          <w:lang w:val="en-US"/>
        </w:rPr>
        <w:t>p</w:t>
      </w:r>
      <w:r w:rsidRPr="001219A2">
        <w:rPr>
          <w:lang w:val="en-US"/>
        </w:rPr>
        <w:t>1.</w:t>
      </w:r>
      <w:r w:rsidRPr="00CF2E06">
        <w:rPr>
          <w:lang w:val="en-US"/>
        </w:rPr>
        <w:t>z</w:t>
      </w:r>
      <w:r w:rsidRPr="001219A2">
        <w:rPr>
          <w:lang w:val="en-US"/>
        </w:rPr>
        <w:t xml:space="preserve">, </w:t>
      </w:r>
      <w:r w:rsidRPr="00CF2E06">
        <w:rPr>
          <w:lang w:val="en-US"/>
        </w:rPr>
        <w:t>p</w:t>
      </w:r>
      <w:r w:rsidRPr="001219A2">
        <w:rPr>
          <w:lang w:val="en-US"/>
        </w:rPr>
        <w:t>2.</w:t>
      </w:r>
      <w:r w:rsidRPr="00CF2E06">
        <w:rPr>
          <w:lang w:val="en-US"/>
        </w:rPr>
        <w:t>z</w:t>
      </w:r>
      <w:r w:rsidRPr="001219A2">
        <w:rPr>
          <w:lang w:val="en-US"/>
        </w:rPr>
        <w:t xml:space="preserve">, </w:t>
      </w:r>
      <w:r w:rsidRPr="00CF2E06">
        <w:rPr>
          <w:lang w:val="en-US"/>
        </w:rPr>
        <w:t>dt</w:t>
      </w:r>
      <w:r w:rsidRPr="001219A2">
        <w:rPr>
          <w:lang w:val="en-US"/>
        </w:rPr>
        <w:t xml:space="preserve">01, </w:t>
      </w:r>
      <w:r w:rsidRPr="00CF2E06">
        <w:rPr>
          <w:lang w:val="en-US"/>
        </w:rPr>
        <w:t>dt</w:t>
      </w:r>
      <w:r w:rsidRPr="001219A2">
        <w:rPr>
          <w:lang w:val="en-US"/>
        </w:rPr>
        <w:t xml:space="preserve">12, </w:t>
      </w:r>
      <w:r w:rsidRPr="00CF2E06">
        <w:rPr>
          <w:lang w:val="en-US"/>
        </w:rPr>
        <w:t>t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    </w:t>
      </w:r>
      <w:r w:rsidRPr="00CF2E06">
        <w:rPr>
          <w:lang w:val="en-US"/>
        </w:rPr>
        <w:t>return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new</w:t>
      </w:r>
      <w:r w:rsidRPr="001219A2">
        <w:rPr>
          <w:lang w:val="en-US"/>
        </w:rPr>
        <w:t xml:space="preserve"> </w:t>
      </w:r>
      <w:r w:rsidRPr="00CF2E06">
        <w:rPr>
          <w:lang w:val="en-US"/>
        </w:rPr>
        <w:t>Vector</w:t>
      </w:r>
      <w:r w:rsidRPr="001219A2">
        <w:rPr>
          <w:lang w:val="en-US"/>
        </w:rPr>
        <w:t>3(</w:t>
      </w:r>
      <w:r w:rsidRPr="00CF2E06">
        <w:rPr>
          <w:lang w:val="en-US"/>
        </w:rPr>
        <w:t>x</w:t>
      </w:r>
      <w:r w:rsidRPr="001219A2">
        <w:rPr>
          <w:lang w:val="en-US"/>
        </w:rPr>
        <w:t xml:space="preserve">, </w:t>
      </w:r>
      <w:r w:rsidRPr="00CF2E06">
        <w:rPr>
          <w:lang w:val="en-US"/>
        </w:rPr>
        <w:t>y</w:t>
      </w:r>
      <w:r w:rsidRPr="001219A2">
        <w:rPr>
          <w:lang w:val="en-US"/>
        </w:rPr>
        <w:t xml:space="preserve">, </w:t>
      </w:r>
      <w:r w:rsidRPr="00CF2E06">
        <w:rPr>
          <w:lang w:val="en-US"/>
        </w:rPr>
        <w:t>z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}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/// &lt;</w:t>
      </w:r>
      <w:r w:rsidRPr="00CF2E06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    </w:t>
      </w:r>
      <w:r>
        <w:t>Интерполирет</w:t>
      </w:r>
      <w:r w:rsidRPr="005B2501">
        <w:rPr>
          <w:lang w:val="en-US"/>
        </w:rPr>
        <w:t xml:space="preserve"> </w:t>
      </w:r>
      <w:r>
        <w:t>позицию</w:t>
      </w:r>
      <w:r w:rsidRPr="005B2501">
        <w:rPr>
          <w:lang w:val="en-US"/>
        </w:rPr>
        <w:t xml:space="preserve"> </w:t>
      </w:r>
      <w:r>
        <w:t>между</w:t>
      </w:r>
      <w:r w:rsidRPr="005B2501">
        <w:rPr>
          <w:lang w:val="en-US"/>
        </w:rPr>
        <w:t xml:space="preserve"> </w:t>
      </w:r>
      <w:r>
        <w:t>точкам</w:t>
      </w:r>
      <w:r w:rsidRPr="005B2501">
        <w:rPr>
          <w:lang w:val="en-US"/>
        </w:rPr>
        <w:br/>
        <w:t xml:space="preserve">        /// &lt;/</w:t>
      </w:r>
      <w:r w:rsidRPr="008A7948">
        <w:rPr>
          <w:lang w:val="en-US"/>
        </w:rPr>
        <w:t>summary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/// &lt;</w:t>
      </w:r>
      <w:r w:rsidRPr="008A7948">
        <w:rPr>
          <w:lang w:val="en-US"/>
        </w:rPr>
        <w:t>param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name</w:t>
      </w:r>
      <w:r w:rsidRPr="005B2501">
        <w:rPr>
          <w:lang w:val="en-US"/>
        </w:rPr>
        <w:t>="</w:t>
      </w:r>
      <w:r w:rsidRPr="008A7948">
        <w:rPr>
          <w:lang w:val="en-US"/>
        </w:rPr>
        <w:t>lastlastPosition</w:t>
      </w:r>
      <w:r w:rsidRPr="005B2501">
        <w:rPr>
          <w:lang w:val="en-US"/>
        </w:rPr>
        <w:t>"&gt;</w:t>
      </w:r>
      <w:r>
        <w:t>Предпредыдущая</w:t>
      </w:r>
      <w:r w:rsidRPr="005B2501">
        <w:rPr>
          <w:lang w:val="en-US"/>
        </w:rPr>
        <w:t xml:space="preserve"> </w:t>
      </w:r>
      <w:r>
        <w:t>позиция</w:t>
      </w:r>
      <w:r w:rsidRPr="005B2501">
        <w:rPr>
          <w:lang w:val="en-US"/>
        </w:rPr>
        <w:t>&lt;/</w:t>
      </w:r>
      <w:r w:rsidRPr="008A7948">
        <w:rPr>
          <w:lang w:val="en-US"/>
        </w:rPr>
        <w:t>param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/// &lt;</w:t>
      </w:r>
      <w:r w:rsidRPr="008A7948">
        <w:rPr>
          <w:lang w:val="en-US"/>
        </w:rPr>
        <w:t>param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name</w:t>
      </w:r>
      <w:r w:rsidRPr="005B2501">
        <w:rPr>
          <w:lang w:val="en-US"/>
        </w:rPr>
        <w:t>="</w:t>
      </w:r>
      <w:r w:rsidRPr="008A7948">
        <w:rPr>
          <w:lang w:val="en-US"/>
        </w:rPr>
        <w:t>lastPosition</w:t>
      </w:r>
      <w:r w:rsidRPr="005B2501">
        <w:rPr>
          <w:lang w:val="en-US"/>
        </w:rPr>
        <w:t>"&gt;</w:t>
      </w:r>
      <w:r>
        <w:t>Предыдущая</w:t>
      </w:r>
      <w:r w:rsidRPr="005B2501">
        <w:rPr>
          <w:lang w:val="en-US"/>
        </w:rPr>
        <w:t xml:space="preserve"> </w:t>
      </w:r>
      <w:r>
        <w:t>позиция</w:t>
      </w:r>
      <w:r w:rsidRPr="005B2501">
        <w:rPr>
          <w:lang w:val="en-US"/>
        </w:rPr>
        <w:t>&lt;/</w:t>
      </w:r>
      <w:r w:rsidRPr="008A7948">
        <w:rPr>
          <w:lang w:val="en-US"/>
        </w:rPr>
        <w:t>param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/// &lt;</w:t>
      </w:r>
      <w:r w:rsidRPr="008A7948">
        <w:rPr>
          <w:lang w:val="en-US"/>
        </w:rPr>
        <w:t>param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name</w:t>
      </w:r>
      <w:r w:rsidRPr="005B2501">
        <w:rPr>
          <w:lang w:val="en-US"/>
        </w:rPr>
        <w:t>="</w:t>
      </w:r>
      <w:r w:rsidRPr="008A7948">
        <w:rPr>
          <w:lang w:val="en-US"/>
        </w:rPr>
        <w:t>nextPosition</w:t>
      </w:r>
      <w:r w:rsidRPr="005B2501">
        <w:rPr>
          <w:lang w:val="en-US"/>
        </w:rPr>
        <w:t>"&gt;</w:t>
      </w:r>
      <w:r>
        <w:t>Следующая</w:t>
      </w:r>
      <w:r w:rsidRPr="005B2501">
        <w:rPr>
          <w:lang w:val="en-US"/>
        </w:rPr>
        <w:t xml:space="preserve"> </w:t>
      </w:r>
      <w:r>
        <w:t>позиция</w:t>
      </w:r>
      <w:r w:rsidRPr="005B2501">
        <w:rPr>
          <w:lang w:val="en-US"/>
        </w:rPr>
        <w:t>&lt;/</w:t>
      </w:r>
      <w:r w:rsidRPr="008A7948">
        <w:rPr>
          <w:lang w:val="en-US"/>
        </w:rPr>
        <w:t>param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/// &lt;</w:t>
      </w:r>
      <w:r w:rsidRPr="008A7948">
        <w:rPr>
          <w:lang w:val="en-US"/>
        </w:rPr>
        <w:t>param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name</w:t>
      </w:r>
      <w:r w:rsidRPr="005B2501">
        <w:rPr>
          <w:lang w:val="en-US"/>
        </w:rPr>
        <w:t>="</w:t>
      </w:r>
      <w:r w:rsidRPr="008A7948">
        <w:rPr>
          <w:lang w:val="en-US"/>
        </w:rPr>
        <w:t>coef</w:t>
      </w:r>
      <w:r w:rsidRPr="005B2501">
        <w:rPr>
          <w:lang w:val="en-US"/>
        </w:rPr>
        <w:t>"&gt;</w:t>
      </w:r>
      <w:r>
        <w:t>Коэф</w:t>
      </w:r>
      <w:r w:rsidRPr="005B2501">
        <w:rPr>
          <w:lang w:val="en-US"/>
        </w:rPr>
        <w:t xml:space="preserve">. </w:t>
      </w:r>
      <w:r>
        <w:t>интерполяции</w:t>
      </w:r>
      <w:r w:rsidRPr="005B2501">
        <w:rPr>
          <w:lang w:val="en-US"/>
        </w:rPr>
        <w:t xml:space="preserve"> (</w:t>
      </w:r>
      <w:r>
        <w:t>от</w:t>
      </w:r>
      <w:r w:rsidRPr="005B2501">
        <w:rPr>
          <w:lang w:val="en-US"/>
        </w:rPr>
        <w:t xml:space="preserve"> 0 </w:t>
      </w:r>
      <w:r>
        <w:t>до</w:t>
      </w:r>
      <w:r w:rsidRPr="005B2501">
        <w:rPr>
          <w:lang w:val="en-US"/>
        </w:rPr>
        <w:t xml:space="preserve"> 1)&lt;/</w:t>
      </w:r>
      <w:r w:rsidRPr="008A7948">
        <w:rPr>
          <w:lang w:val="en-US"/>
        </w:rPr>
        <w:t>param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/// &lt;</w:t>
      </w:r>
      <w:r w:rsidRPr="008A7948">
        <w:rPr>
          <w:lang w:val="en-US"/>
        </w:rPr>
        <w:t>returns</w:t>
      </w:r>
      <w:r w:rsidRPr="005B2501">
        <w:rPr>
          <w:lang w:val="en-US"/>
        </w:rPr>
        <w:t>&gt;</w:t>
      </w:r>
      <w:r>
        <w:t>Интерполированную</w:t>
      </w:r>
      <w:r w:rsidRPr="005B2501">
        <w:rPr>
          <w:lang w:val="en-US"/>
        </w:rPr>
        <w:t xml:space="preserve"> </w:t>
      </w:r>
      <w:r>
        <w:t>позицию</w:t>
      </w:r>
      <w:r w:rsidRPr="005B2501">
        <w:rPr>
          <w:lang w:val="en-US"/>
        </w:rPr>
        <w:t>&lt;/</w:t>
      </w:r>
      <w:r w:rsidRPr="008A7948">
        <w:rPr>
          <w:lang w:val="en-US"/>
        </w:rPr>
        <w:t>returns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</w:t>
      </w:r>
      <w:r w:rsidRPr="008A7948">
        <w:rPr>
          <w:lang w:val="en-US"/>
        </w:rPr>
        <w:t>public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static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Vector</w:t>
      </w:r>
      <w:r w:rsidRPr="005B2501">
        <w:rPr>
          <w:lang w:val="en-US"/>
        </w:rPr>
        <w:t xml:space="preserve">3 </w:t>
      </w:r>
      <w:r w:rsidRPr="008A7948">
        <w:rPr>
          <w:lang w:val="en-US"/>
        </w:rPr>
        <w:t>InterpolatePosition</w:t>
      </w:r>
      <w:r w:rsidRPr="005B2501">
        <w:rPr>
          <w:lang w:val="en-US"/>
        </w:rPr>
        <w:t>(</w:t>
      </w:r>
      <w:r w:rsidRPr="008A7948">
        <w:rPr>
          <w:lang w:val="en-US"/>
        </w:rPr>
        <w:t>Vector</w:t>
      </w:r>
      <w:r w:rsidRPr="005B2501">
        <w:rPr>
          <w:lang w:val="en-US"/>
        </w:rPr>
        <w:t xml:space="preserve">3 </w:t>
      </w:r>
      <w:r w:rsidRPr="008A7948">
        <w:rPr>
          <w:lang w:val="en-US"/>
        </w:rPr>
        <w:t>lastlastPosition</w:t>
      </w:r>
      <w:r w:rsidRPr="005B2501">
        <w:rPr>
          <w:lang w:val="en-US"/>
        </w:rPr>
        <w:t xml:space="preserve">, </w:t>
      </w:r>
      <w:r w:rsidRPr="008A7948">
        <w:rPr>
          <w:lang w:val="en-US"/>
        </w:rPr>
        <w:t>Vector</w:t>
      </w:r>
      <w:r w:rsidRPr="005B2501">
        <w:rPr>
          <w:lang w:val="en-US"/>
        </w:rPr>
        <w:t xml:space="preserve">3 </w:t>
      </w:r>
      <w:r w:rsidRPr="008A7948">
        <w:rPr>
          <w:lang w:val="en-US"/>
        </w:rPr>
        <w:t>lastPosition</w:t>
      </w:r>
      <w:r w:rsidRPr="005B2501">
        <w:rPr>
          <w:lang w:val="en-US"/>
        </w:rPr>
        <w:t xml:space="preserve">, </w:t>
      </w:r>
      <w:r w:rsidRPr="008A7948">
        <w:rPr>
          <w:lang w:val="en-US"/>
        </w:rPr>
        <w:t>Vector</w:t>
      </w:r>
      <w:r w:rsidRPr="005B2501">
        <w:rPr>
          <w:lang w:val="en-US"/>
        </w:rPr>
        <w:t xml:space="preserve">3 </w:t>
      </w:r>
      <w:r w:rsidRPr="008A7948">
        <w:rPr>
          <w:lang w:val="en-US"/>
        </w:rPr>
        <w:t>nextPosition</w:t>
      </w:r>
      <w:r w:rsidRPr="005B2501">
        <w:rPr>
          <w:lang w:val="en-US"/>
        </w:rPr>
        <w:t xml:space="preserve">, </w:t>
      </w:r>
      <w:r w:rsidRPr="005B2501">
        <w:rPr>
          <w:lang w:val="en-US"/>
        </w:rPr>
        <w:br/>
        <w:t xml:space="preserve">            </w:t>
      </w:r>
      <w:r w:rsidRPr="008A7948">
        <w:rPr>
          <w:lang w:val="en-US"/>
        </w:rPr>
        <w:t>float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coef</w:t>
      </w:r>
      <w:r w:rsidRPr="005B2501">
        <w:rPr>
          <w:lang w:val="en-US"/>
        </w:rPr>
        <w:t>) {</w:t>
      </w:r>
      <w:r w:rsidRPr="005B2501">
        <w:rPr>
          <w:lang w:val="en-US"/>
        </w:rPr>
        <w:br/>
        <w:t xml:space="preserve">            </w:t>
      </w:r>
      <w:r w:rsidRPr="008A7948">
        <w:rPr>
          <w:lang w:val="en-US"/>
        </w:rPr>
        <w:t>return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Lerp</w:t>
      </w:r>
      <w:r w:rsidRPr="005B2501">
        <w:rPr>
          <w:lang w:val="en-US"/>
        </w:rPr>
        <w:t>3</w:t>
      </w:r>
      <w:r w:rsidRPr="008A7948">
        <w:rPr>
          <w:lang w:val="en-US"/>
        </w:rPr>
        <w:t>Points</w:t>
      </w:r>
      <w:r w:rsidRPr="005B2501">
        <w:rPr>
          <w:lang w:val="en-US"/>
        </w:rPr>
        <w:t>(</w:t>
      </w:r>
      <w:r w:rsidRPr="008A7948">
        <w:rPr>
          <w:lang w:val="en-US"/>
        </w:rPr>
        <w:t>lastlastPosition</w:t>
      </w:r>
      <w:r w:rsidRPr="005B2501">
        <w:rPr>
          <w:lang w:val="en-US"/>
        </w:rPr>
        <w:t xml:space="preserve">, </w:t>
      </w:r>
      <w:r w:rsidRPr="008A7948">
        <w:rPr>
          <w:lang w:val="en-US"/>
        </w:rPr>
        <w:t>lastPosition</w:t>
      </w:r>
      <w:r w:rsidRPr="005B2501">
        <w:rPr>
          <w:lang w:val="en-US"/>
        </w:rPr>
        <w:t xml:space="preserve">, </w:t>
      </w:r>
      <w:r w:rsidRPr="008A7948">
        <w:rPr>
          <w:lang w:val="en-US"/>
        </w:rPr>
        <w:t>nextPosition</w:t>
      </w:r>
      <w:r w:rsidRPr="005B2501">
        <w:rPr>
          <w:lang w:val="en-US"/>
        </w:rPr>
        <w:t>,</w:t>
      </w:r>
      <w:r w:rsidRPr="005B2501">
        <w:rPr>
          <w:lang w:val="en-US"/>
        </w:rPr>
        <w:br/>
        <w:t xml:space="preserve">                1, 1,</w:t>
      </w:r>
      <w:r w:rsidRPr="005B2501">
        <w:rPr>
          <w:lang w:val="en-US"/>
        </w:rPr>
        <w:br/>
        <w:t xml:space="preserve">                </w:t>
      </w:r>
      <w:r w:rsidRPr="008A7948">
        <w:rPr>
          <w:lang w:val="en-US"/>
        </w:rPr>
        <w:t>coef</w:t>
      </w:r>
      <w:r w:rsidRPr="005B2501">
        <w:rPr>
          <w:lang w:val="en-US"/>
        </w:rPr>
        <w:t xml:space="preserve">);/**/ /* * </w:t>
      </w:r>
      <w:r w:rsidRPr="008A7948">
        <w:rPr>
          <w:lang w:val="en-US"/>
        </w:rPr>
        <w:t>Client</w:t>
      </w:r>
      <w:r w:rsidRPr="005B2501">
        <w:rPr>
          <w:lang w:val="en-US"/>
        </w:rPr>
        <w:t>.</w:t>
      </w:r>
      <w:r w:rsidRPr="008A7948">
        <w:rPr>
          <w:lang w:val="en-US"/>
        </w:rPr>
        <w:t>client</w:t>
      </w:r>
      <w:r w:rsidRPr="005B2501">
        <w:rPr>
          <w:lang w:val="en-US"/>
        </w:rPr>
        <w:t>.</w:t>
      </w:r>
      <w:r w:rsidRPr="008A7948">
        <w:rPr>
          <w:lang w:val="en-US"/>
        </w:rPr>
        <w:t>interpolationCoef</w:t>
      </w:r>
      <w:r w:rsidRPr="005B2501">
        <w:rPr>
          <w:lang w:val="en-US"/>
        </w:rPr>
        <w:br/>
        <w:t xml:space="preserve">                    +*/</w:t>
      </w:r>
      <w:r w:rsidRPr="005B2501">
        <w:rPr>
          <w:lang w:val="en-US"/>
        </w:rPr>
        <w:br/>
        <w:t xml:space="preserve">               /* </w:t>
      </w:r>
      <w:r w:rsidRPr="008A7948">
        <w:rPr>
          <w:lang w:val="en-US"/>
        </w:rPr>
        <w:t>Vector</w:t>
      </w:r>
      <w:r w:rsidRPr="005B2501">
        <w:rPr>
          <w:lang w:val="en-US"/>
        </w:rPr>
        <w:t>3.</w:t>
      </w:r>
      <w:r w:rsidRPr="008A7948">
        <w:rPr>
          <w:lang w:val="en-US"/>
        </w:rPr>
        <w:t>LerpUnclamped</w:t>
      </w:r>
      <w:r w:rsidRPr="005B2501">
        <w:rPr>
          <w:lang w:val="en-US"/>
        </w:rPr>
        <w:t>(</w:t>
      </w:r>
      <w:r w:rsidRPr="008A7948">
        <w:rPr>
          <w:lang w:val="en-US"/>
        </w:rPr>
        <w:t>lastPosition</w:t>
      </w:r>
      <w:r w:rsidRPr="005B2501">
        <w:rPr>
          <w:lang w:val="en-US"/>
        </w:rPr>
        <w:t xml:space="preserve">, </w:t>
      </w:r>
      <w:r w:rsidRPr="008A7948">
        <w:rPr>
          <w:lang w:val="en-US"/>
        </w:rPr>
        <w:t>nextPosition</w:t>
      </w:r>
      <w:r w:rsidRPr="005B2501">
        <w:rPr>
          <w:lang w:val="en-US"/>
        </w:rPr>
        <w:t xml:space="preserve">, </w:t>
      </w:r>
      <w:r w:rsidRPr="008A7948">
        <w:rPr>
          <w:lang w:val="en-US"/>
        </w:rPr>
        <w:t>coef</w:t>
      </w:r>
      <w:r w:rsidRPr="005B2501">
        <w:rPr>
          <w:lang w:val="en-US"/>
        </w:rPr>
        <w:t>);/**/// * (1.0</w:t>
      </w:r>
      <w:r w:rsidRPr="008A7948">
        <w:rPr>
          <w:lang w:val="en-US"/>
        </w:rPr>
        <w:t>f</w:t>
      </w:r>
      <w:r w:rsidRPr="005B2501">
        <w:rPr>
          <w:lang w:val="en-US"/>
        </w:rPr>
        <w:t xml:space="preserve"> - </w:t>
      </w:r>
      <w:r w:rsidRPr="008A7948">
        <w:rPr>
          <w:lang w:val="en-US"/>
        </w:rPr>
        <w:t>Client</w:t>
      </w:r>
      <w:r w:rsidRPr="005B2501">
        <w:rPr>
          <w:lang w:val="en-US"/>
        </w:rPr>
        <w:t>.</w:t>
      </w:r>
      <w:r w:rsidRPr="008A7948">
        <w:rPr>
          <w:lang w:val="en-US"/>
        </w:rPr>
        <w:t>client</w:t>
      </w:r>
      <w:r w:rsidRPr="005B2501">
        <w:rPr>
          <w:lang w:val="en-US"/>
        </w:rPr>
        <w:t>.</w:t>
      </w:r>
      <w:r w:rsidRPr="008A7948">
        <w:rPr>
          <w:lang w:val="en-US"/>
        </w:rPr>
        <w:t>interpolationCoef</w:t>
      </w:r>
      <w:r w:rsidRPr="005B2501">
        <w:rPr>
          <w:lang w:val="en-US"/>
        </w:rPr>
        <w:t>)/*)*/;</w:t>
      </w:r>
      <w:r w:rsidRPr="005B2501">
        <w:rPr>
          <w:lang w:val="en-US"/>
        </w:rPr>
        <w:br/>
        <w:t xml:space="preserve">        }</w:t>
      </w:r>
      <w:r w:rsidRPr="005B2501">
        <w:rPr>
          <w:lang w:val="en-US"/>
        </w:rPr>
        <w:br/>
      </w:r>
      <w:r w:rsidRPr="005B2501">
        <w:rPr>
          <w:lang w:val="en-US"/>
        </w:rPr>
        <w:br/>
        <w:t xml:space="preserve">        /// &lt;</w:t>
      </w:r>
      <w:r w:rsidRPr="008A7948">
        <w:rPr>
          <w:lang w:val="en-US"/>
        </w:rPr>
        <w:t>summary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///     </w:t>
      </w:r>
      <w:r>
        <w:t>Интерполирует</w:t>
      </w:r>
      <w:r w:rsidRPr="005B2501">
        <w:rPr>
          <w:lang w:val="en-US"/>
        </w:rPr>
        <w:t xml:space="preserve"> </w:t>
      </w:r>
      <w:r>
        <w:t>поворот</w:t>
      </w:r>
      <w:r w:rsidRPr="005B2501">
        <w:rPr>
          <w:lang w:val="en-US"/>
        </w:rPr>
        <w:br/>
        <w:t xml:space="preserve">        /// &lt;/</w:t>
      </w:r>
      <w:r w:rsidRPr="008A7948">
        <w:rPr>
          <w:lang w:val="en-US"/>
        </w:rPr>
        <w:t>summary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/// &lt;</w:t>
      </w:r>
      <w:r w:rsidRPr="008A7948">
        <w:rPr>
          <w:lang w:val="en-US"/>
        </w:rPr>
        <w:t>param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name</w:t>
      </w:r>
      <w:r w:rsidRPr="005B2501">
        <w:rPr>
          <w:lang w:val="en-US"/>
        </w:rPr>
        <w:t>="</w:t>
      </w:r>
      <w:r w:rsidRPr="008A7948">
        <w:rPr>
          <w:lang w:val="en-US"/>
        </w:rPr>
        <w:t>lastRotation</w:t>
      </w:r>
      <w:r w:rsidRPr="005B2501">
        <w:rPr>
          <w:lang w:val="en-US"/>
        </w:rPr>
        <w:t>"&gt;</w:t>
      </w:r>
      <w:r>
        <w:t>Предыдущий</w:t>
      </w:r>
      <w:r w:rsidRPr="005B2501">
        <w:rPr>
          <w:lang w:val="en-US"/>
        </w:rPr>
        <w:t xml:space="preserve"> </w:t>
      </w:r>
      <w:r>
        <w:t>поворот</w:t>
      </w:r>
      <w:r w:rsidRPr="005B2501">
        <w:rPr>
          <w:lang w:val="en-US"/>
        </w:rPr>
        <w:t>&lt;/</w:t>
      </w:r>
      <w:r w:rsidRPr="008A7948">
        <w:rPr>
          <w:lang w:val="en-US"/>
        </w:rPr>
        <w:t>param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/// &lt;</w:t>
      </w:r>
      <w:r w:rsidRPr="008A7948">
        <w:rPr>
          <w:lang w:val="en-US"/>
        </w:rPr>
        <w:t>param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name</w:t>
      </w:r>
      <w:r w:rsidRPr="005B2501">
        <w:rPr>
          <w:lang w:val="en-US"/>
        </w:rPr>
        <w:t>="</w:t>
      </w:r>
      <w:r w:rsidRPr="008A7948">
        <w:rPr>
          <w:lang w:val="en-US"/>
        </w:rPr>
        <w:t>nextRotation</w:t>
      </w:r>
      <w:r w:rsidRPr="005B2501">
        <w:rPr>
          <w:lang w:val="en-US"/>
        </w:rPr>
        <w:t>"&gt;</w:t>
      </w:r>
      <w:r>
        <w:t>Следующий</w:t>
      </w:r>
      <w:r w:rsidRPr="005B2501">
        <w:rPr>
          <w:lang w:val="en-US"/>
        </w:rPr>
        <w:t xml:space="preserve"> </w:t>
      </w:r>
      <w:r>
        <w:t>поворот</w:t>
      </w:r>
      <w:r w:rsidRPr="005B2501">
        <w:rPr>
          <w:lang w:val="en-US"/>
        </w:rPr>
        <w:t>&lt;/</w:t>
      </w:r>
      <w:r w:rsidRPr="008A7948">
        <w:rPr>
          <w:lang w:val="en-US"/>
        </w:rPr>
        <w:t>param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/// &lt;</w:t>
      </w:r>
      <w:r w:rsidRPr="008A7948">
        <w:rPr>
          <w:lang w:val="en-US"/>
        </w:rPr>
        <w:t>param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name</w:t>
      </w:r>
      <w:r w:rsidRPr="005B2501">
        <w:rPr>
          <w:lang w:val="en-US"/>
        </w:rPr>
        <w:t>="</w:t>
      </w:r>
      <w:r w:rsidRPr="008A7948">
        <w:rPr>
          <w:lang w:val="en-US"/>
        </w:rPr>
        <w:t>coef</w:t>
      </w:r>
      <w:r w:rsidRPr="005B2501">
        <w:rPr>
          <w:lang w:val="en-US"/>
        </w:rPr>
        <w:t>"&gt;</w:t>
      </w:r>
      <w:r>
        <w:t>Коэф</w:t>
      </w:r>
      <w:r w:rsidRPr="005B2501">
        <w:rPr>
          <w:lang w:val="en-US"/>
        </w:rPr>
        <w:t xml:space="preserve">. </w:t>
      </w:r>
      <w:r>
        <w:t>интерполяции</w:t>
      </w:r>
      <w:r w:rsidRPr="005B2501">
        <w:rPr>
          <w:lang w:val="en-US"/>
        </w:rPr>
        <w:t xml:space="preserve"> (</w:t>
      </w:r>
      <w:r>
        <w:t>от</w:t>
      </w:r>
      <w:r w:rsidRPr="005B2501">
        <w:rPr>
          <w:lang w:val="en-US"/>
        </w:rPr>
        <w:t xml:space="preserve"> 0 </w:t>
      </w:r>
      <w:r>
        <w:t>до</w:t>
      </w:r>
      <w:r w:rsidRPr="005B2501">
        <w:rPr>
          <w:lang w:val="en-US"/>
        </w:rPr>
        <w:t xml:space="preserve"> 1)&lt;/</w:t>
      </w:r>
      <w:r w:rsidRPr="008A7948">
        <w:rPr>
          <w:lang w:val="en-US"/>
        </w:rPr>
        <w:t>param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/// &lt;</w:t>
      </w:r>
      <w:r w:rsidRPr="008A7948">
        <w:rPr>
          <w:lang w:val="en-US"/>
        </w:rPr>
        <w:t>returns</w:t>
      </w:r>
      <w:r w:rsidRPr="005B2501">
        <w:rPr>
          <w:lang w:val="en-US"/>
        </w:rPr>
        <w:t>&gt;</w:t>
      </w:r>
      <w:r>
        <w:t>Интерполированный</w:t>
      </w:r>
      <w:r w:rsidRPr="005B2501">
        <w:rPr>
          <w:lang w:val="en-US"/>
        </w:rPr>
        <w:t xml:space="preserve"> </w:t>
      </w:r>
      <w:r>
        <w:t>поворот</w:t>
      </w:r>
      <w:r w:rsidRPr="005B2501">
        <w:rPr>
          <w:lang w:val="en-US"/>
        </w:rPr>
        <w:t>&lt;/</w:t>
      </w:r>
      <w:r w:rsidRPr="008A7948">
        <w:rPr>
          <w:lang w:val="en-US"/>
        </w:rPr>
        <w:t>returns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</w:t>
      </w:r>
      <w:r w:rsidRPr="008A7948">
        <w:rPr>
          <w:lang w:val="en-US"/>
        </w:rPr>
        <w:t>public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static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Quaternion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InterpolateRotation</w:t>
      </w:r>
      <w:r w:rsidRPr="005B2501">
        <w:rPr>
          <w:lang w:val="en-US"/>
        </w:rPr>
        <w:t>(</w:t>
      </w:r>
      <w:r w:rsidRPr="008A7948">
        <w:rPr>
          <w:lang w:val="en-US"/>
        </w:rPr>
        <w:t>Quaternion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lastRotation</w:t>
      </w:r>
      <w:r w:rsidRPr="005B2501">
        <w:rPr>
          <w:lang w:val="en-US"/>
        </w:rPr>
        <w:t xml:space="preserve">, </w:t>
      </w:r>
      <w:r w:rsidRPr="008A7948">
        <w:rPr>
          <w:lang w:val="en-US"/>
        </w:rPr>
        <w:t>Quaternion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nextRotation</w:t>
      </w:r>
      <w:r w:rsidRPr="005B2501">
        <w:rPr>
          <w:lang w:val="en-US"/>
        </w:rPr>
        <w:t xml:space="preserve">, </w:t>
      </w:r>
      <w:r w:rsidRPr="008A7948">
        <w:rPr>
          <w:lang w:val="en-US"/>
        </w:rPr>
        <w:t>float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coef</w:t>
      </w:r>
      <w:r w:rsidRPr="005B2501">
        <w:rPr>
          <w:lang w:val="en-US"/>
        </w:rPr>
        <w:t>) {</w:t>
      </w:r>
      <w:r w:rsidRPr="005B2501">
        <w:rPr>
          <w:lang w:val="en-US"/>
        </w:rPr>
        <w:br/>
        <w:t xml:space="preserve">            </w:t>
      </w:r>
      <w:r w:rsidRPr="008A7948">
        <w:rPr>
          <w:lang w:val="en-US"/>
        </w:rPr>
        <w:t>return</w:t>
      </w:r>
      <w:r w:rsidRPr="005B2501">
        <w:rPr>
          <w:lang w:val="en-US"/>
        </w:rPr>
        <w:t xml:space="preserve"> </w:t>
      </w:r>
      <w:r w:rsidRPr="008A7948">
        <w:rPr>
          <w:lang w:val="en-US"/>
        </w:rPr>
        <w:t>Quaternion</w:t>
      </w:r>
      <w:r w:rsidRPr="005B2501">
        <w:rPr>
          <w:lang w:val="en-US"/>
        </w:rPr>
        <w:t>.</w:t>
      </w:r>
      <w:r w:rsidRPr="008A7948">
        <w:rPr>
          <w:lang w:val="en-US"/>
        </w:rPr>
        <w:t>Lerp</w:t>
      </w:r>
      <w:r w:rsidRPr="005B2501">
        <w:rPr>
          <w:lang w:val="en-US"/>
        </w:rPr>
        <w:t>(</w:t>
      </w:r>
      <w:r w:rsidRPr="008A7948">
        <w:rPr>
          <w:lang w:val="en-US"/>
        </w:rPr>
        <w:t>lastRotation</w:t>
      </w:r>
      <w:r w:rsidRPr="005B2501">
        <w:rPr>
          <w:lang w:val="en-US"/>
        </w:rPr>
        <w:t xml:space="preserve">, </w:t>
      </w:r>
      <w:r w:rsidRPr="008A7948">
        <w:rPr>
          <w:lang w:val="en-US"/>
        </w:rPr>
        <w:t>nextRotation</w:t>
      </w:r>
      <w:r w:rsidRPr="005B2501">
        <w:rPr>
          <w:lang w:val="en-US"/>
        </w:rPr>
        <w:t xml:space="preserve">, </w:t>
      </w:r>
      <w:r w:rsidRPr="008A7948">
        <w:rPr>
          <w:lang w:val="en-US"/>
        </w:rPr>
        <w:t>coef</w:t>
      </w:r>
      <w:r w:rsidRPr="005B2501">
        <w:rPr>
          <w:lang w:val="en-US"/>
        </w:rPr>
        <w:t>);</w:t>
      </w:r>
      <w:r w:rsidRPr="005B2501">
        <w:rPr>
          <w:lang w:val="en-US"/>
        </w:rPr>
        <w:br/>
        <w:t xml:space="preserve">        }</w:t>
      </w:r>
      <w:r w:rsidRPr="005B2501">
        <w:rPr>
          <w:lang w:val="en-US"/>
        </w:rPr>
        <w:br/>
      </w:r>
      <w:r w:rsidRPr="005B2501">
        <w:rPr>
          <w:lang w:val="en-US"/>
        </w:rPr>
        <w:br/>
        <w:t xml:space="preserve">        /// &lt;</w:t>
      </w:r>
      <w:r w:rsidRPr="008A7948">
        <w:rPr>
          <w:lang w:val="en-US"/>
        </w:rPr>
        <w:t>summary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///     </w:t>
      </w:r>
      <w:r>
        <w:t>Интерполирует</w:t>
      </w:r>
      <w:r w:rsidRPr="005B2501">
        <w:rPr>
          <w:lang w:val="en-US"/>
        </w:rPr>
        <w:t xml:space="preserve"> </w:t>
      </w:r>
      <w:r>
        <w:t>анимацию</w:t>
      </w:r>
      <w:r w:rsidRPr="005B2501">
        <w:rPr>
          <w:lang w:val="en-US"/>
        </w:rPr>
        <w:t xml:space="preserve"> </w:t>
      </w:r>
      <w:r>
        <w:t>персонажа</w:t>
      </w:r>
      <w:r w:rsidRPr="005B2501">
        <w:rPr>
          <w:lang w:val="en-US"/>
        </w:rPr>
        <w:br/>
      </w:r>
      <w:r w:rsidRPr="005B2501">
        <w:rPr>
          <w:lang w:val="en-US"/>
        </w:rPr>
        <w:lastRenderedPageBreak/>
        <w:t xml:space="preserve">        /// &lt;/</w:t>
      </w:r>
      <w:r w:rsidRPr="008A7948">
        <w:rPr>
          <w:lang w:val="en-US"/>
        </w:rPr>
        <w:t>summary</w:t>
      </w:r>
      <w:r w:rsidRPr="005B2501">
        <w:rPr>
          <w:lang w:val="en-US"/>
        </w:rPr>
        <w:t>&gt;</w:t>
      </w:r>
      <w:r w:rsidRPr="005B2501">
        <w:rPr>
          <w:lang w:val="en-US"/>
        </w:rPr>
        <w:br/>
        <w:t xml:space="preserve">        </w:t>
      </w:r>
      <w:r w:rsidRPr="008A7948">
        <w:rPr>
          <w:lang w:val="en-US"/>
        </w:rPr>
        <w:t>/// &lt;param name="last"&gt;</w:t>
      </w:r>
      <w:r>
        <w:t>Предыдущая</w:t>
      </w:r>
      <w:r w:rsidRPr="008A7948">
        <w:rPr>
          <w:lang w:val="en-US"/>
        </w:rPr>
        <w:t xml:space="preserve"> </w:t>
      </w:r>
      <w:r>
        <w:t>анимация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name="next"&gt;</w:t>
      </w:r>
      <w:r>
        <w:t>Следующая</w:t>
      </w:r>
      <w:r w:rsidRPr="008A7948">
        <w:rPr>
          <w:lang w:val="en-US"/>
        </w:rPr>
        <w:t xml:space="preserve"> </w:t>
      </w:r>
      <w:r>
        <w:t>анимация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name="coef"&gt;</w:t>
      </w:r>
      <w:r>
        <w:t>Коэф</w:t>
      </w:r>
      <w:r w:rsidRPr="008A7948">
        <w:rPr>
          <w:lang w:val="en-US"/>
        </w:rPr>
        <w:t xml:space="preserve">. </w:t>
      </w:r>
      <w:r>
        <w:t>интерполяции</w:t>
      </w:r>
      <w:r w:rsidRPr="008A7948">
        <w:rPr>
          <w:lang w:val="en-US"/>
        </w:rPr>
        <w:t xml:space="preserve"> (</w:t>
      </w:r>
      <w:r>
        <w:t>от</w:t>
      </w:r>
      <w:r w:rsidRPr="008A7948">
        <w:rPr>
          <w:lang w:val="en-US"/>
        </w:rPr>
        <w:t xml:space="preserve"> 0 </w:t>
      </w:r>
      <w:r>
        <w:t>до</w:t>
      </w:r>
      <w:r w:rsidRPr="008A7948">
        <w:rPr>
          <w:lang w:val="en-US"/>
        </w:rPr>
        <w:t xml:space="preserve"> 1)&lt;/param&gt;</w:t>
      </w:r>
      <w:r w:rsidRPr="008A7948">
        <w:rPr>
          <w:lang w:val="en-US"/>
        </w:rPr>
        <w:br/>
        <w:t xml:space="preserve">        /// &lt;returns&gt;</w:t>
      </w:r>
      <w:r>
        <w:t>Интерполированную</w:t>
      </w:r>
      <w:r w:rsidRPr="008A7948">
        <w:rPr>
          <w:lang w:val="en-US"/>
        </w:rPr>
        <w:t xml:space="preserve"> </w:t>
      </w:r>
      <w:r>
        <w:t>анимацию</w:t>
      </w:r>
      <w:r w:rsidRPr="008A7948">
        <w:rPr>
          <w:lang w:val="en-US"/>
        </w:rPr>
        <w:t>&lt;/returns&gt;</w:t>
      </w:r>
      <w:r w:rsidRPr="008A7948">
        <w:rPr>
          <w:lang w:val="en-US"/>
        </w:rPr>
        <w:br/>
        <w:t xml:space="preserve">        public static PlayerAnimationState InterpolatePlayerAnimationState(PlayerAnimationState last,</w:t>
      </w:r>
      <w:r w:rsidRPr="008A7948">
        <w:rPr>
          <w:lang w:val="en-US"/>
        </w:rPr>
        <w:br/>
        <w:t xml:space="preserve">            PlayerAnimationState next, float coef) {</w:t>
      </w:r>
      <w:r w:rsidRPr="008A7948">
        <w:rPr>
          <w:lang w:val="en-US"/>
        </w:rPr>
        <w:br/>
        <w:t xml:space="preserve">            bool idle = next.idle;//InterpolateBool(last.idle, next.idle, coef);</w:t>
      </w:r>
      <w:r w:rsidRPr="008A7948">
        <w:rPr>
          <w:lang w:val="en-US"/>
        </w:rPr>
        <w:br/>
        <w:t xml:space="preserve">            float speed = next.speed;//InterpolateFloat(last.speed, next.speed, coef);</w:t>
      </w:r>
      <w:r w:rsidRPr="008A7948">
        <w:rPr>
          <w:lang w:val="en-US"/>
        </w:rPr>
        <w:br/>
        <w:t xml:space="preserve">            float rotationSpeed = InterpolateFloat(last.speed, next.speed, coef);</w:t>
      </w:r>
      <w:r w:rsidRPr="008A7948">
        <w:rPr>
          <w:lang w:val="en-US"/>
        </w:rPr>
        <w:br/>
        <w:t xml:space="preserve">            return new PlayerAnimationState() {</w:t>
      </w:r>
      <w:r w:rsidRPr="008A7948">
        <w:rPr>
          <w:lang w:val="en-US"/>
        </w:rPr>
        <w:br/>
        <w:t xml:space="preserve">                idle = idle,</w:t>
      </w:r>
      <w:r w:rsidRPr="008A7948">
        <w:rPr>
          <w:lang w:val="en-US"/>
        </w:rPr>
        <w:br/>
        <w:t xml:space="preserve">                speed = speed,</w:t>
      </w:r>
      <w:r w:rsidRPr="008A7948">
        <w:rPr>
          <w:lang w:val="en-US"/>
        </w:rPr>
        <w:br/>
        <w:t xml:space="preserve">                rotationSpeed = rotationSpeed</w:t>
      </w:r>
      <w:r w:rsidRPr="008A7948">
        <w:rPr>
          <w:lang w:val="en-US"/>
        </w:rPr>
        <w:br/>
        <w:t xml:space="preserve">            };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Интерполирует</w:t>
      </w:r>
      <w:r w:rsidRPr="008A7948">
        <w:rPr>
          <w:lang w:val="en-US"/>
        </w:rPr>
        <w:t xml:space="preserve"> </w:t>
      </w:r>
      <w:r>
        <w:t>логическую</w:t>
      </w:r>
      <w:r w:rsidRPr="008A7948">
        <w:rPr>
          <w:lang w:val="en-US"/>
        </w:rPr>
        <w:t xml:space="preserve"> </w:t>
      </w:r>
      <w:r>
        <w:t>переменную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name="last"&gt;</w:t>
      </w:r>
      <w:r>
        <w:t>Предыдущее</w:t>
      </w:r>
      <w:r w:rsidRPr="008A7948">
        <w:rPr>
          <w:lang w:val="en-US"/>
        </w:rPr>
        <w:t xml:space="preserve"> </w:t>
      </w:r>
      <w:r>
        <w:t>значение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name="next"&gt;</w:t>
      </w:r>
      <w:r>
        <w:t>Следующее</w:t>
      </w:r>
      <w:r w:rsidRPr="008A7948">
        <w:rPr>
          <w:lang w:val="en-US"/>
        </w:rPr>
        <w:t xml:space="preserve"> </w:t>
      </w:r>
      <w:r>
        <w:t>значение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name="coef"&gt;</w:t>
      </w:r>
      <w:r>
        <w:t>Коэф</w:t>
      </w:r>
      <w:r w:rsidRPr="008A7948">
        <w:rPr>
          <w:lang w:val="en-US"/>
        </w:rPr>
        <w:t xml:space="preserve">. </w:t>
      </w:r>
      <w:r>
        <w:t>интерполяции</w:t>
      </w:r>
      <w:r w:rsidRPr="008A7948">
        <w:rPr>
          <w:lang w:val="en-US"/>
        </w:rPr>
        <w:t xml:space="preserve"> (</w:t>
      </w:r>
      <w:r>
        <w:t>от</w:t>
      </w:r>
      <w:r w:rsidRPr="008A7948">
        <w:rPr>
          <w:lang w:val="en-US"/>
        </w:rPr>
        <w:t xml:space="preserve"> 0 </w:t>
      </w:r>
      <w:r>
        <w:t>до</w:t>
      </w:r>
      <w:r w:rsidRPr="008A7948">
        <w:rPr>
          <w:lang w:val="en-US"/>
        </w:rPr>
        <w:t xml:space="preserve"> 1)&lt;/param&gt;</w:t>
      </w:r>
      <w:r w:rsidRPr="008A7948">
        <w:rPr>
          <w:lang w:val="en-US"/>
        </w:rPr>
        <w:br/>
        <w:t xml:space="preserve">        /// &lt;returns&gt;</w:t>
      </w:r>
      <w:r>
        <w:t>Интерполированную</w:t>
      </w:r>
      <w:r w:rsidRPr="008A7948">
        <w:rPr>
          <w:lang w:val="en-US"/>
        </w:rPr>
        <w:t xml:space="preserve"> </w:t>
      </w:r>
      <w:r>
        <w:t>логическую</w:t>
      </w:r>
      <w:r w:rsidRPr="008A7948">
        <w:rPr>
          <w:lang w:val="en-US"/>
        </w:rPr>
        <w:t xml:space="preserve"> </w:t>
      </w:r>
      <w:r>
        <w:t>переменную</w:t>
      </w:r>
      <w:r w:rsidRPr="008A7948">
        <w:rPr>
          <w:lang w:val="en-US"/>
        </w:rPr>
        <w:t>&lt;/returns&gt;</w:t>
      </w:r>
      <w:r w:rsidRPr="008A7948">
        <w:rPr>
          <w:lang w:val="en-US"/>
        </w:rPr>
        <w:br/>
        <w:t xml:space="preserve">        public static bool InterpolateBool(bool last, bool next, float coef) {</w:t>
      </w:r>
      <w:r w:rsidRPr="008A7948">
        <w:rPr>
          <w:lang w:val="en-US"/>
        </w:rPr>
        <w:br/>
        <w:t xml:space="preserve">            if (last == next) return last;</w:t>
      </w:r>
      <w:r w:rsidRPr="008A7948">
        <w:rPr>
          <w:lang w:val="en-US"/>
        </w:rPr>
        <w:br/>
        <w:t xml:space="preserve">            if (coef &lt; 0.5f) return last;</w:t>
      </w:r>
      <w:r w:rsidRPr="008A7948">
        <w:rPr>
          <w:lang w:val="en-US"/>
        </w:rPr>
        <w:br/>
        <w:t xml:space="preserve">            return next;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Интерполирует</w:t>
      </w:r>
      <w:r w:rsidRPr="008A7948">
        <w:rPr>
          <w:lang w:val="en-US"/>
        </w:rPr>
        <w:t xml:space="preserve"> </w:t>
      </w:r>
      <w:r>
        <w:t>число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плавающей</w:t>
      </w:r>
      <w:r w:rsidRPr="008A7948">
        <w:rPr>
          <w:lang w:val="en-US"/>
        </w:rPr>
        <w:t xml:space="preserve"> </w:t>
      </w:r>
      <w:r>
        <w:t>запятой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name="last"&gt;&lt;/param&gt;</w:t>
      </w:r>
      <w:r w:rsidRPr="008A7948">
        <w:rPr>
          <w:lang w:val="en-US"/>
        </w:rPr>
        <w:br/>
        <w:t xml:space="preserve">        /// &lt;param name="next"&gt;&lt;/param&gt;</w:t>
      </w:r>
      <w:r w:rsidRPr="008A7948">
        <w:rPr>
          <w:lang w:val="en-US"/>
        </w:rPr>
        <w:br/>
        <w:t xml:space="preserve">        /// &lt;param name="coef"&gt;&lt;/param&gt;</w:t>
      </w:r>
      <w:r w:rsidRPr="008A7948">
        <w:rPr>
          <w:lang w:val="en-US"/>
        </w:rPr>
        <w:br/>
        <w:t xml:space="preserve">        /// &lt;returns&gt;</w:t>
      </w:r>
      <w:r>
        <w:t>Результат</w:t>
      </w:r>
      <w:r w:rsidRPr="008A7948">
        <w:rPr>
          <w:lang w:val="en-US"/>
        </w:rPr>
        <w:t xml:space="preserve"> </w:t>
      </w:r>
      <w:r>
        <w:t>интерполяции</w:t>
      </w:r>
      <w:r w:rsidRPr="008A7948">
        <w:rPr>
          <w:lang w:val="en-US"/>
        </w:rPr>
        <w:t>&lt;/returns&gt;</w:t>
      </w:r>
      <w:r w:rsidRPr="008A7948">
        <w:rPr>
          <w:lang w:val="en-US"/>
        </w:rPr>
        <w:br/>
        <w:t xml:space="preserve">        public static float InterpolateFloat(float last, float next, float coef) {</w:t>
      </w:r>
      <w:r w:rsidRPr="008A7948">
        <w:rPr>
          <w:lang w:val="en-US"/>
        </w:rPr>
        <w:br/>
        <w:t xml:space="preserve">            return (next - last) * coef + last;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Получает</w:t>
      </w:r>
      <w:r w:rsidRPr="008A7948">
        <w:rPr>
          <w:lang w:val="en-US"/>
        </w:rPr>
        <w:t xml:space="preserve"> </w:t>
      </w:r>
      <w:r>
        <w:t>значение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кривой</w:t>
      </w:r>
      <w:r w:rsidRPr="008A7948">
        <w:rPr>
          <w:lang w:val="en-US"/>
        </w:rPr>
        <w:t xml:space="preserve"> </w:t>
      </w:r>
      <w:r>
        <w:t>Безье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name="p0"&gt;</w:t>
      </w:r>
      <w:r>
        <w:t>Первая</w:t>
      </w:r>
      <w:r w:rsidRPr="008A7948">
        <w:rPr>
          <w:lang w:val="en-US"/>
        </w:rPr>
        <w:t xml:space="preserve"> </w:t>
      </w:r>
      <w:r>
        <w:t>точка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/// &lt;param name="p1"&gt;</w:t>
      </w:r>
      <w:r>
        <w:t>Вторая</w:t>
      </w:r>
      <w:r w:rsidRPr="008A7948">
        <w:rPr>
          <w:lang w:val="en-US"/>
        </w:rPr>
        <w:t xml:space="preserve"> </w:t>
      </w:r>
      <w:r>
        <w:t>точка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name="p2"&gt;</w:t>
      </w:r>
      <w:r>
        <w:t>Третья</w:t>
      </w:r>
      <w:r w:rsidRPr="008A7948">
        <w:rPr>
          <w:lang w:val="en-US"/>
        </w:rPr>
        <w:t xml:space="preserve"> </w:t>
      </w:r>
      <w:r>
        <w:t>точка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name="t"&gt;</w:t>
      </w:r>
      <w:r>
        <w:t>Коэффициент</w:t>
      </w:r>
      <w:r w:rsidRPr="008A7948">
        <w:rPr>
          <w:lang w:val="en-US"/>
        </w:rPr>
        <w:t xml:space="preserve"> </w:t>
      </w:r>
      <w:r>
        <w:t>интерполяции</w:t>
      </w:r>
      <w:r w:rsidRPr="008A7948">
        <w:rPr>
          <w:lang w:val="en-US"/>
        </w:rPr>
        <w:t xml:space="preserve"> (</w:t>
      </w:r>
      <w:r>
        <w:t>от</w:t>
      </w:r>
      <w:r w:rsidRPr="008A7948">
        <w:rPr>
          <w:lang w:val="en-US"/>
        </w:rPr>
        <w:t xml:space="preserve"> 0 </w:t>
      </w:r>
      <w:r>
        <w:t>до</w:t>
      </w:r>
      <w:r w:rsidRPr="008A7948">
        <w:rPr>
          <w:lang w:val="en-US"/>
        </w:rPr>
        <w:t xml:space="preserve"> 1)&lt;/param&gt;</w:t>
      </w:r>
      <w:r w:rsidRPr="008A7948">
        <w:rPr>
          <w:lang w:val="en-US"/>
        </w:rPr>
        <w:br/>
        <w:t xml:space="preserve">        /// &lt;returns&gt;</w:t>
      </w:r>
      <w:r>
        <w:t>Значение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кривой</w:t>
      </w:r>
      <w:r w:rsidRPr="008A7948">
        <w:rPr>
          <w:lang w:val="en-US"/>
        </w:rPr>
        <w:t xml:space="preserve"> </w:t>
      </w:r>
      <w:r>
        <w:t>Безье</w:t>
      </w:r>
      <w:r w:rsidRPr="008A7948">
        <w:rPr>
          <w:lang w:val="en-US"/>
        </w:rPr>
        <w:t>&lt;/returns&gt;</w:t>
      </w:r>
      <w:r w:rsidRPr="008A7948">
        <w:rPr>
          <w:lang w:val="en-US"/>
        </w:rPr>
        <w:br/>
        <w:t xml:space="preserve">        public static float BezierCurve(float p0, float p1, float p2, float t) {</w:t>
      </w:r>
      <w:r w:rsidRPr="008A7948">
        <w:rPr>
          <w:lang w:val="en-US"/>
        </w:rPr>
        <w:br/>
        <w:t xml:space="preserve">            return (1 - t) * (1 - t) * p0 + 2 * (1 - t) * t * p1 + t * t * p2;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Получает</w:t>
      </w:r>
      <w:r w:rsidRPr="008A7948">
        <w:rPr>
          <w:lang w:val="en-US"/>
        </w:rPr>
        <w:t xml:space="preserve"> </w:t>
      </w:r>
      <w:r>
        <w:t>координаты</w:t>
      </w:r>
      <w:r w:rsidRPr="008A7948">
        <w:rPr>
          <w:lang w:val="en-US"/>
        </w:rPr>
        <w:t xml:space="preserve"> </w:t>
      </w:r>
      <w:r>
        <w:t>вектора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кривой</w:t>
      </w:r>
      <w:r w:rsidRPr="008A7948">
        <w:rPr>
          <w:lang w:val="en-US"/>
        </w:rPr>
        <w:t xml:space="preserve"> </w:t>
      </w:r>
      <w:r>
        <w:t>Безье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name="p0"&gt;</w:t>
      </w:r>
      <w:r>
        <w:t>Первая</w:t>
      </w:r>
      <w:r w:rsidRPr="008A7948">
        <w:rPr>
          <w:lang w:val="en-US"/>
        </w:rPr>
        <w:t xml:space="preserve"> </w:t>
      </w:r>
      <w:r>
        <w:t>точка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name="p1"&gt;</w:t>
      </w:r>
      <w:r>
        <w:t>Вторая</w:t>
      </w:r>
      <w:r w:rsidRPr="008A7948">
        <w:rPr>
          <w:lang w:val="en-US"/>
        </w:rPr>
        <w:t xml:space="preserve"> </w:t>
      </w:r>
      <w:r>
        <w:t>точка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name="p2"&gt;</w:t>
      </w:r>
      <w:r>
        <w:t>Третья</w:t>
      </w:r>
      <w:r w:rsidRPr="008A7948">
        <w:rPr>
          <w:lang w:val="en-US"/>
        </w:rPr>
        <w:t xml:space="preserve"> </w:t>
      </w:r>
      <w:r>
        <w:t>точка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name="t"&gt;</w:t>
      </w:r>
      <w:r>
        <w:t>Коэффициент</w:t>
      </w:r>
      <w:r w:rsidRPr="008A7948">
        <w:rPr>
          <w:lang w:val="en-US"/>
        </w:rPr>
        <w:t xml:space="preserve"> </w:t>
      </w:r>
      <w:r>
        <w:t>интерполяции</w:t>
      </w:r>
      <w:r w:rsidRPr="008A7948">
        <w:rPr>
          <w:lang w:val="en-US"/>
        </w:rPr>
        <w:t xml:space="preserve"> (</w:t>
      </w:r>
      <w:r>
        <w:t>от</w:t>
      </w:r>
      <w:r w:rsidRPr="008A7948">
        <w:rPr>
          <w:lang w:val="en-US"/>
        </w:rPr>
        <w:t xml:space="preserve"> 0 </w:t>
      </w:r>
      <w:r>
        <w:t>до</w:t>
      </w:r>
      <w:r w:rsidRPr="008A7948">
        <w:rPr>
          <w:lang w:val="en-US"/>
        </w:rPr>
        <w:t xml:space="preserve"> 1)&lt;/param&gt;</w:t>
      </w:r>
      <w:r w:rsidRPr="008A7948">
        <w:rPr>
          <w:lang w:val="en-US"/>
        </w:rPr>
        <w:br/>
        <w:t xml:space="preserve">        /// &lt;returns&gt;</w:t>
      </w:r>
      <w:r>
        <w:t>Значение</w:t>
      </w:r>
      <w:r w:rsidRPr="008A7948">
        <w:rPr>
          <w:lang w:val="en-US"/>
        </w:rPr>
        <w:t xml:space="preserve"> </w:t>
      </w:r>
      <w:r>
        <w:t>вектора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кривой</w:t>
      </w:r>
      <w:r w:rsidRPr="008A7948">
        <w:rPr>
          <w:lang w:val="en-US"/>
        </w:rPr>
        <w:t xml:space="preserve"> </w:t>
      </w:r>
      <w:r>
        <w:t>Безье</w:t>
      </w:r>
      <w:r w:rsidRPr="008A7948">
        <w:rPr>
          <w:lang w:val="en-US"/>
        </w:rPr>
        <w:t>&lt;/returns&gt;</w:t>
      </w:r>
      <w:r w:rsidRPr="008A7948">
        <w:rPr>
          <w:lang w:val="en-US"/>
        </w:rPr>
        <w:br/>
        <w:t xml:space="preserve">        public static Vector3 BezierCurve(Vector3 p0, Vector3 p1, Vector3 p2, float t) {</w:t>
      </w:r>
      <w:r w:rsidRPr="008A7948">
        <w:rPr>
          <w:lang w:val="en-US"/>
        </w:rPr>
        <w:br/>
        <w:t xml:space="preserve">            float x = BezierCurve(p0.x, p1.x, p2.x, t);</w:t>
      </w:r>
      <w:r w:rsidRPr="008A7948">
        <w:rPr>
          <w:lang w:val="en-US"/>
        </w:rPr>
        <w:br/>
        <w:t xml:space="preserve">            float y = BezierCurve(p0.y, p1.y, p2.y, t);</w:t>
      </w:r>
      <w:r w:rsidRPr="008A7948">
        <w:rPr>
          <w:lang w:val="en-US"/>
        </w:rPr>
        <w:br/>
        <w:t xml:space="preserve">            float z = BezierCurve(p0.z, p1.z, p2.z, t);</w:t>
      </w:r>
      <w:r w:rsidRPr="008A7948">
        <w:rPr>
          <w:lang w:val="en-US"/>
        </w:rPr>
        <w:br/>
        <w:t xml:space="preserve">            return new Vector3(x, y, z);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</w:p>
    <w:p w14:paraId="7AB37408" w14:textId="77777777" w:rsidR="00A5794D" w:rsidRPr="008A7948" w:rsidRDefault="00A5794D" w:rsidP="00A5794D">
      <w:pPr>
        <w:rPr>
          <w:lang w:val="en-US"/>
        </w:rPr>
      </w:pPr>
    </w:p>
    <w:p w14:paraId="51773EE8" w14:textId="77777777" w:rsidR="00A5794D" w:rsidRDefault="00A5794D" w:rsidP="00A5794D">
      <w:pPr>
        <w:pStyle w:val="2"/>
      </w:pPr>
      <w:bookmarkStart w:id="166" w:name="_Toc40977992"/>
      <w:bookmarkStart w:id="167" w:name="_Toc41217802"/>
      <w:r>
        <w:t>ManagedGameObject.cs</w:t>
      </w:r>
      <w:bookmarkEnd w:id="166"/>
      <w:bookmarkEnd w:id="167"/>
    </w:p>
    <w:p w14:paraId="66B5289D" w14:textId="77777777" w:rsidR="00A5794D" w:rsidRPr="008A7948" w:rsidRDefault="00A5794D" w:rsidP="00A5794D">
      <w:pPr>
        <w:pStyle w:val="Code"/>
        <w:rPr>
          <w:lang w:val="en-US"/>
        </w:rPr>
      </w:pPr>
      <w:r>
        <w:t>﻿using System;</w:t>
      </w:r>
      <w:r>
        <w:br/>
        <w:t>using CommandsSystem;</w:t>
      </w:r>
      <w:r>
        <w:br/>
        <w:t>using CommandsSystem.Commands;</w:t>
      </w:r>
      <w:r>
        <w:br/>
        <w:t>using Interpolation.Properties;</w:t>
      </w:r>
      <w:r>
        <w:br/>
        <w:t>using Networking;</w:t>
      </w:r>
      <w:r>
        <w:br/>
        <w:t>using UnityEngine;</w:t>
      </w:r>
      <w:r>
        <w:br/>
      </w:r>
      <w:r>
        <w:br/>
        <w:t>namespace Interpolation {</w:t>
      </w:r>
      <w:r>
        <w:br/>
        <w:t xml:space="preserve">    /// &lt;summary&gt;</w:t>
      </w:r>
      <w:r>
        <w:br/>
        <w:t xml:space="preserve">    ///     Компонента для игрового объекта, управляемого из текущего клиента</w:t>
      </w:r>
      <w:r>
        <w:br/>
        <w:t xml:space="preserve">    /// &lt;/summary&gt;</w:t>
      </w:r>
      <w:r>
        <w:br/>
        <w:t xml:space="preserve">    public class ManagedGameObject&lt;T&gt; : MonoBehaviour</w:t>
      </w:r>
      <w:r>
        <w:br/>
        <w:t xml:space="preserve">    where T: IGameObjectProperty, new() {</w:t>
      </w:r>
      <w:r>
        <w:br/>
        <w:t xml:space="preserve">        /// &lt;summary&gt;</w:t>
      </w:r>
      <w:r>
        <w:br/>
        <w:t xml:space="preserve">        ///     Время, когда в последний раз был синхронищирован объект</w:t>
      </w:r>
      <w:r>
        <w:br/>
        <w:t xml:space="preserve">        /// &lt;/summary&gt;</w:t>
      </w:r>
      <w:r>
        <w:br/>
        <w:t xml:space="preserve">        private float lastSendState = -1;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Свойство объекта</w:t>
      </w:r>
      <w:r>
        <w:br/>
      </w:r>
      <w:r>
        <w:lastRenderedPageBreak/>
        <w:t xml:space="preserve">        /// &lt;/summary&gt;</w:t>
      </w:r>
      <w:r>
        <w:br/>
        <w:t xml:space="preserve">        public T property;</w:t>
      </w:r>
      <w:r>
        <w:br/>
      </w:r>
      <w:r>
        <w:br/>
        <w:t xml:space="preserve">        /// &lt;summary&gt;</w:t>
      </w:r>
      <w:r>
        <w:br/>
        <w:t xml:space="preserve">        ///     Период синхронизации состояния</w:t>
      </w:r>
      <w:r>
        <w:br/>
        <w:t xml:space="preserve">        /// &lt;/summary&gt;</w:t>
      </w:r>
      <w:r>
        <w:br/>
        <w:t xml:space="preserve">        protected virtual float updateTime =&gt; 1f / sClient.NETWORK_FPS;</w:t>
      </w:r>
      <w:r>
        <w:br/>
      </w:r>
      <w:r>
        <w:br/>
      </w:r>
      <w:r>
        <w:br/>
        <w:t xml:space="preserve">        /// &lt;summary&gt;</w:t>
      </w:r>
      <w:r>
        <w:br/>
        <w:t xml:space="preserve">        ///     Инициализирует переменные</w:t>
      </w:r>
      <w:r>
        <w:br/>
        <w:t xml:space="preserve">        /// &lt;/summary&gt;</w:t>
      </w:r>
      <w:r>
        <w:br/>
        <w:t xml:space="preserve">        public void Start() {</w:t>
      </w:r>
      <w:r>
        <w:br/>
        <w:t xml:space="preserve">            property = new T();</w:t>
      </w:r>
      <w:r>
        <w:br/>
        <w:t xml:space="preserve">            property.FromGameObject(gameObject);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Отправляет состояние объекта, если нужно. Автоматически</w:t>
      </w:r>
      <w:r w:rsidRPr="008A7948">
        <w:rPr>
          <w:lang w:val="en-US"/>
        </w:rPr>
        <w:t xml:space="preserve"> </w:t>
      </w:r>
      <w:r>
        <w:t>вызвается</w:t>
      </w:r>
      <w:r w:rsidRPr="008A7948">
        <w:rPr>
          <w:lang w:val="en-US"/>
        </w:rPr>
        <w:t xml:space="preserve"> Unity </w:t>
      </w:r>
      <w:r>
        <w:t>каждый</w:t>
      </w:r>
      <w:r w:rsidRPr="008A7948">
        <w:rPr>
          <w:lang w:val="en-US"/>
        </w:rPr>
        <w:t xml:space="preserve"> </w:t>
      </w:r>
      <w:r>
        <w:t>кадр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void Update() {</w:t>
      </w:r>
      <w:r w:rsidRPr="008A7948">
        <w:rPr>
          <w:lang w:val="en-US"/>
        </w:rPr>
        <w:br/>
        <w:t xml:space="preserve">            float curTime = Time.time;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    if (curTime - lastSendState &gt; updateTime) {</w:t>
      </w:r>
      <w:r w:rsidRPr="008A7948">
        <w:rPr>
          <w:lang w:val="en-US"/>
        </w:rPr>
        <w:br/>
        <w:t>//                Debug.Log("Sending coordianates " );</w:t>
      </w:r>
      <w:r w:rsidRPr="008A7948">
        <w:rPr>
          <w:lang w:val="en-US"/>
        </w:rPr>
        <w:br/>
        <w:t xml:space="preserve">                property.FromGameObject(gameObject);</w:t>
      </w:r>
      <w:r w:rsidRPr="008A7948">
        <w:rPr>
          <w:lang w:val="en-US"/>
        </w:rPr>
        <w:br/>
        <w:t xml:space="preserve">                ICommand command;</w:t>
      </w:r>
      <w:r w:rsidRPr="008A7948">
        <w:rPr>
          <w:lang w:val="en-US"/>
        </w:rPr>
        <w:br/>
        <w:t xml:space="preserve">                command = property.CreateChangedCommand(curTime - lastSendState);</w:t>
      </w:r>
      <w:r w:rsidRPr="008A7948">
        <w:rPr>
          <w:lang w:val="en-US"/>
        </w:rPr>
        <w:br/>
        <w:t xml:space="preserve">                // var command = property.GetCommand();</w:t>
      </w:r>
      <w:r w:rsidRPr="008A7948">
        <w:rPr>
          <w:lang w:val="en-US"/>
        </w:rPr>
        <w:br/>
        <w:t xml:space="preserve">                CommandsHandler.gameRoom.RunSimpleCommand(command, MessageFlags.NONE);</w:t>
      </w:r>
      <w:r w:rsidRPr="008A7948">
        <w:rPr>
          <w:lang w:val="en-US"/>
        </w:rPr>
        <w:br/>
        <w:t xml:space="preserve">                lastSendState = curTime;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>}</w:t>
      </w:r>
    </w:p>
    <w:p w14:paraId="4EE4032C" w14:textId="77777777" w:rsidR="00A5794D" w:rsidRPr="008A7948" w:rsidRDefault="00A5794D" w:rsidP="00A5794D">
      <w:pPr>
        <w:rPr>
          <w:lang w:val="en-US"/>
        </w:rPr>
      </w:pPr>
    </w:p>
    <w:p w14:paraId="1C5A9DA8" w14:textId="77777777" w:rsidR="00A5794D" w:rsidRDefault="00A5794D" w:rsidP="00A5794D">
      <w:pPr>
        <w:pStyle w:val="2"/>
      </w:pPr>
      <w:bookmarkStart w:id="168" w:name="_Toc40977993"/>
      <w:bookmarkStart w:id="169" w:name="_Toc41217803"/>
      <w:r>
        <w:t>UnmanagedGameObject.cs</w:t>
      </w:r>
      <w:bookmarkEnd w:id="168"/>
      <w:bookmarkEnd w:id="169"/>
    </w:p>
    <w:p w14:paraId="5B5EF45F" w14:textId="77777777" w:rsidR="00A5794D" w:rsidRPr="008A7948" w:rsidRDefault="00A5794D" w:rsidP="00A5794D">
      <w:pPr>
        <w:pStyle w:val="Code"/>
        <w:rPr>
          <w:lang w:val="en-US"/>
        </w:rPr>
      </w:pPr>
      <w:r>
        <w:t>﻿using System;</w:t>
      </w:r>
      <w:r>
        <w:br/>
        <w:t>using Interpolation.Properties;</w:t>
      </w:r>
      <w:r>
        <w:br/>
        <w:t>using UnityEngine;</w:t>
      </w:r>
      <w:r>
        <w:br/>
      </w:r>
      <w:r>
        <w:br/>
        <w:t>namespace Interpolation {</w:t>
      </w:r>
      <w:r>
        <w:br/>
        <w:t xml:space="preserve">    /// &lt;summary&gt;</w:t>
      </w:r>
      <w:r>
        <w:br/>
        <w:t xml:space="preserve">    ///     Компонента для объекта, управляемого из другого клиента</w:t>
      </w:r>
      <w:r>
        <w:br/>
        <w:t xml:space="preserve">    /// &lt;/summary&gt;</w:t>
      </w:r>
      <w:r>
        <w:br/>
      </w:r>
      <w:r>
        <w:lastRenderedPageBreak/>
        <w:t xml:space="preserve">    public class UnmanagedGameObject&lt;T&gt; : MonoBehaviour</w:t>
      </w:r>
      <w:r>
        <w:br/>
        <w:t xml:space="preserve">        where T : IGameObjectProperty, new() {</w:t>
      </w:r>
      <w:r>
        <w:br/>
      </w:r>
      <w:r>
        <w:br/>
        <w:t xml:space="preserve">        /// &lt;summary&gt;</w:t>
      </w:r>
      <w:r>
        <w:br/>
        <w:t xml:space="preserve">        ///     Данные для синхронизации объекта</w:t>
      </w:r>
      <w:r>
        <w:br/>
        <w:t xml:space="preserve">        /// &lt;/summary&gt;</w:t>
      </w:r>
      <w:r>
        <w:br/>
        <w:t xml:space="preserve">        private class Data {</w:t>
      </w:r>
      <w:r>
        <w:br/>
        <w:t xml:space="preserve">            /// &lt;summary&gt;</w:t>
      </w:r>
      <w:r>
        <w:br/>
        <w:t xml:space="preserve">            ///     Состояние объекта</w:t>
      </w:r>
      <w:r>
        <w:br/>
        <w:t xml:space="preserve">            /// &lt;/summary&gt;</w:t>
      </w:r>
      <w:r>
        <w:br/>
        <w:t xml:space="preserve">            public IGameObjectProperty s;</w:t>
      </w:r>
      <w:r>
        <w:br/>
        <w:t xml:space="preserve">            /// &lt;summary&gt;</w:t>
      </w:r>
      <w:r>
        <w:br/>
        <w:t xml:space="preserve">            ///     Время, прошедшее между отправками ссостояний</w:t>
      </w:r>
      <w:r>
        <w:br/>
        <w:t xml:space="preserve">            /// &lt;/summary&gt;</w:t>
      </w:r>
      <w:r>
        <w:br/>
        <w:t xml:space="preserve">            public float timeSinceLast;</w:t>
      </w:r>
      <w:r>
        <w:br/>
      </w:r>
      <w:r>
        <w:br/>
        <w:t xml:space="preserve">            public Data(IGameObjectProperty property, float timeSinceLast) {</w:t>
      </w:r>
      <w:r>
        <w:br/>
        <w:t xml:space="preserve">                this.s = property;</w:t>
      </w:r>
      <w:r>
        <w:br/>
        <w:t xml:space="preserve">                this.timeSinceLast = timeSinceLast;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Период синхронизации состояния</w:t>
      </w:r>
      <w:r>
        <w:br/>
        <w:t xml:space="preserve">        /// &lt;/summary&gt;</w:t>
      </w:r>
      <w:r>
        <w:br/>
        <w:t xml:space="preserve">        private float timePerFrame = 1f / sClient.NETWORK_FPS;</w:t>
      </w:r>
      <w:r>
        <w:br/>
      </w:r>
      <w:r>
        <w:br/>
        <w:t xml:space="preserve">        /// &lt;summary&gt;</w:t>
      </w:r>
      <w:r>
        <w:br/>
        <w:t xml:space="preserve">        ///     Состояния объекта</w:t>
      </w:r>
      <w:r>
        <w:br/>
        <w:t xml:space="preserve">        /// &lt;/summary&gt;</w:t>
      </w:r>
      <w:r>
        <w:br/>
        <w:t xml:space="preserve">        private Data lastlastState, lastState, nextState;</w:t>
      </w:r>
      <w:r>
        <w:br/>
        <w:t xml:space="preserve">        /// &lt;summary&gt;</w:t>
      </w:r>
      <w:r>
        <w:br/>
        <w:t xml:space="preserve">        ///     Текущее состояние объекта</w:t>
      </w:r>
      <w:r>
        <w:br/>
        <w:t xml:space="preserve">        /// &lt;/summary&gt;</w:t>
      </w:r>
      <w:r>
        <w:br/>
        <w:t xml:space="preserve">        private IGameObjectProperty state;</w:t>
      </w:r>
      <w:r>
        <w:br/>
        <w:t xml:space="preserve">        /// &lt;summary&gt;</w:t>
      </w:r>
      <w:r>
        <w:br/>
        <w:t xml:space="preserve">        ///     Состояние объекта после следующего</w:t>
      </w:r>
      <w:r>
        <w:br/>
        <w:t xml:space="preserve">        /// &lt;/summary&gt;</w:t>
      </w:r>
      <w:r>
        <w:br/>
        <w:t xml:space="preserve">        private Data nextNextState;</w:t>
      </w:r>
      <w:r>
        <w:br/>
        <w:t xml:space="preserve">        /// &lt;summary&gt;</w:t>
      </w:r>
      <w:r>
        <w:br/>
        <w:t xml:space="preserve">        ///     Время, когда было получено последнее обновление состояния</w:t>
      </w:r>
      <w:r>
        <w:br/>
        <w:t xml:space="preserve">        /// &lt;/summary&gt;</w:t>
      </w:r>
      <w:r>
        <w:br/>
        <w:t xml:space="preserve">        private float lastMessageTime;</w:t>
      </w:r>
      <w:r>
        <w:br/>
      </w:r>
      <w:r>
        <w:br/>
        <w:t xml:space="preserve">        /// &lt;summary&gt;</w:t>
      </w:r>
      <w:r>
        <w:br/>
        <w:t xml:space="preserve">        ///     Инициализирует переменные    </w:t>
      </w:r>
      <w:r>
        <w:br/>
        <w:t xml:space="preserve">        /// &lt;/summary&gt;</w:t>
      </w:r>
      <w:r>
        <w:br/>
        <w:t xml:space="preserve">        void Init() {</w:t>
      </w:r>
      <w:r>
        <w:br/>
        <w:t xml:space="preserve">            lastlastState = lastState = nextState = new Data(new T(), 1);</w:t>
      </w:r>
      <w:r>
        <w:br/>
        <w:t xml:space="preserve">            lastlastState.s.FromGameObject(gameObject);</w:t>
      </w:r>
      <w:r>
        <w:br/>
        <w:t xml:space="preserve">            state = new T();</w:t>
      </w:r>
      <w:r>
        <w:br/>
      </w:r>
      <w:r>
        <w:lastRenderedPageBreak/>
        <w:t xml:space="preserve">#if DEBUG_INTERPOLATION            </w:t>
      </w:r>
      <w:r>
        <w:br/>
        <w:t xml:space="preserve">            DebugGUI.SetGraphProperties("dx", "dx", -15f, 15f, 0, new Color(0, 1, 1), false);</w:t>
      </w:r>
      <w:r>
        <w:br/>
        <w:t xml:space="preserve">            DebugGUI.SetGraphProperties("x", "x", 5f, 25f, 1, new Color(0, 1, 1), true);</w:t>
      </w:r>
      <w:r>
        <w:br/>
        <w:t>#endif</w:t>
      </w:r>
      <w:r>
        <w:br/>
        <w:t xml:space="preserve">        }</w:t>
      </w:r>
      <w:r>
        <w:br/>
        <w:t xml:space="preserve">        </w:t>
      </w:r>
      <w:r>
        <w:br/>
        <w:t xml:space="preserve">        </w:t>
      </w:r>
      <w:r>
        <w:br/>
        <w:t xml:space="preserve">        </w:t>
      </w:r>
      <w:r>
        <w:br/>
      </w:r>
      <w:r>
        <w:br/>
        <w:t xml:space="preserve">        /// &lt;summary&gt;</w:t>
      </w:r>
      <w:r>
        <w:br/>
        <w:t xml:space="preserve">        ///     Коэффициент между предпредыдущим и предыдущим состоянием</w:t>
      </w:r>
      <w:r>
        <w:br/>
        <w:t xml:space="preserve">        /// &lt;/summary&gt;</w:t>
      </w:r>
      <w:r>
        <w:br/>
        <w:t xml:space="preserve">        private float P0P1InterpolationCoef = 1;</w:t>
      </w:r>
      <w:r>
        <w:br/>
        <w:t xml:space="preserve">        /// &lt;summary&gt;</w:t>
      </w:r>
      <w:r>
        <w:br/>
        <w:t xml:space="preserve">        ///     Коэффициент между предыдущим и следующим состоянием</w:t>
      </w:r>
      <w:r>
        <w:br/>
        <w:t xml:space="preserve">        /// &lt;/summary&gt;</w:t>
      </w:r>
      <w:r>
        <w:br/>
        <w:t xml:space="preserve">        private float P1P2InterpolationCoef = 1;</w:t>
      </w:r>
      <w:r>
        <w:br/>
      </w:r>
      <w:r>
        <w:br/>
        <w:t xml:space="preserve">        /// &lt;summary&gt;</w:t>
      </w:r>
      <w:r>
        <w:br/>
        <w:t xml:space="preserve">        ///     Переключается на следующее состояние</w:t>
      </w:r>
      <w:r>
        <w:br/>
        <w:t xml:space="preserve">        /// &lt;/summary&gt;</w:t>
      </w:r>
      <w:r>
        <w:br/>
        <w:t xml:space="preserve">        private void SwitchToNextState() {</w:t>
      </w:r>
      <w:r>
        <w:br/>
        <w:t xml:space="preserve">            lastlastState = lastState;</w:t>
      </w:r>
      <w:r>
        <w:br/>
        <w:t xml:space="preserve">            lastState = nextState;</w:t>
      </w:r>
      <w:r>
        <w:br/>
        <w:t xml:space="preserve">            nextState = nextNextState;</w:t>
      </w:r>
      <w:r>
        <w:br/>
        <w:t xml:space="preserve">            nextNextState = null;</w:t>
      </w:r>
      <w:r>
        <w:br/>
        <w:t xml:space="preserve">            </w:t>
      </w:r>
      <w:r>
        <w:br/>
        <w:t xml:space="preserve">            </w:t>
      </w:r>
      <w:r>
        <w:br/>
        <w:t xml:space="preserve">            lastMessageTime = Time.realtimeSinceStartup;//-1f;</w:t>
      </w:r>
      <w:r>
        <w:br/>
        <w:t xml:space="preserve">            P0P1InterpolationCoef = P1P2InterpolationCoef;</w:t>
      </w:r>
      <w:r>
        <w:br/>
        <w:t xml:space="preserve">        }</w:t>
      </w:r>
      <w:r>
        <w:br/>
      </w:r>
      <w:r>
        <w:br/>
      </w:r>
      <w:r>
        <w:br/>
        <w:t xml:space="preserve">        /// &lt;summary&gt;</w:t>
      </w:r>
      <w:r>
        <w:br/>
        <w:t xml:space="preserve">        ///     Устанавливает состояние</w:t>
      </w:r>
      <w:r w:rsidRPr="001219A2">
        <w:rPr>
          <w:lang w:val="en-US"/>
        </w:rPr>
        <w:t xml:space="preserve"> </w:t>
      </w:r>
      <w:r>
        <w:t>объекта</w:t>
      </w:r>
      <w:r w:rsidRPr="001219A2">
        <w:rPr>
          <w:lang w:val="en-US"/>
        </w:rPr>
        <w:t xml:space="preserve"> </w:t>
      </w:r>
      <w:r>
        <w:t>с</w:t>
      </w:r>
      <w:r w:rsidRPr="001219A2">
        <w:rPr>
          <w:lang w:val="en-US"/>
        </w:rPr>
        <w:t xml:space="preserve"> </w:t>
      </w:r>
      <w:r>
        <w:t>плаынм</w:t>
      </w:r>
      <w:r w:rsidRPr="001219A2">
        <w:rPr>
          <w:lang w:val="en-US"/>
        </w:rPr>
        <w:t xml:space="preserve"> </w:t>
      </w:r>
      <w:r>
        <w:t>переходом</w:t>
      </w:r>
      <w:r w:rsidRPr="001219A2">
        <w:rPr>
          <w:lang w:val="en-US"/>
        </w:rPr>
        <w:br/>
        <w:t xml:space="preserve">        /// &lt;/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&lt;</w:t>
      </w:r>
      <w:r w:rsidRPr="008A7948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name</w:t>
      </w:r>
      <w:r w:rsidRPr="001219A2">
        <w:rPr>
          <w:lang w:val="en-US"/>
        </w:rPr>
        <w:t>="</w:t>
      </w:r>
      <w:r w:rsidRPr="008A7948">
        <w:rPr>
          <w:lang w:val="en-US"/>
        </w:rPr>
        <w:t>newState</w:t>
      </w:r>
      <w:r w:rsidRPr="001219A2">
        <w:rPr>
          <w:lang w:val="en-US"/>
        </w:rPr>
        <w:t>"&gt;</w:t>
      </w:r>
      <w:r>
        <w:t>Новое</w:t>
      </w:r>
      <w:r w:rsidRPr="001219A2">
        <w:rPr>
          <w:lang w:val="en-US"/>
        </w:rPr>
        <w:t xml:space="preserve"> </w:t>
      </w:r>
      <w:r>
        <w:t>состояние</w:t>
      </w:r>
      <w:r w:rsidRPr="001219A2">
        <w:rPr>
          <w:lang w:val="en-US"/>
        </w:rPr>
        <w:t>&lt;/</w:t>
      </w:r>
      <w:r w:rsidRPr="008A7948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&lt;</w:t>
      </w:r>
      <w:r w:rsidRPr="008A7948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name</w:t>
      </w:r>
      <w:r w:rsidRPr="001219A2">
        <w:rPr>
          <w:lang w:val="en-US"/>
        </w:rPr>
        <w:t>="</w:t>
      </w:r>
      <w:r w:rsidRPr="008A7948">
        <w:rPr>
          <w:lang w:val="en-US"/>
        </w:rPr>
        <w:t>deltaSinceLast</w:t>
      </w:r>
      <w:r w:rsidRPr="001219A2">
        <w:rPr>
          <w:lang w:val="en-US"/>
        </w:rPr>
        <w:t>"&gt;</w:t>
      </w:r>
      <w:r>
        <w:t>Время</w:t>
      </w:r>
      <w:r w:rsidRPr="001219A2">
        <w:rPr>
          <w:lang w:val="en-US"/>
        </w:rPr>
        <w:t xml:space="preserve">, </w:t>
      </w:r>
      <w:r>
        <w:t>прошедшее</w:t>
      </w:r>
      <w:r w:rsidRPr="001219A2">
        <w:rPr>
          <w:lang w:val="en-US"/>
        </w:rPr>
        <w:t xml:space="preserve"> </w:t>
      </w:r>
      <w:r>
        <w:t>между</w:t>
      </w:r>
      <w:r w:rsidRPr="001219A2">
        <w:rPr>
          <w:lang w:val="en-US"/>
        </w:rPr>
        <w:t xml:space="preserve"> </w:t>
      </w:r>
      <w:r>
        <w:t>отправками</w:t>
      </w:r>
      <w:r w:rsidRPr="001219A2">
        <w:rPr>
          <w:lang w:val="en-US"/>
        </w:rPr>
        <w:t xml:space="preserve"> </w:t>
      </w:r>
      <w:r>
        <w:t>состояний</w:t>
      </w:r>
      <w:r w:rsidRPr="001219A2">
        <w:rPr>
          <w:lang w:val="en-US"/>
        </w:rPr>
        <w:t>&lt;/</w:t>
      </w:r>
      <w:r w:rsidRPr="008A7948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void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SetStateAnimated</w:t>
      </w:r>
      <w:r w:rsidRPr="001219A2">
        <w:rPr>
          <w:lang w:val="en-US"/>
        </w:rPr>
        <w:t>(</w:t>
      </w:r>
      <w:r w:rsidRPr="008A7948">
        <w:rPr>
          <w:lang w:val="en-US"/>
        </w:rPr>
        <w:t>T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newState</w:t>
      </w:r>
      <w:r w:rsidRPr="001219A2">
        <w:rPr>
          <w:lang w:val="en-US"/>
        </w:rPr>
        <w:t xml:space="preserve">, </w:t>
      </w:r>
      <w:r w:rsidRPr="008A7948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deltaSinceLast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if</w:t>
      </w:r>
      <w:r w:rsidRPr="001219A2">
        <w:rPr>
          <w:lang w:val="en-US"/>
        </w:rPr>
        <w:t xml:space="preserve"> (</w:t>
      </w:r>
      <w:r w:rsidRPr="008A7948">
        <w:rPr>
          <w:lang w:val="en-US"/>
        </w:rPr>
        <w:t>lastlastState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is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null</w:t>
      </w:r>
      <w:r w:rsidRPr="001219A2">
        <w:rPr>
          <w:lang w:val="en-US"/>
        </w:rPr>
        <w:t xml:space="preserve">) </w:t>
      </w:r>
      <w:r w:rsidRPr="008A7948">
        <w:rPr>
          <w:lang w:val="en-US"/>
        </w:rPr>
        <w:t>Init</w:t>
      </w:r>
      <w:r w:rsidRPr="001219A2">
        <w:rPr>
          <w:lang w:val="en-US"/>
        </w:rPr>
        <w:t>();</w:t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nextNextState</w:t>
      </w:r>
      <w:r w:rsidRPr="001219A2">
        <w:rPr>
          <w:lang w:val="en-US"/>
        </w:rPr>
        <w:t xml:space="preserve"> = </w:t>
      </w:r>
      <w:r w:rsidRPr="008A7948">
        <w:rPr>
          <w:lang w:val="en-US"/>
        </w:rPr>
        <w:t>new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Data</w:t>
      </w:r>
      <w:r w:rsidRPr="001219A2">
        <w:rPr>
          <w:lang w:val="en-US"/>
        </w:rPr>
        <w:t>(</w:t>
      </w:r>
      <w:r w:rsidRPr="008A7948">
        <w:rPr>
          <w:lang w:val="en-US"/>
        </w:rPr>
        <w:t>newState</w:t>
      </w:r>
      <w:r w:rsidRPr="001219A2">
        <w:rPr>
          <w:lang w:val="en-US"/>
        </w:rPr>
        <w:t xml:space="preserve">, </w:t>
      </w:r>
      <w:r w:rsidRPr="008A7948">
        <w:rPr>
          <w:lang w:val="en-US"/>
        </w:rPr>
        <w:t>deltaSinceLast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}</w:t>
      </w:r>
      <w:r w:rsidRPr="001219A2">
        <w:rPr>
          <w:lang w:val="en-US"/>
        </w:rPr>
        <w:br/>
        <w:t xml:space="preserve">        </w:t>
      </w:r>
      <w:r w:rsidRPr="001219A2">
        <w:rPr>
          <w:lang w:val="en-US"/>
        </w:rPr>
        <w:br/>
        <w:t xml:space="preserve">        /// &lt;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    </w:t>
      </w:r>
      <w:r>
        <w:t>Текущее</w:t>
      </w:r>
      <w:r w:rsidRPr="001219A2">
        <w:rPr>
          <w:lang w:val="en-US"/>
        </w:rPr>
        <w:t xml:space="preserve"> </w:t>
      </w:r>
      <w:r>
        <w:t>время</w:t>
      </w:r>
      <w:r w:rsidRPr="001219A2">
        <w:rPr>
          <w:lang w:val="en-US"/>
        </w:rPr>
        <w:t xml:space="preserve"> </w:t>
      </w:r>
      <w:r>
        <w:t>интерполяции</w:t>
      </w:r>
      <w:r w:rsidRPr="001219A2">
        <w:rPr>
          <w:lang w:val="en-US"/>
        </w:rPr>
        <w:br/>
        <w:t xml:space="preserve">        /// &lt;/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private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interpolationTime</w:t>
      </w:r>
      <w:r w:rsidRPr="001219A2">
        <w:rPr>
          <w:lang w:val="en-US"/>
        </w:rPr>
        <w:t>;</w:t>
      </w:r>
      <w:r w:rsidRPr="001219A2">
        <w:rPr>
          <w:lang w:val="en-US"/>
        </w:rPr>
        <w:br/>
      </w:r>
      <w:r w:rsidRPr="001219A2">
        <w:rPr>
          <w:lang w:val="en-US"/>
        </w:rPr>
        <w:br/>
      </w:r>
      <w:r w:rsidRPr="001219A2">
        <w:rPr>
          <w:lang w:val="en-US"/>
        </w:rPr>
        <w:lastRenderedPageBreak/>
        <w:t xml:space="preserve">        /// &lt;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    </w:t>
      </w:r>
      <w:r>
        <w:t>Интерполирует</w:t>
      </w:r>
      <w:r w:rsidRPr="001219A2">
        <w:rPr>
          <w:lang w:val="en-US"/>
        </w:rPr>
        <w:t xml:space="preserve"> </w:t>
      </w:r>
      <w:r>
        <w:t>и</w:t>
      </w:r>
      <w:r w:rsidRPr="001219A2">
        <w:rPr>
          <w:lang w:val="en-US"/>
        </w:rPr>
        <w:t xml:space="preserve"> </w:t>
      </w:r>
      <w:r>
        <w:t>применяет</w:t>
      </w:r>
      <w:r w:rsidRPr="001219A2">
        <w:rPr>
          <w:lang w:val="en-US"/>
        </w:rPr>
        <w:t xml:space="preserve"> </w:t>
      </w:r>
      <w:r>
        <w:t>состояние</w:t>
      </w:r>
      <w:r w:rsidRPr="001219A2">
        <w:rPr>
          <w:lang w:val="en-US"/>
        </w:rPr>
        <w:br/>
        <w:t xml:space="preserve">        /// &lt;/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&lt;</w:t>
      </w:r>
      <w:r w:rsidRPr="008A7948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name</w:t>
      </w:r>
      <w:r w:rsidRPr="001219A2">
        <w:rPr>
          <w:lang w:val="en-US"/>
        </w:rPr>
        <w:t>="</w:t>
      </w:r>
      <w:r w:rsidRPr="008A7948">
        <w:rPr>
          <w:lang w:val="en-US"/>
        </w:rPr>
        <w:t>coef</w:t>
      </w:r>
      <w:r w:rsidRPr="001219A2">
        <w:rPr>
          <w:lang w:val="en-US"/>
        </w:rPr>
        <w:t>"&gt;</w:t>
      </w:r>
      <w:r>
        <w:t>Коэф</w:t>
      </w:r>
      <w:r w:rsidRPr="001219A2">
        <w:rPr>
          <w:lang w:val="en-US"/>
        </w:rPr>
        <w:t xml:space="preserve">. </w:t>
      </w:r>
      <w:r>
        <w:t>интерполяции</w:t>
      </w:r>
      <w:r w:rsidRPr="001219A2">
        <w:rPr>
          <w:lang w:val="en-US"/>
        </w:rPr>
        <w:t>&lt;/</w:t>
      </w:r>
      <w:r w:rsidRPr="008A7948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private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void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Interpolate</w:t>
      </w:r>
      <w:r w:rsidRPr="001219A2">
        <w:rPr>
          <w:lang w:val="en-US"/>
        </w:rPr>
        <w:t>(</w:t>
      </w:r>
      <w:r w:rsidRPr="008A7948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coef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var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pos</w:t>
      </w:r>
      <w:r w:rsidRPr="001219A2">
        <w:rPr>
          <w:lang w:val="en-US"/>
        </w:rPr>
        <w:t xml:space="preserve"> = </w:t>
      </w:r>
      <w:r w:rsidRPr="008A7948">
        <w:rPr>
          <w:lang w:val="en-US"/>
        </w:rPr>
        <w:t>transform</w:t>
      </w:r>
      <w:r w:rsidRPr="001219A2">
        <w:rPr>
          <w:lang w:val="en-US"/>
        </w:rPr>
        <w:t>.</w:t>
      </w:r>
      <w:r w:rsidRPr="008A7948">
        <w:rPr>
          <w:lang w:val="en-US"/>
        </w:rPr>
        <w:t>position</w:t>
      </w:r>
      <w:r w:rsidRPr="001219A2">
        <w:rPr>
          <w:lang w:val="en-US"/>
        </w:rPr>
        <w:t>.</w:t>
      </w:r>
      <w:r w:rsidRPr="008A7948">
        <w:rPr>
          <w:lang w:val="en-US"/>
        </w:rPr>
        <w:t>x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state</w:t>
      </w:r>
      <w:r w:rsidRPr="001219A2">
        <w:rPr>
          <w:lang w:val="en-US"/>
        </w:rPr>
        <w:t>.</w:t>
      </w:r>
      <w:r w:rsidRPr="008A7948">
        <w:rPr>
          <w:lang w:val="en-US"/>
        </w:rPr>
        <w:t>Interpolate</w:t>
      </w:r>
      <w:r w:rsidRPr="001219A2">
        <w:rPr>
          <w:lang w:val="en-US"/>
        </w:rPr>
        <w:t>(</w:t>
      </w:r>
      <w:r w:rsidRPr="008A7948">
        <w:rPr>
          <w:lang w:val="en-US"/>
        </w:rPr>
        <w:t>lastlastState</w:t>
      </w:r>
      <w:r w:rsidRPr="001219A2">
        <w:rPr>
          <w:lang w:val="en-US"/>
        </w:rPr>
        <w:t>.</w:t>
      </w:r>
      <w:r w:rsidRPr="008A7948">
        <w:rPr>
          <w:lang w:val="en-US"/>
        </w:rPr>
        <w:t>s</w:t>
      </w:r>
      <w:r w:rsidRPr="001219A2">
        <w:rPr>
          <w:lang w:val="en-US"/>
        </w:rPr>
        <w:t xml:space="preserve">, </w:t>
      </w:r>
      <w:r w:rsidRPr="008A7948">
        <w:rPr>
          <w:lang w:val="en-US"/>
        </w:rPr>
        <w:t>lastState</w:t>
      </w:r>
      <w:r w:rsidRPr="001219A2">
        <w:rPr>
          <w:lang w:val="en-US"/>
        </w:rPr>
        <w:t>.</w:t>
      </w:r>
      <w:r w:rsidRPr="008A7948">
        <w:rPr>
          <w:lang w:val="en-US"/>
        </w:rPr>
        <w:t>s</w:t>
      </w:r>
      <w:r w:rsidRPr="001219A2">
        <w:rPr>
          <w:lang w:val="en-US"/>
        </w:rPr>
        <w:t xml:space="preserve">, </w:t>
      </w:r>
      <w:r w:rsidRPr="008A7948">
        <w:rPr>
          <w:lang w:val="en-US"/>
        </w:rPr>
        <w:t>nextState</w:t>
      </w:r>
      <w:r w:rsidRPr="001219A2">
        <w:rPr>
          <w:lang w:val="en-US"/>
        </w:rPr>
        <w:t>.</w:t>
      </w:r>
      <w:r w:rsidRPr="008A7948">
        <w:rPr>
          <w:lang w:val="en-US"/>
        </w:rPr>
        <w:t>s</w:t>
      </w:r>
      <w:r w:rsidRPr="001219A2">
        <w:rPr>
          <w:lang w:val="en-US"/>
        </w:rPr>
        <w:t xml:space="preserve">, </w:t>
      </w:r>
      <w:r w:rsidRPr="008A7948">
        <w:rPr>
          <w:lang w:val="en-US"/>
        </w:rPr>
        <w:t>coef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state</w:t>
      </w:r>
      <w:r w:rsidRPr="001219A2">
        <w:rPr>
          <w:lang w:val="en-US"/>
        </w:rPr>
        <w:t>.</w:t>
      </w:r>
      <w:r w:rsidRPr="008A7948">
        <w:rPr>
          <w:lang w:val="en-US"/>
        </w:rPr>
        <w:t>ApplyToObject</w:t>
      </w:r>
      <w:r w:rsidRPr="001219A2">
        <w:rPr>
          <w:lang w:val="en-US"/>
        </w:rPr>
        <w:t>(</w:t>
      </w:r>
      <w:r w:rsidRPr="008A7948">
        <w:rPr>
          <w:lang w:val="en-US"/>
        </w:rPr>
        <w:t>gameObject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    // </w:t>
      </w:r>
      <w:r w:rsidRPr="008A7948">
        <w:rPr>
          <w:lang w:val="en-US"/>
        </w:rPr>
        <w:t>Debug</w:t>
      </w:r>
      <w:r w:rsidRPr="001219A2">
        <w:rPr>
          <w:lang w:val="en-US"/>
        </w:rPr>
        <w:t>.</w:t>
      </w:r>
      <w:r w:rsidRPr="008A7948">
        <w:rPr>
          <w:lang w:val="en-US"/>
        </w:rPr>
        <w:t>Log</w:t>
      </w:r>
      <w:r w:rsidRPr="001219A2">
        <w:rPr>
          <w:lang w:val="en-US"/>
        </w:rPr>
        <w:t>(</w:t>
      </w:r>
      <w:r w:rsidRPr="008A7948">
        <w:rPr>
          <w:lang w:val="en-US"/>
        </w:rPr>
        <w:t>transform</w:t>
      </w:r>
      <w:r w:rsidRPr="001219A2">
        <w:rPr>
          <w:lang w:val="en-US"/>
        </w:rPr>
        <w:t>.</w:t>
      </w:r>
      <w:r w:rsidRPr="008A7948">
        <w:rPr>
          <w:lang w:val="en-US"/>
        </w:rPr>
        <w:t>position</w:t>
      </w:r>
      <w:r w:rsidRPr="001219A2">
        <w:rPr>
          <w:lang w:val="en-US"/>
        </w:rPr>
        <w:t>.</w:t>
      </w:r>
      <w:r w:rsidRPr="008A7948">
        <w:rPr>
          <w:lang w:val="en-US"/>
        </w:rPr>
        <w:t>x</w:t>
      </w:r>
      <w:r w:rsidRPr="001219A2">
        <w:rPr>
          <w:lang w:val="en-US"/>
        </w:rPr>
        <w:t xml:space="preserve"> - </w:t>
      </w:r>
      <w:r w:rsidRPr="008A7948">
        <w:rPr>
          <w:lang w:val="en-US"/>
        </w:rPr>
        <w:t>pos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>#</w:t>
      </w:r>
      <w:r w:rsidRPr="008A7948">
        <w:rPr>
          <w:lang w:val="en-US"/>
        </w:rPr>
        <w:t>if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DEBUG</w:t>
      </w:r>
      <w:r w:rsidRPr="001219A2">
        <w:rPr>
          <w:lang w:val="en-US"/>
        </w:rPr>
        <w:t>_</w:t>
      </w:r>
      <w:r w:rsidRPr="008A7948">
        <w:rPr>
          <w:lang w:val="en-US"/>
        </w:rPr>
        <w:t>INTERPOLATION</w:t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DebugGUI</w:t>
      </w:r>
      <w:r w:rsidRPr="001219A2">
        <w:rPr>
          <w:lang w:val="en-US"/>
        </w:rPr>
        <w:t>.</w:t>
      </w:r>
      <w:r w:rsidRPr="008A7948">
        <w:rPr>
          <w:lang w:val="en-US"/>
        </w:rPr>
        <w:t>Graph</w:t>
      </w:r>
      <w:r w:rsidRPr="001219A2">
        <w:rPr>
          <w:lang w:val="en-US"/>
        </w:rPr>
        <w:t>("</w:t>
      </w:r>
      <w:r w:rsidRPr="008A7948">
        <w:rPr>
          <w:lang w:val="en-US"/>
        </w:rPr>
        <w:t>dx</w:t>
      </w:r>
      <w:r w:rsidRPr="001219A2">
        <w:rPr>
          <w:lang w:val="en-US"/>
        </w:rPr>
        <w:t>", (</w:t>
      </w:r>
      <w:r w:rsidRPr="008A7948">
        <w:rPr>
          <w:lang w:val="en-US"/>
        </w:rPr>
        <w:t>transform</w:t>
      </w:r>
      <w:r w:rsidRPr="001219A2">
        <w:rPr>
          <w:lang w:val="en-US"/>
        </w:rPr>
        <w:t>.</w:t>
      </w:r>
      <w:r w:rsidRPr="008A7948">
        <w:rPr>
          <w:lang w:val="en-US"/>
        </w:rPr>
        <w:t>position</w:t>
      </w:r>
      <w:r w:rsidRPr="001219A2">
        <w:rPr>
          <w:lang w:val="en-US"/>
        </w:rPr>
        <w:t>.</w:t>
      </w:r>
      <w:r w:rsidRPr="008A7948">
        <w:rPr>
          <w:lang w:val="en-US"/>
        </w:rPr>
        <w:t>x</w:t>
      </w:r>
      <w:r w:rsidRPr="001219A2">
        <w:rPr>
          <w:lang w:val="en-US"/>
        </w:rPr>
        <w:t xml:space="preserve"> - </w:t>
      </w:r>
      <w:r w:rsidRPr="008A7948">
        <w:rPr>
          <w:lang w:val="en-US"/>
        </w:rPr>
        <w:t>pos</w:t>
      </w:r>
      <w:r w:rsidRPr="001219A2">
        <w:rPr>
          <w:lang w:val="en-US"/>
        </w:rPr>
        <w:t xml:space="preserve">) / </w:t>
      </w:r>
      <w:r w:rsidRPr="008A7948">
        <w:rPr>
          <w:lang w:val="en-US"/>
        </w:rPr>
        <w:t>Time</w:t>
      </w:r>
      <w:r w:rsidRPr="001219A2">
        <w:rPr>
          <w:lang w:val="en-US"/>
        </w:rPr>
        <w:t>.</w:t>
      </w:r>
      <w:r w:rsidRPr="008A7948">
        <w:rPr>
          <w:lang w:val="en-US"/>
        </w:rPr>
        <w:t>deltaTime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DebugGUI</w:t>
      </w:r>
      <w:r w:rsidRPr="001219A2">
        <w:rPr>
          <w:lang w:val="en-US"/>
        </w:rPr>
        <w:t>.</w:t>
      </w:r>
      <w:r w:rsidRPr="008A7948">
        <w:rPr>
          <w:lang w:val="en-US"/>
        </w:rPr>
        <w:t>Graph</w:t>
      </w:r>
      <w:r w:rsidRPr="001219A2">
        <w:rPr>
          <w:lang w:val="en-US"/>
        </w:rPr>
        <w:t>("</w:t>
      </w:r>
      <w:r w:rsidRPr="008A7948">
        <w:rPr>
          <w:lang w:val="en-US"/>
        </w:rPr>
        <w:t>x</w:t>
      </w:r>
      <w:r w:rsidRPr="001219A2">
        <w:rPr>
          <w:lang w:val="en-US"/>
        </w:rPr>
        <w:t xml:space="preserve">", </w:t>
      </w:r>
      <w:r w:rsidRPr="008A7948">
        <w:rPr>
          <w:lang w:val="en-US"/>
        </w:rPr>
        <w:t>transform</w:t>
      </w:r>
      <w:r w:rsidRPr="001219A2">
        <w:rPr>
          <w:lang w:val="en-US"/>
        </w:rPr>
        <w:t>.</w:t>
      </w:r>
      <w:r w:rsidRPr="008A7948">
        <w:rPr>
          <w:lang w:val="en-US"/>
        </w:rPr>
        <w:t>position</w:t>
      </w:r>
      <w:r w:rsidRPr="001219A2">
        <w:rPr>
          <w:lang w:val="en-US"/>
        </w:rPr>
        <w:t>.</w:t>
      </w:r>
      <w:r w:rsidRPr="008A7948">
        <w:rPr>
          <w:lang w:val="en-US"/>
        </w:rPr>
        <w:t>x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>#</w:t>
      </w:r>
      <w:r w:rsidRPr="008A7948">
        <w:rPr>
          <w:lang w:val="en-US"/>
        </w:rPr>
        <w:t>endif</w:t>
      </w:r>
      <w:r w:rsidRPr="001219A2">
        <w:rPr>
          <w:lang w:val="en-US"/>
        </w:rPr>
        <w:br/>
        <w:t xml:space="preserve">        }</w:t>
      </w:r>
      <w:r w:rsidRPr="001219A2">
        <w:rPr>
          <w:lang w:val="en-US"/>
        </w:rPr>
        <w:br/>
        <w:t xml:space="preserve">        </w:t>
      </w:r>
      <w:r w:rsidRPr="001219A2">
        <w:rPr>
          <w:lang w:val="en-US"/>
        </w:rPr>
        <w:br/>
        <w:t xml:space="preserve">        /// &lt;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    </w:t>
      </w:r>
      <w:r>
        <w:t>Анимирует</w:t>
      </w:r>
      <w:r w:rsidRPr="001219A2">
        <w:rPr>
          <w:lang w:val="en-US"/>
        </w:rPr>
        <w:t xml:space="preserve"> </w:t>
      </w:r>
      <w:r>
        <w:t>состояние</w:t>
      </w:r>
      <w:r w:rsidRPr="001219A2">
        <w:rPr>
          <w:lang w:val="en-US"/>
        </w:rPr>
        <w:br/>
        <w:t xml:space="preserve">        /// &lt;/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&lt;</w:t>
      </w:r>
      <w:r w:rsidRPr="008A7948">
        <w:rPr>
          <w:lang w:val="en-US"/>
        </w:rPr>
        <w:t>param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name</w:t>
      </w:r>
      <w:r w:rsidRPr="001219A2">
        <w:rPr>
          <w:lang w:val="en-US"/>
        </w:rPr>
        <w:t>="</w:t>
      </w:r>
      <w:r w:rsidRPr="008A7948">
        <w:rPr>
          <w:lang w:val="en-US"/>
        </w:rPr>
        <w:t>delta</w:t>
      </w:r>
      <w:r w:rsidRPr="001219A2">
        <w:rPr>
          <w:lang w:val="en-US"/>
        </w:rPr>
        <w:t>"&gt;</w:t>
      </w:r>
      <w:r>
        <w:t>Прошедшее</w:t>
      </w:r>
      <w:r w:rsidRPr="001219A2">
        <w:rPr>
          <w:lang w:val="en-US"/>
        </w:rPr>
        <w:t xml:space="preserve"> </w:t>
      </w:r>
      <w:r>
        <w:t>количество</w:t>
      </w:r>
      <w:r w:rsidRPr="001219A2">
        <w:rPr>
          <w:lang w:val="en-US"/>
        </w:rPr>
        <w:t xml:space="preserve"> </w:t>
      </w:r>
      <w:r>
        <w:t>времени</w:t>
      </w:r>
      <w:r w:rsidRPr="001219A2">
        <w:rPr>
          <w:lang w:val="en-US"/>
        </w:rPr>
        <w:t>&lt;/</w:t>
      </w:r>
      <w:r w:rsidRPr="008A7948">
        <w:rPr>
          <w:lang w:val="en-US"/>
        </w:rPr>
        <w:t>param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private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void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Animate</w:t>
      </w:r>
      <w:r w:rsidRPr="001219A2">
        <w:rPr>
          <w:lang w:val="en-US"/>
        </w:rPr>
        <w:t>(</w:t>
      </w:r>
      <w:r w:rsidRPr="008A7948">
        <w:rPr>
          <w:lang w:val="en-US"/>
        </w:rPr>
        <w:t>float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delta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   /* </w:t>
      </w:r>
      <w:r w:rsidRPr="008A7948">
        <w:rPr>
          <w:lang w:val="en-US"/>
        </w:rPr>
        <w:t>if</w:t>
      </w:r>
      <w:r w:rsidRPr="001219A2">
        <w:rPr>
          <w:lang w:val="en-US"/>
        </w:rPr>
        <w:t xml:space="preserve"> (</w:t>
      </w:r>
      <w:r w:rsidRPr="008A7948">
        <w:rPr>
          <w:lang w:val="en-US"/>
        </w:rPr>
        <w:t>lastMessageTime</w:t>
      </w:r>
      <w:r w:rsidRPr="001219A2">
        <w:rPr>
          <w:lang w:val="en-US"/>
        </w:rPr>
        <w:t xml:space="preserve"> &lt; 0) </w:t>
      </w:r>
      <w:r w:rsidRPr="008A7948">
        <w:rPr>
          <w:lang w:val="en-US"/>
        </w:rPr>
        <w:t>lastMessageTime</w:t>
      </w:r>
      <w:r w:rsidRPr="001219A2">
        <w:rPr>
          <w:lang w:val="en-US"/>
        </w:rPr>
        <w:t xml:space="preserve"> = </w:t>
      </w:r>
      <w:r w:rsidRPr="008A7948">
        <w:rPr>
          <w:lang w:val="en-US"/>
        </w:rPr>
        <w:t>Time</w:t>
      </w:r>
      <w:r w:rsidRPr="001219A2">
        <w:rPr>
          <w:lang w:val="en-US"/>
        </w:rPr>
        <w:t>.</w:t>
      </w:r>
      <w:r w:rsidRPr="008A7948">
        <w:rPr>
          <w:lang w:val="en-US"/>
        </w:rPr>
        <w:t>realtimeSinceStartup</w:t>
      </w:r>
      <w:r w:rsidRPr="001219A2">
        <w:rPr>
          <w:lang w:val="en-US"/>
        </w:rPr>
        <w:t xml:space="preserve">;/* - </w:t>
      </w:r>
      <w:r w:rsidRPr="001219A2">
        <w:rPr>
          <w:lang w:val="en-US"/>
        </w:rPr>
        <w:br/>
        <w:t xml:space="preserve">                                                       </w:t>
      </w:r>
      <w:r w:rsidRPr="008A7948">
        <w:rPr>
          <w:lang w:val="en-US"/>
        </w:rPr>
        <w:t>Math</w:t>
      </w:r>
      <w:r w:rsidRPr="001219A2">
        <w:rPr>
          <w:lang w:val="en-US"/>
        </w:rPr>
        <w:t>.</w:t>
      </w:r>
      <w:r w:rsidRPr="008A7948">
        <w:rPr>
          <w:lang w:val="en-US"/>
        </w:rPr>
        <w:t>Min</w:t>
      </w:r>
      <w:r w:rsidRPr="001219A2">
        <w:rPr>
          <w:lang w:val="en-US"/>
        </w:rPr>
        <w:t>(</w:t>
      </w:r>
      <w:r w:rsidRPr="008A7948">
        <w:rPr>
          <w:lang w:val="en-US"/>
        </w:rPr>
        <w:t>Time.deltaTime, timePerFrame)*/; // endTime: lastMessageTime + timePerFrame</w:t>
      </w:r>
      <w:r w:rsidRPr="008A7948">
        <w:rPr>
          <w:lang w:val="en-US"/>
        </w:rPr>
        <w:br/>
        <w:t xml:space="preserve">            // (beginTime, endTime]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// var interpolationTime = Time.realtimeSinceStartup  - lastMessageTime;</w:t>
      </w:r>
      <w:r w:rsidRPr="008A7948">
        <w:rPr>
          <w:lang w:val="en-US"/>
        </w:rPr>
        <w:br/>
        <w:t xml:space="preserve">           interpolationTime += delta;</w:t>
      </w:r>
      <w:r w:rsidRPr="008A7948">
        <w:rPr>
          <w:lang w:val="en-US"/>
        </w:rPr>
        <w:br/>
        <w:t xml:space="preserve">           float coef = interpolationTime / nextState.timeSinceLast;</w:t>
      </w:r>
      <w:r w:rsidRPr="008A7948">
        <w:rPr>
          <w:lang w:val="en-US"/>
        </w:rPr>
        <w:br/>
        <w:t xml:space="preserve">            if (interpolationTime &gt; nextState.timeSinceLast) {</w:t>
      </w:r>
      <w:r w:rsidRPr="008A7948">
        <w:rPr>
          <w:lang w:val="en-US"/>
        </w:rPr>
        <w:br/>
        <w:t xml:space="preserve">                </w:t>
      </w:r>
      <w:r w:rsidRPr="008A7948">
        <w:rPr>
          <w:lang w:val="en-US"/>
        </w:rPr>
        <w:br/>
        <w:t xml:space="preserve">              /*  state.Interpolate(lastlastState.s, lastState.s, nextState.s, 1f);</w:t>
      </w:r>
      <w:r w:rsidRPr="008A7948">
        <w:rPr>
          <w:lang w:val="en-US"/>
        </w:rPr>
        <w:br/>
        <w:t xml:space="preserve">                state.ApplyToObject(gameObject);*/</w:t>
      </w:r>
      <w:r w:rsidRPr="008A7948">
        <w:rPr>
          <w:lang w:val="en-US"/>
        </w:rPr>
        <w:br/>
        <w:t xml:space="preserve">                </w:t>
      </w:r>
      <w:r w:rsidRPr="008A7948">
        <w:rPr>
          <w:lang w:val="en-US"/>
        </w:rPr>
        <w:br/>
        <w:t xml:space="preserve">                // TODO adaptive correct</w:t>
      </w:r>
      <w:r w:rsidRPr="008A7948">
        <w:rPr>
          <w:lang w:val="en-US"/>
        </w:rPr>
        <w:br/>
        <w:t xml:space="preserve">                if (nextNextState == null) {</w:t>
      </w:r>
      <w:r w:rsidRPr="008A7948">
        <w:rPr>
          <w:lang w:val="en-US"/>
        </w:rPr>
        <w:br/>
        <w:t xml:space="preserve">                    DebugExtension.DebugPoint(transform.position, Color.blue, 0.1f, 3);</w:t>
      </w:r>
      <w:r w:rsidRPr="008A7948">
        <w:rPr>
          <w:lang w:val="en-US"/>
        </w:rPr>
        <w:br/>
        <w:t xml:space="preserve">                    var waitTime = Math.Round((interpolationTime - nextState.timeSinceLast) * 1000);</w:t>
      </w:r>
      <w:r w:rsidRPr="008A7948">
        <w:rPr>
          <w:lang w:val="en-US"/>
        </w:rPr>
        <w:br/>
        <w:t xml:space="preserve">#if DEBUG_INTERPOLATION                    </w:t>
      </w:r>
      <w:r w:rsidRPr="008A7948">
        <w:rPr>
          <w:lang w:val="en-US"/>
        </w:rPr>
        <w:br/>
        <w:t xml:space="preserve">                    Debug.LogWarning($"Where is message? Waiting {waitTime} msec.");</w:t>
      </w:r>
      <w:r w:rsidRPr="008A7948">
        <w:rPr>
          <w:lang w:val="en-US"/>
        </w:rPr>
        <w:br/>
        <w:t>#endif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    Interpolate(coef);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            </w:t>
      </w:r>
      <w:r w:rsidRPr="008A7948">
        <w:rPr>
          <w:lang w:val="en-US"/>
        </w:rPr>
        <w:br/>
        <w:t xml:space="preserve">                    interpolationTime = nextState.timeSinceLast + 0.0000001f;</w:t>
      </w:r>
      <w:r w:rsidRPr="008A7948">
        <w:rPr>
          <w:lang w:val="en-US"/>
        </w:rPr>
        <w:br/>
        <w:t xml:space="preserve">                    </w:t>
      </w:r>
      <w:r w:rsidRPr="008A7948">
        <w:rPr>
          <w:lang w:val="en-US"/>
        </w:rPr>
        <w:br/>
        <w:t xml:space="preserve">                    return;</w:t>
      </w:r>
      <w:r w:rsidRPr="008A7948">
        <w:rPr>
          <w:lang w:val="en-US"/>
        </w:rPr>
        <w:br/>
        <w:t xml:space="preserve">        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interpolationTime -= nextState.timeSinceLast;</w:t>
      </w:r>
      <w:r w:rsidRPr="008A7948">
        <w:rPr>
          <w:lang w:val="en-US"/>
        </w:rPr>
        <w:br/>
        <w:t xml:space="preserve">                SwitchToNextState();</w:t>
      </w:r>
      <w:r w:rsidRPr="008A7948">
        <w:rPr>
          <w:lang w:val="en-US"/>
        </w:rPr>
        <w:br/>
        <w:t xml:space="preserve">                Animate(0);</w:t>
      </w:r>
      <w:r w:rsidRPr="008A7948">
        <w:rPr>
          <w:lang w:val="en-US"/>
        </w:rPr>
        <w:br/>
        <w:t xml:space="preserve">                return;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    Interpolate(coef);</w:t>
      </w:r>
      <w:r w:rsidRPr="008A7948">
        <w:rPr>
          <w:lang w:val="en-US"/>
        </w:rPr>
        <w:br/>
        <w:t xml:space="preserve">          //  P1P2InterpolationCoef = coef;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Обновляет</w:t>
      </w:r>
      <w:r w:rsidRPr="008A7948">
        <w:rPr>
          <w:lang w:val="en-US"/>
        </w:rPr>
        <w:t xml:space="preserve"> </w:t>
      </w:r>
      <w:r>
        <w:t>состояние</w:t>
      </w:r>
      <w:r w:rsidRPr="008A7948">
        <w:rPr>
          <w:lang w:val="en-US"/>
        </w:rPr>
        <w:t xml:space="preserve">. </w:t>
      </w:r>
      <w:r>
        <w:t>Автоматически</w:t>
      </w:r>
      <w:r w:rsidRPr="008A7948">
        <w:rPr>
          <w:lang w:val="en-US"/>
        </w:rPr>
        <w:t xml:space="preserve"> </w:t>
      </w:r>
      <w:r>
        <w:t>вызывается</w:t>
      </w:r>
      <w:r w:rsidRPr="008A7948">
        <w:rPr>
          <w:lang w:val="en-US"/>
        </w:rPr>
        <w:t xml:space="preserve"> Unity </w:t>
      </w:r>
      <w:r>
        <w:t>каждый</w:t>
      </w:r>
      <w:r w:rsidRPr="008A7948">
        <w:rPr>
          <w:lang w:val="en-US"/>
        </w:rPr>
        <w:t xml:space="preserve"> </w:t>
      </w:r>
      <w:r>
        <w:t>кадр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void Update() {</w:t>
      </w:r>
      <w:r w:rsidRPr="008A7948">
        <w:rPr>
          <w:lang w:val="en-US"/>
        </w:rPr>
        <w:br/>
        <w:t xml:space="preserve">            if (lastlastState is null) Init();</w:t>
      </w:r>
      <w:r w:rsidRPr="008A7948">
        <w:rPr>
          <w:lang w:val="en-US"/>
        </w:rPr>
        <w:br/>
        <w:t xml:space="preserve">            Animate(Time.deltaTime);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</w:p>
    <w:p w14:paraId="64D1BF25" w14:textId="77777777" w:rsidR="00A5794D" w:rsidRPr="008A7948" w:rsidRDefault="00A5794D" w:rsidP="00A5794D">
      <w:pPr>
        <w:rPr>
          <w:lang w:val="en-US"/>
        </w:rPr>
      </w:pPr>
    </w:p>
    <w:p w14:paraId="5D9ED817" w14:textId="77777777" w:rsidR="00A5794D" w:rsidRDefault="00A5794D" w:rsidP="00A5794D">
      <w:pPr>
        <w:pStyle w:val="2"/>
      </w:pPr>
      <w:bookmarkStart w:id="170" w:name="_Toc40977994"/>
      <w:bookmarkStart w:id="171" w:name="_Toc41217804"/>
      <w:r>
        <w:t>PlayerManagedGameObject.cs</w:t>
      </w:r>
      <w:bookmarkEnd w:id="170"/>
      <w:bookmarkEnd w:id="171"/>
    </w:p>
    <w:p w14:paraId="31D4C88B" w14:textId="77777777" w:rsidR="00A5794D" w:rsidRDefault="00A5794D" w:rsidP="00A5794D">
      <w:pPr>
        <w:pStyle w:val="Code"/>
      </w:pPr>
      <w:r>
        <w:t>﻿using CommandsSystem.Commands;</w:t>
      </w:r>
      <w:r>
        <w:br/>
      </w:r>
      <w:r>
        <w:br/>
        <w:t>namespace Interpolation.Managers {</w:t>
      </w:r>
      <w:r>
        <w:br/>
        <w:t xml:space="preserve">    /// &lt;summary&gt;</w:t>
      </w:r>
      <w:r>
        <w:br/>
        <w:t xml:space="preserve">    ///     Компонента для персонажа, управляемого из текущего клиента</w:t>
      </w:r>
      <w:r>
        <w:br/>
        <w:t xml:space="preserve">    /// &lt;/summary&gt;</w:t>
      </w:r>
      <w:r>
        <w:br/>
        <w:t xml:space="preserve">    public class PlayerManagedGameObject : ManagedGameObject&lt;PlayerProperty&gt; { }</w:t>
      </w:r>
      <w:r>
        <w:br/>
        <w:t>}</w:t>
      </w:r>
    </w:p>
    <w:p w14:paraId="4B1E3C56" w14:textId="77777777" w:rsidR="00A5794D" w:rsidRDefault="00A5794D" w:rsidP="00A5794D"/>
    <w:p w14:paraId="61FD7FCA" w14:textId="77777777" w:rsidR="00A5794D" w:rsidRDefault="00A5794D" w:rsidP="00A5794D">
      <w:pPr>
        <w:pStyle w:val="2"/>
      </w:pPr>
      <w:bookmarkStart w:id="172" w:name="_Toc40977995"/>
      <w:bookmarkStart w:id="173" w:name="_Toc41217805"/>
      <w:r>
        <w:t>PlayerUnmanagedGameObject.cs</w:t>
      </w:r>
      <w:bookmarkEnd w:id="172"/>
      <w:bookmarkEnd w:id="173"/>
    </w:p>
    <w:p w14:paraId="551C4C56" w14:textId="77777777" w:rsidR="00A5794D" w:rsidRDefault="00A5794D" w:rsidP="00A5794D">
      <w:pPr>
        <w:pStyle w:val="Code"/>
      </w:pPr>
      <w:r>
        <w:t>﻿using CommandsSystem.Commands;</w:t>
      </w:r>
      <w:r>
        <w:br/>
      </w:r>
      <w:r>
        <w:br/>
        <w:t>namespace Interpolation.Managers {</w:t>
      </w:r>
      <w:r>
        <w:br/>
        <w:t xml:space="preserve">    /// &lt;summary&gt;</w:t>
      </w:r>
      <w:r>
        <w:br/>
        <w:t xml:space="preserve">    ///     Компонента для персонажа, управляемого из другого клиента</w:t>
      </w:r>
      <w:r>
        <w:br/>
      </w:r>
      <w:r>
        <w:lastRenderedPageBreak/>
        <w:t xml:space="preserve">    /// &lt;/summary&gt;</w:t>
      </w:r>
      <w:r>
        <w:br/>
        <w:t xml:space="preserve">    public class PlayerUnmanagedGameObject : UnmanagedGameObject&lt;PlayerProperty&gt; {</w:t>
      </w:r>
      <w:r>
        <w:br/>
        <w:t xml:space="preserve">        /// &lt;summary&gt;</w:t>
      </w:r>
      <w:r>
        <w:br/>
        <w:t xml:space="preserve">        ///     Обрабатывает событие конца анимации.</w:t>
      </w:r>
      <w:r>
        <w:br/>
        <w:t xml:space="preserve">        ///     Нужен, чтобы unity не кидал warning, что событие не было обработано</w:t>
      </w:r>
      <w:r>
        <w:br/>
        <w:t xml:space="preserve">        /// &lt;/summary&gt;</w:t>
      </w:r>
      <w:r>
        <w:br/>
        <w:t xml:space="preserve">        public void pushEnd() {}</w:t>
      </w:r>
      <w:r>
        <w:br/>
        <w:t xml:space="preserve">    }</w:t>
      </w:r>
      <w:r>
        <w:br/>
        <w:t>}</w:t>
      </w:r>
    </w:p>
    <w:p w14:paraId="39A964EC" w14:textId="77777777" w:rsidR="00A5794D" w:rsidRDefault="00A5794D" w:rsidP="00A5794D"/>
    <w:p w14:paraId="329177DE" w14:textId="77777777" w:rsidR="00A5794D" w:rsidRDefault="00A5794D" w:rsidP="00A5794D">
      <w:pPr>
        <w:pStyle w:val="2"/>
      </w:pPr>
      <w:bookmarkStart w:id="174" w:name="_Toc40977996"/>
      <w:bookmarkStart w:id="175" w:name="_Toc41217806"/>
      <w:r>
        <w:t>GameObjectProperty.cs</w:t>
      </w:r>
      <w:bookmarkEnd w:id="174"/>
      <w:bookmarkEnd w:id="175"/>
    </w:p>
    <w:p w14:paraId="11B05A17" w14:textId="77777777" w:rsidR="00A5794D" w:rsidRDefault="00A5794D" w:rsidP="00A5794D">
      <w:pPr>
        <w:pStyle w:val="Code"/>
      </w:pPr>
      <w:r>
        <w:t>﻿using System;</w:t>
      </w:r>
      <w:r>
        <w:br/>
        <w:t>using CommandsSystem;</w:t>
      </w:r>
      <w:r>
        <w:br/>
        <w:t>using UnityEngine;</w:t>
      </w:r>
      <w:r>
        <w:br/>
      </w:r>
      <w:r>
        <w:br/>
        <w:t>namespace Interpolation.Properties {</w:t>
      </w:r>
      <w:r>
        <w:br/>
        <w:t xml:space="preserve">    </w:t>
      </w:r>
      <w:r>
        <w:br/>
        <w:t xml:space="preserve">    /// &lt;summary&gt;</w:t>
      </w:r>
      <w:r>
        <w:br/>
        <w:t xml:space="preserve">    ///     Базовый класс для состояния, которое можно синхронизировать по сети</w:t>
      </w:r>
      <w:r>
        <w:br/>
        <w:t xml:space="preserve">    /// &lt;/summary&gt;</w:t>
      </w:r>
      <w:r>
        <w:br/>
        <w:t xml:space="preserve">    /// &lt;typeparam name="T"&gt;Тип состояния&lt;/typeparam&gt;</w:t>
      </w:r>
      <w:r>
        <w:br/>
        <w:t xml:space="preserve">    [Serializable]</w:t>
      </w:r>
      <w:r>
        <w:br/>
        <w:t xml:space="preserve">    public abstract class GameObjectProperty&lt;T&gt; : IGameObjectProperty</w:t>
      </w:r>
      <w:r>
        <w:br/>
        <w:t xml:space="preserve">        where T : GameObjectProperty&lt;T&gt;, new() { </w:t>
      </w:r>
      <w:r>
        <w:br/>
      </w:r>
      <w:r>
        <w:br/>
        <w:t xml:space="preserve">        /// &lt;summary&gt;</w:t>
      </w:r>
      <w:r>
        <w:br/>
        <w:t xml:space="preserve">        ///     Копирует состояние из другого</w:t>
      </w:r>
      <w:r>
        <w:br/>
        <w:t xml:space="preserve">        /// &lt;/summary&gt;</w:t>
      </w:r>
      <w:r>
        <w:br/>
        <w:t xml:space="preserve">        /// &lt;param name="state"&gt;Состояние из которого нужно копировать&lt;/param&gt;</w:t>
      </w:r>
      <w:r>
        <w:br/>
        <w:t xml:space="preserve">        public abstract void CopyFrom(T state);</w:t>
      </w:r>
      <w:r>
        <w:br/>
      </w:r>
      <w:r>
        <w:br/>
        <w:t xml:space="preserve">        /// &lt;summary&gt;</w:t>
      </w:r>
      <w:r>
        <w:br/>
        <w:t xml:space="preserve">        ///     Копирует состояние из другого</w:t>
      </w:r>
      <w:r>
        <w:br/>
        <w:t xml:space="preserve">        /// &lt;/summary&gt;</w:t>
      </w:r>
      <w:r>
        <w:br/>
        <w:t xml:space="preserve">        /// &lt;param name="state"&gt;Состояние из которого нужно копировать&lt;/param&gt;</w:t>
      </w:r>
      <w:r>
        <w:br/>
        <w:t xml:space="preserve">        public void CopyFrom(IGameObjectProperty state) {</w:t>
      </w:r>
      <w:r>
        <w:br/>
        <w:t xml:space="preserve">            CopyFrom(state as T);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Интерполирует состояние между другими</w:t>
      </w:r>
      <w:r>
        <w:br/>
        <w:t xml:space="preserve">        /// &lt;/summary&gt;</w:t>
      </w:r>
      <w:r>
        <w:br/>
        <w:t xml:space="preserve">        /// &lt;param name="lastLastState"&gt;Предпредыдущее состояние&lt;/param&gt;</w:t>
      </w:r>
      <w:r>
        <w:br/>
        <w:t xml:space="preserve">        /// &lt;param name="lastState"&gt;Предыдущее состояние&lt;/param&gt;</w:t>
      </w:r>
      <w:r>
        <w:br/>
      </w:r>
      <w:r>
        <w:lastRenderedPageBreak/>
        <w:t xml:space="preserve">        /// &lt;param name="nextState"&gt;Следующее состояние&lt;/param&gt;</w:t>
      </w:r>
      <w:r>
        <w:br/>
        <w:t xml:space="preserve">        /// &lt;param name="coef"&gt;Коэффициент интерполяции между состояниями (от 0 до 1)&lt;/param&gt;</w:t>
      </w:r>
      <w:r>
        <w:br/>
        <w:t xml:space="preserve">        public abstract void Interpolate(</w:t>
      </w:r>
      <w:r>
        <w:br/>
        <w:t xml:space="preserve">            T lastLastState,</w:t>
      </w:r>
      <w:r>
        <w:br/>
        <w:t xml:space="preserve">            T lastState,</w:t>
      </w:r>
      <w:r>
        <w:br/>
        <w:t xml:space="preserve">            T nextState, </w:t>
      </w:r>
      <w:r>
        <w:br/>
        <w:t xml:space="preserve">            float coef);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Интерполирует состояние между другими</w:t>
      </w:r>
      <w:r>
        <w:br/>
        <w:t xml:space="preserve">        /// &lt;/summary&gt;</w:t>
      </w:r>
      <w:r>
        <w:br/>
        <w:t xml:space="preserve">        /// &lt;param name="lastLastState"&gt;Предпредыдущее состояние&lt;/param&gt;</w:t>
      </w:r>
      <w:r>
        <w:br/>
        <w:t xml:space="preserve">        /// &lt;param name="lastState"&gt;Предыдущее состояние&lt;/param&gt;</w:t>
      </w:r>
      <w:r>
        <w:br/>
        <w:t xml:space="preserve">        /// &lt;param name="nextState"&gt;Следующее состояние&lt;/param&gt;</w:t>
      </w:r>
      <w:r>
        <w:br/>
        <w:t xml:space="preserve">        /// &lt;param name="coef"&gt;Коэффициент интерполяции между состояниями (от 0 до 1)&lt;/param&gt;</w:t>
      </w:r>
      <w:r>
        <w:br/>
        <w:t xml:space="preserve">        public void Interpolate(IGameObjectProperty lastLastState, IGameObjectProperty lastState, IGameObjectProperty nextState,</w:t>
      </w:r>
      <w:r>
        <w:br/>
        <w:t xml:space="preserve">            float coef) {</w:t>
      </w:r>
      <w:r>
        <w:br/>
        <w:t xml:space="preserve">            Interpolate(lastLastState as T, lastState as T, nextState as T, coef);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Создаёт команду для отправки состояния другим клиентам</w:t>
      </w:r>
      <w:r>
        <w:br/>
        <w:t xml:space="preserve">        /// &lt;/summary&gt;</w:t>
      </w:r>
      <w:r>
        <w:br/>
        <w:t xml:space="preserve">        /// &lt;param name="deltaTime"&gt;Время, прошедшее с прошлой отправки&lt;/param&gt;</w:t>
      </w:r>
      <w:r>
        <w:br/>
        <w:t xml:space="preserve">        /// &lt;returns&gt;Команду&lt;/returns&gt;</w:t>
      </w:r>
      <w:r>
        <w:br/>
        <w:t xml:space="preserve">        public abstract ICommand CreateChangedCommand(float deltaTime);</w:t>
      </w:r>
      <w:r>
        <w:br/>
      </w:r>
      <w:r>
        <w:br/>
      </w:r>
      <w:r>
        <w:br/>
        <w:t xml:space="preserve">        /// &lt;summary&gt;</w:t>
      </w:r>
      <w:r>
        <w:br/>
        <w:t xml:space="preserve">        ///     Получает состояние из объекта</w:t>
      </w:r>
      <w:r>
        <w:br/>
        <w:t xml:space="preserve">        /// &lt;/summary&gt;</w:t>
      </w:r>
      <w:r>
        <w:br/>
        <w:t xml:space="preserve">        /// &lt;param name="gameObject"&gt;Объект&lt;/param&gt;</w:t>
      </w:r>
      <w:r>
        <w:br/>
        <w:t xml:space="preserve">        public abstract void FromGameObject(GameObject gameObject);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Применяет состояние к объекту</w:t>
      </w:r>
      <w:r>
        <w:br/>
        <w:t xml:space="preserve">        /// &lt;/summary&gt;</w:t>
      </w:r>
      <w:r>
        <w:br/>
        <w:t xml:space="preserve">        /// &lt;param name="gameObject"&gt;Объект&lt;/param&gt;</w:t>
      </w:r>
      <w:r>
        <w:br/>
        <w:t xml:space="preserve">        public abstract void ApplyToObject(GameObject gameObject);</w:t>
      </w:r>
      <w:r>
        <w:br/>
      </w:r>
      <w:r>
        <w:br/>
      </w:r>
      <w:r>
        <w:br/>
        <w:t xml:space="preserve">    }</w:t>
      </w:r>
      <w:r>
        <w:br/>
        <w:t>}</w:t>
      </w:r>
    </w:p>
    <w:p w14:paraId="357CE10C" w14:textId="77777777" w:rsidR="00A5794D" w:rsidRDefault="00A5794D" w:rsidP="00A5794D"/>
    <w:p w14:paraId="12D26826" w14:textId="77777777" w:rsidR="00A5794D" w:rsidRDefault="00A5794D" w:rsidP="00A5794D">
      <w:pPr>
        <w:pStyle w:val="2"/>
      </w:pPr>
      <w:bookmarkStart w:id="176" w:name="_Toc40977997"/>
      <w:bookmarkStart w:id="177" w:name="_Toc41217807"/>
      <w:r>
        <w:lastRenderedPageBreak/>
        <w:t>IGameObjectProperty.cs</w:t>
      </w:r>
      <w:bookmarkEnd w:id="176"/>
      <w:bookmarkEnd w:id="177"/>
    </w:p>
    <w:p w14:paraId="2CF224AA" w14:textId="77777777" w:rsidR="00A5794D" w:rsidRDefault="00A5794D" w:rsidP="00A5794D">
      <w:pPr>
        <w:pStyle w:val="Code"/>
      </w:pPr>
      <w:r>
        <w:t>﻿using CommandsSystem;</w:t>
      </w:r>
      <w:r>
        <w:br/>
        <w:t>using UnityEngine;</w:t>
      </w:r>
      <w:r>
        <w:br/>
      </w:r>
      <w:r>
        <w:br/>
        <w:t>namespace Interpolation.Properties {</w:t>
      </w:r>
      <w:r>
        <w:br/>
        <w:t xml:space="preserve">    /// &lt;summary&gt;</w:t>
      </w:r>
      <w:r>
        <w:br/>
        <w:t xml:space="preserve">    ///     Интерфейс для состояния, которое можно синхронизировать по сети</w:t>
      </w:r>
      <w:r>
        <w:br/>
        <w:t xml:space="preserve">    /// &lt;/summary&gt;</w:t>
      </w:r>
      <w:r>
        <w:br/>
        <w:t xml:space="preserve">    public interface IGameObjectProperty {</w:t>
      </w:r>
      <w:r>
        <w:br/>
        <w:t xml:space="preserve">        /// &lt;summary&gt;</w:t>
      </w:r>
      <w:r>
        <w:br/>
        <w:t xml:space="preserve">        ///     Копирует состояние из другого</w:t>
      </w:r>
      <w:r>
        <w:br/>
        <w:t xml:space="preserve">        /// &lt;/summary&gt;</w:t>
      </w:r>
      <w:r>
        <w:br/>
        <w:t xml:space="preserve">        /// &lt;param name="state"&gt;Состояние из которого нужно копировать&lt;/param&gt;</w:t>
      </w:r>
      <w:r>
        <w:br/>
        <w:t xml:space="preserve">        void CopyFrom(IGameObjectProperty state);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Получает состояние из объекта</w:t>
      </w:r>
      <w:r>
        <w:br/>
        <w:t xml:space="preserve">        /// &lt;/summary&gt;</w:t>
      </w:r>
      <w:r>
        <w:br/>
        <w:t xml:space="preserve">        /// &lt;param name="gameObject"&gt;Объект&lt;/param&gt;</w:t>
      </w:r>
      <w:r>
        <w:br/>
        <w:t xml:space="preserve">        void FromGameObject(GameObject gameObject);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Применяет состояние к объекту</w:t>
      </w:r>
      <w:r>
        <w:br/>
        <w:t xml:space="preserve">        /// &lt;/summary&gt;</w:t>
      </w:r>
      <w:r>
        <w:br/>
        <w:t xml:space="preserve">        /// &lt;param name="gameObject"&gt;Объект&lt;/param&gt;</w:t>
      </w:r>
      <w:r>
        <w:br/>
        <w:t xml:space="preserve">        void ApplyToObject(GameObject gameObject);</w:t>
      </w:r>
      <w:r>
        <w:br/>
      </w:r>
      <w:r>
        <w:br/>
        <w:t xml:space="preserve">        /// &lt;summary&gt;</w:t>
      </w:r>
      <w:r>
        <w:br/>
        <w:t xml:space="preserve">        ///     Интерполирует состояние между другими</w:t>
      </w:r>
      <w:r>
        <w:br/>
        <w:t xml:space="preserve">        /// &lt;/summary&gt;</w:t>
      </w:r>
      <w:r>
        <w:br/>
        <w:t xml:space="preserve">        /// &lt;param name="lastLastState"&gt;Предпредыдущее состояние&lt;/param&gt;</w:t>
      </w:r>
      <w:r>
        <w:br/>
        <w:t xml:space="preserve">        /// &lt;param name="lastState"&gt;Предыдущее состояние&lt;/param&gt;</w:t>
      </w:r>
      <w:r>
        <w:br/>
        <w:t xml:space="preserve">        /// &lt;param name="nextState"&gt;Следующее состояние&lt;/param&gt;</w:t>
      </w:r>
      <w:r>
        <w:br/>
        <w:t xml:space="preserve">        /// &lt;param name="coef"&gt;Коэффициент интерполяции между состояниями (от 0 до 1)&lt;/param&gt;</w:t>
      </w:r>
      <w:r>
        <w:br/>
        <w:t xml:space="preserve">        void Interpolate(</w:t>
      </w:r>
      <w:r>
        <w:br/>
        <w:t xml:space="preserve">            IGameObjectProperty lastLastState,</w:t>
      </w:r>
      <w:r>
        <w:br/>
        <w:t xml:space="preserve">            IGameObjectProperty lastState,</w:t>
      </w:r>
      <w:r>
        <w:br/>
        <w:t xml:space="preserve">            IGameObjectProperty nextState, </w:t>
      </w:r>
      <w:r>
        <w:br/>
        <w:t xml:space="preserve">            float coef);</w:t>
      </w:r>
      <w:r>
        <w:br/>
      </w:r>
      <w:r>
        <w:br/>
        <w:t xml:space="preserve">        /// &lt;summary&gt;</w:t>
      </w:r>
      <w:r>
        <w:br/>
        <w:t xml:space="preserve">        ///     Создаёт команду для отправки состояния другим клиентам</w:t>
      </w:r>
      <w:r>
        <w:br/>
        <w:t xml:space="preserve">        /// &lt;/summary&gt;</w:t>
      </w:r>
      <w:r>
        <w:br/>
        <w:t xml:space="preserve">        /// &lt;param name="deltaTime"&gt;Время, прошедшее с прошлой отправки&lt;/param&gt;</w:t>
      </w:r>
      <w:r>
        <w:br/>
        <w:t xml:space="preserve">        /// &lt;returns&gt;Команду&lt;/returns&gt;</w:t>
      </w:r>
      <w:r>
        <w:br/>
        <w:t xml:space="preserve">        ICommand CreateChangedCommand(float deltaTime);</w:t>
      </w:r>
      <w:r>
        <w:br/>
      </w:r>
      <w:r>
        <w:lastRenderedPageBreak/>
        <w:t xml:space="preserve">    }</w:t>
      </w:r>
      <w:r>
        <w:br/>
        <w:t>}</w:t>
      </w:r>
    </w:p>
    <w:p w14:paraId="607563B3" w14:textId="77777777" w:rsidR="00A5794D" w:rsidRDefault="00A5794D" w:rsidP="00A5794D"/>
    <w:p w14:paraId="127EB0FB" w14:textId="77777777" w:rsidR="00A5794D" w:rsidRDefault="00A5794D" w:rsidP="00A5794D">
      <w:pPr>
        <w:pStyle w:val="2"/>
      </w:pPr>
      <w:bookmarkStart w:id="178" w:name="_Toc40977998"/>
      <w:bookmarkStart w:id="179" w:name="_Toc41217808"/>
      <w:r>
        <w:t>PlayerProperty.cs</w:t>
      </w:r>
      <w:bookmarkEnd w:id="178"/>
      <w:bookmarkEnd w:id="179"/>
    </w:p>
    <w:p w14:paraId="215856B1" w14:textId="77777777" w:rsidR="00A5794D" w:rsidRPr="008A7948" w:rsidRDefault="00A5794D" w:rsidP="00A5794D">
      <w:pPr>
        <w:pStyle w:val="Code"/>
        <w:rPr>
          <w:lang w:val="en-US"/>
        </w:rPr>
      </w:pPr>
      <w:r>
        <w:t>﻿</w:t>
      </w:r>
      <w:r w:rsidRPr="008A7948">
        <w:rPr>
          <w:lang w:val="en-US"/>
        </w:rPr>
        <w:t>using Character;</w:t>
      </w:r>
      <w:r w:rsidRPr="008A7948">
        <w:rPr>
          <w:lang w:val="en-US"/>
        </w:rPr>
        <w:br/>
        <w:t>using Interpolation;</w:t>
      </w:r>
      <w:r w:rsidRPr="008A7948">
        <w:rPr>
          <w:lang w:val="en-US"/>
        </w:rPr>
        <w:br/>
        <w:t>using Interpolation.Properties;</w:t>
      </w:r>
      <w:r w:rsidRPr="008A7948">
        <w:rPr>
          <w:lang w:val="en-US"/>
        </w:rPr>
        <w:br/>
        <w:t>using UnityEngine;</w:t>
      </w:r>
      <w:r w:rsidRPr="008A7948">
        <w:rPr>
          <w:lang w:val="en-US"/>
        </w:rPr>
        <w:br/>
      </w:r>
      <w:r w:rsidRPr="008A7948">
        <w:rPr>
          <w:lang w:val="en-US"/>
        </w:rPr>
        <w:br/>
        <w:t>namespace CommandsSystem.Commands {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Состояние</w:t>
      </w:r>
      <w:r w:rsidRPr="008A7948">
        <w:rPr>
          <w:lang w:val="en-US"/>
        </w:rPr>
        <w:t xml:space="preserve"> </w:t>
      </w:r>
      <w:r>
        <w:t>персонажа</w:t>
      </w:r>
      <w:r w:rsidRPr="008A7948">
        <w:rPr>
          <w:lang w:val="en-US"/>
        </w:rPr>
        <w:t xml:space="preserve">, </w:t>
      </w:r>
      <w:r>
        <w:t>которое</w:t>
      </w:r>
      <w:r w:rsidRPr="008A7948">
        <w:rPr>
          <w:lang w:val="en-US"/>
        </w:rPr>
        <w:t xml:space="preserve"> </w:t>
      </w:r>
      <w:r>
        <w:t>можно</w:t>
      </w:r>
      <w:r w:rsidRPr="008A7948">
        <w:rPr>
          <w:lang w:val="en-US"/>
        </w:rPr>
        <w:t xml:space="preserve"> </w:t>
      </w:r>
      <w:r>
        <w:t>синхронизировать</w:t>
      </w:r>
      <w:r w:rsidRPr="008A7948">
        <w:rPr>
          <w:lang w:val="en-US"/>
        </w:rPr>
        <w:t xml:space="preserve"> </w:t>
      </w:r>
      <w:r>
        <w:t>по</w:t>
      </w:r>
      <w:r w:rsidRPr="008A7948">
        <w:rPr>
          <w:lang w:val="en-US"/>
        </w:rPr>
        <w:t xml:space="preserve"> </w:t>
      </w:r>
      <w:r>
        <w:t>сети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class PlayerProperty : GameObjectProperty&lt;PlayerProperty&gt; {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ID </w:t>
      </w:r>
      <w:r>
        <w:t>персонажа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int id;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Позиция</w:t>
      </w:r>
      <w:r w:rsidRPr="008A7948">
        <w:rPr>
          <w:lang w:val="en-US"/>
        </w:rPr>
        <w:t xml:space="preserve"> </w:t>
      </w:r>
      <w:r>
        <w:t>персонажа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Vector3 position;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Поворот</w:t>
      </w:r>
      <w:r w:rsidRPr="008A7948">
        <w:rPr>
          <w:lang w:val="en-US"/>
        </w:rPr>
        <w:t xml:space="preserve"> </w:t>
      </w:r>
      <w:r>
        <w:t>персонажа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Quaternion rotation;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Состояние</w:t>
      </w:r>
      <w:r w:rsidRPr="008A7948">
        <w:rPr>
          <w:lang w:val="en-US"/>
        </w:rPr>
        <w:t xml:space="preserve"> </w:t>
      </w:r>
      <w:r>
        <w:t>анимации</w:t>
      </w:r>
      <w:r w:rsidRPr="008A7948">
        <w:rPr>
          <w:lang w:val="en-US"/>
        </w:rPr>
        <w:t xml:space="preserve"> </w:t>
      </w:r>
      <w:r>
        <w:t>персонажа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PlayerAnimationState animationState;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Ссылка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CharacterAnimator </w:t>
      </w:r>
      <w:r>
        <w:t>персонажа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private CharacterAnimator characterAnimator;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Копирует</w:t>
      </w:r>
      <w:r w:rsidRPr="008A7948">
        <w:rPr>
          <w:lang w:val="en-US"/>
        </w:rPr>
        <w:t xml:space="preserve"> </w:t>
      </w:r>
      <w:r>
        <w:t>состояние</w:t>
      </w:r>
      <w:r w:rsidRPr="008A7948">
        <w:rPr>
          <w:lang w:val="en-US"/>
        </w:rPr>
        <w:t xml:space="preserve"> </w:t>
      </w:r>
      <w:r>
        <w:t>из</w:t>
      </w:r>
      <w:r w:rsidRPr="008A7948">
        <w:rPr>
          <w:lang w:val="en-US"/>
        </w:rPr>
        <w:t xml:space="preserve"> </w:t>
      </w:r>
      <w:r>
        <w:t>другого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name="state"&gt;</w:t>
      </w:r>
      <w:r>
        <w:t>Состояние</w:t>
      </w:r>
      <w:r w:rsidRPr="008A7948">
        <w:rPr>
          <w:lang w:val="en-US"/>
        </w:rPr>
        <w:t xml:space="preserve"> </w:t>
      </w:r>
      <w:r>
        <w:t>из</w:t>
      </w:r>
      <w:r w:rsidRPr="008A7948">
        <w:rPr>
          <w:lang w:val="en-US"/>
        </w:rPr>
        <w:t xml:space="preserve"> </w:t>
      </w:r>
      <w:r>
        <w:t>которого</w:t>
      </w:r>
      <w:r w:rsidRPr="008A7948">
        <w:rPr>
          <w:lang w:val="en-US"/>
        </w:rPr>
        <w:t xml:space="preserve"> </w:t>
      </w:r>
      <w:r>
        <w:t>нужно</w:t>
      </w:r>
      <w:r w:rsidRPr="008A7948">
        <w:rPr>
          <w:lang w:val="en-US"/>
        </w:rPr>
        <w:t xml:space="preserve"> </w:t>
      </w:r>
      <w:r>
        <w:t>копировать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public override void CopyFrom(PlayerProperty state) {</w:t>
      </w:r>
      <w:r w:rsidRPr="008A7948">
        <w:rPr>
          <w:lang w:val="en-US"/>
        </w:rPr>
        <w:br/>
        <w:t xml:space="preserve">            id = state.id;</w:t>
      </w:r>
      <w:r w:rsidRPr="008A7948">
        <w:rPr>
          <w:lang w:val="en-US"/>
        </w:rPr>
        <w:br/>
        <w:t xml:space="preserve">            position = state.position;</w:t>
      </w:r>
      <w:r w:rsidRPr="008A7948">
        <w:rPr>
          <w:lang w:val="en-US"/>
        </w:rPr>
        <w:br/>
        <w:t xml:space="preserve">            rotation = state.rotation;</w:t>
      </w:r>
      <w:r w:rsidRPr="008A7948">
        <w:rPr>
          <w:lang w:val="en-US"/>
        </w:rPr>
        <w:br/>
        <w:t xml:space="preserve">            animationState.idle = state.animationState.idle;</w:t>
      </w:r>
      <w:r w:rsidRPr="008A7948">
        <w:rPr>
          <w:lang w:val="en-US"/>
        </w:rPr>
        <w:br/>
        <w:t xml:space="preserve">            animationState.speed = state.animationState.speed;</w:t>
      </w:r>
      <w:r w:rsidRPr="008A7948">
        <w:rPr>
          <w:lang w:val="en-US"/>
        </w:rPr>
        <w:br/>
        <w:t xml:space="preserve">            animationState.rotationSpeed = </w:t>
      </w:r>
      <w:r w:rsidRPr="008A7948">
        <w:rPr>
          <w:lang w:val="en-US"/>
        </w:rPr>
        <w:lastRenderedPageBreak/>
        <w:t>state.animationState.rotationSpeed;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Получает</w:t>
      </w:r>
      <w:r w:rsidRPr="008A7948">
        <w:rPr>
          <w:lang w:val="en-US"/>
        </w:rPr>
        <w:t xml:space="preserve"> </w:t>
      </w:r>
      <w:r>
        <w:t>состояние</w:t>
      </w:r>
      <w:r w:rsidRPr="008A7948">
        <w:rPr>
          <w:lang w:val="en-US"/>
        </w:rPr>
        <w:t xml:space="preserve"> </w:t>
      </w:r>
      <w:r>
        <w:t>из</w:t>
      </w:r>
      <w:r w:rsidRPr="008A7948">
        <w:rPr>
          <w:lang w:val="en-US"/>
        </w:rPr>
        <w:t xml:space="preserve"> </w:t>
      </w:r>
      <w:r>
        <w:t>объекта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name="gameObject"&gt;</w:t>
      </w:r>
      <w:r>
        <w:t>Объект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public override void FromGameObject(GameObject gameObject) {</w:t>
      </w:r>
      <w:r w:rsidRPr="008A7948">
        <w:rPr>
          <w:lang w:val="en-US"/>
        </w:rPr>
        <w:br/>
        <w:t xml:space="preserve">            id = ObjectID.GetID(gameObject);</w:t>
      </w:r>
      <w:r w:rsidRPr="008A7948">
        <w:rPr>
          <w:lang w:val="en-US"/>
        </w:rPr>
        <w:br/>
        <w:t xml:space="preserve">            position = gameObject.transform.position;</w:t>
      </w:r>
      <w:r w:rsidRPr="008A7948">
        <w:rPr>
          <w:lang w:val="en-US"/>
        </w:rPr>
        <w:br/>
        <w:t xml:space="preserve">            rotation = gameObject.transform.rotation; </w:t>
      </w:r>
      <w:r w:rsidRPr="008A7948">
        <w:rPr>
          <w:lang w:val="en-US"/>
        </w:rPr>
        <w:br/>
        <w:t xml:space="preserve">            if (characterAnimator is null) characterAnimator = gameObject.GetComponent&lt;CharacterAnimator&gt;();</w:t>
      </w:r>
      <w:r w:rsidRPr="008A7948">
        <w:rPr>
          <w:lang w:val="en-US"/>
        </w:rPr>
        <w:br/>
        <w:t xml:space="preserve">            animationState = characterAnimator.animationState;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Применяет</w:t>
      </w:r>
      <w:r w:rsidRPr="008A7948">
        <w:rPr>
          <w:lang w:val="en-US"/>
        </w:rPr>
        <w:t xml:space="preserve"> </w:t>
      </w:r>
      <w:r>
        <w:t>состояние</w:t>
      </w:r>
      <w:r w:rsidRPr="008A7948">
        <w:rPr>
          <w:lang w:val="en-US"/>
        </w:rPr>
        <w:t xml:space="preserve"> </w:t>
      </w:r>
      <w:r>
        <w:t>к</w:t>
      </w:r>
      <w:r w:rsidRPr="008A7948">
        <w:rPr>
          <w:lang w:val="en-US"/>
        </w:rPr>
        <w:t xml:space="preserve"> </w:t>
      </w:r>
      <w:r>
        <w:t>объекту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name="gameObject"&gt;</w:t>
      </w:r>
      <w:r>
        <w:t>Объект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public override void ApplyToObject(GameObject gameObject) {</w:t>
      </w:r>
      <w:r w:rsidRPr="008A7948">
        <w:rPr>
          <w:lang w:val="en-US"/>
        </w:rPr>
        <w:br/>
        <w:t xml:space="preserve">            gameObject.transform.position = position;</w:t>
      </w:r>
      <w:r w:rsidRPr="008A7948">
        <w:rPr>
          <w:lang w:val="en-US"/>
        </w:rPr>
        <w:br/>
        <w:t xml:space="preserve">            gameObject.transform.rotation = rotation;</w:t>
      </w:r>
      <w:r w:rsidRPr="008A7948">
        <w:rPr>
          <w:lang w:val="en-US"/>
        </w:rPr>
        <w:br/>
        <w:t xml:space="preserve">            if (characterAnimator is null) characterAnimator = gameObject.GetComponent&lt;CharacterAnimator&gt;();</w:t>
      </w:r>
      <w:r w:rsidRPr="008A7948">
        <w:rPr>
          <w:lang w:val="en-US"/>
        </w:rPr>
        <w:br/>
        <w:t xml:space="preserve">            characterAnimator.animationState = animationState;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Создаёт</w:t>
      </w:r>
      <w:r w:rsidRPr="008A7948">
        <w:rPr>
          <w:lang w:val="en-US"/>
        </w:rPr>
        <w:t xml:space="preserve"> </w:t>
      </w:r>
      <w:r>
        <w:t>команду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отправки</w:t>
      </w:r>
      <w:r w:rsidRPr="008A7948">
        <w:rPr>
          <w:lang w:val="en-US"/>
        </w:rPr>
        <w:t xml:space="preserve"> </w:t>
      </w:r>
      <w:r>
        <w:t>состояния</w:t>
      </w:r>
      <w:r w:rsidRPr="008A7948">
        <w:rPr>
          <w:lang w:val="en-US"/>
        </w:rPr>
        <w:t xml:space="preserve"> </w:t>
      </w:r>
      <w:r>
        <w:t>другим</w:t>
      </w:r>
      <w:r w:rsidRPr="008A7948">
        <w:rPr>
          <w:lang w:val="en-US"/>
        </w:rPr>
        <w:t xml:space="preserve"> </w:t>
      </w:r>
      <w:r>
        <w:t>клиентам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name="deltaTime"&gt;</w:t>
      </w:r>
      <w:r>
        <w:t>Время</w:t>
      </w:r>
      <w:r w:rsidRPr="008A7948">
        <w:rPr>
          <w:lang w:val="en-US"/>
        </w:rPr>
        <w:t xml:space="preserve">, </w:t>
      </w:r>
      <w:r>
        <w:t>прошедшее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прошлой</w:t>
      </w:r>
      <w:r w:rsidRPr="008A7948">
        <w:rPr>
          <w:lang w:val="en-US"/>
        </w:rPr>
        <w:t xml:space="preserve"> </w:t>
      </w:r>
      <w:r>
        <w:t>отправки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&lt;returns&gt;</w:t>
      </w:r>
      <w:r>
        <w:t>Команду</w:t>
      </w:r>
      <w:r w:rsidRPr="008A7948">
        <w:rPr>
          <w:lang w:val="en-US"/>
        </w:rPr>
        <w:t>&lt;/returns&gt;</w:t>
      </w:r>
      <w:r w:rsidRPr="008A7948">
        <w:rPr>
          <w:lang w:val="en-US"/>
        </w:rPr>
        <w:br/>
        <w:t xml:space="preserve">        public override ICommand CreateChangedCommand(float deltaTime) {</w:t>
      </w:r>
      <w:r w:rsidRPr="008A7948">
        <w:rPr>
          <w:lang w:val="en-US"/>
        </w:rPr>
        <w:br/>
        <w:t xml:space="preserve">            return new ChangePlayerProperty(this, deltaTime);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Интерполирует</w:t>
      </w:r>
      <w:r w:rsidRPr="008A7948">
        <w:rPr>
          <w:lang w:val="en-US"/>
        </w:rPr>
        <w:t xml:space="preserve"> </w:t>
      </w:r>
      <w:r>
        <w:t>состояние</w:t>
      </w:r>
      <w:r w:rsidRPr="008A7948">
        <w:rPr>
          <w:lang w:val="en-US"/>
        </w:rPr>
        <w:t xml:space="preserve"> </w:t>
      </w:r>
      <w:r>
        <w:t>между</w:t>
      </w:r>
      <w:r w:rsidRPr="008A7948">
        <w:rPr>
          <w:lang w:val="en-US"/>
        </w:rPr>
        <w:t xml:space="preserve"> </w:t>
      </w:r>
      <w:r>
        <w:t>другими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name="lastLastState"&gt;</w:t>
      </w:r>
      <w:r>
        <w:t>Предпредыдущее</w:t>
      </w:r>
      <w:r w:rsidRPr="008A7948">
        <w:rPr>
          <w:lang w:val="en-US"/>
        </w:rPr>
        <w:t xml:space="preserve"> </w:t>
      </w:r>
      <w:r>
        <w:t>состояние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name="lastState"&gt;</w:t>
      </w:r>
      <w:r>
        <w:t>Предыдущее</w:t>
      </w:r>
      <w:r w:rsidRPr="008A7948">
        <w:rPr>
          <w:lang w:val="en-US"/>
        </w:rPr>
        <w:t xml:space="preserve"> </w:t>
      </w:r>
      <w:r>
        <w:t>состояние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name="nextState"&gt;</w:t>
      </w:r>
      <w:r>
        <w:t>Следующее</w:t>
      </w:r>
      <w:r w:rsidRPr="008A7948">
        <w:rPr>
          <w:lang w:val="en-US"/>
        </w:rPr>
        <w:t xml:space="preserve"> </w:t>
      </w:r>
      <w:r>
        <w:t>состояние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name="coef"&gt;</w:t>
      </w:r>
      <w:r>
        <w:t>Коэффициент</w:t>
      </w:r>
      <w:r w:rsidRPr="008A7948">
        <w:rPr>
          <w:lang w:val="en-US"/>
        </w:rPr>
        <w:t xml:space="preserve"> </w:t>
      </w:r>
      <w:r>
        <w:t>интерполяции</w:t>
      </w:r>
      <w:r w:rsidRPr="008A7948">
        <w:rPr>
          <w:lang w:val="en-US"/>
        </w:rPr>
        <w:t xml:space="preserve"> </w:t>
      </w:r>
      <w:r>
        <w:t>между</w:t>
      </w:r>
      <w:r w:rsidRPr="008A7948">
        <w:rPr>
          <w:lang w:val="en-US"/>
        </w:rPr>
        <w:t xml:space="preserve"> </w:t>
      </w:r>
      <w:r>
        <w:t>состояниями</w:t>
      </w:r>
      <w:r w:rsidRPr="008A7948">
        <w:rPr>
          <w:lang w:val="en-US"/>
        </w:rPr>
        <w:t xml:space="preserve"> (</w:t>
      </w:r>
      <w:r>
        <w:t>от</w:t>
      </w:r>
      <w:r w:rsidRPr="008A7948">
        <w:rPr>
          <w:lang w:val="en-US"/>
        </w:rPr>
        <w:t xml:space="preserve"> 0 </w:t>
      </w:r>
      <w:r>
        <w:t>до</w:t>
      </w:r>
      <w:r w:rsidRPr="008A7948">
        <w:rPr>
          <w:lang w:val="en-US"/>
        </w:rPr>
        <w:t xml:space="preserve"> 1)&lt;/param&gt;</w:t>
      </w:r>
      <w:r w:rsidRPr="008A7948">
        <w:rPr>
          <w:lang w:val="en-US"/>
        </w:rPr>
        <w:br/>
        <w:t xml:space="preserve">        public override void Interpolate(PlayerProperty lastLastState, PlayerProperty lastState, PlayerProperty nextState, float coef) {</w:t>
      </w:r>
      <w:r w:rsidRPr="008A7948">
        <w:rPr>
          <w:lang w:val="en-US"/>
        </w:rPr>
        <w:br/>
        <w:t xml:space="preserve">            position = InterpolationFunctions.InterpolatePosition(lastLastState.position, </w:t>
      </w:r>
      <w:r w:rsidRPr="008A7948">
        <w:rPr>
          <w:lang w:val="en-US"/>
        </w:rPr>
        <w:lastRenderedPageBreak/>
        <w:t>lastState.position, nextState.position, coef);</w:t>
      </w:r>
      <w:r w:rsidRPr="008A7948">
        <w:rPr>
          <w:lang w:val="en-US"/>
        </w:rPr>
        <w:br/>
        <w:t xml:space="preserve">            rotation = InterpolationFunctions.InterpolateRotation(lastState.rotation, nextState.rotation, coef);</w:t>
      </w:r>
      <w:r w:rsidRPr="008A7948">
        <w:rPr>
          <w:lang w:val="en-US"/>
        </w:rPr>
        <w:br/>
        <w:t xml:space="preserve">            animationState =</w:t>
      </w:r>
      <w:r w:rsidRPr="008A7948">
        <w:rPr>
          <w:lang w:val="en-US"/>
        </w:rPr>
        <w:br/>
        <w:t xml:space="preserve">                InterpolationFunctions.InterpolatePlayerAnimationState(lastState.animationState,</w:t>
      </w:r>
      <w:r w:rsidRPr="008A7948">
        <w:rPr>
          <w:lang w:val="en-US"/>
        </w:rPr>
        <w:br/>
        <w:t xml:space="preserve">                    nextState.animationState, coef);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  <w:t xml:space="preserve">       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>}</w:t>
      </w:r>
    </w:p>
    <w:p w14:paraId="55027F0B" w14:textId="77777777" w:rsidR="00A5794D" w:rsidRPr="008A7948" w:rsidRDefault="00A5794D" w:rsidP="00A5794D">
      <w:pPr>
        <w:rPr>
          <w:lang w:val="en-US"/>
        </w:rPr>
      </w:pPr>
    </w:p>
    <w:p w14:paraId="5BD0B26B" w14:textId="77777777" w:rsidR="00A5794D" w:rsidRPr="008A7948" w:rsidRDefault="00A5794D" w:rsidP="00A5794D">
      <w:pPr>
        <w:pStyle w:val="2"/>
        <w:rPr>
          <w:lang w:val="en-US"/>
        </w:rPr>
      </w:pPr>
      <w:bookmarkStart w:id="180" w:name="_Toc40977999"/>
      <w:bookmarkStart w:id="181" w:name="_Toc41217809"/>
      <w:r w:rsidRPr="008A7948">
        <w:rPr>
          <w:lang w:val="en-US"/>
        </w:rPr>
        <w:t>Request.cs</w:t>
      </w:r>
      <w:bookmarkEnd w:id="180"/>
      <w:bookmarkEnd w:id="181"/>
    </w:p>
    <w:p w14:paraId="7059A283" w14:textId="77777777" w:rsidR="00A5794D" w:rsidRDefault="00A5794D" w:rsidP="00A5794D">
      <w:pPr>
        <w:pStyle w:val="Code"/>
      </w:pPr>
      <w:r>
        <w:t>﻿</w:t>
      </w:r>
      <w:r w:rsidRPr="008A7948">
        <w:rPr>
          <w:lang w:val="en-US"/>
        </w:rPr>
        <w:t>using</w:t>
      </w:r>
      <w:r w:rsidRPr="001219A2">
        <w:t xml:space="preserve"> </w:t>
      </w:r>
      <w:r w:rsidRPr="008A7948">
        <w:rPr>
          <w:lang w:val="en-US"/>
        </w:rPr>
        <w:t>System</w:t>
      </w:r>
      <w:r w:rsidRPr="001219A2">
        <w:t>;</w:t>
      </w:r>
      <w:r w:rsidRPr="001219A2">
        <w:br/>
      </w:r>
      <w:r w:rsidRPr="008A7948">
        <w:rPr>
          <w:lang w:val="en-US"/>
        </w:rPr>
        <w:t>using</w:t>
      </w:r>
      <w:r w:rsidRPr="001219A2">
        <w:t xml:space="preserve"> </w:t>
      </w:r>
      <w:r w:rsidRPr="008A7948">
        <w:rPr>
          <w:lang w:val="en-US"/>
        </w:rPr>
        <w:t>LightJson</w:t>
      </w:r>
      <w:r w:rsidRPr="001219A2">
        <w:t>;</w:t>
      </w:r>
      <w:r w:rsidRPr="001219A2">
        <w:br/>
      </w:r>
      <w:r w:rsidRPr="008A7948">
        <w:rPr>
          <w:lang w:val="en-US"/>
        </w:rPr>
        <w:t>using</w:t>
      </w:r>
      <w:r w:rsidRPr="001219A2">
        <w:t xml:space="preserve"> </w:t>
      </w:r>
      <w:r w:rsidRPr="008A7948">
        <w:rPr>
          <w:lang w:val="en-US"/>
        </w:rPr>
        <w:t>Networking</w:t>
      </w:r>
      <w:r w:rsidRPr="001219A2">
        <w:t>;</w:t>
      </w:r>
      <w:r w:rsidRPr="001219A2">
        <w:br/>
      </w:r>
      <w:r w:rsidRPr="008A7948">
        <w:rPr>
          <w:lang w:val="en-US"/>
        </w:rPr>
        <w:t>using</w:t>
      </w:r>
      <w:r w:rsidRPr="001219A2">
        <w:t xml:space="preserve"> </w:t>
      </w:r>
      <w:r w:rsidRPr="008A7948">
        <w:rPr>
          <w:lang w:val="en-US"/>
        </w:rPr>
        <w:t>UnityEngine</w:t>
      </w:r>
      <w:r w:rsidRPr="001219A2">
        <w:t>;</w:t>
      </w:r>
      <w:r w:rsidRPr="001219A2">
        <w:br/>
      </w:r>
      <w:r w:rsidRPr="001219A2">
        <w:br/>
      </w:r>
      <w:r w:rsidRPr="008A7948">
        <w:rPr>
          <w:lang w:val="en-US"/>
        </w:rPr>
        <w:t>namespace</w:t>
      </w:r>
      <w:r w:rsidRPr="001219A2">
        <w:t xml:space="preserve"> </w:t>
      </w:r>
      <w:r w:rsidRPr="008A7948">
        <w:rPr>
          <w:lang w:val="en-US"/>
        </w:rPr>
        <w:t>JsonRequest</w:t>
      </w:r>
      <w:r w:rsidRPr="001219A2">
        <w:t xml:space="preserve"> {</w:t>
      </w:r>
      <w:r w:rsidRPr="001219A2">
        <w:br/>
        <w:t xml:space="preserve">    /// &lt;</w:t>
      </w:r>
      <w:r w:rsidRPr="008A7948">
        <w:rPr>
          <w:lang w:val="en-US"/>
        </w:rPr>
        <w:t>summary</w:t>
      </w:r>
      <w:r w:rsidRPr="001219A2">
        <w:t>&gt;</w:t>
      </w:r>
      <w:r w:rsidRPr="001219A2">
        <w:br/>
        <w:t xml:space="preserve">    ///     </w:t>
      </w:r>
      <w:r>
        <w:t>Тип</w:t>
      </w:r>
      <w:r w:rsidRPr="001219A2">
        <w:t xml:space="preserve"> </w:t>
      </w:r>
      <w:r w:rsidRPr="008A7948">
        <w:rPr>
          <w:lang w:val="en-US"/>
        </w:rPr>
        <w:t>JSON</w:t>
      </w:r>
      <w:r w:rsidRPr="001219A2">
        <w:t xml:space="preserve"> </w:t>
      </w:r>
      <w:r>
        <w:t>запроса</w:t>
      </w:r>
      <w:r w:rsidRPr="001219A2">
        <w:t xml:space="preserve"> </w:t>
      </w:r>
      <w:r>
        <w:t>к</w:t>
      </w:r>
      <w:r w:rsidRPr="001219A2">
        <w:t xml:space="preserve"> </w:t>
      </w:r>
      <w:r>
        <w:t>серверу</w:t>
      </w:r>
      <w:r w:rsidRPr="001219A2">
        <w:br/>
        <w:t xml:space="preserve">    /// &lt;/</w:t>
      </w:r>
      <w:r w:rsidRPr="008A7948">
        <w:rPr>
          <w:lang w:val="en-US"/>
        </w:rPr>
        <w:t>summary</w:t>
      </w:r>
      <w:r w:rsidRPr="001219A2">
        <w:t>&gt;</w:t>
      </w:r>
      <w:r w:rsidRPr="001219A2">
        <w:br/>
        <w:t xml:space="preserve">    </w:t>
      </w:r>
      <w:r w:rsidRPr="008A7948">
        <w:rPr>
          <w:lang w:val="en-US"/>
        </w:rPr>
        <w:t>public</w:t>
      </w:r>
      <w:r w:rsidRPr="001219A2">
        <w:t xml:space="preserve"> </w:t>
      </w:r>
      <w:r w:rsidRPr="008A7948">
        <w:rPr>
          <w:lang w:val="en-US"/>
        </w:rPr>
        <w:t>enum</w:t>
      </w:r>
      <w:r w:rsidRPr="001219A2">
        <w:t xml:space="preserve"> </w:t>
      </w:r>
      <w:r w:rsidRPr="008A7948">
        <w:rPr>
          <w:lang w:val="en-US"/>
        </w:rPr>
        <w:t>RequestType</w:t>
      </w:r>
      <w:r w:rsidRPr="001219A2">
        <w:t xml:space="preserve"> {</w:t>
      </w:r>
      <w:r w:rsidRPr="001219A2">
        <w:br/>
        <w:t xml:space="preserve">        </w:t>
      </w:r>
      <w:r w:rsidRPr="008A7948">
        <w:rPr>
          <w:lang w:val="en-US"/>
        </w:rPr>
        <w:t>GetMatchesList</w:t>
      </w:r>
      <w:r w:rsidRPr="001219A2">
        <w:t>,</w:t>
      </w:r>
      <w:r w:rsidRPr="001219A2">
        <w:br/>
        <w:t xml:space="preserve">        </w:t>
      </w:r>
      <w:r w:rsidRPr="008A7948">
        <w:rPr>
          <w:lang w:val="en-US"/>
        </w:rPr>
        <w:t>CreateMatch</w:t>
      </w:r>
      <w:r w:rsidRPr="001219A2">
        <w:t>,</w:t>
      </w:r>
      <w:r w:rsidRPr="001219A2">
        <w:br/>
        <w:t xml:space="preserve">        </w:t>
      </w:r>
      <w:r w:rsidRPr="008A7948">
        <w:rPr>
          <w:lang w:val="en-US"/>
        </w:rPr>
        <w:t>JoinMatch</w:t>
      </w:r>
      <w:r w:rsidRPr="001219A2">
        <w:t>,</w:t>
      </w:r>
      <w:r w:rsidRPr="001219A2">
        <w:br/>
        <w:t xml:space="preserve">        </w:t>
      </w:r>
      <w:r w:rsidRPr="008A7948">
        <w:rPr>
          <w:lang w:val="en-US"/>
        </w:rPr>
        <w:t>ChangeMatchState</w:t>
      </w:r>
      <w:r w:rsidRPr="001219A2">
        <w:br/>
        <w:t xml:space="preserve">    }</w:t>
      </w:r>
      <w:r w:rsidRPr="001219A2">
        <w:br/>
        <w:t xml:space="preserve">    </w:t>
      </w:r>
      <w:r w:rsidRPr="001219A2">
        <w:br/>
        <w:t xml:space="preserve">    /// &lt;</w:t>
      </w:r>
      <w:r w:rsidRPr="008A7948">
        <w:rPr>
          <w:lang w:val="en-US"/>
        </w:rPr>
        <w:t>summary</w:t>
      </w:r>
      <w:r w:rsidRPr="001219A2">
        <w:t>&gt;</w:t>
      </w:r>
      <w:r w:rsidRPr="001219A2">
        <w:br/>
        <w:t xml:space="preserve">    ///     </w:t>
      </w:r>
      <w:r>
        <w:t>Класс</w:t>
      </w:r>
      <w:r w:rsidRPr="001219A2">
        <w:t xml:space="preserve"> </w:t>
      </w:r>
      <w:r>
        <w:t>для</w:t>
      </w:r>
      <w:r w:rsidRPr="001219A2">
        <w:t xml:space="preserve"> </w:t>
      </w:r>
      <w:r w:rsidRPr="008A7948">
        <w:rPr>
          <w:lang w:val="en-US"/>
        </w:rPr>
        <w:t>JSON</w:t>
      </w:r>
      <w:r w:rsidRPr="001219A2">
        <w:t xml:space="preserve"> </w:t>
      </w:r>
      <w:r>
        <w:t>запроса</w:t>
      </w:r>
      <w:r w:rsidRPr="001219A2">
        <w:t xml:space="preserve"> </w:t>
      </w:r>
      <w:r>
        <w:t>к</w:t>
      </w:r>
      <w:r w:rsidRPr="001219A2">
        <w:t xml:space="preserve"> </w:t>
      </w:r>
      <w:r>
        <w:t>серверу</w:t>
      </w:r>
      <w:r w:rsidRPr="001219A2">
        <w:br/>
        <w:t xml:space="preserve">    /// &lt;/</w:t>
      </w:r>
      <w:r w:rsidRPr="008A7948">
        <w:rPr>
          <w:lang w:val="en-US"/>
        </w:rPr>
        <w:t>summary</w:t>
      </w:r>
      <w:r w:rsidRPr="001219A2">
        <w:t>&gt;</w:t>
      </w:r>
      <w:r w:rsidRPr="001219A2">
        <w:br/>
        <w:t xml:space="preserve">    </w:t>
      </w:r>
      <w:r w:rsidRPr="008A7948">
        <w:rPr>
          <w:lang w:val="en-US"/>
        </w:rPr>
        <w:t>public</w:t>
      </w:r>
      <w:r w:rsidRPr="001219A2">
        <w:t xml:space="preserve"> </w:t>
      </w:r>
      <w:r w:rsidRPr="008A7948">
        <w:rPr>
          <w:lang w:val="en-US"/>
        </w:rPr>
        <w:t>class</w:t>
      </w:r>
      <w:r w:rsidRPr="001219A2">
        <w:t xml:space="preserve"> </w:t>
      </w:r>
      <w:r w:rsidRPr="008A7948">
        <w:rPr>
          <w:lang w:val="en-US"/>
        </w:rPr>
        <w:t>Request</w:t>
      </w:r>
      <w:r w:rsidRPr="001219A2">
        <w:t xml:space="preserve"> {</w:t>
      </w:r>
      <w:r w:rsidRPr="001219A2">
        <w:br/>
        <w:t xml:space="preserve">        /// &lt;</w:t>
      </w:r>
      <w:r w:rsidRPr="008A7948">
        <w:rPr>
          <w:lang w:val="en-US"/>
        </w:rPr>
        <w:t>summary</w:t>
      </w:r>
      <w:r w:rsidRPr="001219A2">
        <w:t>&gt;</w:t>
      </w:r>
      <w:r w:rsidRPr="001219A2">
        <w:br/>
        <w:t xml:space="preserve">        ///     </w:t>
      </w:r>
      <w:r>
        <w:t>Комната</w:t>
      </w:r>
      <w:r w:rsidRPr="001219A2">
        <w:t xml:space="preserve"> </w:t>
      </w:r>
      <w:r>
        <w:t>для</w:t>
      </w:r>
      <w:r w:rsidRPr="001219A2">
        <w:t xml:space="preserve"> </w:t>
      </w:r>
      <w:r>
        <w:t>запроса</w:t>
      </w:r>
      <w:r w:rsidRPr="001219A2">
        <w:br/>
        <w:t xml:space="preserve">        /// &lt;/</w:t>
      </w:r>
      <w:r w:rsidRPr="008A7948">
        <w:rPr>
          <w:lang w:val="en-US"/>
        </w:rPr>
        <w:t>summary</w:t>
      </w:r>
      <w:r w:rsidRPr="001219A2">
        <w:t>&gt;</w:t>
      </w:r>
      <w:r w:rsidRPr="001219A2">
        <w:br/>
        <w:t xml:space="preserve">        </w:t>
      </w:r>
      <w:r w:rsidRPr="008A7948">
        <w:rPr>
          <w:lang w:val="en-US"/>
        </w:rPr>
        <w:t>public</w:t>
      </w:r>
      <w:r w:rsidRPr="001219A2">
        <w:t xml:space="preserve"> </w:t>
      </w:r>
      <w:r w:rsidRPr="008A7948">
        <w:rPr>
          <w:lang w:val="en-US"/>
        </w:rPr>
        <w:t>int</w:t>
      </w:r>
      <w:r w:rsidRPr="001219A2">
        <w:t xml:space="preserve"> </w:t>
      </w:r>
      <w:r w:rsidRPr="008A7948">
        <w:rPr>
          <w:lang w:val="en-US"/>
        </w:rPr>
        <w:t>room</w:t>
      </w:r>
      <w:r w:rsidRPr="001219A2">
        <w:t>;</w:t>
      </w:r>
      <w:r w:rsidRPr="001219A2">
        <w:br/>
        <w:t xml:space="preserve">        /// &lt;</w:t>
      </w:r>
      <w:r w:rsidRPr="008A7948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 w:rsidRPr="00CF2E06">
        <w:rPr>
          <w:lang w:val="en-US"/>
        </w:rPr>
        <w:t>ID</w:t>
      </w:r>
      <w:r w:rsidRPr="00A5794D">
        <w:t xml:space="preserve"> </w:t>
      </w:r>
      <w:r>
        <w:t>запроса</w:t>
      </w:r>
      <w:r w:rsidRPr="00A5794D">
        <w:br/>
        <w:t xml:space="preserve">        /// &lt;/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CF2E06">
        <w:rPr>
          <w:lang w:val="en-US"/>
        </w:rPr>
        <w:t>public</w:t>
      </w:r>
      <w:r w:rsidRPr="00A5794D">
        <w:t xml:space="preserve"> </w:t>
      </w:r>
      <w:r w:rsidRPr="00CF2E06">
        <w:rPr>
          <w:lang w:val="en-US"/>
        </w:rPr>
        <w:t>int</w:t>
      </w:r>
      <w:r w:rsidRPr="00A5794D">
        <w:t xml:space="preserve"> </w:t>
      </w:r>
      <w:r w:rsidRPr="00CF2E06">
        <w:rPr>
          <w:lang w:val="en-US"/>
        </w:rPr>
        <w:t>id</w:t>
      </w:r>
      <w:r w:rsidRPr="00A5794D">
        <w:t>;</w:t>
      </w:r>
      <w:r w:rsidRPr="00A5794D">
        <w:br/>
      </w:r>
      <w:r w:rsidRPr="00A5794D">
        <w:lastRenderedPageBreak/>
        <w:t xml:space="preserve">        /// &lt;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Запрос</w:t>
      </w:r>
      <w:r w:rsidRPr="00A5794D">
        <w:t xml:space="preserve"> </w:t>
      </w:r>
      <w:r>
        <w:t>в</w:t>
      </w:r>
      <w:r w:rsidRPr="00A5794D">
        <w:t xml:space="preserve"> </w:t>
      </w:r>
      <w:r w:rsidRPr="00CF2E06">
        <w:rPr>
          <w:lang w:val="en-US"/>
        </w:rPr>
        <w:t>JSON</w:t>
      </w:r>
      <w:r w:rsidRPr="00A5794D">
        <w:t xml:space="preserve"> </w:t>
      </w:r>
      <w:r>
        <w:t>формате</w:t>
      </w:r>
      <w:r w:rsidRPr="00A5794D">
        <w:br/>
        <w:t xml:space="preserve">        /// &lt;/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CF2E06">
        <w:rPr>
          <w:lang w:val="en-US"/>
        </w:rPr>
        <w:t>public</w:t>
      </w:r>
      <w:r w:rsidRPr="00A5794D">
        <w:t xml:space="preserve"> </w:t>
      </w:r>
      <w:r w:rsidRPr="00CF2E06">
        <w:rPr>
          <w:lang w:val="en-US"/>
        </w:rPr>
        <w:t>string</w:t>
      </w:r>
      <w:r w:rsidRPr="00A5794D">
        <w:t xml:space="preserve"> </w:t>
      </w:r>
      <w:r w:rsidRPr="00CF2E06">
        <w:rPr>
          <w:lang w:val="en-US"/>
        </w:rPr>
        <w:t>json</w:t>
      </w:r>
      <w:r w:rsidRPr="00A5794D">
        <w:t>;</w:t>
      </w:r>
      <w:r w:rsidRPr="00A5794D">
        <w:br/>
      </w:r>
      <w:r w:rsidRPr="00A5794D">
        <w:br/>
        <w:t xml:space="preserve">        /// &lt;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Выполнен</w:t>
      </w:r>
      <w:r w:rsidRPr="00A5794D">
        <w:t xml:space="preserve"> </w:t>
      </w:r>
      <w:r>
        <w:t>ли</w:t>
      </w:r>
      <w:r w:rsidRPr="00A5794D">
        <w:t xml:space="preserve"> </w:t>
      </w:r>
      <w:r>
        <w:t>запрос</w:t>
      </w:r>
      <w:r w:rsidRPr="00A5794D">
        <w:br/>
        <w:t xml:space="preserve">        /// &lt;/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CF2E06">
        <w:rPr>
          <w:lang w:val="en-US"/>
        </w:rPr>
        <w:t>public</w:t>
      </w:r>
      <w:r w:rsidRPr="00A5794D">
        <w:t xml:space="preserve"> </w:t>
      </w:r>
      <w:r w:rsidRPr="00CF2E06">
        <w:rPr>
          <w:lang w:val="en-US"/>
        </w:rPr>
        <w:t>bool</w:t>
      </w:r>
      <w:r w:rsidRPr="00A5794D">
        <w:t xml:space="preserve"> </w:t>
      </w:r>
      <w:r w:rsidRPr="00CF2E06">
        <w:rPr>
          <w:lang w:val="en-US"/>
        </w:rPr>
        <w:t>isCompleted</w:t>
      </w:r>
      <w:r w:rsidRPr="00A5794D">
        <w:t xml:space="preserve"> = </w:t>
      </w:r>
      <w:r w:rsidRPr="00CF2E06">
        <w:rPr>
          <w:lang w:val="en-US"/>
        </w:rPr>
        <w:t>false</w:t>
      </w:r>
      <w:r w:rsidRPr="00A5794D">
        <w:t>;</w:t>
      </w:r>
      <w:r w:rsidRPr="00A5794D">
        <w:br/>
        <w:t xml:space="preserve">        /// &lt;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Действие</w:t>
      </w:r>
      <w:r w:rsidRPr="00A5794D">
        <w:t xml:space="preserve">, </w:t>
      </w:r>
      <w:r>
        <w:t>которое</w:t>
      </w:r>
      <w:r w:rsidRPr="00A5794D">
        <w:t xml:space="preserve"> </w:t>
      </w:r>
      <w:r>
        <w:t>нужно</w:t>
      </w:r>
      <w:r w:rsidRPr="00A5794D">
        <w:t xml:space="preserve"> </w:t>
      </w:r>
      <w:r>
        <w:t>сделать</w:t>
      </w:r>
      <w:r w:rsidRPr="00A5794D">
        <w:t xml:space="preserve"> </w:t>
      </w:r>
      <w:r>
        <w:t>после</w:t>
      </w:r>
      <w:r w:rsidRPr="00A5794D">
        <w:t xml:space="preserve"> </w:t>
      </w:r>
      <w:r>
        <w:t>получения</w:t>
      </w:r>
      <w:r w:rsidRPr="00A5794D">
        <w:t xml:space="preserve"> </w:t>
      </w:r>
      <w:r>
        <w:t>ответа</w:t>
      </w:r>
      <w:r w:rsidRPr="00A5794D">
        <w:br/>
        <w:t xml:space="preserve">        /// &lt;/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CF2E06">
        <w:rPr>
          <w:lang w:val="en-US"/>
        </w:rPr>
        <w:t>public</w:t>
      </w:r>
      <w:r w:rsidRPr="00A5794D">
        <w:t xml:space="preserve"> </w:t>
      </w:r>
      <w:r w:rsidRPr="00CF2E06">
        <w:rPr>
          <w:lang w:val="en-US"/>
        </w:rPr>
        <w:t>Action</w:t>
      </w:r>
      <w:r w:rsidRPr="00A5794D">
        <w:t>&lt;</w:t>
      </w:r>
      <w:r w:rsidRPr="00CF2E06">
        <w:rPr>
          <w:lang w:val="en-US"/>
        </w:rPr>
        <w:t>JsonValue</w:t>
      </w:r>
      <w:r w:rsidRPr="00A5794D">
        <w:t xml:space="preserve">&gt; </w:t>
      </w:r>
      <w:r w:rsidRPr="00CF2E06">
        <w:rPr>
          <w:lang w:val="en-US"/>
        </w:rPr>
        <w:t>callback</w:t>
      </w:r>
      <w:r w:rsidRPr="00A5794D">
        <w:t>;</w:t>
      </w:r>
      <w:r w:rsidRPr="00A5794D">
        <w:br/>
        <w:t xml:space="preserve">        </w:t>
      </w:r>
      <w:r w:rsidRPr="00A5794D">
        <w:br/>
        <w:t xml:space="preserve">        /// &lt;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Время</w:t>
      </w:r>
      <w:r w:rsidRPr="00A5794D">
        <w:t xml:space="preserve"> </w:t>
      </w:r>
      <w:r>
        <w:t>в</w:t>
      </w:r>
      <w:r w:rsidRPr="00A5794D">
        <w:t xml:space="preserve"> </w:t>
      </w:r>
      <w:r>
        <w:t>которое</w:t>
      </w:r>
      <w:r w:rsidRPr="00A5794D">
        <w:t xml:space="preserve"> </w:t>
      </w:r>
      <w:r>
        <w:t>запрос</w:t>
      </w:r>
      <w:r w:rsidRPr="00A5794D">
        <w:t xml:space="preserve"> </w:t>
      </w:r>
      <w:r>
        <w:t>будет</w:t>
      </w:r>
      <w:r w:rsidRPr="00A5794D">
        <w:t xml:space="preserve"> </w:t>
      </w:r>
      <w:r>
        <w:t>признан</w:t>
      </w:r>
      <w:r w:rsidRPr="00A5794D">
        <w:t xml:space="preserve"> </w:t>
      </w:r>
      <w:r>
        <w:t>невыполненным</w:t>
      </w:r>
      <w:r w:rsidRPr="00A5794D">
        <w:br/>
        <w:t xml:space="preserve">        /// &lt;/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CF2E06">
        <w:rPr>
          <w:lang w:val="en-US"/>
        </w:rPr>
        <w:t>public</w:t>
      </w:r>
      <w:r w:rsidRPr="00A5794D">
        <w:t xml:space="preserve"> </w:t>
      </w:r>
      <w:r w:rsidRPr="00CF2E06">
        <w:rPr>
          <w:lang w:val="en-US"/>
        </w:rPr>
        <w:t>float</w:t>
      </w:r>
      <w:r w:rsidRPr="00A5794D">
        <w:t xml:space="preserve"> </w:t>
      </w:r>
      <w:r w:rsidRPr="00CF2E06">
        <w:rPr>
          <w:lang w:val="en-US"/>
        </w:rPr>
        <w:t>timeoutTime</w:t>
      </w:r>
      <w:r w:rsidRPr="00A5794D">
        <w:t>;</w:t>
      </w:r>
      <w:r w:rsidRPr="00A5794D">
        <w:br/>
        <w:t xml:space="preserve">        /// &lt;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Время</w:t>
      </w:r>
      <w:r w:rsidRPr="00A5794D">
        <w:t xml:space="preserve">, </w:t>
      </w:r>
      <w:r>
        <w:t>через</w:t>
      </w:r>
      <w:r w:rsidRPr="00A5794D">
        <w:t xml:space="preserve"> </w:t>
      </w:r>
      <w:r>
        <w:t>которое</w:t>
      </w:r>
      <w:r w:rsidRPr="00A5794D">
        <w:t xml:space="preserve"> </w:t>
      </w:r>
      <w:r>
        <w:t>запрос</w:t>
      </w:r>
      <w:r w:rsidRPr="00A5794D">
        <w:t xml:space="preserve"> </w:t>
      </w:r>
      <w:r>
        <w:t>будет</w:t>
      </w:r>
      <w:r w:rsidRPr="00A5794D">
        <w:t xml:space="preserve"> </w:t>
      </w:r>
      <w:r>
        <w:t>признан</w:t>
      </w:r>
      <w:r w:rsidRPr="00A5794D">
        <w:t xml:space="preserve"> </w:t>
      </w:r>
      <w:r>
        <w:t>невыполненным</w:t>
      </w:r>
      <w:r w:rsidRPr="00A5794D">
        <w:br/>
        <w:t xml:space="preserve">        /// &lt;/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CF2E06">
        <w:rPr>
          <w:lang w:val="en-US"/>
        </w:rPr>
        <w:t>public</w:t>
      </w:r>
      <w:r w:rsidRPr="00A5794D">
        <w:t xml:space="preserve"> </w:t>
      </w:r>
      <w:r w:rsidRPr="00CF2E06">
        <w:rPr>
          <w:lang w:val="en-US"/>
        </w:rPr>
        <w:t>float</w:t>
      </w:r>
      <w:r w:rsidRPr="00A5794D">
        <w:t xml:space="preserve"> </w:t>
      </w:r>
      <w:r w:rsidRPr="00CF2E06">
        <w:rPr>
          <w:lang w:val="en-US"/>
        </w:rPr>
        <w:t>timeout</w:t>
      </w:r>
      <w:r w:rsidRPr="00A5794D">
        <w:t>;</w:t>
      </w:r>
      <w:r w:rsidRPr="00A5794D">
        <w:br/>
        <w:t xml:space="preserve">        /// &lt;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Количество</w:t>
      </w:r>
      <w:r w:rsidRPr="00A5794D">
        <w:t xml:space="preserve"> </w:t>
      </w:r>
      <w:r>
        <w:t>попыток</w:t>
      </w:r>
      <w:r w:rsidRPr="00A5794D">
        <w:t xml:space="preserve"> </w:t>
      </w:r>
      <w:r>
        <w:t>повторить</w:t>
      </w:r>
      <w:r w:rsidRPr="00A5794D">
        <w:t xml:space="preserve"> </w:t>
      </w:r>
      <w:r>
        <w:t>запрос</w:t>
      </w:r>
      <w:r w:rsidRPr="00A5794D">
        <w:br/>
        <w:t xml:space="preserve">        /// &lt;/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</w:t>
      </w:r>
      <w:r w:rsidRPr="00CF2E06">
        <w:rPr>
          <w:lang w:val="en-US"/>
        </w:rPr>
        <w:t>public</w:t>
      </w:r>
      <w:r w:rsidRPr="00A5794D">
        <w:t xml:space="preserve"> </w:t>
      </w:r>
      <w:r w:rsidRPr="00CF2E06">
        <w:rPr>
          <w:lang w:val="en-US"/>
        </w:rPr>
        <w:t>int</w:t>
      </w:r>
      <w:r w:rsidRPr="00A5794D">
        <w:t xml:space="preserve"> </w:t>
      </w:r>
      <w:r w:rsidRPr="00CF2E06">
        <w:rPr>
          <w:lang w:val="en-US"/>
        </w:rPr>
        <w:t>retries</w:t>
      </w:r>
      <w:r w:rsidRPr="00A5794D">
        <w:t>;</w:t>
      </w:r>
      <w:r w:rsidRPr="00A5794D">
        <w:br/>
        <w:t xml:space="preserve">        </w:t>
      </w:r>
      <w:r w:rsidRPr="00A5794D">
        <w:br/>
        <w:t xml:space="preserve">        /// &lt;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Конструктор</w:t>
      </w:r>
      <w:r w:rsidRPr="00A5794D">
        <w:t xml:space="preserve"> </w:t>
      </w:r>
      <w:r w:rsidRPr="00CF2E06">
        <w:rPr>
          <w:lang w:val="en-US"/>
        </w:rPr>
        <w:t>JSON</w:t>
      </w:r>
      <w:r w:rsidRPr="00A5794D">
        <w:t xml:space="preserve"> </w:t>
      </w:r>
      <w:r>
        <w:t>запроса</w:t>
      </w:r>
      <w:r w:rsidRPr="00A5794D">
        <w:br/>
        <w:t xml:space="preserve">        /// &lt;/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room</w:t>
      </w:r>
      <w:r w:rsidRPr="00A5794D">
        <w:t>"&gt;</w:t>
      </w:r>
      <w:r w:rsidRPr="00CF2E06">
        <w:rPr>
          <w:lang w:val="en-US"/>
        </w:rPr>
        <w:t>ID</w:t>
      </w:r>
      <w:r w:rsidRPr="00A5794D">
        <w:t xml:space="preserve"> </w:t>
      </w:r>
      <w:r>
        <w:t>комнаты</w:t>
      </w:r>
      <w:r w:rsidRPr="00A5794D">
        <w:t xml:space="preserve"> </w:t>
      </w:r>
      <w:r>
        <w:t>для</w:t>
      </w:r>
      <w:r w:rsidRPr="00A5794D">
        <w:t xml:space="preserve"> </w:t>
      </w:r>
      <w:r>
        <w:t>запроса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type</w:t>
      </w:r>
      <w:r w:rsidRPr="00A5794D">
        <w:t>"&gt;</w:t>
      </w:r>
      <w:r>
        <w:t>Тип</w:t>
      </w:r>
      <w:r w:rsidRPr="00A5794D">
        <w:t xml:space="preserve"> </w:t>
      </w:r>
      <w:r>
        <w:t>запроса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json</w:t>
      </w:r>
      <w:r w:rsidRPr="00A5794D">
        <w:t>"&gt;</w:t>
      </w:r>
      <w:r>
        <w:t>Запрос</w:t>
      </w:r>
      <w:r w:rsidRPr="00A5794D">
        <w:t xml:space="preserve"> </w:t>
      </w:r>
      <w:r>
        <w:t>в</w:t>
      </w:r>
      <w:r w:rsidRPr="00A5794D">
        <w:t xml:space="preserve"> </w:t>
      </w:r>
      <w:r w:rsidRPr="00CF2E06">
        <w:rPr>
          <w:lang w:val="en-US"/>
        </w:rPr>
        <w:t>JSON</w:t>
      </w:r>
      <w:r w:rsidRPr="00A5794D">
        <w:t xml:space="preserve"> </w:t>
      </w:r>
      <w:r>
        <w:t>формате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callback</w:t>
      </w:r>
      <w:r w:rsidRPr="00A5794D">
        <w:t>"&gt;</w:t>
      </w:r>
      <w:r>
        <w:t>Действие</w:t>
      </w:r>
      <w:r w:rsidRPr="00A5794D">
        <w:t xml:space="preserve">, </w:t>
      </w:r>
      <w:r>
        <w:t>которое</w:t>
      </w:r>
      <w:r w:rsidRPr="00A5794D">
        <w:t xml:space="preserve"> </w:t>
      </w:r>
      <w:r>
        <w:t>нужно</w:t>
      </w:r>
      <w:r w:rsidRPr="00A5794D">
        <w:t xml:space="preserve"> </w:t>
      </w:r>
      <w:r>
        <w:t>сделать</w:t>
      </w:r>
      <w:r w:rsidRPr="00A5794D">
        <w:t xml:space="preserve"> </w:t>
      </w:r>
      <w:r>
        <w:t>после</w:t>
      </w:r>
      <w:r w:rsidRPr="00A5794D">
        <w:t xml:space="preserve"> </w:t>
      </w:r>
      <w:r>
        <w:t>получения</w:t>
      </w:r>
      <w:r w:rsidRPr="00A5794D">
        <w:t xml:space="preserve"> </w:t>
      </w:r>
      <w:r>
        <w:t>ответа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timeout</w:t>
      </w:r>
      <w:r w:rsidRPr="00A5794D">
        <w:t>"&gt;</w:t>
      </w:r>
      <w:r>
        <w:t>Время</w:t>
      </w:r>
      <w:r w:rsidRPr="00A5794D">
        <w:t xml:space="preserve">, </w:t>
      </w:r>
      <w:r>
        <w:t>через</w:t>
      </w:r>
      <w:r w:rsidRPr="00A5794D">
        <w:t xml:space="preserve"> </w:t>
      </w:r>
      <w:r>
        <w:t>которое</w:t>
      </w:r>
      <w:r w:rsidRPr="00A5794D">
        <w:t xml:space="preserve"> </w:t>
      </w:r>
      <w:r>
        <w:t>запрос</w:t>
      </w:r>
      <w:r w:rsidRPr="00A5794D">
        <w:t xml:space="preserve"> </w:t>
      </w:r>
      <w:r>
        <w:t>будет</w:t>
      </w:r>
      <w:r w:rsidRPr="00A5794D">
        <w:t xml:space="preserve"> </w:t>
      </w:r>
      <w:r>
        <w:t>признан</w:t>
      </w:r>
      <w:r w:rsidRPr="00A5794D">
        <w:t xml:space="preserve"> </w:t>
      </w:r>
      <w:r>
        <w:t>невыполненным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retries</w:t>
      </w:r>
      <w:r w:rsidRPr="00A5794D">
        <w:t>"&gt;</w:t>
      </w:r>
      <w:r>
        <w:t>Количество</w:t>
      </w:r>
      <w:r w:rsidRPr="00A5794D">
        <w:t xml:space="preserve"> </w:t>
      </w:r>
      <w:r>
        <w:t>попыток</w:t>
      </w:r>
      <w:r w:rsidRPr="00A5794D">
        <w:t xml:space="preserve"> </w:t>
      </w:r>
      <w:r>
        <w:t>повторить</w:t>
      </w:r>
      <w:r w:rsidRPr="00A5794D">
        <w:t xml:space="preserve"> </w:t>
      </w:r>
      <w:r>
        <w:t>запрос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</w:t>
      </w:r>
      <w:r w:rsidRPr="00CF2E06">
        <w:rPr>
          <w:lang w:val="en-US"/>
        </w:rPr>
        <w:t>public</w:t>
      </w:r>
      <w:r w:rsidRPr="00A5794D">
        <w:t xml:space="preserve"> </w:t>
      </w:r>
      <w:r w:rsidRPr="00CF2E06">
        <w:rPr>
          <w:lang w:val="en-US"/>
        </w:rPr>
        <w:t>Request</w:t>
      </w:r>
      <w:r w:rsidRPr="00A5794D">
        <w:t>(</w:t>
      </w:r>
      <w:r w:rsidRPr="00CF2E06">
        <w:rPr>
          <w:lang w:val="en-US"/>
        </w:rPr>
        <w:t>int</w:t>
      </w:r>
      <w:r w:rsidRPr="00A5794D">
        <w:t xml:space="preserve"> </w:t>
      </w:r>
      <w:r w:rsidRPr="00CF2E06">
        <w:rPr>
          <w:lang w:val="en-US"/>
        </w:rPr>
        <w:t>room</w:t>
      </w:r>
      <w:r w:rsidRPr="00A5794D">
        <w:t xml:space="preserve">, </w:t>
      </w:r>
      <w:r w:rsidRPr="00CF2E06">
        <w:rPr>
          <w:lang w:val="en-US"/>
        </w:rPr>
        <w:t>RequestType</w:t>
      </w:r>
      <w:r w:rsidRPr="00A5794D">
        <w:t xml:space="preserve"> </w:t>
      </w:r>
      <w:r w:rsidRPr="00CF2E06">
        <w:rPr>
          <w:lang w:val="en-US"/>
        </w:rPr>
        <w:t>type</w:t>
      </w:r>
      <w:r w:rsidRPr="00A5794D">
        <w:t xml:space="preserve">, </w:t>
      </w:r>
      <w:r w:rsidRPr="00CF2E06">
        <w:rPr>
          <w:lang w:val="en-US"/>
        </w:rPr>
        <w:t>JsonValue</w:t>
      </w:r>
      <w:r w:rsidRPr="00A5794D">
        <w:t xml:space="preserve"> </w:t>
      </w:r>
      <w:r w:rsidRPr="00CF2E06">
        <w:rPr>
          <w:lang w:val="en-US"/>
        </w:rPr>
        <w:t>json</w:t>
      </w:r>
      <w:r w:rsidRPr="00A5794D">
        <w:t xml:space="preserve">, </w:t>
      </w:r>
      <w:r w:rsidRPr="00CF2E06">
        <w:rPr>
          <w:lang w:val="en-US"/>
        </w:rPr>
        <w:t>Action</w:t>
      </w:r>
      <w:r w:rsidRPr="00A5794D">
        <w:t>&lt;</w:t>
      </w:r>
      <w:r w:rsidRPr="00CF2E06">
        <w:rPr>
          <w:lang w:val="en-US"/>
        </w:rPr>
        <w:t>JsonValue</w:t>
      </w:r>
      <w:r w:rsidRPr="00A5794D">
        <w:t xml:space="preserve">&gt; </w:t>
      </w:r>
      <w:r w:rsidRPr="00CF2E06">
        <w:rPr>
          <w:lang w:val="en-US"/>
        </w:rPr>
        <w:t>callback</w:t>
      </w:r>
      <w:r w:rsidRPr="00A5794D">
        <w:t xml:space="preserve">, </w:t>
      </w:r>
      <w:r w:rsidRPr="00CF2E06">
        <w:rPr>
          <w:lang w:val="en-US"/>
        </w:rPr>
        <w:t>float</w:t>
      </w:r>
      <w:r w:rsidRPr="00A5794D">
        <w:t xml:space="preserve"> </w:t>
      </w:r>
      <w:r w:rsidRPr="00CF2E06">
        <w:rPr>
          <w:lang w:val="en-US"/>
        </w:rPr>
        <w:t>timeout</w:t>
      </w:r>
      <w:r w:rsidRPr="00A5794D">
        <w:t xml:space="preserve">=4, </w:t>
      </w:r>
      <w:r w:rsidRPr="00CF2E06">
        <w:rPr>
          <w:lang w:val="en-US"/>
        </w:rPr>
        <w:t>int</w:t>
      </w:r>
      <w:r w:rsidRPr="00A5794D">
        <w:t xml:space="preserve"> </w:t>
      </w:r>
      <w:r w:rsidRPr="00CF2E06">
        <w:rPr>
          <w:lang w:val="en-US"/>
        </w:rPr>
        <w:t>retries</w:t>
      </w:r>
      <w:r w:rsidRPr="00A5794D">
        <w:t>=2) {</w:t>
      </w:r>
      <w:r w:rsidRPr="00A5794D">
        <w:br/>
        <w:t xml:space="preserve">            </w:t>
      </w:r>
      <w:r w:rsidRPr="00CF2E06">
        <w:rPr>
          <w:lang w:val="en-US"/>
        </w:rPr>
        <w:t>this</w:t>
      </w:r>
      <w:r w:rsidRPr="00A5794D">
        <w:t>.</w:t>
      </w:r>
      <w:r w:rsidRPr="00CF2E06">
        <w:rPr>
          <w:lang w:val="en-US"/>
        </w:rPr>
        <w:t>room</w:t>
      </w:r>
      <w:r w:rsidRPr="00A5794D">
        <w:t xml:space="preserve"> = </w:t>
      </w:r>
      <w:r w:rsidRPr="00CF2E06">
        <w:rPr>
          <w:lang w:val="en-US"/>
        </w:rPr>
        <w:t>room</w:t>
      </w:r>
      <w:r w:rsidRPr="00A5794D">
        <w:t>;</w:t>
      </w:r>
      <w:r w:rsidRPr="00A5794D">
        <w:br/>
        <w:t xml:space="preserve">            </w:t>
      </w:r>
      <w:r w:rsidRPr="00CF2E06">
        <w:rPr>
          <w:lang w:val="en-US"/>
        </w:rPr>
        <w:t>json</w:t>
      </w:r>
      <w:r w:rsidRPr="00A5794D">
        <w:t>["_</w:t>
      </w:r>
      <w:r w:rsidRPr="00CF2E06">
        <w:rPr>
          <w:lang w:val="en-US"/>
        </w:rPr>
        <w:t>id</w:t>
      </w:r>
      <w:r w:rsidRPr="00A5794D">
        <w:t xml:space="preserve">"] = </w:t>
      </w:r>
      <w:r w:rsidRPr="00CF2E06">
        <w:rPr>
          <w:lang w:val="en-US"/>
        </w:rPr>
        <w:t>this</w:t>
      </w:r>
      <w:r w:rsidRPr="00A5794D">
        <w:t>.</w:t>
      </w:r>
      <w:r w:rsidRPr="00CF2E06">
        <w:rPr>
          <w:lang w:val="en-US"/>
        </w:rPr>
        <w:t>id</w:t>
      </w:r>
      <w:r w:rsidRPr="00A5794D">
        <w:t xml:space="preserve"> = </w:t>
      </w:r>
      <w:r w:rsidRPr="00CF2E06">
        <w:rPr>
          <w:lang w:val="en-US"/>
        </w:rPr>
        <w:t>ObjectID</w:t>
      </w:r>
      <w:r w:rsidRPr="00A5794D">
        <w:t>.</w:t>
      </w:r>
      <w:r w:rsidRPr="00CF2E06">
        <w:rPr>
          <w:lang w:val="en-US"/>
        </w:rPr>
        <w:t>RandomID</w:t>
      </w:r>
      <w:r w:rsidRPr="00A5794D">
        <w:t>;</w:t>
      </w:r>
      <w:r w:rsidRPr="00A5794D">
        <w:br/>
        <w:t xml:space="preserve">            </w:t>
      </w:r>
      <w:r w:rsidRPr="00CF2E06">
        <w:rPr>
          <w:lang w:val="en-US"/>
        </w:rPr>
        <w:t>json</w:t>
      </w:r>
      <w:r w:rsidRPr="00A5794D">
        <w:t>["_</w:t>
      </w:r>
      <w:r w:rsidRPr="00CF2E06">
        <w:rPr>
          <w:lang w:val="en-US"/>
        </w:rPr>
        <w:t>type</w:t>
      </w:r>
      <w:r w:rsidRPr="00A5794D">
        <w:t xml:space="preserve">"] = </w:t>
      </w:r>
      <w:r w:rsidRPr="00CF2E06">
        <w:rPr>
          <w:lang w:val="en-US"/>
        </w:rPr>
        <w:t>type</w:t>
      </w:r>
      <w:r w:rsidRPr="00A5794D">
        <w:t>.</w:t>
      </w:r>
      <w:r w:rsidRPr="00CF2E06">
        <w:rPr>
          <w:lang w:val="en-US"/>
        </w:rPr>
        <w:t>ToString</w:t>
      </w:r>
      <w:r w:rsidRPr="00A5794D">
        <w:t>();</w:t>
      </w:r>
      <w:r w:rsidRPr="00A5794D">
        <w:br/>
        <w:t xml:space="preserve">            </w:t>
      </w:r>
      <w:r w:rsidRPr="00CF2E06">
        <w:rPr>
          <w:lang w:val="en-US"/>
        </w:rPr>
        <w:t>this</w:t>
      </w:r>
      <w:r w:rsidRPr="00A5794D">
        <w:t>.</w:t>
      </w:r>
      <w:r w:rsidRPr="00CF2E06">
        <w:rPr>
          <w:lang w:val="en-US"/>
        </w:rPr>
        <w:t>json</w:t>
      </w:r>
      <w:r w:rsidRPr="00A5794D">
        <w:t xml:space="preserve"> = </w:t>
      </w:r>
      <w:r w:rsidRPr="00CF2E06">
        <w:rPr>
          <w:lang w:val="en-US"/>
        </w:rPr>
        <w:t>json</w:t>
      </w:r>
      <w:r w:rsidRPr="00A5794D">
        <w:t>.</w:t>
      </w:r>
      <w:r w:rsidRPr="00CF2E06">
        <w:rPr>
          <w:lang w:val="en-US"/>
        </w:rPr>
        <w:t>ToString</w:t>
      </w:r>
      <w:r w:rsidRPr="00A5794D">
        <w:t>();</w:t>
      </w:r>
      <w:r w:rsidRPr="00A5794D">
        <w:br/>
        <w:t xml:space="preserve">            </w:t>
      </w:r>
      <w:r w:rsidRPr="00CF2E06">
        <w:rPr>
          <w:lang w:val="en-US"/>
        </w:rPr>
        <w:t>this</w:t>
      </w:r>
      <w:r w:rsidRPr="00A5794D">
        <w:t>.</w:t>
      </w:r>
      <w:r w:rsidRPr="00CF2E06">
        <w:rPr>
          <w:lang w:val="en-US"/>
        </w:rPr>
        <w:t>callback</w:t>
      </w:r>
      <w:r w:rsidRPr="00A5794D">
        <w:t xml:space="preserve"> = </w:t>
      </w:r>
      <w:r w:rsidRPr="00CF2E06">
        <w:rPr>
          <w:lang w:val="en-US"/>
        </w:rPr>
        <w:t>callback</w:t>
      </w:r>
      <w:r w:rsidRPr="00A5794D">
        <w:t>;</w:t>
      </w:r>
      <w:r w:rsidRPr="00A5794D">
        <w:br/>
        <w:t xml:space="preserve">            </w:t>
      </w:r>
      <w:r w:rsidRPr="00CF2E06">
        <w:rPr>
          <w:lang w:val="en-US"/>
        </w:rPr>
        <w:t>this</w:t>
      </w:r>
      <w:r w:rsidRPr="00A5794D">
        <w:t>.</w:t>
      </w:r>
      <w:r w:rsidRPr="00CF2E06">
        <w:rPr>
          <w:lang w:val="en-US"/>
        </w:rPr>
        <w:t>timeout</w:t>
      </w:r>
      <w:r w:rsidRPr="00A5794D">
        <w:t xml:space="preserve"> = </w:t>
      </w:r>
      <w:r w:rsidRPr="00CF2E06">
        <w:rPr>
          <w:lang w:val="en-US"/>
        </w:rPr>
        <w:t>timeout</w:t>
      </w:r>
      <w:r w:rsidRPr="00A5794D">
        <w:t>;</w:t>
      </w:r>
      <w:r w:rsidRPr="00A5794D">
        <w:br/>
        <w:t xml:space="preserve">            </w:t>
      </w:r>
      <w:r w:rsidRPr="00CF2E06">
        <w:rPr>
          <w:lang w:val="en-US"/>
        </w:rPr>
        <w:t>this</w:t>
      </w:r>
      <w:r w:rsidRPr="00A5794D">
        <w:t>.</w:t>
      </w:r>
      <w:r w:rsidRPr="00CF2E06">
        <w:rPr>
          <w:lang w:val="en-US"/>
        </w:rPr>
        <w:t>retries</w:t>
      </w:r>
      <w:r w:rsidRPr="00A5794D">
        <w:t xml:space="preserve"> = </w:t>
      </w:r>
      <w:r w:rsidRPr="00CF2E06">
        <w:rPr>
          <w:lang w:val="en-US"/>
        </w:rPr>
        <w:t>retries</w:t>
      </w:r>
      <w:r w:rsidRPr="00A5794D">
        <w:t>;</w:t>
      </w:r>
      <w:r w:rsidRPr="00A5794D">
        <w:br/>
        <w:t xml:space="preserve">        }</w:t>
      </w:r>
      <w:r w:rsidRPr="00A5794D">
        <w:br/>
      </w:r>
      <w:r w:rsidRPr="00A5794D">
        <w:br/>
        <w:t xml:space="preserve">        /// &lt;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///     </w:t>
      </w:r>
      <w:r>
        <w:t>Конструктор</w:t>
      </w:r>
      <w:r w:rsidRPr="00A5794D">
        <w:t xml:space="preserve"> </w:t>
      </w:r>
      <w:r w:rsidRPr="00CF2E06">
        <w:rPr>
          <w:lang w:val="en-US"/>
        </w:rPr>
        <w:t>JSON</w:t>
      </w:r>
      <w:r w:rsidRPr="00A5794D">
        <w:t xml:space="preserve"> </w:t>
      </w:r>
      <w:r>
        <w:t>запроса</w:t>
      </w:r>
      <w:r w:rsidRPr="00A5794D">
        <w:br/>
      </w:r>
      <w:r w:rsidRPr="00A5794D">
        <w:lastRenderedPageBreak/>
        <w:t xml:space="preserve">        /// &lt;/</w:t>
      </w:r>
      <w:r w:rsidRPr="00CF2E06">
        <w:rPr>
          <w:lang w:val="en-US"/>
        </w:rPr>
        <w:t>summary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room</w:t>
      </w:r>
      <w:r w:rsidRPr="00A5794D">
        <w:t>"&gt;</w:t>
      </w:r>
      <w:r>
        <w:t>Комната</w:t>
      </w:r>
      <w:r w:rsidRPr="00A5794D">
        <w:t xml:space="preserve"> </w:t>
      </w:r>
      <w:r>
        <w:t>для</w:t>
      </w:r>
      <w:r w:rsidRPr="00A5794D">
        <w:t xml:space="preserve"> </w:t>
      </w:r>
      <w:r>
        <w:t>запроса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type</w:t>
      </w:r>
      <w:r w:rsidRPr="00A5794D">
        <w:t>"&gt;</w:t>
      </w:r>
      <w:r>
        <w:t>Тип</w:t>
      </w:r>
      <w:r w:rsidRPr="00A5794D">
        <w:t xml:space="preserve"> </w:t>
      </w:r>
      <w:r>
        <w:t>запроса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json</w:t>
      </w:r>
      <w:r w:rsidRPr="00A5794D">
        <w:t>"&gt;</w:t>
      </w:r>
      <w:r>
        <w:t>Запрос</w:t>
      </w:r>
      <w:r w:rsidRPr="00A5794D">
        <w:t xml:space="preserve"> </w:t>
      </w:r>
      <w:r>
        <w:t>в</w:t>
      </w:r>
      <w:r w:rsidRPr="00A5794D">
        <w:t xml:space="preserve"> </w:t>
      </w:r>
      <w:r w:rsidRPr="00CF2E06">
        <w:rPr>
          <w:lang w:val="en-US"/>
        </w:rPr>
        <w:t>JSON</w:t>
      </w:r>
      <w:r w:rsidRPr="00A5794D">
        <w:t xml:space="preserve"> </w:t>
      </w:r>
      <w:r>
        <w:t>формате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callback</w:t>
      </w:r>
      <w:r w:rsidRPr="00A5794D">
        <w:t>"&gt;</w:t>
      </w:r>
      <w:r>
        <w:t>Действие</w:t>
      </w:r>
      <w:r w:rsidRPr="00A5794D">
        <w:t xml:space="preserve">, </w:t>
      </w:r>
      <w:r>
        <w:t>которое</w:t>
      </w:r>
      <w:r w:rsidRPr="00A5794D">
        <w:t xml:space="preserve"> </w:t>
      </w:r>
      <w:r>
        <w:t>нужно</w:t>
      </w:r>
      <w:r w:rsidRPr="00A5794D">
        <w:t xml:space="preserve"> </w:t>
      </w:r>
      <w:r>
        <w:t>сделать</w:t>
      </w:r>
      <w:r w:rsidRPr="00A5794D">
        <w:t xml:space="preserve"> </w:t>
      </w:r>
      <w:r>
        <w:t>после</w:t>
      </w:r>
      <w:r w:rsidRPr="00A5794D">
        <w:t xml:space="preserve"> </w:t>
      </w:r>
      <w:r>
        <w:t>получения</w:t>
      </w:r>
      <w:r w:rsidRPr="00A5794D">
        <w:t xml:space="preserve"> </w:t>
      </w:r>
      <w:r>
        <w:t>ответа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timeout</w:t>
      </w:r>
      <w:r w:rsidRPr="00A5794D">
        <w:t>"&gt;</w:t>
      </w:r>
      <w:r>
        <w:t>Время</w:t>
      </w:r>
      <w:r w:rsidRPr="00A5794D">
        <w:t xml:space="preserve">, </w:t>
      </w:r>
      <w:r>
        <w:t>через</w:t>
      </w:r>
      <w:r w:rsidRPr="00A5794D">
        <w:t xml:space="preserve"> </w:t>
      </w:r>
      <w:r>
        <w:t>которое</w:t>
      </w:r>
      <w:r w:rsidRPr="00A5794D">
        <w:t xml:space="preserve"> </w:t>
      </w:r>
      <w:r>
        <w:t>запрос</w:t>
      </w:r>
      <w:r w:rsidRPr="00A5794D">
        <w:t xml:space="preserve"> </w:t>
      </w:r>
      <w:r>
        <w:t>будет</w:t>
      </w:r>
      <w:r w:rsidRPr="00A5794D">
        <w:t xml:space="preserve"> </w:t>
      </w:r>
      <w:r>
        <w:t>признан</w:t>
      </w:r>
      <w:r w:rsidRPr="00A5794D">
        <w:t xml:space="preserve"> </w:t>
      </w:r>
      <w:r>
        <w:t>невыполненным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/// &lt;</w:t>
      </w:r>
      <w:r w:rsidRPr="00CF2E06">
        <w:rPr>
          <w:lang w:val="en-US"/>
        </w:rPr>
        <w:t>param</w:t>
      </w:r>
      <w:r w:rsidRPr="00A5794D">
        <w:t xml:space="preserve"> </w:t>
      </w:r>
      <w:r w:rsidRPr="00CF2E06">
        <w:rPr>
          <w:lang w:val="en-US"/>
        </w:rPr>
        <w:t>name</w:t>
      </w:r>
      <w:r w:rsidRPr="00A5794D">
        <w:t>="</w:t>
      </w:r>
      <w:r w:rsidRPr="00CF2E06">
        <w:rPr>
          <w:lang w:val="en-US"/>
        </w:rPr>
        <w:t>retries</w:t>
      </w:r>
      <w:r w:rsidRPr="00A5794D">
        <w:t>"&gt;</w:t>
      </w:r>
      <w:r>
        <w:t>Количество</w:t>
      </w:r>
      <w:r w:rsidRPr="00A5794D">
        <w:t xml:space="preserve"> </w:t>
      </w:r>
      <w:r>
        <w:t>попыток</w:t>
      </w:r>
      <w:r w:rsidRPr="00A5794D">
        <w:t xml:space="preserve"> </w:t>
      </w:r>
      <w:r>
        <w:t>повторить</w:t>
      </w:r>
      <w:r w:rsidRPr="00A5794D">
        <w:t xml:space="preserve"> </w:t>
      </w:r>
      <w:r>
        <w:t>запрос</w:t>
      </w:r>
      <w:r w:rsidRPr="00A5794D">
        <w:t>&lt;/</w:t>
      </w:r>
      <w:r w:rsidRPr="00CF2E06">
        <w:rPr>
          <w:lang w:val="en-US"/>
        </w:rPr>
        <w:t>param</w:t>
      </w:r>
      <w:r w:rsidRPr="00A5794D">
        <w:t>&gt;</w:t>
      </w:r>
      <w:r w:rsidRPr="00A5794D">
        <w:br/>
        <w:t xml:space="preserve">        </w:t>
      </w:r>
      <w:r w:rsidRPr="00CF2E06">
        <w:rPr>
          <w:lang w:val="en-US"/>
        </w:rPr>
        <w:t>public</w:t>
      </w:r>
      <w:r w:rsidRPr="00A5794D">
        <w:t xml:space="preserve"> </w:t>
      </w:r>
      <w:r w:rsidRPr="00CF2E06">
        <w:rPr>
          <w:lang w:val="en-US"/>
        </w:rPr>
        <w:t>Request</w:t>
      </w:r>
      <w:r w:rsidRPr="00A5794D">
        <w:t>(</w:t>
      </w:r>
      <w:r w:rsidRPr="00CF2E06">
        <w:rPr>
          <w:lang w:val="en-US"/>
        </w:rPr>
        <w:t>ClientCommandsRoom</w:t>
      </w:r>
      <w:r w:rsidRPr="00A5794D">
        <w:t xml:space="preserve"> </w:t>
      </w:r>
      <w:r w:rsidRPr="00CF2E06">
        <w:rPr>
          <w:lang w:val="en-US"/>
        </w:rPr>
        <w:t>room</w:t>
      </w:r>
      <w:r w:rsidRPr="00A5794D">
        <w:t xml:space="preserve">, </w:t>
      </w:r>
      <w:r w:rsidRPr="00CF2E06">
        <w:rPr>
          <w:lang w:val="en-US"/>
        </w:rPr>
        <w:t>RequestType</w:t>
      </w:r>
      <w:r w:rsidRPr="00A5794D">
        <w:t xml:space="preserve"> </w:t>
      </w:r>
      <w:r w:rsidRPr="00CF2E06">
        <w:rPr>
          <w:lang w:val="en-US"/>
        </w:rPr>
        <w:t>type</w:t>
      </w:r>
      <w:r w:rsidRPr="00A5794D">
        <w:t xml:space="preserve">, </w:t>
      </w:r>
      <w:r w:rsidRPr="00CF2E06">
        <w:rPr>
          <w:lang w:val="en-US"/>
        </w:rPr>
        <w:t>JsonValue</w:t>
      </w:r>
      <w:r w:rsidRPr="00A5794D">
        <w:t xml:space="preserve"> </w:t>
      </w:r>
      <w:r>
        <w:t>json, Action&lt;JsonValue&gt; callback, float timeout=4, int retries=2) :</w:t>
      </w:r>
      <w:r>
        <w:br/>
        <w:t xml:space="preserve">            this(room.roomID, type, json, callback, timeout, retries) {}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Обновляет состояние запроса</w:t>
      </w:r>
      <w:r>
        <w:br/>
        <w:t xml:space="preserve">        /// &lt;/summary&gt;</w:t>
      </w:r>
      <w:r>
        <w:br/>
        <w:t xml:space="preserve">        public void Update() {</w:t>
      </w:r>
      <w:r>
        <w:br/>
        <w:t xml:space="preserve">            if (Time.time &gt; timeoutTime) {</w:t>
      </w:r>
      <w:r>
        <w:br/>
        <w:t xml:space="preserve">                if (retries &lt;= 0) {</w:t>
      </w:r>
      <w:r>
        <w:br/>
        <w:t xml:space="preserve">                    RequestsManager.openedRequests.Remove(id);</w:t>
      </w:r>
      <w:r>
        <w:br/>
        <w:t xml:space="preserve">                    throw new Exception($"Timeout error for request#{id} to room {room} {json}");</w:t>
      </w:r>
      <w:r>
        <w:br/>
        <w:t xml:space="preserve">                }</w:t>
      </w:r>
      <w:r>
        <w:br/>
        <w:t xml:space="preserve">                retries--;</w:t>
      </w:r>
      <w:r>
        <w:br/>
        <w:t xml:space="preserve">                RequestsManager.Send(this);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Обрабатывает получение ответа на запрос</w:t>
      </w:r>
      <w:r>
        <w:br/>
        <w:t xml:space="preserve">        /// &lt;/summary&gt;</w:t>
      </w:r>
      <w:r>
        <w:br/>
        <w:t xml:space="preserve">        /// &lt;param name="response"&gt;Ответ на запрос&lt;/param&gt;</w:t>
      </w:r>
      <w:r>
        <w:br/>
        <w:t xml:space="preserve">        public void GotResponse(Response response) {</w:t>
      </w:r>
      <w:r>
        <w:br/>
        <w:t xml:space="preserve">            isCompleted = true;</w:t>
      </w:r>
      <w:r>
        <w:br/>
        <w:t xml:space="preserve">            RequestsManager.openedRequests.Remove(id);</w:t>
      </w:r>
      <w:r>
        <w:br/>
        <w:t xml:space="preserve">            callback(response.json);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39BC6E28" w14:textId="77777777" w:rsidR="00A5794D" w:rsidRDefault="00A5794D" w:rsidP="00A5794D"/>
    <w:p w14:paraId="0CDAC409" w14:textId="77777777" w:rsidR="00A5794D" w:rsidRDefault="00A5794D" w:rsidP="00A5794D">
      <w:pPr>
        <w:pStyle w:val="2"/>
      </w:pPr>
      <w:bookmarkStart w:id="182" w:name="_Toc40978000"/>
      <w:bookmarkStart w:id="183" w:name="_Toc41217810"/>
      <w:r>
        <w:t>RequestsManager.cs</w:t>
      </w:r>
      <w:bookmarkEnd w:id="182"/>
      <w:bookmarkEnd w:id="183"/>
    </w:p>
    <w:p w14:paraId="3F9F3608" w14:textId="77777777" w:rsidR="00A5794D" w:rsidRPr="008A7948" w:rsidRDefault="00A5794D" w:rsidP="00A5794D">
      <w:pPr>
        <w:pStyle w:val="Code"/>
        <w:rPr>
          <w:lang w:val="en-US"/>
        </w:rPr>
      </w:pPr>
      <w:r>
        <w:t>﻿</w:t>
      </w:r>
      <w:r w:rsidRPr="008A7948">
        <w:rPr>
          <w:lang w:val="en-US"/>
        </w:rPr>
        <w:t>using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System</w:t>
      </w:r>
      <w:r w:rsidRPr="001219A2">
        <w:rPr>
          <w:lang w:val="en-US"/>
        </w:rPr>
        <w:t>.</w:t>
      </w:r>
      <w:r w:rsidRPr="008A7948">
        <w:rPr>
          <w:lang w:val="en-US"/>
        </w:rPr>
        <w:t>Collections</w:t>
      </w:r>
      <w:r w:rsidRPr="001219A2">
        <w:rPr>
          <w:lang w:val="en-US"/>
        </w:rPr>
        <w:t>.</w:t>
      </w:r>
      <w:r w:rsidRPr="008A7948">
        <w:rPr>
          <w:lang w:val="en-US"/>
        </w:rPr>
        <w:t>Generic</w:t>
      </w:r>
      <w:r w:rsidRPr="001219A2">
        <w:rPr>
          <w:lang w:val="en-US"/>
        </w:rPr>
        <w:t>;</w:t>
      </w:r>
      <w:r w:rsidRPr="001219A2">
        <w:rPr>
          <w:lang w:val="en-US"/>
        </w:rPr>
        <w:br/>
      </w:r>
      <w:r w:rsidRPr="008A7948">
        <w:rPr>
          <w:lang w:val="en-US"/>
        </w:rPr>
        <w:t>using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Networking</w:t>
      </w:r>
      <w:r w:rsidRPr="001219A2">
        <w:rPr>
          <w:lang w:val="en-US"/>
        </w:rPr>
        <w:t>;</w:t>
      </w:r>
      <w:r w:rsidRPr="001219A2">
        <w:rPr>
          <w:lang w:val="en-US"/>
        </w:rPr>
        <w:br/>
      </w:r>
      <w:r w:rsidRPr="008A7948">
        <w:rPr>
          <w:lang w:val="en-US"/>
        </w:rPr>
        <w:t>using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UnityEngine</w:t>
      </w:r>
      <w:r w:rsidRPr="001219A2">
        <w:rPr>
          <w:lang w:val="en-US"/>
        </w:rPr>
        <w:t>;</w:t>
      </w:r>
      <w:r w:rsidRPr="001219A2">
        <w:rPr>
          <w:lang w:val="en-US"/>
        </w:rPr>
        <w:br/>
      </w:r>
      <w:r w:rsidRPr="001219A2">
        <w:rPr>
          <w:lang w:val="en-US"/>
        </w:rPr>
        <w:br/>
      </w:r>
      <w:r w:rsidRPr="008A7948">
        <w:rPr>
          <w:lang w:val="en-US"/>
        </w:rPr>
        <w:t>namespace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JsonRequest</w:t>
      </w:r>
      <w:r w:rsidRPr="001219A2">
        <w:rPr>
          <w:lang w:val="en-US"/>
        </w:rPr>
        <w:t xml:space="preserve"> {</w:t>
      </w:r>
      <w:r w:rsidRPr="001219A2">
        <w:rPr>
          <w:lang w:val="en-US"/>
        </w:rPr>
        <w:br/>
        <w:t xml:space="preserve">    /// &lt;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Класс</w:t>
      </w:r>
      <w:r w:rsidRPr="001219A2">
        <w:rPr>
          <w:lang w:val="en-US"/>
        </w:rPr>
        <w:t xml:space="preserve"> </w:t>
      </w:r>
      <w:r>
        <w:t>для</w:t>
      </w:r>
      <w:r w:rsidRPr="001219A2">
        <w:rPr>
          <w:lang w:val="en-US"/>
        </w:rPr>
        <w:t xml:space="preserve"> </w:t>
      </w:r>
      <w:r>
        <w:t>управления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JSON</w:t>
      </w:r>
      <w:r w:rsidRPr="001219A2">
        <w:rPr>
          <w:lang w:val="en-US"/>
        </w:rPr>
        <w:t xml:space="preserve"> </w:t>
      </w:r>
      <w:r>
        <w:t>запросами</w:t>
      </w:r>
      <w:r w:rsidRPr="001219A2">
        <w:rPr>
          <w:lang w:val="en-US"/>
        </w:rPr>
        <w:br/>
        <w:t xml:space="preserve">    /// &lt;/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</w:r>
      <w:r w:rsidRPr="001219A2">
        <w:rPr>
          <w:lang w:val="en-US"/>
        </w:rPr>
        <w:lastRenderedPageBreak/>
        <w:t xml:space="preserve">    </w:t>
      </w:r>
      <w:r w:rsidRPr="008A7948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static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class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RequestsManager</w:t>
      </w:r>
      <w:r w:rsidRPr="001219A2">
        <w:rPr>
          <w:lang w:val="en-US"/>
        </w:rPr>
        <w:t xml:space="preserve"> {</w:t>
      </w:r>
      <w:r w:rsidRPr="001219A2">
        <w:rPr>
          <w:lang w:val="en-US"/>
        </w:rPr>
        <w:br/>
        <w:t xml:space="preserve">        /// &lt;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    </w:t>
      </w:r>
      <w:r>
        <w:t>Словарь</w:t>
      </w:r>
      <w:r w:rsidRPr="001219A2">
        <w:rPr>
          <w:lang w:val="en-US"/>
        </w:rPr>
        <w:t xml:space="preserve"> </w:t>
      </w:r>
      <w:r>
        <w:t>с</w:t>
      </w:r>
      <w:r w:rsidRPr="001219A2">
        <w:rPr>
          <w:lang w:val="en-US"/>
        </w:rPr>
        <w:t xml:space="preserve"> </w:t>
      </w:r>
      <w:r>
        <w:t>запросами</w:t>
      </w:r>
      <w:r w:rsidRPr="001219A2">
        <w:rPr>
          <w:lang w:val="en-US"/>
        </w:rPr>
        <w:br/>
        <w:t xml:space="preserve">        /// &lt;/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static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SortedDictionary</w:t>
      </w:r>
      <w:r w:rsidRPr="001219A2">
        <w:rPr>
          <w:lang w:val="en-US"/>
        </w:rPr>
        <w:t>&lt;</w:t>
      </w:r>
      <w:r w:rsidRPr="008A7948">
        <w:rPr>
          <w:lang w:val="en-US"/>
        </w:rPr>
        <w:t>int</w:t>
      </w:r>
      <w:r w:rsidRPr="001219A2">
        <w:rPr>
          <w:lang w:val="en-US"/>
        </w:rPr>
        <w:t xml:space="preserve">, </w:t>
      </w:r>
      <w:r w:rsidRPr="008A7948">
        <w:rPr>
          <w:lang w:val="en-US"/>
        </w:rPr>
        <w:t>Request</w:t>
      </w:r>
      <w:r w:rsidRPr="001219A2">
        <w:rPr>
          <w:lang w:val="en-US"/>
        </w:rPr>
        <w:t xml:space="preserve">&gt; </w:t>
      </w:r>
      <w:r w:rsidRPr="008A7948">
        <w:rPr>
          <w:lang w:val="en-US"/>
        </w:rPr>
        <w:t>openedRequests</w:t>
      </w:r>
      <w:r w:rsidRPr="001219A2">
        <w:rPr>
          <w:lang w:val="en-US"/>
        </w:rPr>
        <w:t xml:space="preserve"> = </w:t>
      </w:r>
      <w:r w:rsidRPr="008A7948">
        <w:rPr>
          <w:lang w:val="en-US"/>
        </w:rPr>
        <w:t>new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SortedDictionary</w:t>
      </w:r>
      <w:r w:rsidRPr="001219A2">
        <w:rPr>
          <w:lang w:val="en-US"/>
        </w:rPr>
        <w:t>&lt;</w:t>
      </w:r>
      <w:r w:rsidRPr="008A7948">
        <w:rPr>
          <w:lang w:val="en-US"/>
        </w:rPr>
        <w:t>int</w:t>
      </w:r>
      <w:r w:rsidRPr="001219A2">
        <w:rPr>
          <w:lang w:val="en-US"/>
        </w:rPr>
        <w:t xml:space="preserve">, </w:t>
      </w:r>
      <w:r w:rsidRPr="008A7948">
        <w:rPr>
          <w:lang w:val="en-US"/>
        </w:rPr>
        <w:t>Request</w:t>
      </w:r>
      <w:r w:rsidRPr="001219A2">
        <w:rPr>
          <w:lang w:val="en-US"/>
        </w:rPr>
        <w:t>&gt;();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/// &lt;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    ///     </w:t>
      </w:r>
      <w:r>
        <w:t>Обновляет</w:t>
      </w:r>
      <w:r w:rsidRPr="001219A2">
        <w:rPr>
          <w:lang w:val="en-US"/>
        </w:rPr>
        <w:t xml:space="preserve"> </w:t>
      </w:r>
      <w:r>
        <w:t>состояния</w:t>
      </w:r>
      <w:r w:rsidRPr="001219A2">
        <w:rPr>
          <w:lang w:val="en-US"/>
        </w:rPr>
        <w:t xml:space="preserve"> </w:t>
      </w:r>
      <w:r>
        <w:t>запросов</w:t>
      </w:r>
      <w:r w:rsidRPr="001219A2">
        <w:rPr>
          <w:lang w:val="en-US"/>
        </w:rPr>
        <w:br/>
        <w:t xml:space="preserve">        /// &lt;/</w:t>
      </w:r>
      <w:r w:rsidRPr="008A7948">
        <w:rPr>
          <w:lang w:val="en-US"/>
        </w:rPr>
        <w:t>summary&gt;</w:t>
      </w:r>
      <w:r w:rsidRPr="008A7948">
        <w:rPr>
          <w:lang w:val="en-US"/>
        </w:rPr>
        <w:br/>
        <w:t xml:space="preserve">        public static void Update() {</w:t>
      </w:r>
      <w:r w:rsidRPr="008A7948">
        <w:rPr>
          <w:lang w:val="en-US"/>
        </w:rPr>
        <w:br/>
        <w:t xml:space="preserve">            foreach (var request in openedRequests.Values) {</w:t>
      </w:r>
      <w:r w:rsidRPr="008A7948">
        <w:rPr>
          <w:lang w:val="en-US"/>
        </w:rPr>
        <w:br/>
        <w:t xml:space="preserve">                request.Update();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Отправляет</w:t>
      </w:r>
      <w:r w:rsidRPr="008A7948">
        <w:rPr>
          <w:lang w:val="en-US"/>
        </w:rPr>
        <w:t xml:space="preserve"> </w:t>
      </w:r>
      <w:r>
        <w:t>запрос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сервер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name="request"&gt;</w:t>
      </w:r>
      <w:r>
        <w:t>Запрос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public static void Send(Request request) {</w:t>
      </w:r>
      <w:r w:rsidRPr="008A7948">
        <w:rPr>
          <w:lang w:val="en-US"/>
        </w:rPr>
        <w:br/>
        <w:t xml:space="preserve">            if (!openedRequests.ContainsKey(request.id))</w:t>
      </w:r>
      <w:r w:rsidRPr="008A7948">
        <w:rPr>
          <w:lang w:val="en-US"/>
        </w:rPr>
        <w:br/>
        <w:t xml:space="preserve">                openedRequests.Add(request.id, request);</w:t>
      </w:r>
      <w:r w:rsidRPr="008A7948">
        <w:rPr>
          <w:lang w:val="en-US"/>
        </w:rPr>
        <w:br/>
        <w:t xml:space="preserve">            request.timeoutTime = Time.time + request.timeout;</w:t>
      </w:r>
      <w:r w:rsidRPr="008A7948">
        <w:rPr>
          <w:lang w:val="en-US"/>
        </w:rPr>
        <w:br/>
        <w:t xml:space="preserve">            CommandsHandler.RoomById(request.room).RunJsonMessage(request.json);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</w:p>
    <w:p w14:paraId="59E8A38D" w14:textId="77777777" w:rsidR="00A5794D" w:rsidRPr="008A7948" w:rsidRDefault="00A5794D" w:rsidP="00A5794D">
      <w:pPr>
        <w:rPr>
          <w:lang w:val="en-US"/>
        </w:rPr>
      </w:pPr>
    </w:p>
    <w:p w14:paraId="4CD73F79" w14:textId="77777777" w:rsidR="00A5794D" w:rsidRDefault="00A5794D" w:rsidP="00A5794D">
      <w:pPr>
        <w:pStyle w:val="2"/>
      </w:pPr>
      <w:bookmarkStart w:id="184" w:name="_Toc40978001"/>
      <w:bookmarkStart w:id="185" w:name="_Toc41217811"/>
      <w:r>
        <w:t>Response.cs</w:t>
      </w:r>
      <w:bookmarkEnd w:id="184"/>
      <w:bookmarkEnd w:id="185"/>
    </w:p>
    <w:p w14:paraId="78AAEA55" w14:textId="77777777" w:rsidR="00A5794D" w:rsidRDefault="00A5794D" w:rsidP="00A5794D">
      <w:pPr>
        <w:pStyle w:val="Code"/>
      </w:pPr>
      <w:r>
        <w:t>﻿using System;</w:t>
      </w:r>
      <w:r>
        <w:br/>
        <w:t>using System.Text;</w:t>
      </w:r>
      <w:r>
        <w:br/>
        <w:t>using CommandsSystem;</w:t>
      </w:r>
      <w:r>
        <w:br/>
        <w:t>using Events;</w:t>
      </w:r>
      <w:r>
        <w:br/>
        <w:t>using Game;</w:t>
      </w:r>
      <w:r>
        <w:br/>
      </w:r>
      <w:r>
        <w:br/>
        <w:t>namespace JsonRequest {</w:t>
      </w:r>
      <w:r>
        <w:br/>
        <w:t xml:space="preserve">    /// &lt;summary&gt;</w:t>
      </w:r>
      <w:r>
        <w:br/>
        <w:t xml:space="preserve">    ///     Класс, представляющий ответ сервера на JSON запрос</w:t>
      </w:r>
      <w:r>
        <w:br/>
        <w:t xml:space="preserve">    /// &lt;/summary&gt;</w:t>
      </w:r>
      <w:r>
        <w:br/>
        <w:t xml:space="preserve">    public class Response : ICommand {</w:t>
      </w:r>
      <w:r>
        <w:br/>
        <w:t xml:space="preserve">        /// &lt;summary&gt;</w:t>
      </w:r>
      <w:r>
        <w:br/>
        <w:t xml:space="preserve">        ///     ID запроса / ответа</w:t>
      </w:r>
      <w:r>
        <w:br/>
        <w:t xml:space="preserve">        /// &lt;/summary&gt;</w:t>
      </w:r>
      <w:r>
        <w:br/>
        <w:t xml:space="preserve">        public int _id;</w:t>
      </w:r>
      <w:r>
        <w:br/>
        <w:t xml:space="preserve">        /// &lt;summary&gt;</w:t>
      </w:r>
      <w:r>
        <w:br/>
        <w:t xml:space="preserve">        ///     Ответ в JSON формате</w:t>
      </w:r>
      <w:r>
        <w:br/>
        <w:t xml:space="preserve">        /// &lt;/summary&gt;</w:t>
      </w:r>
      <w:r>
        <w:br/>
      </w:r>
      <w:r>
        <w:lastRenderedPageBreak/>
        <w:t xml:space="preserve">        public LightJson.JsonValue json;</w:t>
      </w:r>
      <w:r>
        <w:br/>
      </w:r>
      <w:r>
        <w:br/>
        <w:t xml:space="preserve">        /// &lt;summary&gt;</w:t>
      </w:r>
      <w:r>
        <w:br/>
        <w:t xml:space="preserve">        ///     Конструктор ответа на запрос</w:t>
      </w:r>
      <w:r>
        <w:br/>
        <w:t xml:space="preserve">        /// &lt;/summary&gt;</w:t>
      </w:r>
      <w:r>
        <w:br/>
        <w:t xml:space="preserve">        /// &lt;param name="_id"&gt;ID ответа на запрос&lt;/param&gt;</w:t>
      </w:r>
      <w:r>
        <w:br/>
        <w:t xml:space="preserve">        /// &lt;param name="json"&gt;Тело ответа в формате JSON&lt;/param&gt;</w:t>
      </w:r>
      <w:r>
        <w:br/>
        <w:t xml:space="preserve">        private Response(int _id, LightJson.JsonValue json) {</w:t>
      </w:r>
      <w:r>
        <w:br/>
        <w:t xml:space="preserve">            this._id = _id;</w:t>
      </w:r>
      <w:r>
        <w:br/>
        <w:t xml:space="preserve">            this.json = json;</w:t>
      </w:r>
      <w:r>
        <w:br/>
        <w:t xml:space="preserve">        } </w:t>
      </w:r>
      <w:r>
        <w:br/>
        <w:t xml:space="preserve">        </w:t>
      </w:r>
      <w:r>
        <w:br/>
      </w:r>
      <w:r>
        <w:br/>
        <w:t xml:space="preserve">        /// &lt;summary&gt;</w:t>
      </w:r>
      <w:r>
        <w:br/>
        <w:t xml:space="preserve">        ///     Десериализует ответ на запрос из бинарного сообщения</w:t>
      </w:r>
      <w:r>
        <w:br/>
        <w:t xml:space="preserve">        /// &lt;/summary&gt;</w:t>
      </w:r>
      <w:r>
        <w:br/>
        <w:t xml:space="preserve">        /// &lt;param name="arr"&gt;Массив с ответом на запрос&lt;/param&gt;</w:t>
      </w:r>
      <w:r>
        <w:br/>
        <w:t xml:space="preserve">        /// &lt;returns&gt;Десериализованный ответ с свервера&lt;/returns&gt;</w:t>
      </w:r>
      <w:r>
        <w:br/>
        <w:t xml:space="preserve">        public static Response Deserialize(byte[] arr) {</w:t>
      </w:r>
      <w:r>
        <w:br/>
        <w:t xml:space="preserve">            var jsonString = Encoding.UTF8.GetString(arr);</w:t>
      </w:r>
      <w:r>
        <w:br/>
        <w:t xml:space="preserve">            var json = LightJson.JsonValue.Parse(jsonString);</w:t>
      </w:r>
      <w:r>
        <w:br/>
        <w:t xml:space="preserve">            return new Response(json["_id"].AsInteger, json);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Обрабатывает ответ с сервера</w:t>
      </w:r>
      <w:r>
        <w:br/>
        <w:t xml:space="preserve">        /// &lt;/summary&gt;</w:t>
      </w:r>
      <w:r>
        <w:br/>
        <w:t xml:space="preserve">        public void Run() {</w:t>
      </w:r>
      <w:r>
        <w:br/>
        <w:t xml:space="preserve">            switch (_id) {</w:t>
      </w:r>
      <w:r>
        <w:br/>
        <w:t xml:space="preserve">                case -1: // changed match players</w:t>
      </w:r>
      <w:r>
        <w:br/>
        <w:t xml:space="preserve">                    MatchesManager.HandleJsonMatchChanged(json);</w:t>
      </w:r>
      <w:r>
        <w:br/>
        <w:t xml:space="preserve">                    break;</w:t>
      </w:r>
      <w:r>
        <w:br/>
        <w:t xml:space="preserve">                default:</w:t>
      </w:r>
      <w:r>
        <w:br/>
        <w:t xml:space="preserve">                    RequestsManager.openedRequests[_id].GotResponse(this);</w:t>
      </w:r>
      <w:r>
        <w:br/>
        <w:t xml:space="preserve">                    break;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Выводит ответ с сервера в строку</w:t>
      </w:r>
      <w:r>
        <w:br/>
        <w:t xml:space="preserve">        /// &lt;/summary&gt;</w:t>
      </w:r>
      <w:r>
        <w:br/>
        <w:t xml:space="preserve">        /// &lt;returns&gt;Ответ с сервера в виде строки&lt;/returns&gt;</w:t>
      </w:r>
      <w:r>
        <w:br/>
        <w:t xml:space="preserve">        public override string ToString() {</w:t>
      </w:r>
      <w:r>
        <w:br/>
        <w:t xml:space="preserve">            return "JSON: " + json.ToString();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4FECB5DD" w14:textId="77777777" w:rsidR="00A5794D" w:rsidRDefault="00A5794D" w:rsidP="00A5794D"/>
    <w:p w14:paraId="4709CA35" w14:textId="77777777" w:rsidR="00A5794D" w:rsidRDefault="00A5794D" w:rsidP="00A5794D">
      <w:pPr>
        <w:pStyle w:val="2"/>
      </w:pPr>
      <w:bookmarkStart w:id="186" w:name="_Toc40978002"/>
      <w:bookmarkStart w:id="187" w:name="_Toc41217812"/>
      <w:r>
        <w:lastRenderedPageBreak/>
        <w:t>ClientCommandsRoom.cs</w:t>
      </w:r>
      <w:bookmarkEnd w:id="186"/>
      <w:bookmarkEnd w:id="187"/>
    </w:p>
    <w:p w14:paraId="5D9F34CF" w14:textId="77777777" w:rsidR="00A5794D" w:rsidRPr="008A7948" w:rsidRDefault="00A5794D" w:rsidP="00A5794D">
      <w:pPr>
        <w:pStyle w:val="Code"/>
        <w:rPr>
          <w:lang w:val="en-US"/>
        </w:rPr>
      </w:pPr>
      <w:r>
        <w:t>﻿</w:t>
      </w:r>
      <w:r w:rsidRPr="008A7948">
        <w:rPr>
          <w:lang w:val="en-US"/>
        </w:rPr>
        <w:t>using System;</w:t>
      </w:r>
      <w:r w:rsidRPr="008A7948">
        <w:rPr>
          <w:lang w:val="en-US"/>
        </w:rPr>
        <w:br/>
        <w:t>using System.Collections.Generic;</w:t>
      </w:r>
      <w:r w:rsidRPr="008A7948">
        <w:rPr>
          <w:lang w:val="en-US"/>
        </w:rPr>
        <w:br/>
        <w:t>using System.Collections.Specialized;</w:t>
      </w:r>
      <w:r w:rsidRPr="008A7948">
        <w:rPr>
          <w:lang w:val="en-US"/>
        </w:rPr>
        <w:br/>
        <w:t>using CommandsSystem;</w:t>
      </w:r>
      <w:r w:rsidRPr="008A7948">
        <w:rPr>
          <w:lang w:val="en-US"/>
        </w:rPr>
        <w:br/>
        <w:t>using CommandsSystem.Commands;</w:t>
      </w:r>
      <w:r w:rsidRPr="008A7948">
        <w:rPr>
          <w:lang w:val="en-US"/>
        </w:rPr>
        <w:br/>
        <w:t>using Game;</w:t>
      </w:r>
      <w:r w:rsidRPr="008A7948">
        <w:rPr>
          <w:lang w:val="en-US"/>
        </w:rPr>
        <w:br/>
        <w:t>using UnityEngine;</w:t>
      </w:r>
      <w:r w:rsidRPr="008A7948">
        <w:rPr>
          <w:lang w:val="en-US"/>
        </w:rPr>
        <w:br/>
      </w:r>
      <w:r w:rsidRPr="008A7948">
        <w:rPr>
          <w:lang w:val="en-US"/>
        </w:rPr>
        <w:br/>
        <w:t>namespace Networking {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Перчисление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кодами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уникальных</w:t>
      </w:r>
      <w:r w:rsidRPr="008A7948">
        <w:rPr>
          <w:lang w:val="en-US"/>
        </w:rPr>
        <w:t xml:space="preserve"> </w:t>
      </w:r>
      <w:r>
        <w:t>команд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static class UniqCodes {</w:t>
      </w:r>
      <w:r w:rsidRPr="008A7948">
        <w:rPr>
          <w:lang w:val="en-US"/>
        </w:rPr>
        <w:br/>
        <w:t xml:space="preserve">        public static int PICK_UP_COIN = 0;</w:t>
      </w:r>
      <w:r w:rsidRPr="008A7948">
        <w:rPr>
          <w:lang w:val="en-US"/>
        </w:rPr>
        <w:br/>
        <w:t xml:space="preserve">        public static int PICK_UP_GUN = 1;</w:t>
      </w:r>
      <w:r w:rsidRPr="008A7948">
        <w:rPr>
          <w:lang w:val="en-US"/>
        </w:rPr>
        <w:br/>
        <w:t xml:space="preserve">        public static int SPAWN_COIN = 2;</w:t>
      </w:r>
      <w:r w:rsidRPr="008A7948">
        <w:rPr>
          <w:lang w:val="en-US"/>
        </w:rPr>
        <w:br/>
        <w:t xml:space="preserve">        public static int SPAWN_GUN = 3;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public static int ADD_AI_PLAYER = 4;</w:t>
      </w:r>
      <w:r w:rsidRPr="008A7948">
        <w:rPr>
          <w:lang w:val="en-US"/>
        </w:rPr>
        <w:br/>
        <w:t xml:space="preserve">        public static int CHOOSE_GAMEMODE = 5;</w:t>
      </w:r>
      <w:r w:rsidRPr="008A7948">
        <w:rPr>
          <w:lang w:val="en-US"/>
        </w:rPr>
        <w:br/>
        <w:t xml:space="preserve">        public static int EXPLODE_BOMB = 6;</w:t>
      </w:r>
      <w:r w:rsidRPr="008A7948">
        <w:rPr>
          <w:lang w:val="en-US"/>
        </w:rPr>
        <w:br/>
        <w:t xml:space="preserve">        public static int START_GAME = 7;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public static int SPAWN_PISTOL = 8;</w:t>
      </w:r>
      <w:r w:rsidRPr="008A7948">
        <w:rPr>
          <w:lang w:val="en-US"/>
        </w:rPr>
        <w:br/>
        <w:t xml:space="preserve">        public static int SPAWN_SEMIAUTO = 9;</w:t>
      </w:r>
      <w:r w:rsidRPr="008A7948">
        <w:rPr>
          <w:lang w:val="en-US"/>
        </w:rPr>
        <w:br/>
        <w:t xml:space="preserve">        public static int SPAWN_SHOTGUN = 10;</w:t>
      </w:r>
      <w:r w:rsidRPr="008A7948">
        <w:rPr>
          <w:lang w:val="en-US"/>
        </w:rPr>
        <w:br/>
        <w:t xml:space="preserve">        public static int SPAWN_BOMBGUN = 11;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Класс</w:t>
      </w:r>
      <w:r w:rsidRPr="008A7948">
        <w:rPr>
          <w:lang w:val="en-US"/>
        </w:rPr>
        <w:t xml:space="preserve"> </w:t>
      </w:r>
      <w:r>
        <w:t>комнаты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общения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сервером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class ClientCommandsRoom {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Номер</w:t>
      </w:r>
      <w:r w:rsidRPr="008A7948">
        <w:rPr>
          <w:lang w:val="en-US"/>
        </w:rPr>
        <w:t xml:space="preserve"> </w:t>
      </w:r>
      <w:r>
        <w:t>последней</w:t>
      </w:r>
      <w:r w:rsidRPr="008A7948">
        <w:rPr>
          <w:lang w:val="en-US"/>
        </w:rPr>
        <w:t xml:space="preserve"> </w:t>
      </w:r>
      <w:r>
        <w:t>обработанной</w:t>
      </w:r>
      <w:r w:rsidRPr="008A7948">
        <w:rPr>
          <w:lang w:val="en-US"/>
        </w:rPr>
        <w:t xml:space="preserve"> </w:t>
      </w:r>
      <w:r>
        <w:t>команды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private int lastMessage = -1;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Слоаврь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потерянными</w:t>
      </w:r>
      <w:r w:rsidRPr="008A7948">
        <w:rPr>
          <w:lang w:val="en-US"/>
        </w:rPr>
        <w:t xml:space="preserve"> </w:t>
      </w:r>
      <w:r>
        <w:t>сообщениями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private OrderedDictionary losedMessages = new OrderedDictionary();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CommandsSystem </w:t>
      </w:r>
      <w:r>
        <w:t>для</w:t>
      </w:r>
      <w:r w:rsidRPr="008A7948">
        <w:rPr>
          <w:lang w:val="en-US"/>
        </w:rPr>
        <w:t xml:space="preserve"> </w:t>
      </w:r>
      <w:r>
        <w:t>кодирования</w:t>
      </w:r>
      <w:r w:rsidRPr="008A7948">
        <w:rPr>
          <w:lang w:val="en-US"/>
        </w:rPr>
        <w:t xml:space="preserve"> </w:t>
      </w:r>
      <w:r>
        <w:t>сообщений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private CommandsSystem.CommandsSystem commandsSystem = new CommandsSystem.CommandsSystem();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Когда</w:t>
      </w:r>
      <w:r w:rsidRPr="008A7948">
        <w:rPr>
          <w:lang w:val="en-US"/>
        </w:rPr>
        <w:t xml:space="preserve"> </w:t>
      </w:r>
      <w:r>
        <w:t>последний</w:t>
      </w:r>
      <w:r w:rsidRPr="008A7948">
        <w:rPr>
          <w:lang w:val="en-US"/>
        </w:rPr>
        <w:t xml:space="preserve"> </w:t>
      </w:r>
      <w:r>
        <w:t>раз</w:t>
      </w:r>
      <w:r w:rsidRPr="008A7948">
        <w:rPr>
          <w:lang w:val="en-US"/>
        </w:rPr>
        <w:t xml:space="preserve"> </w:t>
      </w:r>
      <w:r>
        <w:t>был</w:t>
      </w:r>
      <w:r w:rsidRPr="008A7948">
        <w:rPr>
          <w:lang w:val="en-US"/>
        </w:rPr>
        <w:t xml:space="preserve"> </w:t>
      </w:r>
      <w:r>
        <w:t>отправлен</w:t>
      </w:r>
      <w:r w:rsidRPr="008A7948">
        <w:rPr>
          <w:lang w:val="en-US"/>
        </w:rPr>
        <w:t xml:space="preserve"> </w:t>
      </w:r>
      <w:r>
        <w:t>запрос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переотправку</w:t>
      </w:r>
      <w:r w:rsidRPr="008A7948">
        <w:rPr>
          <w:lang w:val="en-US"/>
        </w:rPr>
        <w:t xml:space="preserve"> </w:t>
      </w:r>
      <w:r>
        <w:t>команды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/// &lt;/summary&gt;</w:t>
      </w:r>
      <w:r w:rsidRPr="008A7948">
        <w:rPr>
          <w:lang w:val="en-US"/>
        </w:rPr>
        <w:br/>
        <w:t xml:space="preserve">        private float lastTimeRequestSended = Time.time;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ID </w:t>
      </w:r>
      <w:r>
        <w:t>комнаты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int roomID;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Конструктор</w:t>
      </w:r>
      <w:r w:rsidRPr="008A7948">
        <w:rPr>
          <w:lang w:val="en-US"/>
        </w:rPr>
        <w:t xml:space="preserve"> </w:t>
      </w:r>
      <w:r>
        <w:t>комнаты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name="roomID"&gt;ID </w:t>
      </w:r>
      <w:r>
        <w:t>комнаты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name="alreadyJoined"&gt;true, </w:t>
      </w:r>
      <w:r>
        <w:t>если</w:t>
      </w:r>
      <w:r w:rsidRPr="008A7948">
        <w:rPr>
          <w:lang w:val="en-US"/>
        </w:rPr>
        <w:t xml:space="preserve"> </w:t>
      </w:r>
      <w:r>
        <w:t>клиент</w:t>
      </w:r>
      <w:r w:rsidRPr="008A7948">
        <w:rPr>
          <w:lang w:val="en-US"/>
        </w:rPr>
        <w:t xml:space="preserve"> </w:t>
      </w:r>
      <w:r>
        <w:t>уже</w:t>
      </w:r>
      <w:r w:rsidRPr="008A7948">
        <w:rPr>
          <w:lang w:val="en-US"/>
        </w:rPr>
        <w:t xml:space="preserve"> </w:t>
      </w:r>
      <w:r>
        <w:t>приосоединился</w:t>
      </w:r>
      <w:r w:rsidRPr="008A7948">
        <w:rPr>
          <w:lang w:val="en-US"/>
        </w:rPr>
        <w:t xml:space="preserve"> </w:t>
      </w:r>
      <w:r>
        <w:t>к</w:t>
      </w:r>
      <w:r w:rsidRPr="008A7948">
        <w:rPr>
          <w:lang w:val="en-US"/>
        </w:rPr>
        <w:t xml:space="preserve"> </w:t>
      </w:r>
      <w:r>
        <w:t>комнате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public ClientCommandsRoom(int roomID, bool alreadyJoined=false) {</w:t>
      </w:r>
      <w:r w:rsidRPr="008A7948">
        <w:rPr>
          <w:lang w:val="en-US"/>
        </w:rPr>
        <w:br/>
        <w:t xml:space="preserve">            this.roomID = roomID;</w:t>
      </w:r>
      <w:r w:rsidRPr="008A7948">
        <w:rPr>
          <w:lang w:val="en-US"/>
        </w:rPr>
        <w:br/>
        <w:t xml:space="preserve">            if (!alreadyJoined)</w:t>
      </w:r>
      <w:r w:rsidRPr="008A7948">
        <w:rPr>
          <w:lang w:val="en-US"/>
        </w:rPr>
        <w:br/>
        <w:t xml:space="preserve">               RunJoinMessage();</w:t>
      </w:r>
      <w:r w:rsidRPr="008A7948">
        <w:rPr>
          <w:lang w:val="en-US"/>
        </w:rPr>
        <w:br/>
        <w:t xml:space="preserve">            RunAskMessage(0, -1, MessageFlags.NONE); // MessageFlags.SEND_ONLY_IMPORTANT);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Деструктор</w:t>
      </w:r>
      <w:r w:rsidRPr="008A7948">
        <w:rPr>
          <w:lang w:val="en-US"/>
        </w:rPr>
        <w:t xml:space="preserve"> </w:t>
      </w:r>
      <w:r>
        <w:t>комнаты</w:t>
      </w:r>
      <w:r w:rsidRPr="008A7948">
        <w:rPr>
          <w:lang w:val="en-US"/>
        </w:rPr>
        <w:t xml:space="preserve">. </w:t>
      </w:r>
      <w:r>
        <w:t>Отправляет</w:t>
      </w:r>
      <w:r w:rsidRPr="008A7948">
        <w:rPr>
          <w:lang w:val="en-US"/>
        </w:rPr>
        <w:t xml:space="preserve"> </w:t>
      </w:r>
      <w:r>
        <w:t>команду</w:t>
      </w:r>
      <w:r w:rsidRPr="008A7948">
        <w:rPr>
          <w:lang w:val="en-US"/>
        </w:rPr>
        <w:t xml:space="preserve"> </w:t>
      </w:r>
      <w:r>
        <w:t>выхода</w:t>
      </w:r>
      <w:r w:rsidRPr="008A7948">
        <w:rPr>
          <w:lang w:val="en-US"/>
        </w:rPr>
        <w:t xml:space="preserve"> </w:t>
      </w:r>
      <w:r>
        <w:t>из</w:t>
      </w:r>
      <w:r w:rsidRPr="008A7948">
        <w:rPr>
          <w:lang w:val="en-US"/>
        </w:rPr>
        <w:t xml:space="preserve"> </w:t>
      </w:r>
      <w:r>
        <w:t>комнаты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~ClientCommandsRoom() {</w:t>
      </w:r>
      <w:r w:rsidRPr="008A7948">
        <w:rPr>
          <w:lang w:val="en-US"/>
        </w:rPr>
        <w:br/>
        <w:t xml:space="preserve">            RunLeaveMessage();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Отправляет</w:t>
      </w:r>
      <w:r w:rsidRPr="008A7948">
        <w:rPr>
          <w:lang w:val="en-US"/>
        </w:rPr>
        <w:t xml:space="preserve"> </w:t>
      </w:r>
      <w:r>
        <w:t>простую</w:t>
      </w:r>
      <w:r w:rsidRPr="008A7948">
        <w:rPr>
          <w:lang w:val="en-US"/>
        </w:rPr>
        <w:t xml:space="preserve"> </w:t>
      </w:r>
      <w:r>
        <w:t>команду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сервер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name="command"&gt;</w:t>
      </w:r>
      <w:r>
        <w:t>Команда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name="flags"&gt;</w:t>
      </w:r>
      <w:r>
        <w:t>Флаги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public void RunSimpleCommand(ICommand command, MessageFlags flags) {</w:t>
      </w:r>
      <w:r w:rsidRPr="008A7948">
        <w:rPr>
          <w:lang w:val="en-US"/>
        </w:rPr>
        <w:br/>
        <w:t xml:space="preserve">            var data = commandsSystem.EncodeSimpleCommand(command, roomID, flags);</w:t>
      </w:r>
      <w:r w:rsidRPr="008A7948">
        <w:rPr>
          <w:lang w:val="en-US"/>
        </w:rPr>
        <w:br/>
        <w:t xml:space="preserve">            CommandsHandler.webSocketHandler.clientToServerMessages.Enqueue(data);</w:t>
      </w:r>
      <w:r w:rsidRPr="008A7948">
        <w:rPr>
          <w:lang w:val="en-US"/>
        </w:rPr>
        <w:br/>
        <w:t xml:space="preserve">            if (flags.HasFlag(MessageFlags.IMPORTANT))</w:t>
      </w:r>
      <w:r w:rsidRPr="008A7948">
        <w:rPr>
          <w:lang w:val="en-US"/>
        </w:rPr>
        <w:br/>
        <w:t xml:space="preserve">                UberDebug.LogChannel("SendCommand", "room#" +roomID+$" SimpleCommand {command} {flags}");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Отправляет</w:t>
      </w:r>
      <w:r w:rsidRPr="008A7948">
        <w:rPr>
          <w:lang w:val="en-US"/>
        </w:rPr>
        <w:t xml:space="preserve"> </w:t>
      </w:r>
      <w:r>
        <w:t>уникальную</w:t>
      </w:r>
      <w:r w:rsidRPr="008A7948">
        <w:rPr>
          <w:lang w:val="en-US"/>
        </w:rPr>
        <w:t xml:space="preserve"> </w:t>
      </w:r>
      <w:r>
        <w:t>команду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сервер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name="command"&gt;</w:t>
      </w:r>
      <w:r>
        <w:t>Команда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name="i1"&gt;</w:t>
      </w:r>
      <w:r>
        <w:t>Первая</w:t>
      </w:r>
      <w:r w:rsidRPr="008A7948">
        <w:rPr>
          <w:lang w:val="en-US"/>
        </w:rPr>
        <w:t xml:space="preserve"> </w:t>
      </w:r>
      <w:r>
        <w:t>часть</w:t>
      </w:r>
      <w:r w:rsidRPr="008A7948">
        <w:rPr>
          <w:lang w:val="en-US"/>
        </w:rPr>
        <w:t xml:space="preserve"> </w:t>
      </w:r>
      <w:r>
        <w:t>уникального</w:t>
      </w:r>
      <w:r w:rsidRPr="008A7948">
        <w:rPr>
          <w:lang w:val="en-US"/>
        </w:rPr>
        <w:t xml:space="preserve"> </w:t>
      </w:r>
      <w:r>
        <w:t>кода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name="i2"&gt;</w:t>
      </w:r>
      <w:r>
        <w:t>Вторая</w:t>
      </w:r>
      <w:r w:rsidRPr="008A7948">
        <w:rPr>
          <w:lang w:val="en-US"/>
        </w:rPr>
        <w:t xml:space="preserve"> </w:t>
      </w:r>
      <w:r>
        <w:t>часть</w:t>
      </w:r>
      <w:r w:rsidRPr="008A7948">
        <w:rPr>
          <w:lang w:val="en-US"/>
        </w:rPr>
        <w:t xml:space="preserve"> </w:t>
      </w:r>
      <w:r>
        <w:t>уникального</w:t>
      </w:r>
      <w:r w:rsidRPr="008A7948">
        <w:rPr>
          <w:lang w:val="en-US"/>
        </w:rPr>
        <w:t xml:space="preserve"> </w:t>
      </w:r>
      <w:r>
        <w:t>кода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name="flags"&gt;</w:t>
      </w:r>
      <w:r>
        <w:t>Флаги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public void RunUniqCommand(ICommand command, int i1, int i2, MessageFlags flags) {</w:t>
      </w:r>
      <w:r w:rsidRPr="008A7948">
        <w:rPr>
          <w:lang w:val="en-US"/>
        </w:rPr>
        <w:br/>
        <w:t xml:space="preserve">            var data = commandsSystem.EncodeUniqCommand(command, roomID, i1, i2, flags);</w:t>
      </w:r>
      <w:r w:rsidRPr="008A7948">
        <w:rPr>
          <w:lang w:val="en-US"/>
        </w:rPr>
        <w:br/>
        <w:t xml:space="preserve">            CommandsHandler.webSocketHandler.clientToServerMessages.Enqueue(data);</w:t>
      </w:r>
      <w:r w:rsidRPr="008A7948">
        <w:rPr>
          <w:lang w:val="en-US"/>
        </w:rPr>
        <w:br/>
        <w:t xml:space="preserve">            if (flags.HasFlag(MessageFlags.IMPORTANT))</w:t>
      </w:r>
      <w:r w:rsidRPr="008A7948">
        <w:rPr>
          <w:lang w:val="en-US"/>
        </w:rPr>
        <w:br/>
        <w:t xml:space="preserve">                UberDebug.LogChannel("SendCommand", "room#" +roomID+$" UniqCommand {command} {i1} {i2} {flags}");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Отправляет</w:t>
      </w:r>
      <w:r w:rsidRPr="008A7948">
        <w:rPr>
          <w:lang w:val="en-US"/>
        </w:rPr>
        <w:t xml:space="preserve"> JSON-</w:t>
      </w:r>
      <w:r>
        <w:t>запрос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сервер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name="json"&gt;JSON </w:t>
      </w:r>
      <w:r>
        <w:t>строка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name="flags"&gt;</w:t>
      </w:r>
      <w:r>
        <w:t>Флаги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public void RunJsonMessage(string json, MessageFlags flags=MessageFlags.NONE) {</w:t>
      </w:r>
      <w:r w:rsidRPr="008A7948">
        <w:rPr>
          <w:lang w:val="en-US"/>
        </w:rPr>
        <w:br/>
        <w:t xml:space="preserve">            var data = commandsSystem.EncodeJsonMessage(json, roomID, MessageFlags.NONE);</w:t>
      </w:r>
      <w:r w:rsidRPr="008A7948">
        <w:rPr>
          <w:lang w:val="en-US"/>
        </w:rPr>
        <w:br/>
        <w:t xml:space="preserve">            CommandsHandler.webSocketHandler.clientToServerMessages.Enqueue(data);</w:t>
      </w:r>
      <w:r w:rsidRPr="008A7948">
        <w:rPr>
          <w:lang w:val="en-US"/>
        </w:rPr>
        <w:br/>
        <w:t xml:space="preserve">            UberDebug.LogChannel("SendCommand", "room#" +roomID+$" JsonMessage {json} {flags}");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Отправляет</w:t>
      </w:r>
      <w:r w:rsidRPr="008A7948">
        <w:rPr>
          <w:lang w:val="en-US"/>
        </w:rPr>
        <w:t xml:space="preserve"> </w:t>
      </w:r>
      <w:r>
        <w:t>команду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запросом</w:t>
      </w:r>
      <w:r w:rsidRPr="008A7948">
        <w:rPr>
          <w:lang w:val="en-US"/>
        </w:rPr>
        <w:t xml:space="preserve"> </w:t>
      </w:r>
      <w:r>
        <w:t>сообщений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сервер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name="firstIndex"&gt;</w:t>
      </w:r>
      <w:r>
        <w:t>Номер</w:t>
      </w:r>
      <w:r w:rsidRPr="008A7948">
        <w:rPr>
          <w:lang w:val="en-US"/>
        </w:rPr>
        <w:t xml:space="preserve"> </w:t>
      </w:r>
      <w:r>
        <w:t>первого</w:t>
      </w:r>
      <w:r w:rsidRPr="008A7948">
        <w:rPr>
          <w:lang w:val="en-US"/>
        </w:rPr>
        <w:t xml:space="preserve"> </w:t>
      </w:r>
      <w:r>
        <w:t>сообщения</w:t>
      </w:r>
      <w:r w:rsidRPr="008A7948">
        <w:rPr>
          <w:lang w:val="en-US"/>
        </w:rPr>
        <w:t xml:space="preserve">, </w:t>
      </w:r>
      <w:r>
        <w:t>которое</w:t>
      </w:r>
      <w:r w:rsidRPr="008A7948">
        <w:rPr>
          <w:lang w:val="en-US"/>
        </w:rPr>
        <w:t xml:space="preserve"> </w:t>
      </w:r>
      <w:r>
        <w:t>нужно</w:t>
      </w:r>
      <w:r w:rsidRPr="008A7948">
        <w:rPr>
          <w:lang w:val="en-US"/>
        </w:rPr>
        <w:t xml:space="preserve"> </w:t>
      </w:r>
      <w:r>
        <w:t>переотправить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name="lastIndex"&gt;</w:t>
      </w:r>
      <w:r>
        <w:t>Номер</w:t>
      </w:r>
      <w:r w:rsidRPr="008A7948">
        <w:rPr>
          <w:lang w:val="en-US"/>
        </w:rPr>
        <w:t xml:space="preserve"> </w:t>
      </w:r>
      <w:r>
        <w:t>последнего</w:t>
      </w:r>
      <w:r w:rsidRPr="008A7948">
        <w:rPr>
          <w:lang w:val="en-US"/>
        </w:rPr>
        <w:t xml:space="preserve"> </w:t>
      </w:r>
      <w:r>
        <w:t>сообщения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name="flags"&gt;</w:t>
      </w:r>
      <w:r>
        <w:t>Флаги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private void RunAskMessage(int firstIndex, int lastIndex, MessageFlags flags) {</w:t>
      </w:r>
      <w:r w:rsidRPr="008A7948">
        <w:rPr>
          <w:lang w:val="en-US"/>
        </w:rPr>
        <w:br/>
        <w:t xml:space="preserve">            var data = commandsSystem.EncodeAskMessage(roomID, firstIndex, lastIndex, flags);</w:t>
      </w:r>
      <w:r w:rsidRPr="008A7948">
        <w:rPr>
          <w:lang w:val="en-US"/>
        </w:rPr>
        <w:br/>
        <w:t xml:space="preserve">            CommandsHandler.webSocketHandler.clientToServerMessages.Enqueue(data);</w:t>
      </w:r>
      <w:r w:rsidRPr="008A7948">
        <w:rPr>
          <w:lang w:val="en-US"/>
        </w:rPr>
        <w:br/>
        <w:t xml:space="preserve">            UberDebug.LogChannel("SendCommand", "room#" +roomID+$" AskMessage {firstIndex} {lastIndex} {flags}");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Отправляет</w:t>
      </w:r>
      <w:r w:rsidRPr="008A7948">
        <w:rPr>
          <w:lang w:val="en-US"/>
        </w:rPr>
        <w:t xml:space="preserve"> </w:t>
      </w:r>
      <w:r>
        <w:t>команду</w:t>
      </w:r>
      <w:r w:rsidRPr="008A7948">
        <w:rPr>
          <w:lang w:val="en-US"/>
        </w:rPr>
        <w:t xml:space="preserve"> </w:t>
      </w:r>
      <w:r>
        <w:t>присоединения</w:t>
      </w:r>
      <w:r w:rsidRPr="008A7948">
        <w:rPr>
          <w:lang w:val="en-US"/>
        </w:rPr>
        <w:t xml:space="preserve"> </w:t>
      </w:r>
      <w:r>
        <w:t>к</w:t>
      </w:r>
      <w:r w:rsidRPr="008A7948">
        <w:rPr>
          <w:lang w:val="en-US"/>
        </w:rPr>
        <w:t xml:space="preserve"> </w:t>
      </w:r>
      <w:r>
        <w:t>комнате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private void RunJoinMessage() {</w:t>
      </w:r>
      <w:r w:rsidRPr="008A7948">
        <w:rPr>
          <w:lang w:val="en-US"/>
        </w:rPr>
        <w:br/>
        <w:t xml:space="preserve">            var data = commandsSystem.EncodeJoinGameRoomMessage(roomID, MessageFlags.NONE);</w:t>
      </w:r>
      <w:r w:rsidRPr="008A7948">
        <w:rPr>
          <w:lang w:val="en-US"/>
        </w:rPr>
        <w:br/>
        <w:t xml:space="preserve">            CommandsHandler.webSocketHandler.clientToServerMessages.Enqueue(data);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    UberDebug.LogChannel("Client", $"JoinRoom {roomID}");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Отправляет</w:t>
      </w:r>
      <w:r w:rsidRPr="008A7948">
        <w:rPr>
          <w:lang w:val="en-US"/>
        </w:rPr>
        <w:t xml:space="preserve"> </w:t>
      </w:r>
      <w:r>
        <w:t>команду</w:t>
      </w:r>
      <w:r w:rsidRPr="008A7948">
        <w:rPr>
          <w:lang w:val="en-US"/>
        </w:rPr>
        <w:t xml:space="preserve"> </w:t>
      </w:r>
      <w:r>
        <w:t>покидания</w:t>
      </w:r>
      <w:r w:rsidRPr="008A7948">
        <w:rPr>
          <w:lang w:val="en-US"/>
        </w:rPr>
        <w:t xml:space="preserve"> </w:t>
      </w:r>
      <w:r>
        <w:t>комнаты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private void RunLeaveMessage() {</w:t>
      </w:r>
      <w:r w:rsidRPr="008A7948">
        <w:rPr>
          <w:lang w:val="en-US"/>
        </w:rPr>
        <w:br/>
        <w:t xml:space="preserve">            var data = commandsSystem.EncodeLeaveGameRoomMessage(roomID, MessageFlags.NONE);</w:t>
      </w:r>
      <w:r w:rsidRPr="008A7948">
        <w:rPr>
          <w:lang w:val="en-US"/>
        </w:rPr>
        <w:br/>
        <w:t xml:space="preserve">            CommandsHandler.webSocketHandler.clientToServerMessages.Enqueue(data);</w:t>
      </w:r>
      <w:r w:rsidRPr="008A7948">
        <w:rPr>
          <w:lang w:val="en-US"/>
        </w:rPr>
        <w:br/>
        <w:t xml:space="preserve">            UberDebug.LogChannel("Client", $"LeaveMessage {roomID}");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Выполняет</w:t>
      </w:r>
      <w:r w:rsidRPr="008A7948">
        <w:rPr>
          <w:lang w:val="en-US"/>
        </w:rPr>
        <w:t xml:space="preserve"> </w:t>
      </w:r>
      <w:r>
        <w:t>команду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name="command"&gt;</w:t>
      </w:r>
      <w:r>
        <w:t>Команда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private void ReceiveCommand(ICommand command) {</w:t>
      </w:r>
      <w:r w:rsidRPr="008A7948">
        <w:rPr>
          <w:lang w:val="en-US"/>
        </w:rPr>
        <w:br/>
        <w:t xml:space="preserve">            if (command == null) return;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if (command is ChangePlayerProperty || command is DrawPositionTracerCommand ||</w:t>
      </w:r>
      <w:r w:rsidRPr="008A7948">
        <w:rPr>
          <w:lang w:val="en-US"/>
        </w:rPr>
        <w:br/>
        <w:t xml:space="preserve">                command is DrawTargetedTracerCommand || command is SetPlatformStateCommand) { } else {</w:t>
      </w:r>
      <w:r w:rsidRPr="008A7948">
        <w:rPr>
          <w:lang w:val="en-US"/>
        </w:rPr>
        <w:br/>
        <w:t xml:space="preserve">                UberDebug.LogChannel("ReceiveCommand", command.ToString());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    //try {</w:t>
      </w:r>
      <w:r w:rsidRPr="008A7948">
        <w:rPr>
          <w:lang w:val="en-US"/>
        </w:rPr>
        <w:br/>
        <w:t xml:space="preserve">                command.Run();</w:t>
      </w:r>
      <w:r w:rsidRPr="008A7948">
        <w:rPr>
          <w:lang w:val="en-US"/>
        </w:rPr>
        <w:br/>
        <w:t xml:space="preserve">            /*} catch (Exception e) {</w:t>
      </w:r>
      <w:r w:rsidRPr="008A7948">
        <w:rPr>
          <w:lang w:val="en-US"/>
        </w:rPr>
        <w:br/>
        <w:t xml:space="preserve">                Debug.LogException(e);</w:t>
      </w:r>
      <w:r w:rsidRPr="008A7948">
        <w:rPr>
          <w:lang w:val="en-US"/>
        </w:rPr>
        <w:br/>
        <w:t xml:space="preserve">            }*/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Обрабатывает</w:t>
      </w:r>
      <w:r w:rsidRPr="008A7948">
        <w:rPr>
          <w:lang w:val="en-US"/>
        </w:rPr>
        <w:t xml:space="preserve"> </w:t>
      </w:r>
      <w:r>
        <w:t>полученную</w:t>
      </w:r>
      <w:r w:rsidRPr="008A7948">
        <w:rPr>
          <w:lang w:val="en-US"/>
        </w:rPr>
        <w:t xml:space="preserve"> </w:t>
      </w:r>
      <w:r>
        <w:t>команду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name="commandId"&gt;</w:t>
      </w:r>
      <w:r>
        <w:t>Номер</w:t>
      </w:r>
      <w:r w:rsidRPr="008A7948">
        <w:rPr>
          <w:lang w:val="en-US"/>
        </w:rPr>
        <w:t xml:space="preserve"> </w:t>
      </w:r>
      <w:r>
        <w:t>команды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&lt;param name="command"&gt;</w:t>
      </w:r>
      <w:r>
        <w:t>Команда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public void HandleCommand(int commandId, ICommand command) {</w:t>
      </w:r>
      <w:r w:rsidRPr="008A7948">
        <w:rPr>
          <w:lang w:val="en-US"/>
        </w:rPr>
        <w:br/>
        <w:t xml:space="preserve">            if (commandId == -1) {</w:t>
      </w:r>
      <w:r w:rsidRPr="008A7948">
        <w:rPr>
          <w:lang w:val="en-US"/>
        </w:rPr>
        <w:br/>
        <w:t xml:space="preserve">                ReceiveCommand(command);</w:t>
      </w:r>
      <w:r w:rsidRPr="008A7948">
        <w:rPr>
          <w:lang w:val="en-US"/>
        </w:rPr>
        <w:br/>
        <w:t xml:space="preserve">                return;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    if (commandId &lt;= lastMessage || losedMessages.Contains(commandId)) {</w:t>
      </w:r>
      <w:r w:rsidRPr="008A7948">
        <w:rPr>
          <w:lang w:val="en-US"/>
        </w:rPr>
        <w:br/>
        <w:t xml:space="preserve">                UberDebug.LogWarningChannel("ReceiveCommand", "Got message twice. " + command.ToString());</w:t>
      </w:r>
      <w:r w:rsidRPr="008A7948">
        <w:rPr>
          <w:lang w:val="en-US"/>
        </w:rPr>
        <w:br/>
        <w:t xml:space="preserve">                return;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br/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if (commandId == lastMessage + 1) {</w:t>
      </w:r>
      <w:r w:rsidRPr="008A7948">
        <w:rPr>
          <w:lang w:val="en-US"/>
        </w:rPr>
        <w:br/>
        <w:t xml:space="preserve">                lastMessage++;</w:t>
      </w:r>
      <w:r w:rsidRPr="008A7948">
        <w:rPr>
          <w:lang w:val="en-US"/>
        </w:rPr>
        <w:br/>
        <w:t xml:space="preserve">                ReceiveCommand(command);</w:t>
      </w:r>
      <w:r w:rsidRPr="008A7948">
        <w:rPr>
          <w:lang w:val="en-US"/>
        </w:rPr>
        <w:br/>
        <w:t xml:space="preserve">            } else {</w:t>
      </w:r>
      <w:r w:rsidRPr="008A7948">
        <w:rPr>
          <w:lang w:val="en-US"/>
        </w:rPr>
        <w:br/>
        <w:t xml:space="preserve">                losedMessages.Add(commandId, command);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    while (losedMessages.Contains(lastMessage + 1)) {</w:t>
      </w:r>
      <w:r w:rsidRPr="008A7948">
        <w:rPr>
          <w:lang w:val="en-US"/>
        </w:rPr>
        <w:br/>
        <w:t xml:space="preserve">                lastMessage++;</w:t>
      </w:r>
      <w:r w:rsidRPr="008A7948">
        <w:rPr>
          <w:lang w:val="en-US"/>
        </w:rPr>
        <w:br/>
        <w:t xml:space="preserve">                var c = ((ICommand) losedMessages[(object) lastMessage]);</w:t>
      </w:r>
      <w:r w:rsidRPr="008A7948">
        <w:rPr>
          <w:lang w:val="en-US"/>
        </w:rPr>
        <w:br/>
        <w:t xml:space="preserve">                ReceiveCommand(c);</w:t>
      </w:r>
      <w:r w:rsidRPr="008A7948">
        <w:rPr>
          <w:lang w:val="en-US"/>
        </w:rPr>
        <w:br/>
        <w:t xml:space="preserve">                losedMessages.Remove(lastMessage);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    if (losedMessages.Count != 0 &amp;&amp; Time.time - lastTimeRequestSended &gt; 2f) {</w:t>
      </w:r>
      <w:r w:rsidRPr="008A7948">
        <w:rPr>
          <w:lang w:val="en-US"/>
        </w:rPr>
        <w:br/>
        <w:t xml:space="preserve">                lastTimeRequestSended = Time.time;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var enumerator = losedMessages.GetEnumerator();</w:t>
      </w:r>
      <w:r w:rsidRPr="008A7948">
        <w:rPr>
          <w:lang w:val="en-US"/>
        </w:rPr>
        <w:br/>
        <w:t xml:space="preserve">                enumerator.MoveNext();</w:t>
      </w:r>
      <w:r w:rsidRPr="008A7948">
        <w:rPr>
          <w:lang w:val="en-US"/>
        </w:rPr>
        <w:br/>
        <w:t xml:space="preserve">                int currentId = (int) enumerator.Key;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    RunAskMessage(lastMessage + 1, currentId - 1, MessageFlags.NONE);</w:t>
      </w:r>
      <w:r w:rsidRPr="008A7948">
        <w:rPr>
          <w:lang w:val="en-US"/>
        </w:rPr>
        <w:br/>
        <w:t xml:space="preserve">                </w:t>
      </w:r>
      <w:r w:rsidRPr="008A7948">
        <w:rPr>
          <w:lang w:val="en-US"/>
        </w:rPr>
        <w:br/>
        <w:t xml:space="preserve">                Debug.LogWarning($"Server loosed messages from {lastMessage + 1} to {currentId - 1}");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 </w:t>
      </w:r>
      <w:r w:rsidRPr="008A7948">
        <w:rPr>
          <w:lang w:val="en-US"/>
        </w:rPr>
        <w:br/>
        <w:t>}</w:t>
      </w:r>
    </w:p>
    <w:p w14:paraId="3FB9D612" w14:textId="77777777" w:rsidR="00A5794D" w:rsidRPr="008A7948" w:rsidRDefault="00A5794D" w:rsidP="00A5794D">
      <w:pPr>
        <w:rPr>
          <w:lang w:val="en-US"/>
        </w:rPr>
      </w:pPr>
    </w:p>
    <w:p w14:paraId="57564774" w14:textId="77777777" w:rsidR="00A5794D" w:rsidRDefault="00A5794D" w:rsidP="00A5794D">
      <w:pPr>
        <w:pStyle w:val="2"/>
      </w:pPr>
      <w:bookmarkStart w:id="188" w:name="_Toc40978003"/>
      <w:bookmarkStart w:id="189" w:name="_Toc41217813"/>
      <w:r>
        <w:t>CommandsHandler.cs</w:t>
      </w:r>
      <w:bookmarkEnd w:id="188"/>
      <w:bookmarkEnd w:id="189"/>
    </w:p>
    <w:p w14:paraId="240021F5" w14:textId="77777777" w:rsidR="00A5794D" w:rsidRPr="008A7948" w:rsidRDefault="00A5794D" w:rsidP="00A5794D">
      <w:pPr>
        <w:pStyle w:val="Code"/>
        <w:rPr>
          <w:lang w:val="en-US"/>
        </w:rPr>
      </w:pPr>
      <w:r>
        <w:t>﻿</w:t>
      </w:r>
      <w:r w:rsidRPr="008A7948">
        <w:rPr>
          <w:lang w:val="en-US"/>
        </w:rPr>
        <w:t>using System;</w:t>
      </w:r>
      <w:r w:rsidRPr="008A7948">
        <w:rPr>
          <w:lang w:val="en-US"/>
        </w:rPr>
        <w:br/>
        <w:t>using CommandsSystem;</w:t>
      </w:r>
      <w:r w:rsidRPr="008A7948">
        <w:rPr>
          <w:lang w:val="en-US"/>
        </w:rPr>
        <w:br/>
      </w:r>
      <w:r w:rsidRPr="008A7948">
        <w:rPr>
          <w:lang w:val="en-US"/>
        </w:rPr>
        <w:br/>
        <w:t>namespace Networking {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Класс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обработки</w:t>
      </w:r>
      <w:r w:rsidRPr="008A7948">
        <w:rPr>
          <w:lang w:val="en-US"/>
        </w:rPr>
        <w:t xml:space="preserve"> </w:t>
      </w:r>
      <w:r>
        <w:t>команд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сервера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static class CommandsHandler {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Обработчик</w:t>
      </w:r>
      <w:r w:rsidRPr="008A7948">
        <w:rPr>
          <w:lang w:val="en-US"/>
        </w:rPr>
        <w:t xml:space="preserve"> WebSocket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/// &lt;/summary&gt;</w:t>
      </w:r>
      <w:r w:rsidRPr="008A7948">
        <w:rPr>
          <w:lang w:val="en-US"/>
        </w:rPr>
        <w:br/>
        <w:t xml:space="preserve">        public static WebSocketHandler webSocketHandler = new WebSocketHandler();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CommandsSystem </w:t>
      </w:r>
      <w:r>
        <w:t>для</w:t>
      </w:r>
      <w:r w:rsidRPr="008A7948">
        <w:rPr>
          <w:lang w:val="en-US"/>
        </w:rPr>
        <w:t xml:space="preserve"> </w:t>
      </w:r>
      <w:r>
        <w:t>сериализации</w:t>
      </w:r>
      <w:r w:rsidRPr="008A7948">
        <w:rPr>
          <w:lang w:val="en-US"/>
        </w:rPr>
        <w:t xml:space="preserve"> </w:t>
      </w:r>
      <w:r>
        <w:t>команд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private static CommandsSystem.CommandsSystem commandsSystem = new CommandsSystem.CommandsSystem();</w:t>
      </w:r>
      <w:r w:rsidRPr="008A7948">
        <w:rPr>
          <w:lang w:val="en-US"/>
        </w:rPr>
        <w:br/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Комната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поиска</w:t>
      </w:r>
      <w:r w:rsidRPr="008A7948">
        <w:rPr>
          <w:lang w:val="en-US"/>
        </w:rPr>
        <w:t xml:space="preserve"> </w:t>
      </w:r>
      <w:r>
        <w:t>матча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static ClientCommandsRoom matchmakingRoom;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Комната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матча</w:t>
      </w:r>
      <w:r w:rsidRPr="008A7948">
        <w:rPr>
          <w:lang w:val="en-US"/>
        </w:rPr>
        <w:t xml:space="preserve"> (</w:t>
      </w:r>
      <w:r>
        <w:t>игры</w:t>
      </w:r>
      <w:r w:rsidRPr="008A7948">
        <w:rPr>
          <w:lang w:val="en-US"/>
        </w:rPr>
        <w:t>)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static ClientCommandsRoom gameRoom;</w:t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Комната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игрового</w:t>
      </w:r>
      <w:r w:rsidRPr="008A7948">
        <w:rPr>
          <w:lang w:val="en-US"/>
        </w:rPr>
        <w:t xml:space="preserve"> </w:t>
      </w:r>
      <w:r>
        <w:t>режима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static ClientCommandsRoom gameModeRoom;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Сбрасывает</w:t>
      </w:r>
      <w:r w:rsidRPr="008A7948">
        <w:rPr>
          <w:lang w:val="en-US"/>
        </w:rPr>
        <w:t xml:space="preserve"> </w:t>
      </w:r>
      <w:r>
        <w:t>значения</w:t>
      </w:r>
      <w:r w:rsidRPr="008A7948">
        <w:rPr>
          <w:lang w:val="en-US"/>
        </w:rPr>
        <w:t xml:space="preserve"> </w:t>
      </w:r>
      <w:r>
        <w:t>переменных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static void Reset() {</w:t>
      </w:r>
      <w:r w:rsidRPr="008A7948">
        <w:rPr>
          <w:lang w:val="en-US"/>
        </w:rPr>
        <w:br/>
        <w:t xml:space="preserve">            matchmakingRoom = gameRoom = gameModeRoom = null;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Полчает</w:t>
      </w:r>
      <w:r w:rsidRPr="008A7948">
        <w:rPr>
          <w:lang w:val="en-US"/>
        </w:rPr>
        <w:t xml:space="preserve"> </w:t>
      </w:r>
      <w:r>
        <w:t>комнату</w:t>
      </w:r>
      <w:r w:rsidRPr="008A7948">
        <w:rPr>
          <w:lang w:val="en-US"/>
        </w:rPr>
        <w:t xml:space="preserve"> </w:t>
      </w:r>
      <w:r>
        <w:t>по</w:t>
      </w:r>
      <w:r w:rsidRPr="008A7948">
        <w:rPr>
          <w:lang w:val="en-US"/>
        </w:rPr>
        <w:t xml:space="preserve"> ID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/// &lt;param name="id"&gt;ID </w:t>
      </w:r>
      <w:r>
        <w:t>комнаты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    /// &lt;returns&gt;</w:t>
      </w:r>
      <w:r>
        <w:t>Комнату</w:t>
      </w:r>
      <w:r w:rsidRPr="008A7948">
        <w:rPr>
          <w:lang w:val="en-US"/>
        </w:rPr>
        <w:t>&lt;/returns&gt;</w:t>
      </w:r>
      <w:r w:rsidRPr="008A7948">
        <w:rPr>
          <w:lang w:val="en-US"/>
        </w:rPr>
        <w:br/>
        <w:t xml:space="preserve">        public static ClientCommandsRoom RoomById(int id) {</w:t>
      </w:r>
      <w:r w:rsidRPr="008A7948">
        <w:rPr>
          <w:lang w:val="en-US"/>
        </w:rPr>
        <w:br/>
        <w:t xml:space="preserve">            if (matchmakingRoom?.roomID == id)</w:t>
      </w:r>
      <w:r w:rsidRPr="008A7948">
        <w:rPr>
          <w:lang w:val="en-US"/>
        </w:rPr>
        <w:br/>
        <w:t xml:space="preserve">                return matchmakingRoom;</w:t>
      </w:r>
      <w:r w:rsidRPr="008A7948">
        <w:rPr>
          <w:lang w:val="en-US"/>
        </w:rPr>
        <w:br/>
        <w:t xml:space="preserve">            if (gameRoom?.roomID == id)</w:t>
      </w:r>
      <w:r w:rsidRPr="008A7948">
        <w:rPr>
          <w:lang w:val="en-US"/>
        </w:rPr>
        <w:br/>
        <w:t xml:space="preserve">                return gameRoom;</w:t>
      </w:r>
      <w:r w:rsidRPr="008A7948">
        <w:rPr>
          <w:lang w:val="en-US"/>
        </w:rPr>
        <w:br/>
        <w:t xml:space="preserve">            if (gameModeRoom?.roomID == id)</w:t>
      </w:r>
      <w:r w:rsidRPr="008A7948">
        <w:rPr>
          <w:lang w:val="en-US"/>
        </w:rPr>
        <w:br/>
        <w:t xml:space="preserve">                return gameModeRoom;</w:t>
      </w:r>
      <w:r w:rsidRPr="008A7948">
        <w:rPr>
          <w:lang w:val="en-US"/>
        </w:rPr>
        <w:br/>
        <w:t xml:space="preserve">            return null;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Получает</w:t>
      </w:r>
      <w:r w:rsidRPr="008A7948">
        <w:rPr>
          <w:lang w:val="en-US"/>
        </w:rPr>
        <w:t xml:space="preserve"> </w:t>
      </w:r>
      <w:r>
        <w:t>и</w:t>
      </w:r>
      <w:r w:rsidRPr="008A7948">
        <w:rPr>
          <w:lang w:val="en-US"/>
        </w:rPr>
        <w:t xml:space="preserve"> </w:t>
      </w:r>
      <w:r>
        <w:t>отправляет</w:t>
      </w:r>
      <w:r w:rsidRPr="008A7948">
        <w:rPr>
          <w:lang w:val="en-US"/>
        </w:rPr>
        <w:t xml:space="preserve"> </w:t>
      </w:r>
      <w:r>
        <w:t>команды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static void Update() {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    webSocketHandler.Update();</w:t>
      </w:r>
      <w:r w:rsidRPr="008A7948">
        <w:rPr>
          <w:lang w:val="en-US"/>
        </w:rPr>
        <w:br/>
        <w:t xml:space="preserve">            byte[] data;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    while (CommandsHandler.webSocketHandler.serverToClientMessages.TryDequeue(out data)) {</w:t>
      </w:r>
      <w:r w:rsidRPr="008A7948">
        <w:rPr>
          <w:lang w:val="en-US"/>
        </w:rPr>
        <w:br/>
        <w:t xml:space="preserve">                int commandId, roomId;</w:t>
      </w:r>
      <w:r w:rsidRPr="008A7948">
        <w:rPr>
          <w:lang w:val="en-US"/>
        </w:rPr>
        <w:br/>
        <w:t xml:space="preserve">                ICommand command = commandsSystem.DecodeCommand(data, out commandId, out roomId);</w:t>
      </w:r>
      <w:r w:rsidRPr="008A7948">
        <w:rPr>
          <w:lang w:val="en-US"/>
        </w:rPr>
        <w:br/>
        <w:t xml:space="preserve">                var room = RoomById(roomId);</w:t>
      </w:r>
      <w:r w:rsidRPr="008A7948">
        <w:rPr>
          <w:lang w:val="en-US"/>
        </w:rPr>
        <w:br/>
        <w:t xml:space="preserve">                if (room != null) {</w:t>
      </w:r>
      <w:r w:rsidRPr="008A7948">
        <w:rPr>
          <w:lang w:val="en-US"/>
        </w:rPr>
        <w:br/>
        <w:t xml:space="preserve">                    room.HandleCommand(commandId, command);</w:t>
      </w:r>
      <w:r w:rsidRPr="008A7948">
        <w:rPr>
          <w:lang w:val="en-US"/>
        </w:rPr>
        <w:br/>
        <w:t xml:space="preserve">                } else {</w:t>
      </w:r>
      <w:r w:rsidRPr="008A7948">
        <w:rPr>
          <w:lang w:val="en-US"/>
        </w:rPr>
        <w:br/>
        <w:t xml:space="preserve">                    throw new Exception($"unhandled command to room {roomId}");</w:t>
      </w:r>
      <w:r w:rsidRPr="008A7948">
        <w:rPr>
          <w:lang w:val="en-US"/>
        </w:rPr>
        <w:br/>
        <w:t xml:space="preserve">                }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/// &lt;summary&gt;</w:t>
      </w:r>
      <w:r w:rsidRPr="008A7948">
        <w:rPr>
          <w:lang w:val="en-US"/>
        </w:rPr>
        <w:br/>
        <w:t xml:space="preserve">        ///     </w:t>
      </w:r>
      <w:r>
        <w:t>Отключается</w:t>
      </w:r>
      <w:r w:rsidRPr="008A7948">
        <w:rPr>
          <w:lang w:val="en-US"/>
        </w:rPr>
        <w:t xml:space="preserve"> </w:t>
      </w:r>
      <w:r>
        <w:t>от</w:t>
      </w:r>
      <w:r w:rsidRPr="008A7948">
        <w:rPr>
          <w:lang w:val="en-US"/>
        </w:rPr>
        <w:t xml:space="preserve"> </w:t>
      </w:r>
      <w:r>
        <w:t>сервера</w:t>
      </w:r>
      <w:r w:rsidRPr="008A7948">
        <w:rPr>
          <w:lang w:val="en-US"/>
        </w:rPr>
        <w:br/>
        <w:t xml:space="preserve">        /// &lt;/summary&gt;</w:t>
      </w:r>
      <w:r w:rsidRPr="008A7948">
        <w:rPr>
          <w:lang w:val="en-US"/>
        </w:rPr>
        <w:br/>
        <w:t xml:space="preserve">        public static void Stop() {</w:t>
      </w:r>
      <w:r w:rsidRPr="008A7948">
        <w:rPr>
          <w:lang w:val="en-US"/>
        </w:rPr>
        <w:br/>
        <w:t xml:space="preserve">            webSocketHandler?.Stop();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</w:p>
    <w:p w14:paraId="34236E4D" w14:textId="77777777" w:rsidR="00A5794D" w:rsidRPr="008A7948" w:rsidRDefault="00A5794D" w:rsidP="00A5794D">
      <w:pPr>
        <w:rPr>
          <w:lang w:val="en-US"/>
        </w:rPr>
      </w:pPr>
    </w:p>
    <w:p w14:paraId="4E4B3F96" w14:textId="77777777" w:rsidR="00A5794D" w:rsidRDefault="00A5794D" w:rsidP="00A5794D">
      <w:pPr>
        <w:pStyle w:val="2"/>
      </w:pPr>
      <w:bookmarkStart w:id="190" w:name="_Toc40978004"/>
      <w:bookmarkStart w:id="191" w:name="_Toc41217814"/>
      <w:r>
        <w:t>WebSocketHandler.cs</w:t>
      </w:r>
      <w:bookmarkEnd w:id="190"/>
      <w:bookmarkEnd w:id="191"/>
    </w:p>
    <w:p w14:paraId="37D33F80" w14:textId="77777777" w:rsidR="00A5794D" w:rsidRPr="008A7948" w:rsidRDefault="00A5794D" w:rsidP="00A5794D">
      <w:pPr>
        <w:pStyle w:val="Code"/>
        <w:rPr>
          <w:lang w:val="en-US"/>
        </w:rPr>
      </w:pPr>
      <w:r>
        <w:t>﻿using System.Collections.Concurrent;</w:t>
      </w:r>
      <w:r>
        <w:br/>
        <w:t>using System.Collections.Generic;</w:t>
      </w:r>
      <w:r>
        <w:br/>
        <w:t>using UnityEngine;</w:t>
      </w:r>
      <w:r>
        <w:br/>
        <w:t>using System.Threading.Tasks;</w:t>
      </w:r>
      <w:r>
        <w:br/>
        <w:t>using NativeWebSocket;</w:t>
      </w:r>
      <w:r>
        <w:br/>
      </w:r>
      <w:r>
        <w:br/>
        <w:t>/// &lt;summary&gt;</w:t>
      </w:r>
      <w:r>
        <w:br/>
        <w:t>///     Класс с дополнительными функциями для очериди</w:t>
      </w:r>
      <w:r>
        <w:br/>
        <w:t>/// &lt;/summary&gt;</w:t>
      </w:r>
      <w:r>
        <w:br/>
        <w:t>public static class QueueExtension {</w:t>
      </w:r>
      <w:r>
        <w:br/>
        <w:t xml:space="preserve">    /// &lt;summary&gt;</w:t>
      </w:r>
      <w:r>
        <w:br/>
        <w:t xml:space="preserve">    ///     Пытается достать элемент из очереди</w:t>
      </w:r>
      <w:r>
        <w:br/>
        <w:t xml:space="preserve">    /// &lt;/summary&gt;</w:t>
      </w:r>
      <w:r>
        <w:br/>
        <w:t xml:space="preserve">    /// &lt;param name="queue"&gt;Очередь&lt;/param&gt;</w:t>
      </w:r>
      <w:r>
        <w:br/>
        <w:t xml:space="preserve">    /// &lt;param name="res"&gt;Элемент&lt;/param&gt;</w:t>
      </w:r>
      <w:r>
        <w:br/>
        <w:t xml:space="preserve">    /// &lt;typeparam name="T"&gt;Тип элемента&lt;/typeparam&gt;</w:t>
      </w:r>
      <w:r>
        <w:br/>
        <w:t xml:space="preserve">    /// &lt;returns&gt;true, если очердь была не пустая. Иначе false&lt;/returns&gt;</w:t>
      </w:r>
      <w:r>
        <w:br/>
        <w:t xml:space="preserve">    public static bool TryDequeue&lt;T&gt;(this Queue&lt;T&gt; queue, out T res) {</w:t>
      </w:r>
      <w:r>
        <w:br/>
        <w:t xml:space="preserve">        if (queue.Count == 0) {</w:t>
      </w:r>
      <w:r>
        <w:br/>
        <w:t xml:space="preserve">            res = default(T);</w:t>
      </w:r>
      <w:r>
        <w:br/>
      </w:r>
      <w:r>
        <w:lastRenderedPageBreak/>
        <w:t xml:space="preserve">            return false;</w:t>
      </w:r>
      <w:r>
        <w:br/>
        <w:t xml:space="preserve">        }</w:t>
      </w:r>
      <w:r>
        <w:br/>
      </w:r>
      <w:r>
        <w:br/>
        <w:t xml:space="preserve">        res = queue.Dequeue();</w:t>
      </w:r>
      <w:r>
        <w:br/>
        <w:t xml:space="preserve">        return true;</w:t>
      </w:r>
      <w:r>
        <w:br/>
        <w:t xml:space="preserve">    }</w:t>
      </w:r>
      <w:r>
        <w:br/>
        <w:t>}</w:t>
      </w:r>
      <w:r>
        <w:br/>
      </w:r>
      <w:r>
        <w:br/>
        <w:t>/// &lt;summary&gt;</w:t>
      </w:r>
      <w:r>
        <w:br/>
        <w:t>///     Класс для работы с WebSocket</w:t>
      </w:r>
      <w:r>
        <w:br/>
        <w:t>/// &lt;/summary&gt;</w:t>
      </w:r>
      <w:r>
        <w:br/>
        <w:t>public class WebSocketHandler {</w:t>
      </w:r>
      <w:r>
        <w:br/>
        <w:t xml:space="preserve">    /// &lt;summary&gt;</w:t>
      </w:r>
      <w:r>
        <w:br/>
        <w:t xml:space="preserve">    ///     Очередь сообщений с клиента на сервер</w:t>
      </w:r>
      <w:r>
        <w:br/>
        <w:t xml:space="preserve">    /// &lt;/summary&gt;</w:t>
      </w:r>
      <w:r>
        <w:br/>
        <w:t xml:space="preserve">    public Queue&lt;byte[]&gt; clientToServerMessages = new Queue&lt;byte[]&gt;();</w:t>
      </w:r>
      <w:r>
        <w:br/>
        <w:t xml:space="preserve">    /// &lt;summary&gt;</w:t>
      </w:r>
      <w:r>
        <w:br/>
        <w:t xml:space="preserve">    ///     Очередь сообщений с сервера на клиент</w:t>
      </w:r>
      <w:r>
        <w:br/>
        <w:t xml:space="preserve">    /// &lt;/summary&gt;</w:t>
      </w:r>
      <w:r>
        <w:br/>
        <w:t xml:space="preserve">    public Queue&lt;byte[]&gt; serverToClientMessages = new Queue&lt;byte[]&gt;();</w:t>
      </w:r>
      <w:r>
        <w:br/>
        <w:t xml:space="preserve">    </w:t>
      </w:r>
      <w:r>
        <w:br/>
        <w:t xml:space="preserve">    /// &lt;summary&gt;</w:t>
      </w:r>
      <w:r>
        <w:br/>
        <w:t xml:space="preserve">    ///     Ассинхронная задача подключиться к серверу</w:t>
      </w:r>
      <w:r>
        <w:br/>
        <w:t xml:space="preserve">    /// &lt;/summary&gt;</w:t>
      </w:r>
      <w:r>
        <w:br/>
        <w:t xml:space="preserve">    private Task&lt;WebSocket&gt; connectTask;</w:t>
      </w:r>
      <w:r>
        <w:br/>
      </w:r>
      <w:r>
        <w:br/>
        <w:t xml:space="preserve">    /// &lt;summary&gt;</w:t>
      </w:r>
      <w:r>
        <w:br/>
        <w:t xml:space="preserve">    ///     Асинхронная задача отправить сообщение на сервер</w:t>
      </w:r>
      <w:r>
        <w:br/>
        <w:t xml:space="preserve">    /// &lt;/summary&gt;</w:t>
      </w:r>
      <w:r>
        <w:br/>
        <w:t xml:space="preserve">    private Task sendTask = Task.CompletedTask;</w:t>
      </w:r>
      <w:r>
        <w:br/>
        <w:t xml:space="preserve">    </w:t>
      </w:r>
      <w:r>
        <w:br/>
        <w:t xml:space="preserve">    /// &lt;summ</w:t>
      </w:r>
      <w:r w:rsidRPr="008A7948">
        <w:rPr>
          <w:lang w:val="en-US"/>
        </w:rPr>
        <w:t>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Вебсокет</w:t>
      </w:r>
      <w:r w:rsidRPr="001219A2">
        <w:rPr>
          <w:lang w:val="en-US"/>
        </w:rPr>
        <w:t xml:space="preserve"> </w:t>
      </w:r>
      <w:r>
        <w:t>для</w:t>
      </w:r>
      <w:r w:rsidRPr="001219A2">
        <w:rPr>
          <w:lang w:val="en-US"/>
        </w:rPr>
        <w:t xml:space="preserve"> </w:t>
      </w:r>
      <w:r>
        <w:t>общения</w:t>
      </w:r>
      <w:r w:rsidRPr="001219A2">
        <w:rPr>
          <w:lang w:val="en-US"/>
        </w:rPr>
        <w:t xml:space="preserve"> </w:t>
      </w:r>
      <w:r>
        <w:t>с</w:t>
      </w:r>
      <w:r w:rsidRPr="001219A2">
        <w:rPr>
          <w:lang w:val="en-US"/>
        </w:rPr>
        <w:t xml:space="preserve"> </w:t>
      </w:r>
      <w:r>
        <w:t>сервером</w:t>
      </w:r>
      <w:r w:rsidRPr="001219A2">
        <w:rPr>
          <w:lang w:val="en-US"/>
        </w:rPr>
        <w:br/>
        <w:t xml:space="preserve">    /// &lt;/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8A7948">
        <w:rPr>
          <w:lang w:val="en-US"/>
        </w:rPr>
        <w:t>private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WebSocket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webSocket</w:t>
      </w:r>
      <w:r w:rsidRPr="001219A2">
        <w:rPr>
          <w:lang w:val="en-US"/>
        </w:rPr>
        <w:t>;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/// &lt;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Отключается</w:t>
      </w:r>
      <w:r w:rsidRPr="001219A2">
        <w:rPr>
          <w:lang w:val="en-US"/>
        </w:rPr>
        <w:t xml:space="preserve"> </w:t>
      </w:r>
      <w:r>
        <w:t>от</w:t>
      </w:r>
      <w:r w:rsidRPr="001219A2">
        <w:rPr>
          <w:lang w:val="en-US"/>
        </w:rPr>
        <w:t xml:space="preserve"> </w:t>
      </w:r>
      <w:r>
        <w:t>сервера</w:t>
      </w:r>
      <w:r w:rsidRPr="001219A2">
        <w:rPr>
          <w:lang w:val="en-US"/>
        </w:rPr>
        <w:br/>
        <w:t xml:space="preserve">    /// &lt;/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8A7948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void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Stop</w:t>
      </w:r>
      <w:r w:rsidRPr="001219A2">
        <w:rPr>
          <w:lang w:val="en-US"/>
        </w:rPr>
        <w:t>() {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Debug</w:t>
      </w:r>
      <w:r w:rsidRPr="001219A2">
        <w:rPr>
          <w:lang w:val="en-US"/>
        </w:rPr>
        <w:t>.</w:t>
      </w:r>
      <w:r w:rsidRPr="008A7948">
        <w:rPr>
          <w:lang w:val="en-US"/>
        </w:rPr>
        <w:t>Log</w:t>
      </w:r>
      <w:r w:rsidRPr="001219A2">
        <w:rPr>
          <w:lang w:val="en-US"/>
        </w:rPr>
        <w:t>("</w:t>
      </w:r>
      <w:r w:rsidRPr="008A7948">
        <w:rPr>
          <w:lang w:val="en-US"/>
        </w:rPr>
        <w:t>CLIENT</w:t>
      </w:r>
      <w:r w:rsidRPr="001219A2">
        <w:rPr>
          <w:lang w:val="en-US"/>
        </w:rPr>
        <w:t xml:space="preserve">: </w:t>
      </w:r>
      <w:r w:rsidRPr="008A7948">
        <w:rPr>
          <w:lang w:val="en-US"/>
        </w:rPr>
        <w:t>WebSocket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closed</w:t>
      </w:r>
      <w:r w:rsidRPr="001219A2">
        <w:rPr>
          <w:lang w:val="en-US"/>
        </w:rPr>
        <w:t>");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webSocket</w:t>
      </w:r>
      <w:r w:rsidRPr="001219A2">
        <w:rPr>
          <w:lang w:val="en-US"/>
        </w:rPr>
        <w:t>?.</w:t>
      </w:r>
      <w:r w:rsidRPr="008A7948">
        <w:rPr>
          <w:lang w:val="en-US"/>
        </w:rPr>
        <w:t>Close</w:t>
      </w:r>
      <w:r w:rsidRPr="001219A2">
        <w:rPr>
          <w:lang w:val="en-US"/>
        </w:rPr>
        <w:t>();</w:t>
      </w:r>
      <w:r w:rsidRPr="001219A2">
        <w:rPr>
          <w:lang w:val="en-US"/>
        </w:rPr>
        <w:br/>
        <w:t xml:space="preserve">    }</w:t>
      </w:r>
      <w:r w:rsidRPr="001219A2">
        <w:rPr>
          <w:lang w:val="en-US"/>
        </w:rPr>
        <w:br/>
        <w:t xml:space="preserve">    </w:t>
      </w:r>
      <w:r w:rsidRPr="001219A2">
        <w:rPr>
          <w:lang w:val="en-US"/>
        </w:rPr>
        <w:br/>
        <w:t xml:space="preserve">    /// &lt;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Обновляет</w:t>
      </w:r>
      <w:r w:rsidRPr="001219A2">
        <w:rPr>
          <w:lang w:val="en-US"/>
        </w:rPr>
        <w:t xml:space="preserve"> </w:t>
      </w:r>
      <w:r>
        <w:t>состояние</w:t>
      </w:r>
      <w:r w:rsidRPr="001219A2">
        <w:rPr>
          <w:lang w:val="en-US"/>
        </w:rPr>
        <w:t xml:space="preserve"> </w:t>
      </w:r>
      <w:r>
        <w:t>вебсокета</w:t>
      </w:r>
      <w:r w:rsidRPr="001219A2">
        <w:rPr>
          <w:lang w:val="en-US"/>
        </w:rPr>
        <w:br/>
        <w:t xml:space="preserve">    /// &lt;/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8A7948">
        <w:rPr>
          <w:lang w:val="en-US"/>
        </w:rPr>
        <w:t>public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void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Update</w:t>
      </w:r>
      <w:r w:rsidRPr="001219A2">
        <w:rPr>
          <w:lang w:val="en-US"/>
        </w:rPr>
        <w:t>() {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if</w:t>
      </w:r>
      <w:r w:rsidRPr="001219A2">
        <w:rPr>
          <w:lang w:val="en-US"/>
        </w:rPr>
        <w:t xml:space="preserve"> (</w:t>
      </w:r>
      <w:r w:rsidRPr="008A7948">
        <w:rPr>
          <w:lang w:val="en-US"/>
        </w:rPr>
        <w:t>webSocket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is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null</w:t>
      </w:r>
      <w:r w:rsidRPr="001219A2">
        <w:rPr>
          <w:lang w:val="en-US"/>
        </w:rPr>
        <w:t xml:space="preserve"> || </w:t>
      </w:r>
      <w:r w:rsidRPr="008A7948">
        <w:rPr>
          <w:lang w:val="en-US"/>
        </w:rPr>
        <w:t>webSocket</w:t>
      </w:r>
      <w:r w:rsidRPr="001219A2">
        <w:rPr>
          <w:lang w:val="en-US"/>
        </w:rPr>
        <w:t>.</w:t>
      </w:r>
      <w:r w:rsidRPr="008A7948">
        <w:rPr>
          <w:lang w:val="en-US"/>
        </w:rPr>
        <w:t>State</w:t>
      </w:r>
      <w:r w:rsidRPr="001219A2">
        <w:rPr>
          <w:lang w:val="en-US"/>
        </w:rPr>
        <w:t xml:space="preserve"> == </w:t>
      </w:r>
      <w:r w:rsidRPr="008A7948">
        <w:rPr>
          <w:lang w:val="en-US"/>
        </w:rPr>
        <w:t>WebSocketState</w:t>
      </w:r>
      <w:r w:rsidRPr="001219A2">
        <w:rPr>
          <w:lang w:val="en-US"/>
        </w:rPr>
        <w:t>.</w:t>
      </w:r>
      <w:r w:rsidRPr="008A7948">
        <w:rPr>
          <w:lang w:val="en-US"/>
        </w:rPr>
        <w:t>Closed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if</w:t>
      </w:r>
      <w:r w:rsidRPr="001219A2">
        <w:rPr>
          <w:lang w:val="en-US"/>
        </w:rPr>
        <w:t xml:space="preserve"> (</w:t>
      </w:r>
      <w:r w:rsidRPr="008A7948">
        <w:rPr>
          <w:lang w:val="en-US"/>
        </w:rPr>
        <w:t>connectTask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is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null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        </w:t>
      </w:r>
      <w:r w:rsidRPr="008A7948">
        <w:rPr>
          <w:lang w:val="en-US"/>
        </w:rPr>
        <w:t>connectTask</w:t>
      </w:r>
      <w:r w:rsidRPr="001219A2">
        <w:rPr>
          <w:lang w:val="en-US"/>
        </w:rPr>
        <w:t xml:space="preserve"> = </w:t>
      </w:r>
      <w:r w:rsidRPr="008A7948">
        <w:rPr>
          <w:lang w:val="en-US"/>
        </w:rPr>
        <w:t>CreateWebSocket</w:t>
      </w:r>
      <w:r w:rsidRPr="001219A2">
        <w:rPr>
          <w:lang w:val="en-US"/>
        </w:rPr>
        <w:t>();</w:t>
      </w:r>
      <w:r w:rsidRPr="001219A2">
        <w:rPr>
          <w:lang w:val="en-US"/>
        </w:rPr>
        <w:br/>
      </w:r>
      <w:r w:rsidRPr="001219A2">
        <w:rPr>
          <w:lang w:val="en-US"/>
        </w:rPr>
        <w:lastRenderedPageBreak/>
        <w:t xml:space="preserve">            }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if</w:t>
      </w:r>
      <w:r w:rsidRPr="001219A2">
        <w:rPr>
          <w:lang w:val="en-US"/>
        </w:rPr>
        <w:t xml:space="preserve"> (</w:t>
      </w:r>
      <w:r w:rsidRPr="008A7948">
        <w:rPr>
          <w:lang w:val="en-US"/>
        </w:rPr>
        <w:t>connectTask</w:t>
      </w:r>
      <w:r w:rsidRPr="001219A2">
        <w:rPr>
          <w:lang w:val="en-US"/>
        </w:rPr>
        <w:t>.</w:t>
      </w:r>
      <w:r w:rsidRPr="008A7948">
        <w:rPr>
          <w:lang w:val="en-US"/>
        </w:rPr>
        <w:t>IsCompleted</w:t>
      </w:r>
      <w:r w:rsidRPr="001219A2">
        <w:rPr>
          <w:lang w:val="en-US"/>
        </w:rPr>
        <w:t>) {</w:t>
      </w:r>
      <w:r w:rsidRPr="001219A2">
        <w:rPr>
          <w:lang w:val="en-US"/>
        </w:rPr>
        <w:br/>
        <w:t xml:space="preserve">                </w:t>
      </w:r>
      <w:r w:rsidRPr="008A7948">
        <w:rPr>
          <w:lang w:val="en-US"/>
        </w:rPr>
        <w:t>webSocket</w:t>
      </w:r>
      <w:r w:rsidRPr="001219A2">
        <w:rPr>
          <w:lang w:val="en-US"/>
        </w:rPr>
        <w:t xml:space="preserve"> = </w:t>
      </w:r>
      <w:r w:rsidRPr="008A7948">
        <w:rPr>
          <w:lang w:val="en-US"/>
        </w:rPr>
        <w:t>connectTask</w:t>
      </w:r>
      <w:r w:rsidRPr="001219A2">
        <w:rPr>
          <w:lang w:val="en-US"/>
        </w:rPr>
        <w:t>.</w:t>
      </w:r>
      <w:r w:rsidRPr="008A7948">
        <w:rPr>
          <w:lang w:val="en-US"/>
        </w:rPr>
        <w:t>Result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            </w:t>
      </w:r>
      <w:r w:rsidRPr="008A7948">
        <w:rPr>
          <w:lang w:val="en-US"/>
        </w:rPr>
        <w:t>connectTask</w:t>
      </w:r>
      <w:r w:rsidRPr="001219A2">
        <w:rPr>
          <w:lang w:val="en-US"/>
        </w:rPr>
        <w:t xml:space="preserve"> = </w:t>
      </w:r>
      <w:r w:rsidRPr="008A7948">
        <w:rPr>
          <w:lang w:val="en-US"/>
        </w:rPr>
        <w:t>null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        }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return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    }</w:t>
      </w:r>
      <w:r w:rsidRPr="001219A2">
        <w:rPr>
          <w:lang w:val="en-US"/>
        </w:rPr>
        <w:br/>
        <w:t xml:space="preserve">        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byte</w:t>
      </w:r>
      <w:r w:rsidRPr="001219A2">
        <w:rPr>
          <w:lang w:val="en-US"/>
        </w:rPr>
        <w:t xml:space="preserve">[] </w:t>
      </w:r>
      <w:r w:rsidRPr="008A7948">
        <w:rPr>
          <w:lang w:val="en-US"/>
        </w:rPr>
        <w:t>commands</w:t>
      </w:r>
      <w:r w:rsidRPr="001219A2">
        <w:rPr>
          <w:lang w:val="en-US"/>
        </w:rPr>
        <w:t>;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while</w:t>
      </w:r>
      <w:r w:rsidRPr="001219A2">
        <w:rPr>
          <w:lang w:val="en-US"/>
        </w:rPr>
        <w:t xml:space="preserve"> (</w:t>
      </w:r>
      <w:r w:rsidRPr="008A7948">
        <w:rPr>
          <w:lang w:val="en-US"/>
        </w:rPr>
        <w:t>sendTask</w:t>
      </w:r>
      <w:r w:rsidRPr="001219A2">
        <w:rPr>
          <w:lang w:val="en-US"/>
        </w:rPr>
        <w:t>.</w:t>
      </w:r>
      <w:r w:rsidRPr="008A7948">
        <w:rPr>
          <w:lang w:val="en-US"/>
        </w:rPr>
        <w:t>IsCompleted</w:t>
      </w:r>
      <w:r w:rsidRPr="001219A2">
        <w:rPr>
          <w:lang w:val="en-US"/>
        </w:rPr>
        <w:t xml:space="preserve"> &amp;&amp; </w:t>
      </w:r>
      <w:r w:rsidRPr="008A7948">
        <w:rPr>
          <w:lang w:val="en-US"/>
        </w:rPr>
        <w:t>clientToServerMessages</w:t>
      </w:r>
      <w:r w:rsidRPr="001219A2">
        <w:rPr>
          <w:lang w:val="en-US"/>
        </w:rPr>
        <w:t>.</w:t>
      </w:r>
      <w:r w:rsidRPr="008A7948">
        <w:rPr>
          <w:lang w:val="en-US"/>
        </w:rPr>
        <w:t>TryDequeue</w:t>
      </w:r>
      <w:r w:rsidRPr="001219A2">
        <w:rPr>
          <w:lang w:val="en-US"/>
        </w:rPr>
        <w:t>(</w:t>
      </w:r>
      <w:r w:rsidRPr="008A7948">
        <w:rPr>
          <w:lang w:val="en-US"/>
        </w:rPr>
        <w:t>out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commands</w:t>
      </w:r>
      <w:r w:rsidRPr="001219A2">
        <w:rPr>
          <w:lang w:val="en-US"/>
        </w:rPr>
        <w:t>)) {</w:t>
      </w:r>
      <w:r w:rsidRPr="001219A2">
        <w:rPr>
          <w:lang w:val="en-US"/>
        </w:rPr>
        <w:br/>
        <w:t xml:space="preserve">            /* #</w:t>
      </w:r>
      <w:r w:rsidRPr="008A7948">
        <w:rPr>
          <w:lang w:val="en-US"/>
        </w:rPr>
        <w:t>if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UNITY</w:t>
      </w:r>
      <w:r w:rsidRPr="001219A2">
        <w:rPr>
          <w:lang w:val="en-US"/>
        </w:rPr>
        <w:t>_</w:t>
      </w:r>
      <w:r w:rsidRPr="008A7948">
        <w:rPr>
          <w:lang w:val="en-US"/>
        </w:rPr>
        <w:t>EDITOR</w:t>
      </w:r>
      <w:r w:rsidRPr="001219A2">
        <w:rPr>
          <w:lang w:val="en-US"/>
        </w:rPr>
        <w:br/>
        <w:t xml:space="preserve">              </w:t>
      </w:r>
      <w:r w:rsidRPr="008A7948">
        <w:rPr>
          <w:lang w:val="en-US"/>
        </w:rPr>
        <w:t>Thread</w:t>
      </w:r>
      <w:r w:rsidRPr="001219A2">
        <w:rPr>
          <w:lang w:val="en-US"/>
        </w:rPr>
        <w:t>.</w:t>
      </w:r>
      <w:r w:rsidRPr="008A7948">
        <w:rPr>
          <w:lang w:val="en-US"/>
        </w:rPr>
        <w:t>Sleep</w:t>
      </w:r>
      <w:r w:rsidRPr="001219A2">
        <w:rPr>
          <w:lang w:val="en-US"/>
        </w:rPr>
        <w:t>(60);</w:t>
      </w:r>
      <w:r w:rsidRPr="001219A2">
        <w:rPr>
          <w:lang w:val="en-US"/>
        </w:rPr>
        <w:br/>
        <w:t xml:space="preserve">            #</w:t>
      </w:r>
      <w:r w:rsidRPr="008A7948">
        <w:rPr>
          <w:lang w:val="en-US"/>
        </w:rPr>
        <w:t>endif</w:t>
      </w:r>
      <w:r w:rsidRPr="001219A2">
        <w:rPr>
          <w:lang w:val="en-US"/>
        </w:rPr>
        <w:t xml:space="preserve">  */</w:t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var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res</w:t>
      </w:r>
      <w:r w:rsidRPr="001219A2">
        <w:rPr>
          <w:lang w:val="en-US"/>
        </w:rPr>
        <w:t xml:space="preserve"> = "";</w:t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for</w:t>
      </w:r>
      <w:r w:rsidRPr="001219A2">
        <w:rPr>
          <w:lang w:val="en-US"/>
        </w:rPr>
        <w:t xml:space="preserve"> (</w:t>
      </w:r>
      <w:r w:rsidRPr="008A7948">
        <w:rPr>
          <w:lang w:val="en-US"/>
        </w:rPr>
        <w:t>int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i</w:t>
      </w:r>
      <w:r w:rsidRPr="001219A2">
        <w:rPr>
          <w:lang w:val="en-US"/>
        </w:rPr>
        <w:t xml:space="preserve"> = 0; </w:t>
      </w:r>
      <w:r w:rsidRPr="008A7948">
        <w:rPr>
          <w:lang w:val="en-US"/>
        </w:rPr>
        <w:t>i</w:t>
      </w:r>
      <w:r w:rsidRPr="001219A2">
        <w:rPr>
          <w:lang w:val="en-US"/>
        </w:rPr>
        <w:t xml:space="preserve"> &lt; </w:t>
      </w:r>
      <w:r w:rsidRPr="008A7948">
        <w:rPr>
          <w:lang w:val="en-US"/>
        </w:rPr>
        <w:t>commands</w:t>
      </w:r>
      <w:r w:rsidRPr="001219A2">
        <w:rPr>
          <w:lang w:val="en-US"/>
        </w:rPr>
        <w:t>.</w:t>
      </w:r>
      <w:r w:rsidRPr="008A7948">
        <w:rPr>
          <w:lang w:val="en-US"/>
        </w:rPr>
        <w:t>Length</w:t>
      </w:r>
      <w:r w:rsidRPr="001219A2">
        <w:rPr>
          <w:lang w:val="en-US"/>
        </w:rPr>
        <w:t xml:space="preserve">; </w:t>
      </w:r>
      <w:r w:rsidRPr="008A7948">
        <w:rPr>
          <w:lang w:val="en-US"/>
        </w:rPr>
        <w:t>i</w:t>
      </w:r>
      <w:r w:rsidRPr="001219A2">
        <w:rPr>
          <w:lang w:val="en-US"/>
        </w:rPr>
        <w:t>++) {</w:t>
      </w:r>
      <w:r w:rsidRPr="001219A2">
        <w:rPr>
          <w:lang w:val="en-US"/>
        </w:rPr>
        <w:br/>
        <w:t xml:space="preserve">                </w:t>
      </w:r>
      <w:r w:rsidRPr="008A7948">
        <w:rPr>
          <w:lang w:val="en-US"/>
        </w:rPr>
        <w:t>res</w:t>
      </w:r>
      <w:r w:rsidRPr="001219A2">
        <w:rPr>
          <w:lang w:val="en-US"/>
        </w:rPr>
        <w:t xml:space="preserve"> += </w:t>
      </w:r>
      <w:r w:rsidRPr="008A7948">
        <w:rPr>
          <w:lang w:val="en-US"/>
        </w:rPr>
        <w:t>commands</w:t>
      </w:r>
      <w:r w:rsidRPr="001219A2">
        <w:rPr>
          <w:lang w:val="en-US"/>
        </w:rPr>
        <w:t>[</w:t>
      </w:r>
      <w:r w:rsidRPr="008A7948">
        <w:rPr>
          <w:lang w:val="en-US"/>
        </w:rPr>
        <w:t>i</w:t>
      </w:r>
      <w:r w:rsidRPr="001219A2">
        <w:rPr>
          <w:lang w:val="en-US"/>
        </w:rPr>
        <w:t>] +" ";</w:t>
      </w:r>
      <w:r w:rsidRPr="001219A2">
        <w:rPr>
          <w:lang w:val="en-US"/>
        </w:rPr>
        <w:br/>
        <w:t xml:space="preserve">            }</w:t>
      </w:r>
      <w:r w:rsidRPr="001219A2">
        <w:rPr>
          <w:lang w:val="en-US"/>
        </w:rPr>
        <w:br/>
        <w:t xml:space="preserve">            </w:t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sendTask</w:t>
      </w:r>
      <w:r w:rsidRPr="001219A2">
        <w:rPr>
          <w:lang w:val="en-US"/>
        </w:rPr>
        <w:t xml:space="preserve"> = </w:t>
      </w:r>
      <w:r w:rsidRPr="008A7948">
        <w:rPr>
          <w:lang w:val="en-US"/>
        </w:rPr>
        <w:t>webSocket</w:t>
      </w:r>
      <w:r w:rsidRPr="001219A2">
        <w:rPr>
          <w:lang w:val="en-US"/>
        </w:rPr>
        <w:t>.</w:t>
      </w:r>
      <w:r w:rsidRPr="008A7948">
        <w:rPr>
          <w:lang w:val="en-US"/>
        </w:rPr>
        <w:t>Send</w:t>
      </w:r>
      <w:r w:rsidRPr="001219A2">
        <w:rPr>
          <w:lang w:val="en-US"/>
        </w:rPr>
        <w:t>(</w:t>
      </w:r>
      <w:r w:rsidRPr="008A7948">
        <w:rPr>
          <w:lang w:val="en-US"/>
        </w:rPr>
        <w:t>commands</w:t>
      </w:r>
      <w:r w:rsidRPr="001219A2">
        <w:rPr>
          <w:lang w:val="en-US"/>
        </w:rPr>
        <w:t>);</w:t>
      </w:r>
      <w:r w:rsidRPr="001219A2">
        <w:rPr>
          <w:lang w:val="en-US"/>
        </w:rPr>
        <w:br/>
        <w:t xml:space="preserve">        }</w:t>
      </w:r>
      <w:r w:rsidRPr="001219A2">
        <w:rPr>
          <w:lang w:val="en-US"/>
        </w:rPr>
        <w:br/>
        <w:t xml:space="preserve">    }</w:t>
      </w:r>
      <w:r w:rsidRPr="001219A2">
        <w:rPr>
          <w:lang w:val="en-US"/>
        </w:rPr>
        <w:br/>
      </w:r>
      <w:r w:rsidRPr="001219A2">
        <w:rPr>
          <w:lang w:val="en-US"/>
        </w:rPr>
        <w:br/>
        <w:t xml:space="preserve">    /// &lt;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    </w:t>
      </w:r>
      <w:r>
        <w:t>Создаёт</w:t>
      </w:r>
      <w:r w:rsidRPr="001219A2">
        <w:rPr>
          <w:lang w:val="en-US"/>
        </w:rPr>
        <w:t xml:space="preserve"> </w:t>
      </w:r>
      <w:r>
        <w:t>вебсокет</w:t>
      </w:r>
      <w:r w:rsidRPr="001219A2">
        <w:rPr>
          <w:lang w:val="en-US"/>
        </w:rPr>
        <w:br/>
        <w:t xml:space="preserve">    /// &lt;/</w:t>
      </w:r>
      <w:r w:rsidRPr="008A7948">
        <w:rPr>
          <w:lang w:val="en-US"/>
        </w:rPr>
        <w:t>summary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/// &lt;</w:t>
      </w:r>
      <w:r w:rsidRPr="008A7948">
        <w:rPr>
          <w:lang w:val="en-US"/>
        </w:rPr>
        <w:t>returns</w:t>
      </w:r>
      <w:r w:rsidRPr="001219A2">
        <w:rPr>
          <w:lang w:val="en-US"/>
        </w:rPr>
        <w:t>&gt;</w:t>
      </w:r>
      <w:r>
        <w:t>Асинхронную</w:t>
      </w:r>
      <w:r w:rsidRPr="001219A2">
        <w:rPr>
          <w:lang w:val="en-US"/>
        </w:rPr>
        <w:t xml:space="preserve"> </w:t>
      </w:r>
      <w:r>
        <w:t>задачу</w:t>
      </w:r>
      <w:r w:rsidRPr="001219A2">
        <w:rPr>
          <w:lang w:val="en-US"/>
        </w:rPr>
        <w:t xml:space="preserve"> </w:t>
      </w:r>
      <w:r>
        <w:t>создания</w:t>
      </w:r>
      <w:r w:rsidRPr="001219A2">
        <w:rPr>
          <w:lang w:val="en-US"/>
        </w:rPr>
        <w:t xml:space="preserve"> </w:t>
      </w:r>
      <w:r>
        <w:t>вебсокета</w:t>
      </w:r>
      <w:r w:rsidRPr="001219A2">
        <w:rPr>
          <w:lang w:val="en-US"/>
        </w:rPr>
        <w:t>&lt;/</w:t>
      </w:r>
      <w:r w:rsidRPr="008A7948">
        <w:rPr>
          <w:lang w:val="en-US"/>
        </w:rPr>
        <w:t>returns</w:t>
      </w:r>
      <w:r w:rsidRPr="001219A2">
        <w:rPr>
          <w:lang w:val="en-US"/>
        </w:rPr>
        <w:t>&gt;</w:t>
      </w:r>
      <w:r w:rsidRPr="001219A2">
        <w:rPr>
          <w:lang w:val="en-US"/>
        </w:rPr>
        <w:br/>
        <w:t xml:space="preserve">    </w:t>
      </w:r>
      <w:r w:rsidRPr="008A7948">
        <w:rPr>
          <w:lang w:val="en-US"/>
        </w:rPr>
        <w:t>private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async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Task</w:t>
      </w:r>
      <w:r w:rsidRPr="001219A2">
        <w:rPr>
          <w:lang w:val="en-US"/>
        </w:rPr>
        <w:t>&lt;</w:t>
      </w:r>
      <w:r w:rsidRPr="008A7948">
        <w:rPr>
          <w:lang w:val="en-US"/>
        </w:rPr>
        <w:t>WebSocket</w:t>
      </w:r>
      <w:r w:rsidRPr="001219A2">
        <w:rPr>
          <w:lang w:val="en-US"/>
        </w:rPr>
        <w:t xml:space="preserve">&gt; </w:t>
      </w:r>
      <w:r w:rsidRPr="008A7948">
        <w:rPr>
          <w:lang w:val="en-US"/>
        </w:rPr>
        <w:t>CreateWebSocket</w:t>
      </w:r>
      <w:r w:rsidRPr="001219A2">
        <w:rPr>
          <w:lang w:val="en-US"/>
        </w:rPr>
        <w:t>() {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Debug</w:t>
      </w:r>
      <w:r w:rsidRPr="001219A2">
        <w:rPr>
          <w:lang w:val="en-US"/>
        </w:rPr>
        <w:t>.</w:t>
      </w:r>
      <w:r w:rsidRPr="008A7948">
        <w:rPr>
          <w:lang w:val="en-US"/>
        </w:rPr>
        <w:t>Log</w:t>
      </w:r>
      <w:r w:rsidRPr="001219A2">
        <w:rPr>
          <w:lang w:val="en-US"/>
        </w:rPr>
        <w:t>("</w:t>
      </w:r>
      <w:r w:rsidRPr="008A7948">
        <w:rPr>
          <w:lang w:val="en-US"/>
        </w:rPr>
        <w:t>CLIENT</w:t>
      </w:r>
      <w:r w:rsidRPr="001219A2">
        <w:rPr>
          <w:lang w:val="en-US"/>
        </w:rPr>
        <w:t xml:space="preserve">: </w:t>
      </w:r>
      <w:r w:rsidRPr="008A7948">
        <w:rPr>
          <w:lang w:val="en-US"/>
        </w:rPr>
        <w:t>Connecting</w:t>
      </w:r>
      <w:r w:rsidRPr="001219A2">
        <w:rPr>
          <w:lang w:val="en-US"/>
        </w:rPr>
        <w:t>");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var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webSocket</w:t>
      </w:r>
      <w:r w:rsidRPr="001219A2">
        <w:rPr>
          <w:lang w:val="en-US"/>
        </w:rPr>
        <w:t xml:space="preserve"> = </w:t>
      </w:r>
      <w:r w:rsidRPr="008A7948">
        <w:rPr>
          <w:lang w:val="en-US"/>
        </w:rPr>
        <w:t>new</w:t>
      </w:r>
      <w:r w:rsidRPr="001219A2">
        <w:rPr>
          <w:lang w:val="en-US"/>
        </w:rPr>
        <w:t xml:space="preserve"> </w:t>
      </w:r>
      <w:r w:rsidRPr="008A7948">
        <w:rPr>
          <w:lang w:val="en-US"/>
        </w:rPr>
        <w:t>WebSocket</w:t>
      </w:r>
      <w:r w:rsidRPr="001219A2">
        <w:rPr>
          <w:lang w:val="en-US"/>
        </w:rPr>
        <w:t>("</w:t>
      </w:r>
      <w:r w:rsidRPr="008A7948">
        <w:rPr>
          <w:lang w:val="en-US"/>
        </w:rPr>
        <w:t>ws</w:t>
      </w:r>
      <w:r w:rsidRPr="001219A2">
        <w:rPr>
          <w:lang w:val="en-US"/>
        </w:rPr>
        <w:t>://{</w:t>
      </w:r>
      <w:r w:rsidRPr="008A7948">
        <w:rPr>
          <w:lang w:val="en-US"/>
        </w:rPr>
        <w:t>host</w:t>
      </w:r>
      <w:r w:rsidRPr="001219A2">
        <w:rPr>
          <w:lang w:val="en-US"/>
        </w:rPr>
        <w:t>}/</w:t>
      </w:r>
      <w:r w:rsidRPr="008A7948">
        <w:rPr>
          <w:lang w:val="en-US"/>
        </w:rPr>
        <w:t>ws</w:t>
      </w:r>
      <w:r w:rsidRPr="001219A2">
        <w:rPr>
          <w:lang w:val="en-US"/>
        </w:rPr>
        <w:t>");</w:t>
      </w:r>
      <w:r w:rsidRPr="001219A2">
        <w:rPr>
          <w:lang w:val="en-US"/>
        </w:rPr>
        <w:br/>
        <w:t xml:space="preserve">        </w:t>
      </w:r>
      <w:r w:rsidRPr="008A7948">
        <w:rPr>
          <w:lang w:val="en-US"/>
        </w:rPr>
        <w:t>lock</w:t>
      </w:r>
      <w:r w:rsidRPr="001219A2">
        <w:rPr>
          <w:lang w:val="en-US"/>
        </w:rPr>
        <w:t xml:space="preserve"> (</w:t>
      </w:r>
      <w:r w:rsidRPr="008A7948">
        <w:rPr>
          <w:lang w:val="en-US"/>
        </w:rPr>
        <w:t>webSocket</w:t>
      </w:r>
      <w:r w:rsidRPr="001219A2">
        <w:rPr>
          <w:lang w:val="en-US"/>
        </w:rPr>
        <w:t>)</w:t>
      </w:r>
      <w:r w:rsidRPr="001219A2">
        <w:rPr>
          <w:lang w:val="en-US"/>
        </w:rPr>
        <w:br/>
        <w:t xml:space="preserve">        {</w:t>
      </w:r>
      <w:r w:rsidRPr="001219A2">
        <w:rPr>
          <w:lang w:val="en-US"/>
        </w:rPr>
        <w:br/>
        <w:t xml:space="preserve">            </w:t>
      </w:r>
      <w:r w:rsidRPr="008A7948">
        <w:rPr>
          <w:lang w:val="en-US"/>
        </w:rPr>
        <w:t>webSocket.OnOpen += () =&gt; { Debug.LogWarning("CLIENT: connected"); };</w:t>
      </w:r>
      <w:r w:rsidRPr="008A7948">
        <w:rPr>
          <w:lang w:val="en-US"/>
        </w:rPr>
        <w:br/>
        <w:t xml:space="preserve">            webSocket.OnClose += e =&gt;</w:t>
      </w:r>
      <w:r w:rsidRPr="008A7948">
        <w:rPr>
          <w:lang w:val="en-US"/>
        </w:rPr>
        <w:br/>
        <w:t xml:space="preserve">            {</w:t>
      </w:r>
      <w:r w:rsidRPr="008A7948">
        <w:rPr>
          <w:lang w:val="en-US"/>
        </w:rPr>
        <w:br/>
        <w:t xml:space="preserve">                Debug.LogWarning("CLIENT: disconnected. " + e);</w:t>
      </w:r>
      <w:r w:rsidRPr="008A7948">
        <w:rPr>
          <w:lang w:val="en-US"/>
        </w:rPr>
        <w:br/>
        <w:t xml:space="preserve">            };</w:t>
      </w:r>
      <w:r w:rsidRPr="008A7948">
        <w:rPr>
          <w:lang w:val="en-US"/>
        </w:rPr>
        <w:br/>
        <w:t xml:space="preserve">            webSocket.OnMessage += HandleWebSocketMessage;</w:t>
      </w:r>
      <w:r w:rsidRPr="008A7948">
        <w:rPr>
          <w:lang w:val="en-US"/>
        </w:rPr>
        <w:br/>
        <w:t xml:space="preserve">            webSocket.OnError += msg =&gt; { Debug.LogError("CLIENT: Websocket error. " + msg); };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await webSocket.Connect();</w:t>
      </w:r>
      <w:r w:rsidRPr="008A7948">
        <w:rPr>
          <w:lang w:val="en-US"/>
        </w:rPr>
        <w:br/>
        <w:t xml:space="preserve">        return webSocket;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Обрабатывает</w:t>
      </w:r>
      <w:r w:rsidRPr="008A7948">
        <w:rPr>
          <w:lang w:val="en-US"/>
        </w:rPr>
        <w:t xml:space="preserve"> </w:t>
      </w:r>
      <w:r>
        <w:t>сообщение</w:t>
      </w:r>
      <w:r w:rsidRPr="008A7948">
        <w:rPr>
          <w:lang w:val="en-US"/>
        </w:rPr>
        <w:t xml:space="preserve">, </w:t>
      </w:r>
      <w:r>
        <w:t>пришедшее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вебсокет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/// &lt;param name="data"&gt;</w:t>
      </w:r>
      <w:r>
        <w:t>Массив</w:t>
      </w:r>
      <w:r w:rsidRPr="008A7948">
        <w:rPr>
          <w:lang w:val="en-US"/>
        </w:rPr>
        <w:t xml:space="preserve"> </w:t>
      </w:r>
      <w:r>
        <w:t>байт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данными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private void HandleWebSocketMessage(byte[] data)</w:t>
      </w:r>
      <w:r w:rsidRPr="008A7948">
        <w:rPr>
          <w:lang w:val="en-US"/>
        </w:rPr>
        <w:br/>
        <w:t xml:space="preserve">    {/*</w:t>
      </w:r>
      <w:r w:rsidRPr="008A7948">
        <w:rPr>
          <w:lang w:val="en-US"/>
        </w:rPr>
        <w:br/>
        <w:t>#if UNITY_EDITOR</w:t>
      </w:r>
      <w:r w:rsidRPr="008A7948">
        <w:rPr>
          <w:lang w:val="en-US"/>
        </w:rPr>
        <w:br/>
        <w:t xml:space="preserve">        Thread.Sleep(60);</w:t>
      </w:r>
      <w:r w:rsidRPr="008A7948">
        <w:rPr>
          <w:lang w:val="en-US"/>
        </w:rPr>
        <w:br/>
        <w:t>#endif*/</w:t>
      </w:r>
      <w:r w:rsidRPr="008A7948">
        <w:rPr>
          <w:lang w:val="en-US"/>
        </w:rPr>
        <w:br/>
        <w:t xml:space="preserve">       serverToClientMessages.Enqueue(data);</w:t>
      </w:r>
      <w:r w:rsidRPr="008A7948">
        <w:rPr>
          <w:lang w:val="en-US"/>
        </w:rPr>
        <w:br/>
        <w:t>//       Debug.Log("" + data.Length); //data[0] + data[1] + data[2] + data[3] + data[4]);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</w:t>
      </w:r>
      <w:r w:rsidRPr="008A7948">
        <w:rPr>
          <w:lang w:val="en-US"/>
        </w:rPr>
        <w:br/>
      </w:r>
      <w:r w:rsidRPr="008A7948">
        <w:rPr>
          <w:lang w:val="en-US"/>
        </w:rPr>
        <w:br/>
      </w:r>
      <w:r w:rsidRPr="008A7948">
        <w:rPr>
          <w:lang w:val="en-US"/>
        </w:rPr>
        <w:br/>
        <w:t>}</w:t>
      </w:r>
      <w:r w:rsidRPr="008A7948">
        <w:rPr>
          <w:lang w:val="en-US"/>
        </w:rPr>
        <w:br/>
      </w:r>
    </w:p>
    <w:p w14:paraId="3E37DB74" w14:textId="77777777" w:rsidR="00A5794D" w:rsidRPr="008A7948" w:rsidRDefault="00A5794D" w:rsidP="00A5794D">
      <w:pPr>
        <w:rPr>
          <w:lang w:val="en-US"/>
        </w:rPr>
      </w:pPr>
    </w:p>
    <w:p w14:paraId="7FEAD5B1" w14:textId="77777777" w:rsidR="00A5794D" w:rsidRDefault="00A5794D" w:rsidP="00A5794D">
      <w:pPr>
        <w:pStyle w:val="2"/>
      </w:pPr>
      <w:bookmarkStart w:id="192" w:name="_Toc40978005"/>
      <w:bookmarkStart w:id="193" w:name="_Toc41217815"/>
      <w:r>
        <w:t>Server.cs</w:t>
      </w:r>
      <w:bookmarkEnd w:id="192"/>
      <w:bookmarkEnd w:id="193"/>
    </w:p>
    <w:p w14:paraId="6F14DE5C" w14:textId="77777777" w:rsidR="00A5794D" w:rsidRPr="008A7948" w:rsidRDefault="00A5794D" w:rsidP="00A5794D">
      <w:pPr>
        <w:pStyle w:val="Code"/>
        <w:rPr>
          <w:lang w:val="en-US"/>
        </w:rPr>
      </w:pPr>
      <w:r>
        <w:t>﻿</w:t>
      </w:r>
      <w:r w:rsidRPr="008A7948">
        <w:rPr>
          <w:lang w:val="en-US"/>
        </w:rPr>
        <w:t>using UnityEngine;</w:t>
      </w:r>
      <w:r w:rsidRPr="008A7948">
        <w:rPr>
          <w:lang w:val="en-US"/>
        </w:rPr>
        <w:br/>
        <w:t>using System;</w:t>
      </w:r>
      <w:r w:rsidRPr="008A7948">
        <w:rPr>
          <w:lang w:val="en-US"/>
        </w:rPr>
        <w:br/>
        <w:t>/////</w:t>
      </w:r>
      <w:r w:rsidRPr="008A7948">
        <w:rPr>
          <w:lang w:val="en-US"/>
        </w:rPr>
        <w:br/>
        <w:t>/////     Message formats:</w:t>
      </w:r>
      <w:r w:rsidRPr="008A7948">
        <w:rPr>
          <w:lang w:val="en-US"/>
        </w:rPr>
        <w:br/>
        <w:t>/////</w:t>
      </w:r>
      <w:r w:rsidRPr="008A7948">
        <w:rPr>
          <w:lang w:val="en-US"/>
        </w:rPr>
        <w:br/>
        <w:t>/////     Client to Server</w:t>
      </w:r>
      <w:r w:rsidRPr="008A7948">
        <w:rPr>
          <w:lang w:val="en-US"/>
        </w:rPr>
        <w:br/>
        <w:t>/////         1: simple message</w:t>
      </w:r>
      <w:r w:rsidRPr="008A7948">
        <w:rPr>
          <w:lang w:val="en-US"/>
        </w:rPr>
        <w:br/>
        <w:t>/////             - 1 byte message type + 4 byte room number + 1 flags + data</w:t>
      </w:r>
      <w:r w:rsidRPr="008A7948">
        <w:rPr>
          <w:lang w:val="en-US"/>
        </w:rPr>
        <w:br/>
        <w:t>/////             - send to all clients</w:t>
      </w:r>
      <w:r w:rsidRPr="008A7948">
        <w:rPr>
          <w:lang w:val="en-US"/>
        </w:rPr>
        <w:br/>
        <w:t>/////         2: uniq message</w:t>
      </w:r>
      <w:r w:rsidRPr="008A7948">
        <w:rPr>
          <w:lang w:val="en-US"/>
        </w:rPr>
        <w:br/>
        <w:t>/////             - 1 byte message type + 4 byte room number + 1 flags + 8 byte uniq code(4 byte code type, 4 byte code num) + data</w:t>
      </w:r>
      <w:r w:rsidRPr="008A7948">
        <w:rPr>
          <w:lang w:val="en-US"/>
        </w:rPr>
        <w:br/>
        <w:t>/////             - if uniq code is new, message will be send to all clients. otherwise, message will be discarded</w:t>
      </w:r>
      <w:r w:rsidRPr="008A7948">
        <w:rPr>
          <w:lang w:val="en-US"/>
        </w:rPr>
        <w:br/>
        <w:t>/////         3: ask for new messages</w:t>
      </w:r>
      <w:r w:rsidRPr="008A7948">
        <w:rPr>
          <w:lang w:val="en-US"/>
        </w:rPr>
        <w:br/>
        <w:t>/////             - 1 byte message type + 4 byte room number + 1 flags + 4 byte first message + 4 byte last message</w:t>
      </w:r>
      <w:r w:rsidRPr="008A7948">
        <w:rPr>
          <w:lang w:val="en-US"/>
        </w:rPr>
        <w:br/>
        <w:t>/////         4: join game room. if room does not exists, it must be created</w:t>
      </w:r>
      <w:r w:rsidRPr="008A7948">
        <w:rPr>
          <w:lang w:val="en-US"/>
        </w:rPr>
        <w:br/>
        <w:t>/////             - 1 byte message type + 4 byte room number + 1 flags</w:t>
      </w:r>
      <w:r w:rsidRPr="008A7948">
        <w:rPr>
          <w:lang w:val="en-US"/>
        </w:rPr>
        <w:br/>
        <w:t>/////             - optional: autoremove player if he not doing anything in room for some time (ping - pong)</w:t>
      </w:r>
      <w:r w:rsidRPr="008A7948">
        <w:rPr>
          <w:lang w:val="en-US"/>
        </w:rPr>
        <w:br/>
        <w:t>/////         5: leave game room. if last player leaved room, it must be deleted;</w:t>
      </w:r>
      <w:r w:rsidRPr="008A7948">
        <w:rPr>
          <w:lang w:val="en-US"/>
        </w:rPr>
        <w:br/>
        <w:t>/////             - 1 byte message type + 4 byte room number + 1 flags</w:t>
      </w:r>
      <w:r w:rsidRPr="008A7948">
        <w:rPr>
          <w:lang w:val="en-US"/>
        </w:rPr>
        <w:br/>
        <w:t xml:space="preserve">///// 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>/////    Server to Client:</w:t>
      </w:r>
      <w:r w:rsidRPr="008A7948">
        <w:rPr>
          <w:lang w:val="en-US"/>
        </w:rPr>
        <w:br/>
        <w:t>/////         - 4 byte message id + 4 byte room number + message data</w:t>
      </w:r>
      <w:r w:rsidRPr="008A7948">
        <w:rPr>
          <w:lang w:val="en-US"/>
        </w:rPr>
        <w:br/>
        <w:t>/////         if message id == -1 means client need to do command instantly</w:t>
      </w:r>
      <w:r w:rsidRPr="008A7948">
        <w:rPr>
          <w:lang w:val="en-US"/>
        </w:rPr>
        <w:br/>
        <w:t>/////         - optional ping: 4 byte message id + 4 byte data</w:t>
      </w:r>
      <w:r w:rsidRPr="008A7948">
        <w:rPr>
          <w:lang w:val="en-US"/>
        </w:rPr>
        <w:br/>
        <w:t xml:space="preserve">///// </w:t>
      </w:r>
      <w:r w:rsidRPr="008A7948">
        <w:rPr>
          <w:lang w:val="en-US"/>
        </w:rPr>
        <w:br/>
        <w:t>/////</w:t>
      </w:r>
      <w:r w:rsidRPr="008A7948">
        <w:rPr>
          <w:lang w:val="en-US"/>
        </w:rPr>
        <w:br/>
      </w:r>
      <w:r w:rsidRPr="008A7948">
        <w:rPr>
          <w:lang w:val="en-US"/>
        </w:rPr>
        <w:br/>
        <w:t>/// &lt;summary&gt;</w:t>
      </w:r>
      <w:r w:rsidRPr="008A7948">
        <w:rPr>
          <w:lang w:val="en-US"/>
        </w:rPr>
        <w:br/>
        <w:t xml:space="preserve">///     </w:t>
      </w:r>
      <w:r>
        <w:t>Перечи</w:t>
      </w:r>
      <w:r w:rsidRPr="008A7948">
        <w:rPr>
          <w:lang w:val="en-US"/>
        </w:rPr>
        <w:t>c</w:t>
      </w:r>
      <w:r>
        <w:t>ления</w:t>
      </w:r>
      <w:r w:rsidRPr="008A7948">
        <w:rPr>
          <w:lang w:val="en-US"/>
        </w:rPr>
        <w:t xml:space="preserve"> </w:t>
      </w:r>
      <w:r>
        <w:t>со</w:t>
      </w:r>
      <w:r w:rsidRPr="008A7948">
        <w:rPr>
          <w:lang w:val="en-US"/>
        </w:rPr>
        <w:t xml:space="preserve"> </w:t>
      </w:r>
      <w:r>
        <w:t>видами</w:t>
      </w:r>
      <w:r w:rsidRPr="008A7948">
        <w:rPr>
          <w:lang w:val="en-US"/>
        </w:rPr>
        <w:t xml:space="preserve"> </w:t>
      </w:r>
      <w:r>
        <w:t>сообщений</w:t>
      </w:r>
      <w:r w:rsidRPr="008A7948">
        <w:rPr>
          <w:lang w:val="en-US"/>
        </w:rPr>
        <w:t xml:space="preserve">, </w:t>
      </w:r>
      <w:r>
        <w:t>которые</w:t>
      </w:r>
      <w:r w:rsidRPr="008A7948">
        <w:rPr>
          <w:lang w:val="en-US"/>
        </w:rPr>
        <w:t xml:space="preserve"> </w:t>
      </w:r>
      <w:r>
        <w:t>можно</w:t>
      </w:r>
      <w:r w:rsidRPr="008A7948">
        <w:rPr>
          <w:lang w:val="en-US"/>
        </w:rPr>
        <w:t xml:space="preserve"> </w:t>
      </w:r>
      <w:r>
        <w:t>отправить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сервер</w:t>
      </w:r>
      <w:r w:rsidRPr="008A7948">
        <w:rPr>
          <w:lang w:val="en-US"/>
        </w:rPr>
        <w:br/>
        <w:t>/// &lt;/summary&gt;</w:t>
      </w:r>
      <w:r w:rsidRPr="008A7948">
        <w:rPr>
          <w:lang w:val="en-US"/>
        </w:rPr>
        <w:br/>
        <w:t>public enum MessageType : byte {</w:t>
      </w:r>
      <w:r w:rsidRPr="008A7948">
        <w:rPr>
          <w:lang w:val="en-US"/>
        </w:rPr>
        <w:br/>
        <w:t xml:space="preserve">    SimpleMessage = 1,</w:t>
      </w:r>
      <w:r w:rsidRPr="008A7948">
        <w:rPr>
          <w:lang w:val="en-US"/>
        </w:rPr>
        <w:br/>
        <w:t xml:space="preserve">    UniqMessage = 2,</w:t>
      </w:r>
      <w:r w:rsidRPr="008A7948">
        <w:rPr>
          <w:lang w:val="en-US"/>
        </w:rPr>
        <w:br/>
        <w:t xml:space="preserve">    AskMessage = 3,</w:t>
      </w:r>
      <w:r w:rsidRPr="008A7948">
        <w:rPr>
          <w:lang w:val="en-US"/>
        </w:rPr>
        <w:br/>
        <w:t xml:space="preserve">    JoinGameRoom = 4,</w:t>
      </w:r>
      <w:r w:rsidRPr="008A7948">
        <w:rPr>
          <w:lang w:val="en-US"/>
        </w:rPr>
        <w:br/>
        <w:t xml:space="preserve">    LeaveGameRoom = 5,</w:t>
      </w:r>
      <w:r w:rsidRPr="008A7948">
        <w:rPr>
          <w:lang w:val="en-US"/>
        </w:rPr>
        <w:br/>
        <w:t xml:space="preserve">    JSON = 6,</w:t>
      </w:r>
      <w:r w:rsidRPr="008A7948">
        <w:rPr>
          <w:lang w:val="en-US"/>
        </w:rPr>
        <w:br/>
        <w:t>};</w:t>
      </w:r>
      <w:r w:rsidRPr="008A7948">
        <w:rPr>
          <w:lang w:val="en-US"/>
        </w:rPr>
        <w:br/>
      </w:r>
      <w:r w:rsidRPr="008A7948">
        <w:rPr>
          <w:lang w:val="en-US"/>
        </w:rPr>
        <w:br/>
        <w:t>/// &lt;summary&gt;</w:t>
      </w:r>
      <w:r w:rsidRPr="008A7948">
        <w:rPr>
          <w:lang w:val="en-US"/>
        </w:rPr>
        <w:br/>
        <w:t xml:space="preserve">///     </w:t>
      </w:r>
      <w:r>
        <w:t>Флаги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отправки</w:t>
      </w:r>
      <w:r w:rsidRPr="008A7948">
        <w:rPr>
          <w:lang w:val="en-US"/>
        </w:rPr>
        <w:t xml:space="preserve"> </w:t>
      </w:r>
      <w:r>
        <w:t>сообщений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сервер</w:t>
      </w:r>
      <w:r w:rsidRPr="008A7948">
        <w:rPr>
          <w:lang w:val="en-US"/>
        </w:rPr>
        <w:br/>
        <w:t>/// &lt;/summary&gt;</w:t>
      </w:r>
      <w:r w:rsidRPr="008A7948">
        <w:rPr>
          <w:lang w:val="en-US"/>
        </w:rPr>
        <w:br/>
        <w:t xml:space="preserve">[Flags] </w:t>
      </w:r>
      <w:r w:rsidRPr="008A7948">
        <w:rPr>
          <w:lang w:val="en-US"/>
        </w:rPr>
        <w:br/>
        <w:t>public enum MessageFlags : byte {</w:t>
      </w:r>
      <w:r w:rsidRPr="008A7948">
        <w:rPr>
          <w:lang w:val="en-US"/>
        </w:rPr>
        <w:br/>
        <w:t xml:space="preserve">    NONE = 0,</w:t>
      </w:r>
      <w:r w:rsidRPr="008A7948">
        <w:rPr>
          <w:lang w:val="en-US"/>
        </w:rPr>
        <w:br/>
        <w:t xml:space="preserve">    IMPORTANT = 1 &lt;&lt; 0,</w:t>
      </w:r>
      <w:r w:rsidRPr="008A7948">
        <w:rPr>
          <w:lang w:val="en-US"/>
        </w:rPr>
        <w:br/>
        <w:t xml:space="preserve">    SEND_ONLY_IMPORTANT = 1 &lt;&lt; 1</w:t>
      </w:r>
      <w:r w:rsidRPr="008A7948">
        <w:rPr>
          <w:lang w:val="en-US"/>
        </w:rPr>
        <w:br/>
        <w:t>}</w:t>
      </w:r>
    </w:p>
    <w:p w14:paraId="0EA36164" w14:textId="77777777" w:rsidR="00A5794D" w:rsidRPr="008A7948" w:rsidRDefault="00A5794D" w:rsidP="00A5794D">
      <w:pPr>
        <w:rPr>
          <w:lang w:val="en-US"/>
        </w:rPr>
      </w:pPr>
    </w:p>
    <w:p w14:paraId="2CDBF772" w14:textId="77777777" w:rsidR="00A5794D" w:rsidRDefault="00A5794D" w:rsidP="00A5794D">
      <w:pPr>
        <w:pStyle w:val="2"/>
      </w:pPr>
      <w:bookmarkStart w:id="194" w:name="_Toc40978006"/>
      <w:bookmarkStart w:id="195" w:name="_Toc41217816"/>
      <w:r>
        <w:t>AutoRotateToCamera.cs</w:t>
      </w:r>
      <w:bookmarkEnd w:id="194"/>
      <w:bookmarkEnd w:id="195"/>
    </w:p>
    <w:p w14:paraId="0DB09A26" w14:textId="77777777" w:rsidR="00A5794D" w:rsidRDefault="00A5794D" w:rsidP="00A5794D">
      <w:pPr>
        <w:pStyle w:val="Code"/>
      </w:pPr>
      <w:r>
        <w:t>﻿using UnityEngine;</w:t>
      </w:r>
      <w:r>
        <w:br/>
      </w:r>
      <w:r>
        <w:br/>
        <w:t>/// &lt;summary&gt;</w:t>
      </w:r>
      <w:r>
        <w:br/>
        <w:t>///     Компонента для автоматического поворота интерфейса к камере</w:t>
      </w:r>
      <w:r>
        <w:br/>
        <w:t>/// &lt;/summary&gt;</w:t>
      </w:r>
      <w:r>
        <w:br/>
        <w:t>public class AutoRotateToCamera : MonoBehaviour {</w:t>
      </w:r>
      <w:r>
        <w:br/>
      </w:r>
      <w:r>
        <w:br/>
        <w:t xml:space="preserve">    /// &lt;summary&gt;</w:t>
      </w:r>
      <w:r>
        <w:br/>
        <w:t xml:space="preserve">    ///     Поворачивает объект к камере. Автоматически вызывается Unity каждый кадр</w:t>
      </w:r>
      <w:r>
        <w:br/>
        <w:t xml:space="preserve">    /// &lt;/summary&gt;</w:t>
      </w:r>
      <w:r>
        <w:br/>
        <w:t xml:space="preserve">    private void LateUpdate() {</w:t>
      </w:r>
      <w:r>
        <w:br/>
        <w:t xml:space="preserve">        transform.LookAt(transform.position + Camera.main.transform.forward);</w:t>
      </w:r>
      <w:r>
        <w:br/>
        <w:t xml:space="preserve">    }</w:t>
      </w:r>
      <w:r>
        <w:br/>
        <w:t>}</w:t>
      </w:r>
      <w:r>
        <w:br/>
      </w:r>
    </w:p>
    <w:p w14:paraId="4B164D17" w14:textId="77777777" w:rsidR="00A5794D" w:rsidRDefault="00A5794D" w:rsidP="00A5794D"/>
    <w:p w14:paraId="3198486B" w14:textId="77777777" w:rsidR="00A5794D" w:rsidRDefault="00A5794D" w:rsidP="00A5794D">
      <w:pPr>
        <w:pStyle w:val="2"/>
      </w:pPr>
      <w:bookmarkStart w:id="196" w:name="_Toc40978007"/>
      <w:bookmarkStart w:id="197" w:name="_Toc41217817"/>
      <w:r>
        <w:lastRenderedPageBreak/>
        <w:t>DebugUI.cs</w:t>
      </w:r>
      <w:bookmarkEnd w:id="196"/>
      <w:bookmarkEnd w:id="197"/>
    </w:p>
    <w:p w14:paraId="3A1EFB47" w14:textId="77777777" w:rsidR="00A5794D" w:rsidRDefault="00A5794D" w:rsidP="00A5794D">
      <w:pPr>
        <w:pStyle w:val="Code"/>
      </w:pPr>
      <w:r>
        <w:t>﻿using System;</w:t>
      </w:r>
      <w:r>
        <w:br/>
        <w:t>using UnityEngine;</w:t>
      </w:r>
      <w:r>
        <w:br/>
        <w:t>using UnityEngine.UI;</w:t>
      </w:r>
      <w:r>
        <w:br/>
      </w:r>
      <w:r>
        <w:br/>
        <w:t>namespace UI {</w:t>
      </w:r>
      <w:r>
        <w:br/>
        <w:t xml:space="preserve">    /// &lt;summary&gt;</w:t>
      </w:r>
      <w:r>
        <w:br/>
        <w:t xml:space="preserve">    ///     Компонента отладочного интерфейса</w:t>
      </w:r>
      <w:r>
        <w:br/>
        <w:t xml:space="preserve">    /// &lt;/summary&gt;</w:t>
      </w:r>
      <w:r>
        <w:br/>
        <w:t xml:space="preserve">    public class DebugUI : MonoBehaviour {</w:t>
      </w:r>
      <w:r>
        <w:br/>
        <w:t xml:space="preserve">        /// &lt;summary&gt;</w:t>
      </w:r>
      <w:r>
        <w:br/>
        <w:t xml:space="preserve">        ///     Элемент интерфейса для отладочного текста</w:t>
      </w:r>
      <w:r>
        <w:br/>
        <w:t xml:space="preserve">        /// &lt;/summary&gt;</w:t>
      </w:r>
      <w:r>
        <w:br/>
        <w:t xml:space="preserve">        public Text textPanel;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Флаг, сообщающий, что нужно перерисовать текст</w:t>
      </w:r>
      <w:r>
        <w:br/>
        <w:t xml:space="preserve">        /// &lt;/summary&gt;</w:t>
      </w:r>
      <w:r>
        <w:br/>
        <w:t xml:space="preserve">        private static bool debugTextDirty = true;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Массив с отладочным текстом</w:t>
      </w:r>
      <w:r>
        <w:br/>
        <w:t xml:space="preserve">        /// &lt;/summary&gt;</w:t>
      </w:r>
      <w:r>
        <w:br/>
        <w:t xml:space="preserve">        private static string[] _debugText = new string[10];</w:t>
      </w:r>
      <w:r>
        <w:br/>
      </w:r>
      <w:r>
        <w:br/>
        <w:t xml:space="preserve">        /// &lt;summary&gt;</w:t>
      </w:r>
      <w:r>
        <w:br/>
        <w:t xml:space="preserve">        ///     Отладочный текст</w:t>
      </w:r>
      <w:r>
        <w:br/>
        <w:t xml:space="preserve">        /// &lt;/summary&gt;</w:t>
      </w:r>
      <w:r>
        <w:br/>
        <w:t xml:space="preserve">        public static string[] debugText {</w:t>
      </w:r>
      <w:r>
        <w:br/>
        <w:t xml:space="preserve">            get {</w:t>
      </w:r>
      <w:r>
        <w:br/>
        <w:t xml:space="preserve">                debugTextDirty = true;</w:t>
      </w:r>
      <w:r>
        <w:br/>
        <w:t xml:space="preserve">                return _debugText;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Инициализирует переменные</w:t>
      </w:r>
      <w:r>
        <w:br/>
        <w:t xml:space="preserve">        /// &lt;/summary&gt;</w:t>
      </w:r>
      <w:r>
        <w:br/>
        <w:t xml:space="preserve">        private void Start() {</w:t>
      </w:r>
      <w:r>
        <w:br/>
        <w:t xml:space="preserve">            debugText[0] = "DEBUG MODE";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Перерисовывает отладочный текст, если требуется. Автоматически вызывается Unity каждый кадр</w:t>
      </w:r>
      <w:r>
        <w:br/>
        <w:t xml:space="preserve">        /// &lt;/summary&gt;</w:t>
      </w:r>
      <w:r>
        <w:br/>
        <w:t xml:space="preserve">        private void Update() {</w:t>
      </w:r>
      <w:r>
        <w:br/>
        <w:t xml:space="preserve">            if (debugTextDirty) {</w:t>
      </w:r>
      <w:r>
        <w:br/>
        <w:t xml:space="preserve">                textPanel.text = String.Join("\n", debugText);</w:t>
      </w:r>
      <w:r>
        <w:br/>
        <w:t xml:space="preserve">                debugTextDirty = false;</w:t>
      </w:r>
      <w:r>
        <w:br/>
      </w:r>
      <w:r>
        <w:lastRenderedPageBreak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519A946E" w14:textId="77777777" w:rsidR="00A5794D" w:rsidRDefault="00A5794D" w:rsidP="00A5794D"/>
    <w:p w14:paraId="323D1E4C" w14:textId="77777777" w:rsidR="00A5794D" w:rsidRDefault="00A5794D" w:rsidP="00A5794D">
      <w:pPr>
        <w:pStyle w:val="2"/>
      </w:pPr>
      <w:bookmarkStart w:id="198" w:name="_Toc40978008"/>
      <w:bookmarkStart w:id="199" w:name="_Toc41217818"/>
      <w:r>
        <w:t>MainUIController.cs</w:t>
      </w:r>
      <w:bookmarkEnd w:id="198"/>
      <w:bookmarkEnd w:id="199"/>
    </w:p>
    <w:p w14:paraId="6DC01762" w14:textId="77777777" w:rsidR="00A5794D" w:rsidRPr="008A7948" w:rsidRDefault="00A5794D" w:rsidP="00A5794D">
      <w:pPr>
        <w:pStyle w:val="Code"/>
        <w:rPr>
          <w:lang w:val="en-US"/>
        </w:rPr>
      </w:pPr>
      <w:r>
        <w:t>﻿</w:t>
      </w:r>
      <w:r w:rsidRPr="008A7948">
        <w:rPr>
          <w:lang w:val="en-US"/>
        </w:rPr>
        <w:t>using System;</w:t>
      </w:r>
      <w:r w:rsidRPr="008A7948">
        <w:rPr>
          <w:lang w:val="en-US"/>
        </w:rPr>
        <w:br/>
        <w:t>using System.Collections;</w:t>
      </w:r>
      <w:r w:rsidRPr="008A7948">
        <w:rPr>
          <w:lang w:val="en-US"/>
        </w:rPr>
        <w:br/>
        <w:t>using System.Collections.Generic;</w:t>
      </w:r>
      <w:r w:rsidRPr="008A7948">
        <w:rPr>
          <w:lang w:val="en-US"/>
        </w:rPr>
        <w:br/>
        <w:t>using System.Text;</w:t>
      </w:r>
      <w:r w:rsidRPr="008A7948">
        <w:rPr>
          <w:lang w:val="en-US"/>
        </w:rPr>
        <w:br/>
        <w:t>using Character.Guns;</w:t>
      </w:r>
      <w:r w:rsidRPr="008A7948">
        <w:rPr>
          <w:lang w:val="en-US"/>
        </w:rPr>
        <w:br/>
        <w:t>using CommandsSystem.Commands;</w:t>
      </w:r>
      <w:r w:rsidRPr="008A7948">
        <w:rPr>
          <w:lang w:val="en-US"/>
        </w:rPr>
        <w:br/>
        <w:t>using Events;</w:t>
      </w:r>
      <w:r w:rsidRPr="008A7948">
        <w:rPr>
          <w:lang w:val="en-US"/>
        </w:rPr>
        <w:br/>
        <w:t>using GameMode;</w:t>
      </w:r>
      <w:r w:rsidRPr="008A7948">
        <w:rPr>
          <w:lang w:val="en-US"/>
        </w:rPr>
        <w:br/>
        <w:t>using Networking;</w:t>
      </w:r>
      <w:r w:rsidRPr="008A7948">
        <w:rPr>
          <w:lang w:val="en-US"/>
        </w:rPr>
        <w:br/>
        <w:t>using TMPro;</w:t>
      </w:r>
      <w:r w:rsidRPr="008A7948">
        <w:rPr>
          <w:lang w:val="en-US"/>
        </w:rPr>
        <w:br/>
        <w:t>using UI;</w:t>
      </w:r>
      <w:r w:rsidRPr="008A7948">
        <w:rPr>
          <w:lang w:val="en-US"/>
        </w:rPr>
        <w:br/>
        <w:t>using UnityEngine;</w:t>
      </w:r>
      <w:r w:rsidRPr="008A7948">
        <w:rPr>
          <w:lang w:val="en-US"/>
        </w:rPr>
        <w:br/>
        <w:t>using UnityEngine.UI;</w:t>
      </w:r>
      <w:r w:rsidRPr="008A7948">
        <w:rPr>
          <w:lang w:val="en-US"/>
        </w:rPr>
        <w:br/>
        <w:t>using Object = UnityEngine.Object;</w:t>
      </w:r>
      <w:r w:rsidRPr="008A7948">
        <w:rPr>
          <w:lang w:val="en-US"/>
        </w:rPr>
        <w:br/>
      </w:r>
      <w:r w:rsidRPr="008A7948">
        <w:rPr>
          <w:lang w:val="en-US"/>
        </w:rPr>
        <w:br/>
        <w:t>/// &lt;summary&gt;</w:t>
      </w:r>
      <w:r w:rsidRPr="008A7948">
        <w:rPr>
          <w:lang w:val="en-US"/>
        </w:rPr>
        <w:br/>
        <w:t xml:space="preserve">///     </w:t>
      </w:r>
      <w:r>
        <w:t>Компонента</w:t>
      </w:r>
      <w:r w:rsidRPr="008A7948">
        <w:rPr>
          <w:lang w:val="en-US"/>
        </w:rPr>
        <w:t xml:space="preserve">, </w:t>
      </w:r>
      <w:r>
        <w:t>управляющая</w:t>
      </w:r>
      <w:r w:rsidRPr="008A7948">
        <w:rPr>
          <w:lang w:val="en-US"/>
        </w:rPr>
        <w:t xml:space="preserve"> </w:t>
      </w:r>
      <w:r>
        <w:t>главным</w:t>
      </w:r>
      <w:r w:rsidRPr="008A7948">
        <w:rPr>
          <w:lang w:val="en-US"/>
        </w:rPr>
        <w:t xml:space="preserve"> </w:t>
      </w:r>
      <w:r>
        <w:t>интерфейсом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игре</w:t>
      </w:r>
      <w:r w:rsidRPr="008A7948">
        <w:rPr>
          <w:lang w:val="en-US"/>
        </w:rPr>
        <w:br/>
        <w:t>/// &lt;/summary&gt;</w:t>
      </w:r>
      <w:r w:rsidRPr="008A7948">
        <w:rPr>
          <w:lang w:val="en-US"/>
        </w:rPr>
        <w:br/>
        <w:t>public class MainUIController : MonoBehaviour {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Переменная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хранения</w:t>
      </w:r>
      <w:r w:rsidRPr="008A7948">
        <w:rPr>
          <w:lang w:val="en-US"/>
        </w:rPr>
        <w:t xml:space="preserve"> </w:t>
      </w:r>
      <w:r>
        <w:t>ссылки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MainUIController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private static MainUIController _mainui;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Был</w:t>
      </w:r>
      <w:r w:rsidRPr="008A7948">
        <w:rPr>
          <w:lang w:val="en-US"/>
        </w:rPr>
        <w:t xml:space="preserve"> </w:t>
      </w:r>
      <w:r>
        <w:t>ли</w:t>
      </w:r>
      <w:r w:rsidRPr="008A7948">
        <w:rPr>
          <w:lang w:val="en-US"/>
        </w:rPr>
        <w:t xml:space="preserve"> </w:t>
      </w:r>
      <w:r>
        <w:t>создан</w:t>
      </w:r>
      <w:r w:rsidRPr="008A7948">
        <w:rPr>
          <w:lang w:val="en-US"/>
        </w:rPr>
        <w:t xml:space="preserve"> </w:t>
      </w:r>
      <w:r>
        <w:t>главный</w:t>
      </w:r>
      <w:r w:rsidRPr="008A7948">
        <w:rPr>
          <w:lang w:val="en-US"/>
        </w:rPr>
        <w:t xml:space="preserve"> </w:t>
      </w:r>
      <w:r>
        <w:t>интерфейс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private static bool spawned = false;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Ссылка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MainUIController. </w:t>
      </w:r>
      <w:r>
        <w:t>Автоматически</w:t>
      </w:r>
      <w:r w:rsidRPr="008A7948">
        <w:rPr>
          <w:lang w:val="en-US"/>
        </w:rPr>
        <w:t xml:space="preserve"> </w:t>
      </w:r>
      <w:r>
        <w:t>создаёт</w:t>
      </w:r>
      <w:r w:rsidRPr="008A7948">
        <w:rPr>
          <w:lang w:val="en-US"/>
        </w:rPr>
        <w:t xml:space="preserve"> </w:t>
      </w:r>
      <w:r>
        <w:t>интфрейс</w:t>
      </w:r>
      <w:r w:rsidRPr="008A7948">
        <w:rPr>
          <w:lang w:val="en-US"/>
        </w:rPr>
        <w:t xml:space="preserve">, </w:t>
      </w:r>
      <w:r>
        <w:t>если</w:t>
      </w:r>
      <w:r w:rsidRPr="008A7948">
        <w:rPr>
          <w:lang w:val="en-US"/>
        </w:rPr>
        <w:t xml:space="preserve"> </w:t>
      </w:r>
      <w:r>
        <w:t>его</w:t>
      </w:r>
      <w:r w:rsidRPr="008A7948">
        <w:rPr>
          <w:lang w:val="en-US"/>
        </w:rPr>
        <w:t xml:space="preserve"> </w:t>
      </w:r>
      <w:r>
        <w:t>нет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сцене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static MainUIController mainui {</w:t>
      </w:r>
      <w:r w:rsidRPr="008A7948">
        <w:rPr>
          <w:lang w:val="en-US"/>
        </w:rPr>
        <w:br/>
        <w:t xml:space="preserve">        get {</w:t>
      </w:r>
      <w:r w:rsidRPr="008A7948">
        <w:rPr>
          <w:lang w:val="en-US"/>
        </w:rPr>
        <w:br/>
        <w:t xml:space="preserve">            if (_mainui != null) return _mainui;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    _mainui = FindObjectOfType&lt;MainUIController&gt;();</w:t>
      </w:r>
      <w:r w:rsidRPr="008A7948">
        <w:rPr>
          <w:lang w:val="en-US"/>
        </w:rPr>
        <w:br/>
        <w:t xml:space="preserve">            if (_mainui != null) return _mainui;</w:t>
      </w:r>
      <w:r w:rsidRPr="008A7948">
        <w:rPr>
          <w:lang w:val="en-US"/>
        </w:rPr>
        <w:br/>
        <w:t xml:space="preserve">            if (spawned) return null; // means unity destroying scene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    var go = Client.client.SpawnPrefab("MainUI");</w:t>
      </w:r>
      <w:r w:rsidRPr="008A7948">
        <w:rPr>
          <w:lang w:val="en-US"/>
        </w:rPr>
        <w:br/>
        <w:t xml:space="preserve">            _mainui = go.GetComponent&lt;MainUIController&gt;();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return _mainui;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Элемент</w:t>
      </w:r>
      <w:r w:rsidRPr="008A7948">
        <w:rPr>
          <w:lang w:val="en-US"/>
        </w:rPr>
        <w:t xml:space="preserve"> </w:t>
      </w:r>
      <w:r>
        <w:t>интерфейса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картинкой</w:t>
      </w:r>
      <w:r w:rsidRPr="008A7948">
        <w:rPr>
          <w:lang w:val="en-US"/>
        </w:rPr>
        <w:t xml:space="preserve"> </w:t>
      </w:r>
      <w:r>
        <w:t>текущего</w:t>
      </w:r>
      <w:r w:rsidRPr="008A7948">
        <w:rPr>
          <w:lang w:val="en-US"/>
        </w:rPr>
        <w:t xml:space="preserve"> </w:t>
      </w:r>
      <w:r>
        <w:t>оружия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Image gunImage;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Картинки</w:t>
      </w:r>
      <w:r w:rsidRPr="008A7948">
        <w:rPr>
          <w:lang w:val="en-US"/>
        </w:rPr>
        <w:t xml:space="preserve"> </w:t>
      </w:r>
      <w:r>
        <w:t>оружия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Sprite pistolSprite, shotgunSprite, semiautoSprite, grenadeLauncherSprite;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Элемент</w:t>
      </w:r>
      <w:r w:rsidRPr="008A7948">
        <w:rPr>
          <w:lang w:val="en-US"/>
        </w:rPr>
        <w:t xml:space="preserve"> </w:t>
      </w:r>
      <w:r>
        <w:t>интерфейса</w:t>
      </w:r>
      <w:r w:rsidRPr="008A7948">
        <w:rPr>
          <w:lang w:val="en-US"/>
        </w:rPr>
        <w:t xml:space="preserve">, </w:t>
      </w:r>
      <w:r>
        <w:t>показывающий</w:t>
      </w:r>
      <w:r w:rsidRPr="008A7948">
        <w:rPr>
          <w:lang w:val="en-US"/>
        </w:rPr>
        <w:t xml:space="preserve"> </w:t>
      </w:r>
      <w:r>
        <w:t>оставшееся</w:t>
      </w:r>
      <w:r w:rsidRPr="008A7948">
        <w:rPr>
          <w:lang w:val="en-US"/>
        </w:rPr>
        <w:t xml:space="preserve"> </w:t>
      </w:r>
      <w:r>
        <w:t>количество</w:t>
      </w:r>
      <w:r w:rsidRPr="008A7948">
        <w:rPr>
          <w:lang w:val="en-US"/>
        </w:rPr>
        <w:t xml:space="preserve"> </w:t>
      </w:r>
      <w:r>
        <w:t>патронов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MultiImagePanel bulletsPanel;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Элемент</w:t>
      </w:r>
      <w:r w:rsidRPr="008A7948">
        <w:rPr>
          <w:lang w:val="en-US"/>
        </w:rPr>
        <w:t xml:space="preserve"> </w:t>
      </w:r>
      <w:r>
        <w:t>интерфейса</w:t>
      </w:r>
      <w:r w:rsidRPr="008A7948">
        <w:rPr>
          <w:lang w:val="en-US"/>
        </w:rPr>
        <w:t xml:space="preserve">, </w:t>
      </w:r>
      <w:r>
        <w:t>показывающий</w:t>
      </w:r>
      <w:r w:rsidRPr="008A7948">
        <w:rPr>
          <w:lang w:val="en-US"/>
        </w:rPr>
        <w:t xml:space="preserve"> </w:t>
      </w:r>
      <w:r>
        <w:t>оставшееся</w:t>
      </w:r>
      <w:r w:rsidRPr="008A7948">
        <w:rPr>
          <w:lang w:val="en-US"/>
        </w:rPr>
        <w:t xml:space="preserve"> </w:t>
      </w:r>
      <w:r>
        <w:t>количество</w:t>
      </w:r>
      <w:r w:rsidRPr="008A7948">
        <w:rPr>
          <w:lang w:val="en-US"/>
        </w:rPr>
        <w:t xml:space="preserve"> </w:t>
      </w:r>
      <w:r>
        <w:t>магазинов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MultiImagePanel magazinesPanel;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Панель</w:t>
      </w:r>
      <w:r w:rsidRPr="008A7948">
        <w:rPr>
          <w:lang w:val="en-US"/>
        </w:rPr>
        <w:t xml:space="preserve"> </w:t>
      </w:r>
      <w:r>
        <w:t>интфрейса</w:t>
      </w:r>
      <w:r w:rsidRPr="008A7948">
        <w:rPr>
          <w:lang w:val="en-US"/>
        </w:rPr>
        <w:t xml:space="preserve">, </w:t>
      </w:r>
      <w:r>
        <w:t>показывающая</w:t>
      </w:r>
      <w:r w:rsidRPr="008A7948">
        <w:rPr>
          <w:lang w:val="en-US"/>
        </w:rPr>
        <w:t xml:space="preserve"> </w:t>
      </w:r>
      <w:r>
        <w:t>информацию</w:t>
      </w:r>
      <w:r w:rsidRPr="008A7948">
        <w:rPr>
          <w:lang w:val="en-US"/>
        </w:rPr>
        <w:t xml:space="preserve"> </w:t>
      </w:r>
      <w:r>
        <w:t>об</w:t>
      </w:r>
      <w:r w:rsidRPr="008A7948">
        <w:rPr>
          <w:lang w:val="en-US"/>
        </w:rPr>
        <w:t xml:space="preserve"> </w:t>
      </w:r>
      <w:r>
        <w:t>оружии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GameObject gunsPanel;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Текстовый</w:t>
      </w:r>
      <w:r w:rsidRPr="008A7948">
        <w:rPr>
          <w:lang w:val="en-US"/>
        </w:rPr>
        <w:t xml:space="preserve"> </w:t>
      </w:r>
      <w:r>
        <w:t>элемент</w:t>
      </w:r>
      <w:r w:rsidRPr="008A7948">
        <w:rPr>
          <w:lang w:val="en-US"/>
        </w:rPr>
        <w:t xml:space="preserve"> </w:t>
      </w:r>
      <w:r>
        <w:t>интерфейса</w:t>
      </w:r>
      <w:r w:rsidRPr="008A7948">
        <w:rPr>
          <w:lang w:val="en-US"/>
        </w:rPr>
        <w:t xml:space="preserve">, </w:t>
      </w:r>
      <w:r>
        <w:t>показывающий</w:t>
      </w:r>
      <w:r w:rsidRPr="008A7948">
        <w:rPr>
          <w:lang w:val="en-US"/>
        </w:rPr>
        <w:t xml:space="preserve"> </w:t>
      </w:r>
      <w:r>
        <w:t>очки</w:t>
      </w:r>
      <w:r w:rsidRPr="008A7948">
        <w:rPr>
          <w:lang w:val="en-US"/>
        </w:rPr>
        <w:t xml:space="preserve"> </w:t>
      </w:r>
      <w:r>
        <w:t>игроков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текущей</w:t>
      </w:r>
      <w:r w:rsidRPr="008A7948">
        <w:rPr>
          <w:lang w:val="en-US"/>
        </w:rPr>
        <w:t xml:space="preserve"> </w:t>
      </w:r>
      <w:r>
        <w:t>игре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TextMeshProUGUI scoreText;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Текстовый</w:t>
      </w:r>
      <w:r w:rsidRPr="008A7948">
        <w:rPr>
          <w:lang w:val="en-US"/>
        </w:rPr>
        <w:t xml:space="preserve"> </w:t>
      </w:r>
      <w:r>
        <w:t>элемент</w:t>
      </w:r>
      <w:r w:rsidRPr="008A7948">
        <w:rPr>
          <w:lang w:val="en-US"/>
        </w:rPr>
        <w:t xml:space="preserve"> </w:t>
      </w:r>
      <w:r>
        <w:t>интерфейса</w:t>
      </w:r>
      <w:r w:rsidRPr="008A7948">
        <w:rPr>
          <w:lang w:val="en-US"/>
        </w:rPr>
        <w:t xml:space="preserve">, </w:t>
      </w:r>
      <w:r>
        <w:t>показывающий</w:t>
      </w:r>
      <w:r w:rsidRPr="008A7948">
        <w:rPr>
          <w:lang w:val="en-US"/>
        </w:rPr>
        <w:t xml:space="preserve"> </w:t>
      </w:r>
      <w:r>
        <w:t>задачу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текущей</w:t>
      </w:r>
      <w:r w:rsidRPr="008A7948">
        <w:rPr>
          <w:lang w:val="en-US"/>
        </w:rPr>
        <w:t xml:space="preserve"> </w:t>
      </w:r>
      <w:r>
        <w:t>игре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TextMeshProUGUI taskText;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Текстовый</w:t>
      </w:r>
      <w:r w:rsidRPr="008A7948">
        <w:rPr>
          <w:lang w:val="en-US"/>
        </w:rPr>
        <w:t xml:space="preserve"> </w:t>
      </w:r>
      <w:r>
        <w:t>элемент</w:t>
      </w:r>
      <w:r w:rsidRPr="008A7948">
        <w:rPr>
          <w:lang w:val="en-US"/>
        </w:rPr>
        <w:t xml:space="preserve"> </w:t>
      </w:r>
      <w:r>
        <w:t>интерфейса</w:t>
      </w:r>
      <w:r w:rsidRPr="008A7948">
        <w:rPr>
          <w:lang w:val="en-US"/>
        </w:rPr>
        <w:t xml:space="preserve">, </w:t>
      </w:r>
      <w:r>
        <w:t>показывающий</w:t>
      </w:r>
      <w:r w:rsidRPr="008A7948">
        <w:rPr>
          <w:lang w:val="en-US"/>
        </w:rPr>
        <w:t xml:space="preserve"> </w:t>
      </w:r>
      <w:r>
        <w:t>время</w:t>
      </w:r>
      <w:r w:rsidRPr="008A7948">
        <w:rPr>
          <w:lang w:val="en-US"/>
        </w:rPr>
        <w:t xml:space="preserve"> </w:t>
      </w:r>
      <w:r>
        <w:t>до</w:t>
      </w:r>
      <w:r w:rsidRPr="008A7948">
        <w:rPr>
          <w:lang w:val="en-US"/>
        </w:rPr>
        <w:t xml:space="preserve"> </w:t>
      </w:r>
      <w:r>
        <w:t>конца</w:t>
      </w:r>
      <w:r w:rsidRPr="008A7948">
        <w:rPr>
          <w:lang w:val="en-US"/>
        </w:rPr>
        <w:t xml:space="preserve"> </w:t>
      </w:r>
      <w:r>
        <w:t>текущей</w:t>
      </w:r>
      <w:r w:rsidRPr="008A7948">
        <w:rPr>
          <w:lang w:val="en-US"/>
        </w:rPr>
        <w:t xml:space="preserve"> </w:t>
      </w:r>
      <w:r>
        <w:t>игры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TextMeshProUGUI timerText;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Панель</w:t>
      </w:r>
      <w:r w:rsidRPr="008A7948">
        <w:rPr>
          <w:lang w:val="en-US"/>
        </w:rPr>
        <w:t xml:space="preserve"> </w:t>
      </w:r>
      <w:r>
        <w:t>интерфейса</w:t>
      </w:r>
      <w:r w:rsidRPr="008A7948">
        <w:rPr>
          <w:lang w:val="en-US"/>
        </w:rPr>
        <w:t xml:space="preserve">, </w:t>
      </w:r>
      <w:r>
        <w:t>показывающая</w:t>
      </w:r>
      <w:r w:rsidRPr="008A7948">
        <w:rPr>
          <w:lang w:val="en-US"/>
        </w:rPr>
        <w:t xml:space="preserve"> </w:t>
      </w:r>
      <w:r>
        <w:t>результаты</w:t>
      </w:r>
      <w:r w:rsidRPr="008A7948">
        <w:rPr>
          <w:lang w:val="en-US"/>
        </w:rPr>
        <w:t xml:space="preserve"> </w:t>
      </w:r>
      <w:r>
        <w:t>игры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GameObject totalScorePanel;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Текст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результатми</w:t>
      </w:r>
      <w:r w:rsidRPr="008A7948">
        <w:rPr>
          <w:lang w:val="en-US"/>
        </w:rPr>
        <w:t xml:space="preserve"> </w:t>
      </w:r>
      <w:r>
        <w:t>игры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TextMeshProUGUI totalScoreText;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Кнопка</w:t>
      </w:r>
      <w:r w:rsidRPr="008A7948">
        <w:rPr>
          <w:lang w:val="en-US"/>
        </w:rPr>
        <w:t xml:space="preserve"> </w:t>
      </w:r>
      <w:r>
        <w:t>выхода</w:t>
      </w:r>
      <w:r w:rsidRPr="008A7948">
        <w:rPr>
          <w:lang w:val="en-US"/>
        </w:rPr>
        <w:t xml:space="preserve"> </w:t>
      </w:r>
      <w:r>
        <w:t>из</w:t>
      </w:r>
      <w:r w:rsidRPr="008A7948">
        <w:rPr>
          <w:lang w:val="en-US"/>
        </w:rPr>
        <w:t xml:space="preserve"> </w:t>
      </w:r>
      <w:r>
        <w:t>игры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Button exitButton;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Панель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чатом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GameObject chatPanel;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Поле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ввода</w:t>
      </w:r>
      <w:r w:rsidRPr="008A7948">
        <w:rPr>
          <w:lang w:val="en-US"/>
        </w:rPr>
        <w:t xml:space="preserve"> </w:t>
      </w:r>
      <w:r>
        <w:t>сообщения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чат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TMP_InputField chatInput;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Текстовый</w:t>
      </w:r>
      <w:r w:rsidRPr="008A7948">
        <w:rPr>
          <w:lang w:val="en-US"/>
        </w:rPr>
        <w:t xml:space="preserve"> </w:t>
      </w:r>
      <w:r>
        <w:t>элемент</w:t>
      </w:r>
      <w:r w:rsidRPr="008A7948">
        <w:rPr>
          <w:lang w:val="en-US"/>
        </w:rPr>
        <w:t xml:space="preserve"> </w:t>
      </w:r>
      <w:r>
        <w:t>интфрейса</w:t>
      </w:r>
      <w:r w:rsidRPr="008A7948">
        <w:rPr>
          <w:lang w:val="en-US"/>
        </w:rPr>
        <w:t xml:space="preserve">, </w:t>
      </w:r>
      <w:r>
        <w:t>показывающий</w:t>
      </w:r>
      <w:r w:rsidRPr="008A7948">
        <w:rPr>
          <w:lang w:val="en-US"/>
        </w:rPr>
        <w:t xml:space="preserve"> </w:t>
      </w:r>
      <w:r>
        <w:t>сообщения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чате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TextMeshProUGUI chatText;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Список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сообщениями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чате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List&lt;string&gt; chatMessages = new List&lt;string&gt;();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Возвращает</w:t>
      </w:r>
      <w:r w:rsidRPr="008A7948">
        <w:rPr>
          <w:lang w:val="en-US"/>
        </w:rPr>
        <w:t xml:space="preserve"> </w:t>
      </w:r>
      <w:r>
        <w:t>цвет</w:t>
      </w:r>
      <w:r w:rsidRPr="008A7948">
        <w:rPr>
          <w:lang w:val="en-US"/>
        </w:rPr>
        <w:t xml:space="preserve">, </w:t>
      </w:r>
      <w:r>
        <w:t>в</w:t>
      </w:r>
      <w:r w:rsidRPr="008A7948">
        <w:rPr>
          <w:lang w:val="en-US"/>
        </w:rPr>
        <w:t xml:space="preserve"> </w:t>
      </w:r>
      <w:r>
        <w:t>который</w:t>
      </w:r>
      <w:r w:rsidRPr="008A7948">
        <w:rPr>
          <w:lang w:val="en-US"/>
        </w:rPr>
        <w:t xml:space="preserve"> </w:t>
      </w:r>
      <w:r>
        <w:t>нужно</w:t>
      </w:r>
      <w:r w:rsidRPr="008A7948">
        <w:rPr>
          <w:lang w:val="en-US"/>
        </w:rPr>
        <w:t xml:space="preserve"> </w:t>
      </w:r>
      <w:r>
        <w:t>раскрашивать</w:t>
      </w:r>
      <w:r w:rsidRPr="008A7948">
        <w:rPr>
          <w:lang w:val="en-US"/>
        </w:rPr>
        <w:t xml:space="preserve"> </w:t>
      </w:r>
      <w:r>
        <w:t>ник</w:t>
      </w:r>
      <w:r w:rsidRPr="008A7948">
        <w:rPr>
          <w:lang w:val="en-US"/>
        </w:rPr>
        <w:t xml:space="preserve"> </w:t>
      </w:r>
      <w:r>
        <w:t>данного</w:t>
      </w:r>
      <w:r w:rsidRPr="008A7948">
        <w:rPr>
          <w:lang w:val="en-US"/>
        </w:rPr>
        <w:t xml:space="preserve"> </w:t>
      </w:r>
      <w:r>
        <w:t>игрока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/// &lt;param name="player"&gt;</w:t>
      </w:r>
      <w:r>
        <w:t>Игрок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/// &lt;returns&gt;</w:t>
      </w:r>
      <w:r>
        <w:t>Строка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названием</w:t>
      </w:r>
      <w:r w:rsidRPr="008A7948">
        <w:rPr>
          <w:lang w:val="en-US"/>
        </w:rPr>
        <w:t xml:space="preserve"> </w:t>
      </w:r>
      <w:r>
        <w:t>цвета</w:t>
      </w:r>
      <w:r w:rsidRPr="008A7948">
        <w:rPr>
          <w:lang w:val="en-US"/>
        </w:rPr>
        <w:t>&lt;/returns&gt;</w:t>
      </w:r>
      <w:r w:rsidRPr="008A7948">
        <w:rPr>
          <w:lang w:val="en-US"/>
        </w:rPr>
        <w:br/>
        <w:t xml:space="preserve">    public string ColorForPlayer(Player player) {</w:t>
      </w:r>
      <w:r w:rsidRPr="008A7948">
        <w:rPr>
          <w:lang w:val="en-US"/>
        </w:rPr>
        <w:br/>
        <w:t xml:space="preserve">        return PlayersManager.IsMainPlayer(player) ? "green" : "red";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Перерисовывает</w:t>
      </w:r>
      <w:r w:rsidRPr="008A7948">
        <w:rPr>
          <w:lang w:val="en-US"/>
        </w:rPr>
        <w:t xml:space="preserve"> </w:t>
      </w:r>
      <w:r>
        <w:t>текст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очками</w:t>
      </w:r>
      <w:r w:rsidRPr="008A7948">
        <w:rPr>
          <w:lang w:val="en-US"/>
        </w:rPr>
        <w:t xml:space="preserve"> </w:t>
      </w:r>
      <w:r>
        <w:t>игроков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private void RedrawScore() {</w:t>
      </w:r>
      <w:r w:rsidRPr="008A7948">
        <w:rPr>
          <w:lang w:val="en-US"/>
        </w:rPr>
        <w:br/>
        <w:t xml:space="preserve">        var text = new StringBuilder();</w:t>
      </w:r>
      <w:r w:rsidRPr="008A7948">
        <w:rPr>
          <w:lang w:val="en-US"/>
        </w:rPr>
        <w:br/>
        <w:t xml:space="preserve">        text.AppendLine("&lt;size=130%&gt;&lt;align=center&gt;Score&lt;/align&gt;&lt;/size&gt;");</w:t>
      </w:r>
      <w:r w:rsidRPr="008A7948">
        <w:rPr>
          <w:lang w:val="en-US"/>
        </w:rPr>
        <w:br/>
        <w:t xml:space="preserve">        foreach (var player in PlayersManager.players) {</w:t>
      </w:r>
      <w:r w:rsidRPr="008A7948">
        <w:rPr>
          <w:lang w:val="en-US"/>
        </w:rPr>
        <w:br/>
        <w:t xml:space="preserve">            text.AppendLine($"&lt;color={ColorForPlayer(player)}&gt; {player.name}    &lt;pos=65%&gt;{player.score}&lt;/color&gt;");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scoreText.text = text.ToString();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Текст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результатов</w:t>
      </w:r>
      <w:r w:rsidRPr="008A7948">
        <w:rPr>
          <w:lang w:val="en-US"/>
        </w:rPr>
        <w:t xml:space="preserve"> </w:t>
      </w:r>
      <w:r>
        <w:t>игры</w:t>
      </w:r>
      <w:r w:rsidRPr="008A7948">
        <w:rPr>
          <w:lang w:val="en-US"/>
        </w:rPr>
        <w:t xml:space="preserve">, </w:t>
      </w:r>
      <w:r>
        <w:t>в</w:t>
      </w:r>
      <w:r w:rsidRPr="008A7948">
        <w:rPr>
          <w:lang w:val="en-US"/>
        </w:rPr>
        <w:t xml:space="preserve"> </w:t>
      </w:r>
      <w:r>
        <w:t>который</w:t>
      </w:r>
      <w:r w:rsidRPr="008A7948">
        <w:rPr>
          <w:lang w:val="en-US"/>
        </w:rPr>
        <w:t xml:space="preserve"> </w:t>
      </w:r>
      <w:r>
        <w:t>нужно</w:t>
      </w:r>
      <w:r w:rsidRPr="008A7948">
        <w:rPr>
          <w:lang w:val="en-US"/>
        </w:rPr>
        <w:t xml:space="preserve"> </w:t>
      </w:r>
      <w:r>
        <w:t>подставить</w:t>
      </w:r>
      <w:r w:rsidRPr="008A7948">
        <w:rPr>
          <w:lang w:val="en-US"/>
        </w:rPr>
        <w:t xml:space="preserve"> </w:t>
      </w:r>
      <w:r>
        <w:t>оставшееся</w:t>
      </w:r>
      <w:r w:rsidRPr="008A7948">
        <w:rPr>
          <w:lang w:val="en-US"/>
        </w:rPr>
        <w:t xml:space="preserve"> </w:t>
      </w:r>
      <w:r>
        <w:t>время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private string totalScoreTextUnformatted = "{}";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Добавляет</w:t>
      </w:r>
      <w:r w:rsidRPr="008A7948">
        <w:rPr>
          <w:lang w:val="en-US"/>
        </w:rPr>
        <w:t xml:space="preserve"> StringBuilder </w:t>
      </w:r>
      <w:r>
        <w:t>таблицу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резльтатми</w:t>
      </w:r>
      <w:r w:rsidRPr="008A7948">
        <w:rPr>
          <w:lang w:val="en-US"/>
        </w:rPr>
        <w:t xml:space="preserve"> </w:t>
      </w:r>
      <w:r>
        <w:t>игры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/// &lt;param name="text"&gt;StringBuilder&lt;/param&gt;</w:t>
      </w:r>
      <w:r w:rsidRPr="008A7948">
        <w:rPr>
          <w:lang w:val="en-US"/>
        </w:rPr>
        <w:br/>
        <w:t xml:space="preserve">    private void AddScoreTable(StringBuilder text) {</w:t>
      </w:r>
      <w:r w:rsidRPr="008A7948">
        <w:rPr>
          <w:lang w:val="en-US"/>
        </w:rPr>
        <w:br/>
        <w:t xml:space="preserve">        text.AppendLine("&lt;size=110%&gt;Player &lt;pos=23%&gt;Score in last game &lt;pos=65%&gt;Total score&lt;/size&gt;");</w:t>
      </w:r>
      <w:r w:rsidRPr="008A7948">
        <w:rPr>
          <w:lang w:val="en-US"/>
        </w:rPr>
        <w:br/>
        <w:t xml:space="preserve">        text.AppendLine();</w:t>
      </w:r>
      <w:r w:rsidRPr="008A7948">
        <w:rPr>
          <w:lang w:val="en-US"/>
        </w:rPr>
        <w:br/>
        <w:t xml:space="preserve">        foreach (var player in PlayersManager.playersSortedByScore) {</w:t>
      </w:r>
      <w:r w:rsidRPr="008A7948">
        <w:rPr>
          <w:lang w:val="en-US"/>
        </w:rPr>
        <w:br/>
        <w:t xml:space="preserve">            text.AppendLine($"&lt;color={ColorForPlayer(player)}&gt; {player.name}&lt;pos=23%&gt; {player.score} " +</w:t>
      </w:r>
      <w:r w:rsidRPr="008A7948">
        <w:rPr>
          <w:lang w:val="en-US"/>
        </w:rPr>
        <w:br/>
        <w:t xml:space="preserve">                            $"&lt;pos=65%&gt;{player.totalScore}(+{PlayersManager.playersCount - player.placeInLastGame + 1})&lt;/color&gt;");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 xml:space="preserve">    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Показывает</w:t>
      </w:r>
      <w:r w:rsidRPr="008A7948">
        <w:rPr>
          <w:lang w:val="en-US"/>
        </w:rPr>
        <w:t xml:space="preserve"> </w:t>
      </w:r>
      <w:r>
        <w:t>таблицу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результатами</w:t>
      </w:r>
      <w:r w:rsidRPr="008A7948">
        <w:rPr>
          <w:lang w:val="en-US"/>
        </w:rPr>
        <w:t xml:space="preserve"> </w:t>
      </w:r>
      <w:r>
        <w:t>игры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/// &lt;param name="gamesRemaining"&gt;</w:t>
      </w:r>
      <w:r>
        <w:t>Количество</w:t>
      </w:r>
      <w:r w:rsidRPr="008A7948">
        <w:rPr>
          <w:lang w:val="en-US"/>
        </w:rPr>
        <w:t xml:space="preserve"> </w:t>
      </w:r>
      <w:r>
        <w:t>игр</w:t>
      </w:r>
      <w:r w:rsidRPr="008A7948">
        <w:rPr>
          <w:lang w:val="en-US"/>
        </w:rPr>
        <w:t xml:space="preserve">, </w:t>
      </w:r>
      <w:r>
        <w:t>которое</w:t>
      </w:r>
      <w:r w:rsidRPr="008A7948">
        <w:rPr>
          <w:lang w:val="en-US"/>
        </w:rPr>
        <w:t xml:space="preserve"> </w:t>
      </w:r>
      <w:r>
        <w:t>осталось</w:t>
      </w:r>
      <w:r w:rsidRPr="008A7948">
        <w:rPr>
          <w:lang w:val="en-US"/>
        </w:rPr>
        <w:t xml:space="preserve"> </w:t>
      </w:r>
      <w:r>
        <w:t>сыграть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/// &lt;param name="timeRemaining"&gt;</w:t>
      </w:r>
      <w:r>
        <w:t>Время</w:t>
      </w:r>
      <w:r w:rsidRPr="008A7948">
        <w:rPr>
          <w:lang w:val="en-US"/>
        </w:rPr>
        <w:t xml:space="preserve">, </w:t>
      </w:r>
      <w:r>
        <w:t>через</w:t>
      </w:r>
      <w:r w:rsidRPr="008A7948">
        <w:rPr>
          <w:lang w:val="en-US"/>
        </w:rPr>
        <w:t xml:space="preserve"> </w:t>
      </w:r>
      <w:r>
        <w:t>которое</w:t>
      </w:r>
      <w:r w:rsidRPr="008A7948">
        <w:rPr>
          <w:lang w:val="en-US"/>
        </w:rPr>
        <w:t xml:space="preserve"> </w:t>
      </w:r>
      <w:r>
        <w:t>начнётся</w:t>
      </w:r>
      <w:r w:rsidRPr="008A7948">
        <w:rPr>
          <w:lang w:val="en-US"/>
        </w:rPr>
        <w:t xml:space="preserve"> </w:t>
      </w:r>
      <w:r>
        <w:t>следующий</w:t>
      </w:r>
      <w:r w:rsidRPr="008A7948">
        <w:rPr>
          <w:lang w:val="en-US"/>
        </w:rPr>
        <w:t xml:space="preserve"> </w:t>
      </w:r>
      <w:r>
        <w:t>игровой</w:t>
      </w:r>
      <w:r w:rsidRPr="008A7948">
        <w:rPr>
          <w:lang w:val="en-US"/>
        </w:rPr>
        <w:t xml:space="preserve"> </w:t>
      </w:r>
      <w:r>
        <w:t>режим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public void ShowTotalScore(int gamesRemaining, int timeRemaining) {</w:t>
      </w:r>
      <w:r w:rsidRPr="008A7948">
        <w:rPr>
          <w:lang w:val="en-US"/>
        </w:rPr>
        <w:br/>
        <w:t xml:space="preserve">        totalScorePanel.SetActive(true);</w:t>
      </w:r>
      <w:r w:rsidRPr="008A7948">
        <w:rPr>
          <w:lang w:val="en-US"/>
        </w:rPr>
        <w:br/>
        <w:t xml:space="preserve">        exitButton.gameObject.SetActive(false);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  <w:t xml:space="preserve">        var text = new StringBuilder();</w:t>
      </w:r>
      <w:r w:rsidRPr="008A7948">
        <w:rPr>
          <w:lang w:val="en-US"/>
        </w:rPr>
        <w:br/>
        <w:t xml:space="preserve">        text.AppendLine($"&lt;size=130%&gt;  Games Remaining: {gamesRemaining}");</w:t>
      </w:r>
      <w:r w:rsidRPr="008A7948">
        <w:rPr>
          <w:lang w:val="en-US"/>
        </w:rPr>
        <w:br/>
        <w:t xml:space="preserve">        text.AppendLine("  Time to next game: {0}&lt;/size&gt;");</w:t>
      </w:r>
      <w:r w:rsidRPr="008A7948">
        <w:rPr>
          <w:lang w:val="en-US"/>
        </w:rPr>
        <w:br/>
        <w:t xml:space="preserve">        text.AppendLine();</w:t>
      </w:r>
      <w:r w:rsidRPr="008A7948">
        <w:rPr>
          <w:lang w:val="en-US"/>
        </w:rPr>
        <w:br/>
        <w:t xml:space="preserve">        text.AppendLine();</w:t>
      </w:r>
      <w:r w:rsidRPr="008A7948">
        <w:rPr>
          <w:lang w:val="en-US"/>
        </w:rPr>
        <w:br/>
        <w:t xml:space="preserve">        AddScoreTable(text);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totalScoreTextUnformatted = text.ToString();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  <w:t xml:space="preserve">        SetTotalScoreTimeRemaining(timeRemaining);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Изменяет</w:t>
      </w:r>
      <w:r w:rsidRPr="008A7948">
        <w:rPr>
          <w:lang w:val="en-US"/>
        </w:rPr>
        <w:t xml:space="preserve"> </w:t>
      </w:r>
      <w:r>
        <w:t>оставшееся</w:t>
      </w:r>
      <w:r w:rsidRPr="008A7948">
        <w:rPr>
          <w:lang w:val="en-US"/>
        </w:rPr>
        <w:t xml:space="preserve"> </w:t>
      </w:r>
      <w:r>
        <w:t>время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таблице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результатами</w:t>
      </w:r>
      <w:r w:rsidRPr="008A7948">
        <w:rPr>
          <w:lang w:val="en-US"/>
        </w:rPr>
        <w:t xml:space="preserve"> </w:t>
      </w:r>
      <w:r>
        <w:t>игры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/// &lt;param name="time"&gt;</w:t>
      </w:r>
      <w:r>
        <w:t>Оставшееся</w:t>
      </w:r>
      <w:r w:rsidRPr="008A7948">
        <w:rPr>
          <w:lang w:val="en-US"/>
        </w:rPr>
        <w:t xml:space="preserve"> </w:t>
      </w:r>
      <w:r>
        <w:t>количество</w:t>
      </w:r>
      <w:r w:rsidRPr="008A7948">
        <w:rPr>
          <w:lang w:val="en-US"/>
        </w:rPr>
        <w:t xml:space="preserve"> </w:t>
      </w:r>
      <w:r>
        <w:t>времени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public void SetTotalScoreTimeRemaining(int time) {</w:t>
      </w:r>
      <w:r w:rsidRPr="008A7948">
        <w:rPr>
          <w:lang w:val="en-US"/>
        </w:rPr>
        <w:br/>
        <w:t xml:space="preserve">        totalScoreText.text = String.Format(totalScoreTextUnformatted, time);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///     </w:t>
      </w:r>
      <w:r>
        <w:t>Прекращает</w:t>
      </w:r>
      <w:r w:rsidRPr="008A7948">
        <w:rPr>
          <w:lang w:val="en-US"/>
        </w:rPr>
        <w:t xml:space="preserve"> </w:t>
      </w:r>
      <w:r>
        <w:t>показ</w:t>
      </w:r>
      <w:r w:rsidRPr="008A7948">
        <w:rPr>
          <w:lang w:val="en-US"/>
        </w:rPr>
        <w:t xml:space="preserve"> </w:t>
      </w:r>
      <w:r>
        <w:t>таблицы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результатми</w:t>
      </w:r>
      <w:r w:rsidRPr="008A7948">
        <w:rPr>
          <w:lang w:val="en-US"/>
        </w:rPr>
        <w:t xml:space="preserve"> </w:t>
      </w:r>
      <w:r>
        <w:t>игры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void HideTotalScore() {</w:t>
      </w:r>
      <w:r w:rsidRPr="008A7948">
        <w:rPr>
          <w:lang w:val="en-US"/>
        </w:rPr>
        <w:br/>
        <w:t xml:space="preserve">        totalScorePanel.SetActive(false);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Показывает</w:t>
      </w:r>
      <w:r w:rsidRPr="008A7948">
        <w:rPr>
          <w:lang w:val="en-US"/>
        </w:rPr>
        <w:t xml:space="preserve"> </w:t>
      </w:r>
      <w:r>
        <w:t>финальную</w:t>
      </w:r>
      <w:r w:rsidRPr="008A7948">
        <w:rPr>
          <w:lang w:val="en-US"/>
        </w:rPr>
        <w:t xml:space="preserve"> </w:t>
      </w:r>
      <w:r>
        <w:t>таблицу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результатми</w:t>
      </w:r>
      <w:r w:rsidRPr="008A7948">
        <w:rPr>
          <w:lang w:val="en-US"/>
        </w:rPr>
        <w:t xml:space="preserve"> </w:t>
      </w:r>
      <w:r>
        <w:t>игры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void ShowFinalResults() {</w:t>
      </w:r>
      <w:r w:rsidRPr="008A7948">
        <w:rPr>
          <w:lang w:val="en-US"/>
        </w:rPr>
        <w:br/>
        <w:t xml:space="preserve">        totalScorePanel.SetActive(true);</w:t>
      </w:r>
      <w:r w:rsidRPr="008A7948">
        <w:rPr>
          <w:lang w:val="en-US"/>
        </w:rPr>
        <w:br/>
        <w:t xml:space="preserve">        exitButton.gameObject.SetActive(true);</w:t>
      </w:r>
      <w:r w:rsidRPr="008A7948">
        <w:rPr>
          <w:lang w:val="en-US"/>
        </w:rPr>
        <w:br/>
        <w:t xml:space="preserve">        var text = new StringBuilder();</w:t>
      </w:r>
      <w:r w:rsidRPr="008A7948">
        <w:rPr>
          <w:lang w:val="en-US"/>
        </w:rPr>
        <w:br/>
        <w:t xml:space="preserve">        text.AppendLine($"&lt;size=130%&gt;  Game Finished");</w:t>
      </w:r>
      <w:r w:rsidRPr="008A7948">
        <w:rPr>
          <w:lang w:val="en-US"/>
        </w:rPr>
        <w:br/>
        <w:t xml:space="preserve">        var winner = PlayersManager.playersSortedByTotalScore[0];</w:t>
      </w:r>
      <w:r w:rsidRPr="008A7948">
        <w:rPr>
          <w:lang w:val="en-US"/>
        </w:rPr>
        <w:br/>
        <w:t xml:space="preserve">        text.AppendLine($"  Winner: &lt;color={ColorForPlayer(winner)}&gt;{winner.name}&lt;/color&gt;&lt;/size&gt;");</w:t>
      </w:r>
      <w:r w:rsidRPr="008A7948">
        <w:rPr>
          <w:lang w:val="en-US"/>
        </w:rPr>
        <w:br/>
        <w:t xml:space="preserve">        text.AppendLine();</w:t>
      </w:r>
      <w:r w:rsidRPr="008A7948">
        <w:rPr>
          <w:lang w:val="en-US"/>
        </w:rPr>
        <w:br/>
        <w:t xml:space="preserve">        text.AppendLine();</w:t>
      </w:r>
      <w:r w:rsidRPr="008A7948">
        <w:rPr>
          <w:lang w:val="en-US"/>
        </w:rPr>
        <w:br/>
        <w:t xml:space="preserve">        AddScoreTable(text);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totalScoreText.text = text.ToString();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Входит</w:t>
      </w:r>
      <w:r w:rsidRPr="008A7948">
        <w:rPr>
          <w:lang w:val="en-US"/>
        </w:rPr>
        <w:t xml:space="preserve"> </w:t>
      </w:r>
      <w:r>
        <w:t>из</w:t>
      </w:r>
      <w:r w:rsidRPr="008A7948">
        <w:rPr>
          <w:lang w:val="en-US"/>
        </w:rPr>
        <w:t xml:space="preserve"> </w:t>
      </w:r>
      <w:r>
        <w:t>матча</w:t>
      </w:r>
      <w:r w:rsidRPr="008A7948">
        <w:rPr>
          <w:lang w:val="en-US"/>
        </w:rPr>
        <w:t xml:space="preserve">. </w:t>
      </w:r>
      <w:r>
        <w:t>Вызывается</w:t>
      </w:r>
      <w:r w:rsidRPr="008A7948">
        <w:rPr>
          <w:lang w:val="en-US"/>
        </w:rPr>
        <w:t xml:space="preserve"> Unity </w:t>
      </w:r>
      <w:r>
        <w:t>при</w:t>
      </w:r>
      <w:r w:rsidRPr="008A7948">
        <w:rPr>
          <w:lang w:val="en-US"/>
        </w:rPr>
        <w:t xml:space="preserve"> </w:t>
      </w:r>
      <w:r>
        <w:t>нажатии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кнопку</w:t>
      </w:r>
      <w:r w:rsidRPr="008A7948">
        <w:rPr>
          <w:lang w:val="en-US"/>
        </w:rPr>
        <w:t xml:space="preserve"> </w:t>
      </w:r>
      <w:r>
        <w:t>выхода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void ExitButtonClicked() {</w:t>
      </w:r>
      <w:r w:rsidRPr="008A7948">
        <w:rPr>
          <w:lang w:val="en-US"/>
        </w:rPr>
        <w:br/>
        <w:t xml:space="preserve">        UberDebug.Log("Client", "exiting match");</w:t>
      </w:r>
      <w:r w:rsidRPr="008A7948">
        <w:rPr>
          <w:lang w:val="en-US"/>
        </w:rPr>
        <w:br/>
        <w:t xml:space="preserve">        sClient.Reset();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Устанавливает</w:t>
      </w:r>
      <w:r w:rsidRPr="008A7948">
        <w:rPr>
          <w:lang w:val="en-US"/>
        </w:rPr>
        <w:t xml:space="preserve"> </w:t>
      </w:r>
      <w:r>
        <w:t>обработчики</w:t>
      </w:r>
      <w:r w:rsidRPr="008A7948">
        <w:rPr>
          <w:lang w:val="en-US"/>
        </w:rPr>
        <w:t xml:space="preserve"> </w:t>
      </w:r>
      <w:r>
        <w:t>событий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void SetupHandlers() {</w:t>
      </w:r>
      <w:r w:rsidRPr="008A7948">
        <w:rPr>
          <w:lang w:val="en-US"/>
        </w:rPr>
        <w:br/>
        <w:t xml:space="preserve">        EventsManager.handler.OnPlayerBulletsCountChanged += (player, count) =&gt; {</w:t>
      </w:r>
      <w:r w:rsidRPr="008A7948">
        <w:rPr>
          <w:lang w:val="en-US"/>
        </w:rPr>
        <w:br/>
        <w:t xml:space="preserve">            if (player != Client.client.mainPlayerObj) return;</w:t>
      </w:r>
      <w:r w:rsidRPr="008A7948">
        <w:rPr>
          <w:lang w:val="en-US"/>
        </w:rPr>
        <w:br/>
        <w:t xml:space="preserve">            bulletsPanel.SetActiveImagesCount(count);</w:t>
      </w:r>
      <w:r w:rsidRPr="008A7948">
        <w:rPr>
          <w:lang w:val="en-US"/>
        </w:rPr>
        <w:br/>
        <w:t xml:space="preserve">        };</w:t>
      </w:r>
      <w:r w:rsidRPr="008A7948">
        <w:rPr>
          <w:lang w:val="en-US"/>
        </w:rPr>
        <w:br/>
        <w:t xml:space="preserve">        EventsManager.handler.OnPlayerMagazinesCountChanged += (player, count) =&gt; {</w:t>
      </w:r>
      <w:r w:rsidRPr="008A7948">
        <w:rPr>
          <w:lang w:val="en-US"/>
        </w:rPr>
        <w:br/>
        <w:t xml:space="preserve">            if (player != Client.client.mainPlayerObj) return;</w:t>
      </w:r>
      <w:r w:rsidRPr="008A7948">
        <w:rPr>
          <w:lang w:val="en-US"/>
        </w:rPr>
        <w:br/>
        <w:t xml:space="preserve">            magazinesPanel.SetActiveImagesCount(count);</w:t>
      </w:r>
      <w:r w:rsidRPr="008A7948">
        <w:rPr>
          <w:lang w:val="en-US"/>
        </w:rPr>
        <w:br/>
        <w:t xml:space="preserve">        };</w:t>
      </w:r>
      <w:r w:rsidRPr="008A7948">
        <w:rPr>
          <w:lang w:val="en-US"/>
        </w:rPr>
        <w:br/>
        <w:t xml:space="preserve">        EventsManager.handler.OnPlayerPickedUpGun += (player, gun) =&gt; {</w:t>
      </w:r>
      <w:r w:rsidRPr="008A7948">
        <w:rPr>
          <w:lang w:val="en-US"/>
        </w:rPr>
        <w:br/>
        <w:t xml:space="preserve">            if (player != Client.client.mainPlayerObj) return;</w:t>
      </w:r>
      <w:r w:rsidRPr="008A7948">
        <w:rPr>
          <w:lang w:val="en-US"/>
        </w:rPr>
        <w:br/>
        <w:t xml:space="preserve">            gunImage.enabled = true;</w:t>
      </w:r>
      <w:r w:rsidRPr="008A7948">
        <w:rPr>
          <w:lang w:val="en-US"/>
        </w:rPr>
        <w:br/>
        <w:t xml:space="preserve">            switch (gun) {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        case Pistol pistol:</w:t>
      </w:r>
      <w:r w:rsidRPr="008A7948">
        <w:rPr>
          <w:lang w:val="en-US"/>
        </w:rPr>
        <w:br/>
        <w:t xml:space="preserve">                    gunImage.sprite = pistolSprite;</w:t>
      </w:r>
      <w:r w:rsidRPr="008A7948">
        <w:rPr>
          <w:lang w:val="en-US"/>
        </w:rPr>
        <w:br/>
        <w:t xml:space="preserve">                    break;</w:t>
      </w:r>
      <w:r w:rsidRPr="008A7948">
        <w:rPr>
          <w:lang w:val="en-US"/>
        </w:rPr>
        <w:br/>
        <w:t xml:space="preserve">                case ShotGun shotGun:</w:t>
      </w:r>
      <w:r w:rsidRPr="008A7948">
        <w:rPr>
          <w:lang w:val="en-US"/>
        </w:rPr>
        <w:br/>
        <w:t xml:space="preserve">                    gunImage.sprite = shotgunSprite;</w:t>
      </w:r>
      <w:r w:rsidRPr="008A7948">
        <w:rPr>
          <w:lang w:val="en-US"/>
        </w:rPr>
        <w:br/>
        <w:t xml:space="preserve">                    break;</w:t>
      </w:r>
      <w:r w:rsidRPr="008A7948">
        <w:rPr>
          <w:lang w:val="en-US"/>
        </w:rPr>
        <w:br/>
        <w:t xml:space="preserve">                case SemiautoGun semiautoGun:</w:t>
      </w:r>
      <w:r w:rsidRPr="008A7948">
        <w:rPr>
          <w:lang w:val="en-US"/>
        </w:rPr>
        <w:br/>
        <w:t xml:space="preserve">                    gunImage.sprite = semiautoSprite;</w:t>
      </w:r>
      <w:r w:rsidRPr="008A7948">
        <w:rPr>
          <w:lang w:val="en-US"/>
        </w:rPr>
        <w:br/>
        <w:t xml:space="preserve">                    break;</w:t>
      </w:r>
      <w:r w:rsidRPr="008A7948">
        <w:rPr>
          <w:lang w:val="en-US"/>
        </w:rPr>
        <w:br/>
        <w:t xml:space="preserve">                case BombGun bombGun:</w:t>
      </w:r>
      <w:r w:rsidRPr="008A7948">
        <w:rPr>
          <w:lang w:val="en-US"/>
        </w:rPr>
        <w:br/>
        <w:t xml:space="preserve">                    gunImage.sprite = grenadeLauncherSprite;</w:t>
      </w:r>
      <w:r w:rsidRPr="008A7948">
        <w:rPr>
          <w:lang w:val="en-US"/>
        </w:rPr>
        <w:br/>
        <w:t xml:space="preserve">                    break;</w:t>
      </w:r>
      <w:r w:rsidRPr="008A7948">
        <w:rPr>
          <w:lang w:val="en-US"/>
        </w:rPr>
        <w:br/>
        <w:t xml:space="preserve">                default:</w:t>
      </w:r>
      <w:r w:rsidRPr="008A7948">
        <w:rPr>
          <w:lang w:val="en-US"/>
        </w:rPr>
        <w:br/>
        <w:t xml:space="preserve">                    throw new Exception("Unknown gun:" + gun);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    if (gun is ReloadingGun g) {</w:t>
      </w:r>
      <w:r w:rsidRPr="008A7948">
        <w:rPr>
          <w:lang w:val="en-US"/>
        </w:rPr>
        <w:br/>
        <w:t xml:space="preserve">                bulletsPanel.SetMaxImagesCount(g.GetBulletsInMagazine());</w:t>
      </w:r>
      <w:r w:rsidRPr="008A7948">
        <w:rPr>
          <w:lang w:val="en-US"/>
        </w:rPr>
        <w:br/>
        <w:t xml:space="preserve">                bulletsPanel.SetActiveImagesCount(g.bulletsCount);</w:t>
      </w:r>
      <w:r w:rsidRPr="008A7948">
        <w:rPr>
          <w:lang w:val="en-US"/>
        </w:rPr>
        <w:br/>
        <w:t xml:space="preserve">                magazinesPanel.SetMaxImagesCount(5);</w:t>
      </w:r>
      <w:r w:rsidRPr="008A7948">
        <w:rPr>
          <w:lang w:val="en-US"/>
        </w:rPr>
        <w:br/>
        <w:t xml:space="preserve">                magazinesPanel.SetActiveImagesCount(g.magazinesCount);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};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EventsManager.handler.OnPlayerDroppedGun += (player, gun) =&gt; {</w:t>
      </w:r>
      <w:r w:rsidRPr="008A7948">
        <w:rPr>
          <w:lang w:val="en-US"/>
        </w:rPr>
        <w:br/>
        <w:t xml:space="preserve">            if (player != Client.client.mainPlayerObj) return;</w:t>
      </w:r>
      <w:r w:rsidRPr="008A7948">
        <w:rPr>
          <w:lang w:val="en-US"/>
        </w:rPr>
        <w:br/>
        <w:t xml:space="preserve">            gunImage.enabled = false;</w:t>
      </w:r>
      <w:r w:rsidRPr="008A7948">
        <w:rPr>
          <w:lang w:val="en-US"/>
        </w:rPr>
        <w:br/>
        <w:t xml:space="preserve">        };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EventsManager.handler.OnPlayerScoreChanged += (_player, score) =&gt; {</w:t>
      </w:r>
      <w:r w:rsidRPr="008A7948">
        <w:rPr>
          <w:lang w:val="en-US"/>
        </w:rPr>
        <w:br/>
        <w:t xml:space="preserve">            RedrawScore();</w:t>
      </w:r>
      <w:r w:rsidRPr="008A7948">
        <w:rPr>
          <w:lang w:val="en-US"/>
        </w:rPr>
        <w:br/>
        <w:t xml:space="preserve">        };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Инициализирует</w:t>
      </w:r>
      <w:r w:rsidRPr="008A7948">
        <w:rPr>
          <w:lang w:val="en-US"/>
        </w:rPr>
        <w:t xml:space="preserve"> </w:t>
      </w:r>
      <w:r>
        <w:t>переменные</w:t>
      </w:r>
      <w:r w:rsidRPr="008A7948">
        <w:rPr>
          <w:lang w:val="en-US"/>
        </w:rPr>
        <w:t xml:space="preserve"> </w:t>
      </w:r>
      <w:r>
        <w:t>и</w:t>
      </w:r>
      <w:r w:rsidRPr="008A7948">
        <w:rPr>
          <w:lang w:val="en-US"/>
        </w:rPr>
        <w:t xml:space="preserve"> </w:t>
      </w:r>
      <w:r>
        <w:t>перерисовывает</w:t>
      </w:r>
      <w:r w:rsidRPr="008A7948">
        <w:rPr>
          <w:lang w:val="en-US"/>
        </w:rPr>
        <w:t xml:space="preserve"> </w:t>
      </w:r>
      <w:r>
        <w:t>интерфейс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private void Awake() {</w:t>
      </w:r>
      <w:r w:rsidRPr="008A7948">
        <w:rPr>
          <w:lang w:val="en-US"/>
        </w:rPr>
        <w:br/>
        <w:t xml:space="preserve">        Object.DontDestroyOnLoad(gameObject);</w:t>
      </w:r>
      <w:r w:rsidRPr="008A7948">
        <w:rPr>
          <w:lang w:val="en-US"/>
        </w:rPr>
        <w:br/>
        <w:t xml:space="preserve">        spawned = true;</w:t>
      </w:r>
      <w:r w:rsidRPr="008A7948">
        <w:rPr>
          <w:lang w:val="en-US"/>
        </w:rPr>
        <w:br/>
        <w:t xml:space="preserve">        RedrawScore();</w:t>
      </w:r>
      <w:r w:rsidRPr="008A7948">
        <w:rPr>
          <w:lang w:val="en-US"/>
        </w:rPr>
        <w:br/>
        <w:t xml:space="preserve">        RedrawChat();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Устанавливает</w:t>
      </w:r>
      <w:r w:rsidRPr="008A7948">
        <w:rPr>
          <w:lang w:val="en-US"/>
        </w:rPr>
        <w:t xml:space="preserve"> </w:t>
      </w:r>
      <w:r>
        <w:t>текст</w:t>
      </w:r>
      <w:r w:rsidRPr="008A7948">
        <w:rPr>
          <w:lang w:val="en-US"/>
        </w:rPr>
        <w:t xml:space="preserve"> </w:t>
      </w:r>
      <w:r>
        <w:t>задачи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/// &lt;param name="text"&gt;</w:t>
      </w:r>
      <w:r>
        <w:t>Текст</w:t>
      </w:r>
      <w:r w:rsidRPr="008A7948">
        <w:rPr>
          <w:lang w:val="en-US"/>
        </w:rPr>
        <w:t xml:space="preserve"> </w:t>
      </w:r>
      <w:r>
        <w:t>задачи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public void SetTask(string text) {</w:t>
      </w:r>
      <w:r w:rsidRPr="008A7948">
        <w:rPr>
          <w:lang w:val="en-US"/>
        </w:rPr>
        <w:br/>
        <w:t xml:space="preserve">        taskText.text = "&lt;align=center&gt;&lt;size=130%&gt;Task&lt;/size&gt;&lt;/align&gt;\n" + </w:t>
      </w:r>
      <w:r w:rsidRPr="008A7948">
        <w:rPr>
          <w:lang w:val="en-US"/>
        </w:rPr>
        <w:lastRenderedPageBreak/>
        <w:t>text;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Устанавливает</w:t>
      </w:r>
      <w:r w:rsidRPr="008A7948">
        <w:rPr>
          <w:lang w:val="en-US"/>
        </w:rPr>
        <w:t xml:space="preserve"> </w:t>
      </w:r>
      <w:r>
        <w:t>состояние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набор</w:t>
      </w:r>
      <w:r w:rsidRPr="008A7948">
        <w:rPr>
          <w:lang w:val="en-US"/>
        </w:rPr>
        <w:t xml:space="preserve"> </w:t>
      </w:r>
      <w:r>
        <w:t>текста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void StartTyping() {</w:t>
      </w:r>
      <w:r w:rsidRPr="008A7948">
        <w:rPr>
          <w:lang w:val="en-US"/>
        </w:rPr>
        <w:br/>
        <w:t xml:space="preserve">        sClient.isTyping = true;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Был</w:t>
      </w:r>
      <w:r w:rsidRPr="008A7948">
        <w:rPr>
          <w:lang w:val="en-US"/>
        </w:rPr>
        <w:t xml:space="preserve"> </w:t>
      </w:r>
      <w:r>
        <w:t>ли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последнем</w:t>
      </w:r>
      <w:r w:rsidRPr="008A7948">
        <w:rPr>
          <w:lang w:val="en-US"/>
        </w:rPr>
        <w:t xml:space="preserve"> </w:t>
      </w:r>
      <w:r>
        <w:t>кадре</w:t>
      </w:r>
      <w:r w:rsidRPr="008A7948">
        <w:rPr>
          <w:lang w:val="en-US"/>
        </w:rPr>
        <w:t xml:space="preserve"> </w:t>
      </w:r>
      <w:r>
        <w:t>прекращён</w:t>
      </w:r>
      <w:r w:rsidRPr="008A7948">
        <w:rPr>
          <w:lang w:val="en-US"/>
        </w:rPr>
        <w:t xml:space="preserve"> </w:t>
      </w:r>
      <w:r>
        <w:t>набор</w:t>
      </w:r>
      <w:r w:rsidRPr="008A7948">
        <w:rPr>
          <w:lang w:val="en-US"/>
        </w:rPr>
        <w:t xml:space="preserve"> </w:t>
      </w:r>
      <w:r>
        <w:t>текста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private bool recentlyStoppedTyping = false;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Выключает</w:t>
      </w:r>
      <w:r w:rsidRPr="008A7948">
        <w:rPr>
          <w:lang w:val="en-US"/>
        </w:rPr>
        <w:t xml:space="preserve"> </w:t>
      </w:r>
      <w:r>
        <w:t>состояние</w:t>
      </w:r>
      <w:r w:rsidRPr="008A7948">
        <w:rPr>
          <w:lang w:val="en-US"/>
        </w:rPr>
        <w:t xml:space="preserve"> </w:t>
      </w:r>
      <w:r>
        <w:t>набора</w:t>
      </w:r>
      <w:r w:rsidRPr="008A7948">
        <w:rPr>
          <w:lang w:val="en-US"/>
        </w:rPr>
        <w:t xml:space="preserve"> </w:t>
      </w:r>
      <w:r>
        <w:t>текста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void StopTyping() {</w:t>
      </w:r>
      <w:r w:rsidRPr="008A7948">
        <w:rPr>
          <w:lang w:val="en-US"/>
        </w:rPr>
        <w:br/>
        <w:t xml:space="preserve">        recentlyStoppedTyping = true;</w:t>
      </w:r>
      <w:r w:rsidRPr="008A7948">
        <w:rPr>
          <w:lang w:val="en-US"/>
        </w:rPr>
        <w:br/>
        <w:t xml:space="preserve">        sClient.isTyping = false;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Отправляет</w:t>
      </w:r>
      <w:r w:rsidRPr="008A7948">
        <w:rPr>
          <w:lang w:val="en-US"/>
        </w:rPr>
        <w:t xml:space="preserve"> </w:t>
      </w:r>
      <w:r>
        <w:t>сообщение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чат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void SendToChat() {</w:t>
      </w:r>
      <w:r w:rsidRPr="008A7948">
        <w:rPr>
          <w:lang w:val="en-US"/>
        </w:rPr>
        <w:br/>
        <w:t xml:space="preserve">        string message = chatInput.text;</w:t>
      </w:r>
      <w:r w:rsidRPr="008A7948">
        <w:rPr>
          <w:lang w:val="en-US"/>
        </w:rPr>
        <w:br/>
        <w:t xml:space="preserve">        if (message != "")</w:t>
      </w:r>
      <w:r w:rsidRPr="008A7948">
        <w:rPr>
          <w:lang w:val="en-US"/>
        </w:rPr>
        <w:br/>
        <w:t xml:space="preserve">            CommandsHandler.gameRoom.RunSimpleCommand(new CreateChatMessageCommand(PlayersManager.mainPlayer.id, message), </w:t>
      </w:r>
      <w:r w:rsidRPr="008A7948">
        <w:rPr>
          <w:lang w:val="en-US"/>
        </w:rPr>
        <w:br/>
        <w:t xml:space="preserve">                MessageFlags.NONE);</w:t>
      </w:r>
      <w:r w:rsidRPr="008A7948">
        <w:rPr>
          <w:lang w:val="en-US"/>
        </w:rPr>
        <w:br/>
        <w:t xml:space="preserve">            </w:t>
      </w:r>
      <w:r w:rsidRPr="008A7948">
        <w:rPr>
          <w:lang w:val="en-US"/>
        </w:rPr>
        <w:br/>
        <w:t xml:space="preserve">        chatInput.text = "";</w:t>
      </w:r>
      <w:r w:rsidRPr="008A7948">
        <w:rPr>
          <w:lang w:val="en-US"/>
        </w:rPr>
        <w:br/>
        <w:t xml:space="preserve">        StopTyping();</w:t>
      </w:r>
      <w:r w:rsidRPr="008A7948">
        <w:rPr>
          <w:lang w:val="en-US"/>
        </w:rPr>
        <w:br/>
        <w:t xml:space="preserve">        chatInput.DeactivateInputField(true); 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Добавляет</w:t>
      </w:r>
      <w:r w:rsidRPr="008A7948">
        <w:rPr>
          <w:lang w:val="en-US"/>
        </w:rPr>
        <w:t xml:space="preserve"> </w:t>
      </w:r>
      <w:r>
        <w:t>сообщение</w:t>
      </w:r>
      <w:r w:rsidRPr="008A7948">
        <w:rPr>
          <w:lang w:val="en-US"/>
        </w:rPr>
        <w:t xml:space="preserve"> </w:t>
      </w:r>
      <w:r>
        <w:t>в</w:t>
      </w:r>
      <w:r w:rsidRPr="008A7948">
        <w:rPr>
          <w:lang w:val="en-US"/>
        </w:rPr>
        <w:t xml:space="preserve"> </w:t>
      </w:r>
      <w:r>
        <w:t>чат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/// &lt;param name="player"&gt;</w:t>
      </w:r>
      <w:r>
        <w:t>Игрок</w:t>
      </w:r>
      <w:r w:rsidRPr="008A7948">
        <w:rPr>
          <w:lang w:val="en-US"/>
        </w:rPr>
        <w:t xml:space="preserve">, </w:t>
      </w:r>
      <w:r>
        <w:t>отправивший</w:t>
      </w:r>
      <w:r w:rsidRPr="008A7948">
        <w:rPr>
          <w:lang w:val="en-US"/>
        </w:rPr>
        <w:t xml:space="preserve"> </w:t>
      </w:r>
      <w:r>
        <w:t>сообщение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/// &lt;param name="message"&gt;</w:t>
      </w:r>
      <w:r>
        <w:t>Сообщение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public void AddChatMessage(Player player, string message) {</w:t>
      </w:r>
      <w:r w:rsidRPr="008A7948">
        <w:rPr>
          <w:lang w:val="en-US"/>
        </w:rPr>
        <w:br/>
        <w:t xml:space="preserve">        message = $"&lt;color={ColorForPlayer(player)}&gt;{player.name}: {message}&lt;/color&gt;";</w:t>
      </w:r>
      <w:r w:rsidRPr="008A7948">
        <w:rPr>
          <w:lang w:val="en-US"/>
        </w:rPr>
        <w:br/>
        <w:t xml:space="preserve">        chatMessages.Add(message);</w:t>
      </w:r>
      <w:r w:rsidRPr="008A7948">
        <w:rPr>
          <w:lang w:val="en-US"/>
        </w:rPr>
        <w:br/>
        <w:t xml:space="preserve">        if (chatMessages.Count &gt; 4)</w:t>
      </w:r>
      <w:r w:rsidRPr="008A7948">
        <w:rPr>
          <w:lang w:val="en-US"/>
        </w:rPr>
        <w:br/>
        <w:t xml:space="preserve">            chatMessages.RemoveAt(0);</w:t>
      </w:r>
      <w:r w:rsidRPr="008A7948">
        <w:rPr>
          <w:lang w:val="en-US"/>
        </w:rPr>
        <w:br/>
        <w:t xml:space="preserve">        </w:t>
      </w:r>
      <w:r w:rsidRPr="008A7948">
        <w:rPr>
          <w:lang w:val="en-US"/>
        </w:rPr>
        <w:br/>
        <w:t xml:space="preserve">        RedrawChat();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StartCoroutine(DeleteMessageAfterTime(7, message));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Корутина</w:t>
      </w:r>
      <w:r w:rsidRPr="008A7948">
        <w:rPr>
          <w:lang w:val="en-US"/>
        </w:rPr>
        <w:t xml:space="preserve"> </w:t>
      </w:r>
      <w:r>
        <w:t>для</w:t>
      </w:r>
      <w:r w:rsidRPr="008A7948">
        <w:rPr>
          <w:lang w:val="en-US"/>
        </w:rPr>
        <w:t xml:space="preserve"> </w:t>
      </w:r>
      <w:r>
        <w:t>удаления</w:t>
      </w:r>
      <w:r w:rsidRPr="008A7948">
        <w:rPr>
          <w:lang w:val="en-US"/>
        </w:rPr>
        <w:t xml:space="preserve"> </w:t>
      </w:r>
      <w:r>
        <w:t>сообщения</w:t>
      </w:r>
      <w:r w:rsidRPr="008A7948">
        <w:rPr>
          <w:lang w:val="en-US"/>
        </w:rPr>
        <w:t xml:space="preserve"> </w:t>
      </w:r>
      <w:r>
        <w:t>из</w:t>
      </w:r>
      <w:r w:rsidRPr="008A7948">
        <w:rPr>
          <w:lang w:val="en-US"/>
        </w:rPr>
        <w:t xml:space="preserve"> </w:t>
      </w:r>
      <w:r>
        <w:t>чата</w:t>
      </w:r>
      <w:r w:rsidRPr="008A7948">
        <w:rPr>
          <w:lang w:val="en-US"/>
        </w:rPr>
        <w:t xml:space="preserve"> </w:t>
      </w:r>
      <w:r>
        <w:t>через</w:t>
      </w:r>
      <w:r w:rsidRPr="008A7948">
        <w:rPr>
          <w:lang w:val="en-US"/>
        </w:rPr>
        <w:t xml:space="preserve"> </w:t>
      </w:r>
      <w:r>
        <w:t>время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/// &lt;param name="time"&gt;</w:t>
      </w:r>
      <w:r>
        <w:t>Время</w:t>
      </w:r>
      <w:r w:rsidRPr="008A7948">
        <w:rPr>
          <w:lang w:val="en-US"/>
        </w:rPr>
        <w:t xml:space="preserve">, </w:t>
      </w:r>
      <w:r>
        <w:t>через</w:t>
      </w:r>
      <w:r w:rsidRPr="008A7948">
        <w:rPr>
          <w:lang w:val="en-US"/>
        </w:rPr>
        <w:t xml:space="preserve"> </w:t>
      </w:r>
      <w:r>
        <w:t>которое</w:t>
      </w:r>
      <w:r w:rsidRPr="008A7948">
        <w:rPr>
          <w:lang w:val="en-US"/>
        </w:rPr>
        <w:t xml:space="preserve"> </w:t>
      </w:r>
      <w:r>
        <w:t>нужно</w:t>
      </w:r>
      <w:r w:rsidRPr="008A7948">
        <w:rPr>
          <w:lang w:val="en-US"/>
        </w:rPr>
        <w:t xml:space="preserve"> </w:t>
      </w:r>
      <w:r>
        <w:t>удалить</w:t>
      </w:r>
      <w:r w:rsidRPr="008A7948">
        <w:rPr>
          <w:lang w:val="en-US"/>
        </w:rPr>
        <w:t xml:space="preserve"> </w:t>
      </w:r>
      <w:r>
        <w:t>сообщение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/// &lt;param name="message"&gt;</w:t>
      </w:r>
      <w:r>
        <w:t>Сообщение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/// &lt;returns&gt;</w:t>
      </w:r>
      <w:r>
        <w:t>Корутину</w:t>
      </w:r>
      <w:r w:rsidRPr="008A7948">
        <w:rPr>
          <w:lang w:val="en-US"/>
        </w:rPr>
        <w:t>&lt;/returns&gt;</w:t>
      </w:r>
      <w:r w:rsidRPr="008A7948">
        <w:rPr>
          <w:lang w:val="en-US"/>
        </w:rPr>
        <w:br/>
        <w:t xml:space="preserve">    private IEnumerator DeleteMessageAfterTime(float time, string message) {</w:t>
      </w:r>
      <w:r w:rsidRPr="008A7948">
        <w:rPr>
          <w:lang w:val="en-US"/>
        </w:rPr>
        <w:br/>
        <w:t xml:space="preserve">        yield return new WaitForSeconds(time);</w:t>
      </w:r>
      <w:r w:rsidRPr="008A7948">
        <w:rPr>
          <w:lang w:val="en-US"/>
        </w:rPr>
        <w:br/>
        <w:t xml:space="preserve">        chatMessages.Remove(message);</w:t>
      </w:r>
      <w:r w:rsidRPr="008A7948">
        <w:rPr>
          <w:lang w:val="en-US"/>
        </w:rPr>
        <w:br/>
        <w:t xml:space="preserve">        RedrawChat();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Перерисовывает</w:t>
      </w:r>
      <w:r w:rsidRPr="008A7948">
        <w:rPr>
          <w:lang w:val="en-US"/>
        </w:rPr>
        <w:t xml:space="preserve"> </w:t>
      </w:r>
      <w:r>
        <w:t>текст</w:t>
      </w:r>
      <w:r w:rsidRPr="008A7948">
        <w:rPr>
          <w:lang w:val="en-US"/>
        </w:rPr>
        <w:t xml:space="preserve"> </w:t>
      </w:r>
      <w:r>
        <w:t>чата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public void RedrawChat() {</w:t>
      </w:r>
      <w:r w:rsidRPr="008A7948">
        <w:rPr>
          <w:lang w:val="en-US"/>
        </w:rPr>
        <w:br/>
        <w:t xml:space="preserve">        var text = new StringBuilder();</w:t>
      </w:r>
      <w:r w:rsidRPr="008A7948">
        <w:rPr>
          <w:lang w:val="en-US"/>
        </w:rPr>
        <w:br/>
        <w:t xml:space="preserve">        foreach (var message in chatMessages) {</w:t>
      </w:r>
      <w:r w:rsidRPr="008A7948">
        <w:rPr>
          <w:lang w:val="en-US"/>
        </w:rPr>
        <w:br/>
        <w:t xml:space="preserve">            text.AppendLine(message);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chatText.text = text.ToString();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Время</w:t>
      </w:r>
      <w:r w:rsidRPr="008A7948">
        <w:rPr>
          <w:lang w:val="en-US"/>
        </w:rPr>
        <w:t xml:space="preserve">, </w:t>
      </w:r>
      <w:r>
        <w:t>которое</w:t>
      </w:r>
      <w:r w:rsidRPr="008A7948">
        <w:rPr>
          <w:lang w:val="en-US"/>
        </w:rPr>
        <w:t xml:space="preserve"> </w:t>
      </w:r>
      <w:r>
        <w:t>сейчас</w:t>
      </w:r>
      <w:r w:rsidRPr="008A7948">
        <w:rPr>
          <w:lang w:val="en-US"/>
        </w:rPr>
        <w:t xml:space="preserve"> </w:t>
      </w:r>
      <w:r>
        <w:t>показывается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таймере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обратным</w:t>
      </w:r>
      <w:r w:rsidRPr="008A7948">
        <w:rPr>
          <w:lang w:val="en-US"/>
        </w:rPr>
        <w:t xml:space="preserve"> </w:t>
      </w:r>
      <w:r>
        <w:t>отсчётом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private int lasttime = -1;</w:t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Устанавливает</w:t>
      </w:r>
      <w:r w:rsidRPr="008A7948">
        <w:rPr>
          <w:lang w:val="en-US"/>
        </w:rPr>
        <w:t xml:space="preserve"> </w:t>
      </w:r>
      <w:r>
        <w:t>время</w:t>
      </w:r>
      <w:r w:rsidRPr="008A7948">
        <w:rPr>
          <w:lang w:val="en-US"/>
        </w:rPr>
        <w:t xml:space="preserve"> </w:t>
      </w:r>
      <w:r>
        <w:t>на</w:t>
      </w:r>
      <w:r w:rsidRPr="008A7948">
        <w:rPr>
          <w:lang w:val="en-US"/>
        </w:rPr>
        <w:t xml:space="preserve"> </w:t>
      </w:r>
      <w:r>
        <w:t>таймере</w:t>
      </w:r>
      <w:r w:rsidRPr="008A7948">
        <w:rPr>
          <w:lang w:val="en-US"/>
        </w:rPr>
        <w:t xml:space="preserve"> </w:t>
      </w:r>
      <w:r>
        <w:t>с</w:t>
      </w:r>
      <w:r w:rsidRPr="008A7948">
        <w:rPr>
          <w:lang w:val="en-US"/>
        </w:rPr>
        <w:t xml:space="preserve"> </w:t>
      </w:r>
      <w:r>
        <w:t>обратным</w:t>
      </w:r>
      <w:r w:rsidRPr="008A7948">
        <w:rPr>
          <w:lang w:val="en-US"/>
        </w:rPr>
        <w:t xml:space="preserve"> </w:t>
      </w:r>
      <w:r>
        <w:t>отсчётом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/// &lt;param name="time"&gt;</w:t>
      </w:r>
      <w:r>
        <w:t>Время</w:t>
      </w:r>
      <w:r w:rsidRPr="008A7948">
        <w:rPr>
          <w:lang w:val="en-US"/>
        </w:rPr>
        <w:t>&lt;/param&gt;</w:t>
      </w:r>
      <w:r w:rsidRPr="008A7948">
        <w:rPr>
          <w:lang w:val="en-US"/>
        </w:rPr>
        <w:br/>
        <w:t xml:space="preserve">    public void SetTimerTime(int time) {</w:t>
      </w:r>
      <w:r w:rsidRPr="008A7948">
        <w:rPr>
          <w:lang w:val="en-US"/>
        </w:rPr>
        <w:br/>
        <w:t xml:space="preserve">        if (lasttime == time) return;</w:t>
      </w:r>
      <w:r w:rsidRPr="008A7948">
        <w:rPr>
          <w:lang w:val="en-US"/>
        </w:rPr>
        <w:br/>
        <w:t xml:space="preserve">        lasttime = time;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    int minutes = time / 60;</w:t>
      </w:r>
      <w:r w:rsidRPr="008A7948">
        <w:rPr>
          <w:lang w:val="en-US"/>
        </w:rPr>
        <w:br/>
        <w:t xml:space="preserve">        int seconds = time % 60;</w:t>
      </w:r>
      <w:r w:rsidRPr="008A7948">
        <w:rPr>
          <w:lang w:val="en-US"/>
        </w:rPr>
        <w:br/>
        <w:t xml:space="preserve">        timerText.text = $"{minutes:00}:{seconds:00}";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</w:r>
      <w:r w:rsidRPr="008A7948">
        <w:rPr>
          <w:lang w:val="en-US"/>
        </w:rPr>
        <w:br/>
        <w:t xml:space="preserve">    /// &lt;summary&gt;</w:t>
      </w:r>
      <w:r w:rsidRPr="008A7948">
        <w:rPr>
          <w:lang w:val="en-US"/>
        </w:rPr>
        <w:br/>
        <w:t xml:space="preserve">    ///     </w:t>
      </w:r>
      <w:r>
        <w:t>Обновляет</w:t>
      </w:r>
      <w:r w:rsidRPr="008A7948">
        <w:rPr>
          <w:lang w:val="en-US"/>
        </w:rPr>
        <w:t xml:space="preserve"> </w:t>
      </w:r>
      <w:r>
        <w:t>состояние</w:t>
      </w:r>
      <w:r w:rsidRPr="008A7948">
        <w:rPr>
          <w:lang w:val="en-US"/>
        </w:rPr>
        <w:t xml:space="preserve"> </w:t>
      </w:r>
      <w:r>
        <w:t>интерфейса</w:t>
      </w:r>
      <w:r w:rsidRPr="008A7948">
        <w:rPr>
          <w:lang w:val="en-US"/>
        </w:rPr>
        <w:t xml:space="preserve">. </w:t>
      </w:r>
      <w:r>
        <w:t>Автоматически</w:t>
      </w:r>
      <w:r w:rsidRPr="008A7948">
        <w:rPr>
          <w:lang w:val="en-US"/>
        </w:rPr>
        <w:t xml:space="preserve"> </w:t>
      </w:r>
      <w:r>
        <w:t>вызывается</w:t>
      </w:r>
      <w:r w:rsidRPr="008A7948">
        <w:rPr>
          <w:lang w:val="en-US"/>
        </w:rPr>
        <w:t xml:space="preserve"> Unity </w:t>
      </w:r>
      <w:r>
        <w:t>каждый</w:t>
      </w:r>
      <w:r w:rsidRPr="008A7948">
        <w:rPr>
          <w:lang w:val="en-US"/>
        </w:rPr>
        <w:t xml:space="preserve"> </w:t>
      </w:r>
      <w:r>
        <w:t>кадр</w:t>
      </w:r>
      <w:r w:rsidRPr="008A7948">
        <w:rPr>
          <w:lang w:val="en-US"/>
        </w:rPr>
        <w:br/>
        <w:t xml:space="preserve">    /// &lt;/summary&gt;</w:t>
      </w:r>
      <w:r w:rsidRPr="008A7948">
        <w:rPr>
          <w:lang w:val="en-US"/>
        </w:rPr>
        <w:br/>
        <w:t xml:space="preserve">    private void Update() {</w:t>
      </w:r>
      <w:r w:rsidRPr="008A7948">
        <w:rPr>
          <w:lang w:val="en-US"/>
        </w:rPr>
        <w:br/>
        <w:t xml:space="preserve">        if (recentlyStoppedTyping) {</w:t>
      </w:r>
      <w:r w:rsidRPr="008A7948">
        <w:rPr>
          <w:lang w:val="en-US"/>
        </w:rPr>
        <w:br/>
      </w:r>
      <w:r w:rsidRPr="008A7948">
        <w:rPr>
          <w:lang w:val="en-US"/>
        </w:rPr>
        <w:lastRenderedPageBreak/>
        <w:t xml:space="preserve">            recentlyStoppedTyping = false;</w:t>
      </w:r>
      <w:r w:rsidRPr="008A7948">
        <w:rPr>
          <w:lang w:val="en-US"/>
        </w:rPr>
        <w:br/>
        <w:t xml:space="preserve">        } else {</w:t>
      </w:r>
      <w:r w:rsidRPr="008A7948">
        <w:rPr>
          <w:lang w:val="en-US"/>
        </w:rPr>
        <w:br/>
        <w:t xml:space="preserve">            if ((Input.GetKeyDown(KeyCode.Return) || Input.GetKeyDown(KeyCode.KeypadEnter)) &amp;&amp; !sClient.isTyping) {</w:t>
      </w:r>
      <w:r w:rsidRPr="008A7948">
        <w:rPr>
          <w:lang w:val="en-US"/>
        </w:rPr>
        <w:br/>
        <w:t xml:space="preserve">                chatInput.ActivateInputField();</w:t>
      </w:r>
      <w:r w:rsidRPr="008A7948">
        <w:rPr>
          <w:lang w:val="en-US"/>
        </w:rPr>
        <w:br/>
        <w:t xml:space="preserve">            }</w:t>
      </w:r>
      <w:r w:rsidRPr="008A7948">
        <w:rPr>
          <w:lang w:val="en-US"/>
        </w:rPr>
        <w:br/>
        <w:t xml:space="preserve">        }</w:t>
      </w:r>
      <w:r w:rsidRPr="008A7948">
        <w:rPr>
          <w:lang w:val="en-US"/>
        </w:rPr>
        <w:br/>
        <w:t xml:space="preserve">    }</w:t>
      </w:r>
      <w:r w:rsidRPr="008A7948">
        <w:rPr>
          <w:lang w:val="en-US"/>
        </w:rPr>
        <w:br/>
        <w:t>}</w:t>
      </w:r>
      <w:r w:rsidRPr="008A7948">
        <w:rPr>
          <w:lang w:val="en-US"/>
        </w:rPr>
        <w:br/>
      </w:r>
    </w:p>
    <w:p w14:paraId="7D4DF944" w14:textId="77777777" w:rsidR="00A5794D" w:rsidRPr="008A7948" w:rsidRDefault="00A5794D" w:rsidP="00A5794D">
      <w:pPr>
        <w:rPr>
          <w:lang w:val="en-US"/>
        </w:rPr>
      </w:pPr>
    </w:p>
    <w:p w14:paraId="3360B0D9" w14:textId="77777777" w:rsidR="00A5794D" w:rsidRDefault="00A5794D" w:rsidP="00A5794D">
      <w:pPr>
        <w:pStyle w:val="2"/>
      </w:pPr>
      <w:bookmarkStart w:id="200" w:name="_Toc40978009"/>
      <w:bookmarkStart w:id="201" w:name="_Toc41217819"/>
      <w:r>
        <w:t>MultiImagePanel.cs</w:t>
      </w:r>
      <w:bookmarkEnd w:id="200"/>
      <w:bookmarkEnd w:id="201"/>
    </w:p>
    <w:p w14:paraId="1F6D3426" w14:textId="77777777" w:rsidR="00A5794D" w:rsidRDefault="00A5794D" w:rsidP="00A5794D">
      <w:pPr>
        <w:pStyle w:val="Code"/>
      </w:pPr>
      <w:r>
        <w:t>﻿using System.Collections.Generic;</w:t>
      </w:r>
      <w:r>
        <w:br/>
        <w:t>using UnityEngine;</w:t>
      </w:r>
      <w:r>
        <w:br/>
        <w:t>using UnityEngine.UI;</w:t>
      </w:r>
      <w:r>
        <w:br/>
      </w:r>
      <w:r>
        <w:br/>
        <w:t>namespace UI {</w:t>
      </w:r>
      <w:r>
        <w:br/>
        <w:t xml:space="preserve">    /// &lt;summary&gt;</w:t>
      </w:r>
      <w:r>
        <w:br/>
        <w:t xml:space="preserve">    ///     Класс для панели интерфейса с одинаковыми изображенями</w:t>
      </w:r>
      <w:r>
        <w:br/>
        <w:t xml:space="preserve">    /// &lt;/summary&gt;</w:t>
      </w:r>
      <w:r>
        <w:br/>
        <w:t xml:space="preserve">    [RequireComponent(typeof(RectTransform))]</w:t>
      </w:r>
      <w:r>
        <w:br/>
        <w:t xml:space="preserve">    public class MultiImagePanel : MonoBehaviour {</w:t>
      </w:r>
      <w:r>
        <w:br/>
        <w:t xml:space="preserve">        /// &lt;summary&gt;</w:t>
      </w:r>
      <w:r>
        <w:br/>
        <w:t xml:space="preserve">        ///     Массив изображений</w:t>
      </w:r>
      <w:r>
        <w:br/>
        <w:t xml:space="preserve">        /// &lt;/summary&gt;</w:t>
      </w:r>
      <w:r>
        <w:br/>
        <w:t xml:space="preserve">        private List&lt;Image&gt; images = new List&lt;Image&gt;();</w:t>
      </w:r>
      <w:r>
        <w:br/>
        <w:t xml:space="preserve">        /// &lt;summary&gt;</w:t>
      </w:r>
      <w:r>
        <w:br/>
        <w:t xml:space="preserve">        ///     Изображение</w:t>
      </w:r>
      <w:r>
        <w:br/>
        <w:t xml:space="preserve">        /// &lt;/summary&gt;</w:t>
      </w:r>
      <w:r>
        <w:br/>
        <w:t xml:space="preserve">        public Image image;</w:t>
      </w:r>
      <w:r>
        <w:br/>
      </w:r>
      <w:r>
        <w:br/>
        <w:t xml:space="preserve">        /// &lt;summary&gt;</w:t>
      </w:r>
      <w:r>
        <w:br/>
        <w:t xml:space="preserve">        ///     Панель, на которой показывается данный элемента</w:t>
      </w:r>
      <w:r>
        <w:br/>
        <w:t xml:space="preserve">        /// &lt;/summary&gt;</w:t>
      </w:r>
      <w:r>
        <w:br/>
        <w:t xml:space="preserve">        private RectTransform panel;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Инициализирует переменные</w:t>
      </w:r>
      <w:r>
        <w:br/>
        <w:t xml:space="preserve">        /// &lt;/summary&gt;</w:t>
      </w:r>
      <w:r>
        <w:br/>
        <w:t xml:space="preserve">        public void OnEnable() {</w:t>
      </w:r>
      <w:r>
        <w:br/>
        <w:t xml:space="preserve">            panel = GetComponent&lt;RectTransform&gt;();</w:t>
      </w:r>
      <w:r>
        <w:br/>
        <w:t xml:space="preserve">            image.enabled = false;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Устанавливает максимальное число изображений, которое нужно показывать</w:t>
      </w:r>
      <w:r>
        <w:br/>
        <w:t xml:space="preserve">        /// &lt;/summary&gt;</w:t>
      </w:r>
      <w:r>
        <w:br/>
        <w:t xml:space="preserve">        /// &lt;param name="count"&gt;Максимальное число изображений&lt;/param&gt;</w:t>
      </w:r>
      <w:r>
        <w:br/>
      </w:r>
      <w:r>
        <w:lastRenderedPageBreak/>
        <w:t xml:space="preserve">        public void SetMaxImagesCount(int count) {</w:t>
      </w:r>
      <w:r>
        <w:br/>
        <w:t xml:space="preserve">            foreach (var bullet in images) {</w:t>
      </w:r>
      <w:r>
        <w:br/>
        <w:t xml:space="preserve">                Destroy(bullet.gameObject);</w:t>
      </w:r>
      <w:r>
        <w:br/>
        <w:t xml:space="preserve">            }</w:t>
      </w:r>
      <w:r>
        <w:br/>
        <w:t xml:space="preserve">            images.Clear();</w:t>
      </w:r>
      <w:r>
        <w:br/>
        <w:t xml:space="preserve">        </w:t>
      </w:r>
      <w:r>
        <w:br/>
        <w:t xml:space="preserve">        </w:t>
      </w:r>
      <w:r>
        <w:br/>
        <w:t xml:space="preserve">            float bulletOffsetX = (panel.rect.width - image.rectTransform.rect.width) * panel.lossyScale.x / (count - 1);</w:t>
      </w:r>
      <w:r>
        <w:br/>
        <w:t xml:space="preserve">            if (count == 1)</w:t>
      </w:r>
      <w:r>
        <w:br/>
        <w:t xml:space="preserve">                bulletOffsetX = 0;</w:t>
      </w:r>
      <w:r>
        <w:br/>
        <w:t xml:space="preserve">            for (int i = 0; i &lt; count; i++) {</w:t>
      </w:r>
      <w:r>
        <w:br/>
        <w:t xml:space="preserve">                var go = Instantiate(image, panel.gameObject.transform, true);</w:t>
      </w:r>
      <w:r>
        <w:br/>
        <w:t xml:space="preserve">                go.enabled = true;</w:t>
      </w:r>
      <w:r>
        <w:br/>
        <w:t xml:space="preserve">                go.transform.Translate(i * bulletOffsetX, 0, 0);</w:t>
      </w:r>
      <w:r>
        <w:br/>
        <w:t xml:space="preserve">                images.Add(go);</w:t>
      </w:r>
      <w:r>
        <w:br/>
        <w:t xml:space="preserve">            }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Устанавливает число изображений, которые нужно показывать сейчас</w:t>
      </w:r>
      <w:r>
        <w:br/>
        <w:t xml:space="preserve">        /// &lt;/summary&gt;</w:t>
      </w:r>
      <w:r>
        <w:br/>
        <w:t xml:space="preserve">        /// &lt;param name="count"&gt;Число изображений&lt;/param&gt;</w:t>
      </w:r>
      <w:r>
        <w:br/>
        <w:t xml:space="preserve">        public void SetActiveImagesCount(int count) {</w:t>
      </w:r>
      <w:r>
        <w:br/>
        <w:t xml:space="preserve">            for (int i = 0; i &lt; images.Count; i++) {</w:t>
      </w:r>
      <w:r>
        <w:br/>
        <w:t xml:space="preserve">                images[i].enabled = i &lt; count;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3B765BF0" w14:textId="77777777" w:rsidR="00A5794D" w:rsidRDefault="00A5794D" w:rsidP="00A5794D"/>
    <w:p w14:paraId="46B1E0A0" w14:textId="77777777" w:rsidR="00A5794D" w:rsidRDefault="00A5794D" w:rsidP="00A5794D">
      <w:pPr>
        <w:pStyle w:val="2"/>
      </w:pPr>
      <w:bookmarkStart w:id="202" w:name="_Toc40978010"/>
      <w:bookmarkStart w:id="203" w:name="_Toc41217820"/>
      <w:r>
        <w:t>StartUIController.cs</w:t>
      </w:r>
      <w:bookmarkEnd w:id="202"/>
      <w:bookmarkEnd w:id="203"/>
    </w:p>
    <w:p w14:paraId="31033D2E" w14:textId="77777777" w:rsidR="00A5794D" w:rsidRDefault="00A5794D" w:rsidP="00A5794D">
      <w:pPr>
        <w:pStyle w:val="Code"/>
      </w:pPr>
      <w:r>
        <w:t>﻿using System;</w:t>
      </w:r>
      <w:r>
        <w:br/>
        <w:t>using System.Text;</w:t>
      </w:r>
      <w:r>
        <w:br/>
        <w:t>using CommandsSystem.Commands;</w:t>
      </w:r>
      <w:r>
        <w:br/>
        <w:t>using Events;</w:t>
      </w:r>
      <w:r>
        <w:br/>
        <w:t>using Game;</w:t>
      </w:r>
      <w:r>
        <w:br/>
        <w:t>using GameMode;</w:t>
      </w:r>
      <w:r>
        <w:br/>
        <w:t>using Networking;</w:t>
      </w:r>
      <w:r>
        <w:br/>
        <w:t>using TMPro;</w:t>
      </w:r>
      <w:r>
        <w:br/>
        <w:t>using UnityEngine;</w:t>
      </w:r>
      <w:r>
        <w:br/>
        <w:t>using UnityEngine.UI;</w:t>
      </w:r>
      <w:r>
        <w:br/>
      </w:r>
      <w:r>
        <w:br/>
        <w:t>namespace UI {</w:t>
      </w:r>
      <w:r>
        <w:br/>
        <w:t xml:space="preserve">    /// &lt;summary&gt;</w:t>
      </w:r>
      <w:r>
        <w:br/>
        <w:t xml:space="preserve">    ///     Компонента для управления стартовым интерфейсом в игре</w:t>
      </w:r>
      <w:r>
        <w:br/>
        <w:t xml:space="preserve">    /// &lt;/summary&gt;</w:t>
      </w:r>
      <w:r>
        <w:br/>
      </w:r>
      <w:r>
        <w:lastRenderedPageBreak/>
        <w:t xml:space="preserve">    public class StartUIController : MonoBehaviour {</w:t>
      </w:r>
      <w:r>
        <w:br/>
        <w:t xml:space="preserve">        /// &lt;summary&gt;</w:t>
      </w:r>
      <w:r>
        <w:br/>
        <w:t xml:space="preserve">        ///     Поле для ввода ника</w:t>
      </w:r>
      <w:r>
        <w:br/>
        <w:t xml:space="preserve">        /// &lt;/summary&gt;</w:t>
      </w:r>
      <w:r>
        <w:br/>
        <w:t xml:space="preserve">        public TMP_InputField nameInput;</w:t>
      </w:r>
      <w:r>
        <w:br/>
      </w:r>
      <w:r>
        <w:br/>
        <w:t xml:space="preserve">        /// &lt;summary&gt;</w:t>
      </w:r>
      <w:r>
        <w:br/>
        <w:t xml:space="preserve">        ///     Текстовый элемент с информацией о текущем матче</w:t>
      </w:r>
      <w:r>
        <w:br/>
        <w:t xml:space="preserve">        /// &lt;/summary&gt;</w:t>
      </w:r>
      <w:r>
        <w:br/>
        <w:t xml:space="preserve">        public TextMeshProUGUI matchInfoText;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Панель с интерфейсом для ввода ника и кнопкой Play</w:t>
      </w:r>
      <w:r>
        <w:br/>
        <w:t xml:space="preserve">        /// &lt;/summary&gt;</w:t>
      </w:r>
      <w:r>
        <w:br/>
        <w:t xml:space="preserve">        public GameObject JoinUI;</w:t>
      </w:r>
      <w:r>
        <w:br/>
        <w:t xml:space="preserve">        /// &lt;summary&gt;</w:t>
      </w:r>
      <w:r>
        <w:br/>
        <w:t xml:space="preserve">        ///     Панель для интерфейса с информацией о чате</w:t>
      </w:r>
      <w:r>
        <w:br/>
        <w:t xml:space="preserve">        /// &lt;/summary&gt;</w:t>
      </w:r>
      <w:r>
        <w:br/>
        <w:t xml:space="preserve">        public GameObject MatchUI;</w:t>
      </w:r>
      <w:r>
        <w:br/>
        <w:t xml:space="preserve">        /// &lt;summary&gt;</w:t>
      </w:r>
      <w:r>
        <w:br/>
        <w:t xml:space="preserve">        ///     Ввёл ли пользователь ник</w:t>
      </w:r>
      <w:r>
        <w:br/>
        <w:t xml:space="preserve">        /// &lt;/summary&gt;</w:t>
      </w:r>
      <w:r>
        <w:br/>
        <w:t xml:space="preserve">        public static bool specificName = false;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Инициализирует переменные</w:t>
      </w:r>
      <w:r>
        <w:br/>
        <w:t xml:space="preserve">        /// &lt;/summary&gt;</w:t>
      </w:r>
      <w:r>
        <w:br/>
        <w:t xml:space="preserve">        public void Awake() {</w:t>
      </w:r>
      <w:r>
        <w:br/>
        <w:t xml:space="preserve">            if (specificName)</w:t>
      </w:r>
      <w:r>
        <w:br/>
        <w:t xml:space="preserve">                nameInput.text = PlayersManager.mainPlayer.name;</w:t>
      </w:r>
      <w:r>
        <w:br/>
        <w:t xml:space="preserve">            JoinUI.SetActive(true);</w:t>
      </w:r>
      <w:r>
        <w:br/>
        <w:t xml:space="preserve">            MatchUI.SetActive(false);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Устанавливает обработчики событий</w:t>
      </w:r>
      <w:r>
        <w:br/>
        <w:t xml:space="preserve">        /// &lt;/summary&gt;</w:t>
      </w:r>
      <w:r>
        <w:br/>
        <w:t xml:space="preserve">        private void Start() {</w:t>
      </w:r>
      <w:r>
        <w:br/>
        <w:t xml:space="preserve">            MainUIController.mainui.gameObject.SetActive(false);</w:t>
      </w:r>
      <w:r>
        <w:br/>
      </w:r>
      <w:r>
        <w:br/>
        <w:t xml:space="preserve">            EventsManager.handler.OnCurrentMatchChanged += (last, currentMatch) =&gt; {</w:t>
      </w:r>
      <w:r>
        <w:br/>
      </w:r>
      <w:r>
        <w:br/>
        <w:t xml:space="preserve">                var text = new StringBuilder();</w:t>
      </w:r>
      <w:r>
        <w:br/>
        <w:t xml:space="preserve">                text.AppendLine(currentMatch.name);</w:t>
      </w:r>
      <w:r>
        <w:br/>
        <w:t xml:space="preserve">                text.AppendLine($"Waiting players {currentMatch.players.Count}/{currentMatch.maxPlayersCount}:");</w:t>
      </w:r>
      <w:r>
        <w:br/>
        <w:t xml:space="preserve">                foreach (var player in currentMatch.players) {</w:t>
      </w:r>
      <w:r>
        <w:br/>
        <w:t xml:space="preserve">                    string color = player == PlayersManager.mainPlayer.name ? "green" : "red";</w:t>
      </w:r>
      <w:r>
        <w:br/>
        <w:t xml:space="preserve">                    text.AppendLine($"&lt;color={color}&gt; -{player}&lt;/color&gt;");</w:t>
      </w:r>
      <w:r>
        <w:br/>
      </w:r>
      <w:r>
        <w:lastRenderedPageBreak/>
        <w:t xml:space="preserve">                }</w:t>
      </w:r>
      <w:r>
        <w:br/>
        <w:t xml:space="preserve">                matchInfoText.SetText(text.ToString());</w:t>
      </w:r>
      <w:r>
        <w:br/>
        <w:t xml:space="preserve">                </w:t>
      </w:r>
      <w:r>
        <w:br/>
        <w:t xml:space="preserve">                </w:t>
      </w:r>
      <w:r>
        <w:br/>
        <w:t xml:space="preserve">                if (currentMatch.players.Count &gt;= currentMatch.maxPlayersCount) {</w:t>
      </w:r>
      <w:r>
        <w:br/>
        <w:t xml:space="preserve">                    MatchesManager.SendStartGame();</w:t>
      </w:r>
      <w:r>
        <w:br/>
        <w:t xml:space="preserve">                }</w:t>
      </w:r>
      <w:r>
        <w:br/>
        <w:t xml:space="preserve">            };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Обрабатывает нажатие кнопки играть</w:t>
      </w:r>
      <w:r>
        <w:br/>
        <w:t xml:space="preserve">        /// &lt;/summary&gt;</w:t>
      </w:r>
      <w:r>
        <w:br/>
        <w:t xml:space="preserve">        public void OnPlayClicked() {</w:t>
      </w:r>
      <w:r>
        <w:br/>
        <w:t xml:space="preserve">            if (nameInput.text != "") {</w:t>
      </w:r>
      <w:r>
        <w:br/>
        <w:t xml:space="preserve">                PlayersManager.mainPlayer.name = nameInput.text;</w:t>
      </w:r>
      <w:r>
        <w:br/>
        <w:t xml:space="preserve">                specificName = true;</w:t>
      </w:r>
      <w:r>
        <w:br/>
        <w:t xml:space="preserve">            }</w:t>
      </w:r>
      <w:r>
        <w:br/>
      </w:r>
      <w:r>
        <w:br/>
        <w:t xml:space="preserve">            sClient.StartFindingMatch();</w:t>
      </w:r>
      <w:r>
        <w:br/>
        <w:t xml:space="preserve">            JoinUI.SetActive(false);</w:t>
      </w:r>
      <w:r>
        <w:br/>
        <w:t xml:space="preserve">            MatchUI.SetActive(true);</w:t>
      </w:r>
      <w:r>
        <w:br/>
      </w:r>
      <w:r>
        <w:br/>
        <w:t xml:space="preserve">            matchInfoText.text = "Finding matches...";</w:t>
      </w:r>
      <w:r>
        <w:br/>
        <w:t xml:space="preserve">        }</w:t>
      </w:r>
      <w:r>
        <w:br/>
        <w:t xml:space="preserve">       </w:t>
      </w:r>
      <w:r>
        <w:br/>
        <w:t xml:space="preserve">        /// &lt;summary&gt;</w:t>
      </w:r>
      <w:r>
        <w:br/>
        <w:t xml:space="preserve">        ///     Переключает на главный интерфейс</w:t>
      </w:r>
      <w:r>
        <w:br/>
        <w:t xml:space="preserve">        /// &lt;/summary&gt;</w:t>
      </w:r>
      <w:r>
        <w:br/>
        <w:t xml:space="preserve">        private void OnDestroy() {</w:t>
      </w:r>
      <w:r>
        <w:br/>
        <w:t xml:space="preserve">            MainUIController.mainui.gameObject.SetActive(true);</w:t>
      </w:r>
      <w:r>
        <w:br/>
        <w:t xml:space="preserve">        }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При нажатии клавиши enter переходит к поиску матча</w:t>
      </w:r>
      <w:r>
        <w:br/>
        <w:t xml:space="preserve">        /// &lt;/summary&gt;</w:t>
      </w:r>
      <w:r>
        <w:br/>
        <w:t xml:space="preserve">        private void Update() {</w:t>
      </w:r>
      <w:r>
        <w:br/>
        <w:t xml:space="preserve">            if (Input.GetKeyDown(KeyCode.Return) || Input.GetKeyDown(KeyCode.KeypadEnter)) {</w:t>
      </w:r>
      <w:r>
        <w:br/>
        <w:t xml:space="preserve">                OnPlayClicked();</w:t>
      </w:r>
      <w:r>
        <w:br/>
        <w:t xml:space="preserve">            }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644EEC7E" w14:textId="77777777" w:rsidR="00A5794D" w:rsidRDefault="00A5794D" w:rsidP="00A5794D"/>
    <w:p w14:paraId="42D3955C" w14:textId="77777777" w:rsidR="00A5794D" w:rsidRDefault="00A5794D" w:rsidP="00A5794D">
      <w:pPr>
        <w:pStyle w:val="2"/>
      </w:pPr>
      <w:bookmarkStart w:id="204" w:name="_Toc40978011"/>
      <w:bookmarkStart w:id="205" w:name="_Toc41217821"/>
      <w:r>
        <w:t>AutoDisableRendererOnStart.cs</w:t>
      </w:r>
      <w:bookmarkEnd w:id="204"/>
      <w:bookmarkEnd w:id="205"/>
    </w:p>
    <w:p w14:paraId="4A15C05D" w14:textId="77777777" w:rsidR="00A5794D" w:rsidRDefault="00A5794D" w:rsidP="00A5794D">
      <w:pPr>
        <w:pStyle w:val="Code"/>
      </w:pPr>
      <w:r>
        <w:t>﻿using UnityEngine;</w:t>
      </w:r>
      <w:r>
        <w:br/>
      </w:r>
      <w:r>
        <w:br/>
      </w:r>
      <w:r>
        <w:lastRenderedPageBreak/>
        <w:t>namespace Util2 {</w:t>
      </w:r>
      <w:r>
        <w:br/>
        <w:t xml:space="preserve">    /// &lt;summary&gt;</w:t>
      </w:r>
      <w:r>
        <w:br/>
        <w:t xml:space="preserve">    ///     Компонента, автоматически отключающая Renderer у объекта при старте</w:t>
      </w:r>
      <w:r>
        <w:br/>
        <w:t xml:space="preserve">    /// &lt;/summary&gt;</w:t>
      </w:r>
      <w:r>
        <w:br/>
        <w:t xml:space="preserve">    public class AutoDisableRendererOnStart : MonoBehaviour {</w:t>
      </w:r>
      <w:r>
        <w:br/>
        <w:t xml:space="preserve">        /// &lt;summary&gt;</w:t>
      </w:r>
      <w:r>
        <w:br/>
        <w:t xml:space="preserve">        ///     Отключает Renderer</w:t>
      </w:r>
      <w:r>
        <w:br/>
        <w:t xml:space="preserve">        /// &lt;/summary&gt;</w:t>
      </w:r>
      <w:r>
        <w:br/>
        <w:t xml:space="preserve">        void Start() {</w:t>
      </w:r>
      <w:r>
        <w:br/>
        <w:t xml:space="preserve">            GetComponent&lt;Renderer&gt;().enabled = false;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3F8196BD" w14:textId="77777777" w:rsidR="00A5794D" w:rsidRDefault="00A5794D" w:rsidP="00A5794D"/>
    <w:p w14:paraId="69809A2A" w14:textId="77777777" w:rsidR="00A5794D" w:rsidRDefault="00A5794D" w:rsidP="00A5794D">
      <w:pPr>
        <w:pStyle w:val="2"/>
      </w:pPr>
      <w:bookmarkStart w:id="206" w:name="_Toc40978012"/>
      <w:bookmarkStart w:id="207" w:name="_Toc41217822"/>
      <w:r>
        <w:t>AutoHideOnStart.cs</w:t>
      </w:r>
      <w:bookmarkEnd w:id="206"/>
      <w:bookmarkEnd w:id="207"/>
    </w:p>
    <w:p w14:paraId="05A71E5E" w14:textId="77777777" w:rsidR="00A5794D" w:rsidRDefault="00A5794D" w:rsidP="00A5794D">
      <w:pPr>
        <w:pStyle w:val="Code"/>
      </w:pPr>
      <w:r>
        <w:t>﻿namespace DefaultNamespace {</w:t>
      </w:r>
      <w:r>
        <w:br/>
        <w:t xml:space="preserve">    /// &lt;summary&gt;</w:t>
      </w:r>
      <w:r>
        <w:br/>
        <w:t xml:space="preserve">    ///     Компонента, автоматически отключающая объект при старте</w:t>
      </w:r>
      <w:r>
        <w:br/>
        <w:t xml:space="preserve">    /// &lt;/summary&gt;</w:t>
      </w:r>
      <w:r>
        <w:br/>
        <w:t xml:space="preserve">    public class AutoHideOnStart : UnityEngine.MonoBehaviour {</w:t>
      </w:r>
      <w:r>
        <w:br/>
        <w:t xml:space="preserve">        public void Start() {</w:t>
      </w:r>
      <w:r>
        <w:br/>
        <w:t xml:space="preserve">            gameObject.SetActive(false);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7744BF35" w14:textId="77777777" w:rsidR="00A5794D" w:rsidRDefault="00A5794D" w:rsidP="00A5794D"/>
    <w:p w14:paraId="236843E6" w14:textId="77777777" w:rsidR="00A5794D" w:rsidRDefault="00A5794D" w:rsidP="00A5794D">
      <w:pPr>
        <w:pStyle w:val="2"/>
      </w:pPr>
      <w:bookmarkStart w:id="208" w:name="_Toc40978013"/>
      <w:bookmarkStart w:id="209" w:name="_Toc41217823"/>
      <w:r>
        <w:t>AutoID.cs</w:t>
      </w:r>
      <w:bookmarkEnd w:id="208"/>
      <w:bookmarkEnd w:id="209"/>
    </w:p>
    <w:p w14:paraId="72019AE7" w14:textId="77777777" w:rsidR="00A5794D" w:rsidRDefault="00A5794D" w:rsidP="00A5794D">
      <w:pPr>
        <w:pStyle w:val="Code"/>
      </w:pPr>
      <w:r>
        <w:t>﻿using UnityEngine;</w:t>
      </w:r>
      <w:r>
        <w:br/>
      </w:r>
      <w:r>
        <w:br/>
        <w:t>namespace Util2 {</w:t>
      </w:r>
      <w:r>
        <w:br/>
        <w:t xml:space="preserve">    /// &lt;summary&gt;</w:t>
      </w:r>
      <w:r>
        <w:br/>
        <w:t xml:space="preserve">    ///     Компонента, автоматически присваивающая объекту ID</w:t>
      </w:r>
      <w:r>
        <w:br/>
        <w:t xml:space="preserve">    /// &lt;/summary&gt;</w:t>
      </w:r>
      <w:r>
        <w:br/>
        <w:t xml:space="preserve">    public class AutoID : MonoBehaviour {</w:t>
      </w:r>
      <w:r>
        <w:br/>
        <w:t xml:space="preserve">        /// &lt;summary&gt;</w:t>
      </w:r>
      <w:r>
        <w:br/>
        <w:t xml:space="preserve">        ///     ID объекта</w:t>
      </w:r>
      <w:r>
        <w:br/>
        <w:t xml:space="preserve">        /// &lt;/summary&gt;</w:t>
      </w:r>
      <w:r>
        <w:br/>
        <w:t xml:space="preserve">        public int ID;</w:t>
      </w:r>
      <w:r>
        <w:br/>
      </w:r>
      <w:r>
        <w:br/>
        <w:t xml:space="preserve">        /// &lt;summary&gt;</w:t>
      </w:r>
      <w:r>
        <w:br/>
        <w:t xml:space="preserve">        ///     Генерирует случайный ID</w:t>
      </w:r>
      <w:r>
        <w:br/>
        <w:t xml:space="preserve">        /// &lt;/summary&gt;</w:t>
      </w:r>
      <w:r>
        <w:br/>
        <w:t xml:space="preserve">        public void Reset() {</w:t>
      </w:r>
      <w:r>
        <w:br/>
        <w:t xml:space="preserve">            ID = ObjectID.RandomID;</w:t>
      </w:r>
      <w:r>
        <w:br/>
        <w:t xml:space="preserve">        }</w:t>
      </w:r>
      <w:r>
        <w:br/>
      </w:r>
      <w:r>
        <w:lastRenderedPageBreak/>
        <w:br/>
        <w:t xml:space="preserve">        /// &lt;summary&gt;</w:t>
      </w:r>
      <w:r>
        <w:br/>
        <w:t xml:space="preserve">        ///     Сохраняет ID объекта</w:t>
      </w:r>
      <w:r>
        <w:br/>
        <w:t xml:space="preserve">        /// &lt;/summary&gt;</w:t>
      </w:r>
      <w:r>
        <w:br/>
        <w:t xml:space="preserve">        public void Awake() {</w:t>
      </w:r>
      <w:r>
        <w:br/>
        <w:t xml:space="preserve">            ObjectID.StoreObject(gameObject, ID, 0, 0);</w:t>
      </w:r>
      <w:r>
        <w:br/>
        <w:t xml:space="preserve">        }</w:t>
      </w:r>
      <w:r>
        <w:br/>
      </w:r>
      <w:r>
        <w:br/>
        <w:t xml:space="preserve">        /// &lt;summary&gt;</w:t>
      </w:r>
      <w:r>
        <w:br/>
        <w:t xml:space="preserve">        ///     Удаляет эту компоненту из объекта во время игры</w:t>
      </w:r>
      <w:r>
        <w:br/>
        <w:t xml:space="preserve">        /// &lt;/summary&gt;</w:t>
      </w:r>
      <w:r>
        <w:br/>
        <w:t xml:space="preserve">        public void Update() {</w:t>
      </w:r>
      <w:r>
        <w:br/>
        <w:t xml:space="preserve">            Destroy(this);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42A093A4" w14:textId="77777777" w:rsidR="00A5794D" w:rsidRDefault="00A5794D" w:rsidP="00A5794D"/>
    <w:p w14:paraId="254CE102" w14:textId="77777777" w:rsidR="00A5794D" w:rsidRDefault="00A5794D" w:rsidP="00A5794D">
      <w:pPr>
        <w:pStyle w:val="2"/>
      </w:pPr>
      <w:bookmarkStart w:id="210" w:name="_Toc40978014"/>
      <w:bookmarkStart w:id="211" w:name="_Toc41217824"/>
      <w:r>
        <w:t>AutoMatchJoiner.cs</w:t>
      </w:r>
      <w:bookmarkEnd w:id="210"/>
      <w:bookmarkEnd w:id="211"/>
    </w:p>
    <w:p w14:paraId="1160C8D2" w14:textId="77777777" w:rsidR="00A5794D" w:rsidRDefault="00A5794D" w:rsidP="00A5794D">
      <w:pPr>
        <w:pStyle w:val="Code"/>
      </w:pPr>
      <w:r>
        <w:t>﻿using System;</w:t>
      </w:r>
      <w:r>
        <w:br/>
        <w:t>using Events;</w:t>
      </w:r>
      <w:r>
        <w:br/>
        <w:t>using Game;</w:t>
      </w:r>
      <w:r>
        <w:br/>
        <w:t>using UnityEngine;</w:t>
      </w:r>
      <w:r>
        <w:br/>
      </w:r>
      <w:r>
        <w:br/>
        <w:t>namespace Util2 {</w:t>
      </w:r>
      <w:r>
        <w:br/>
        <w:t xml:space="preserve">    /// &lt;summary&gt;</w:t>
      </w:r>
      <w:r>
        <w:br/>
        <w:t xml:space="preserve">    ///     Компонента для автоматического поиска и входа в матч</w:t>
      </w:r>
      <w:r>
        <w:br/>
        <w:t xml:space="preserve">    /// &lt;/summary&gt;</w:t>
      </w:r>
      <w:r>
        <w:br/>
        <w:t xml:space="preserve">    public class AutoMatchJoiner : MonoBehaviour {</w:t>
      </w:r>
      <w:r>
        <w:br/>
        <w:t xml:space="preserve">        /// &lt;summary&gt;</w:t>
      </w:r>
      <w:r>
        <w:br/>
        <w:t xml:space="preserve">        ///     Запущен ли автовыбор матча</w:t>
      </w:r>
      <w:r>
        <w:br/>
        <w:t xml:space="preserve">        /// &lt;/summary&gt;</w:t>
      </w:r>
      <w:r>
        <w:br/>
        <w:t xml:space="preserve">        public static bool isRunning = false;</w:t>
      </w:r>
      <w:r>
        <w:br/>
        <w:t xml:space="preserve">        /// &lt;summary&gt;</w:t>
      </w:r>
      <w:r>
        <w:br/>
        <w:t xml:space="preserve">        ///     Нужно ли ждать другого игрока для старта игры</w:t>
      </w:r>
      <w:r>
        <w:br/>
        <w:t xml:space="preserve">        /// &lt;/summary&gt;</w:t>
      </w:r>
      <w:r>
        <w:br/>
        <w:t xml:space="preserve">        public static bool sneedWaitOtherPlayers;</w:t>
      </w:r>
      <w:r>
        <w:br/>
        <w:t xml:space="preserve">        </w:t>
      </w:r>
      <w:r>
        <w:br/>
        <w:t xml:space="preserve">        /// &lt;summary&gt;</w:t>
      </w:r>
      <w:r>
        <w:br/>
        <w:t xml:space="preserve">        ///     Нужно ли ждать другого игрока для старта игры</w:t>
      </w:r>
      <w:r>
        <w:br/>
        <w:t xml:space="preserve">        /// &lt;/summary&gt;</w:t>
      </w:r>
      <w:r>
        <w:br/>
        <w:t xml:space="preserve">        public bool needWaitOtherPlayers = false;</w:t>
      </w:r>
      <w:r>
        <w:br/>
      </w:r>
      <w:r>
        <w:br/>
        <w:t xml:space="preserve">        /// &lt;summary&gt;</w:t>
      </w:r>
      <w:r>
        <w:br/>
        <w:t xml:space="preserve">        ///     Инициализирует переменные</w:t>
      </w:r>
      <w:r>
        <w:br/>
        <w:t xml:space="preserve">        /// &lt;/summary&gt;</w:t>
      </w:r>
      <w:r>
        <w:br/>
        <w:t xml:space="preserve">        public void Awake() {</w:t>
      </w:r>
      <w:r>
        <w:br/>
        <w:t xml:space="preserve">            isRunning = true;</w:t>
      </w:r>
      <w:r>
        <w:br/>
        <w:t xml:space="preserve">            sneedWaitOtherPlayers = needWaitOtherPlayers;</w:t>
      </w:r>
      <w:r>
        <w:br/>
        <w:t xml:space="preserve">        }</w:t>
      </w:r>
      <w:r>
        <w:br/>
      </w:r>
      <w:r>
        <w:lastRenderedPageBreak/>
        <w:br/>
        <w:t xml:space="preserve">        /// &lt;summary&gt;</w:t>
      </w:r>
      <w:r>
        <w:br/>
        <w:t xml:space="preserve">        ///     Автоматически входит в матч</w:t>
      </w:r>
      <w:r>
        <w:br/>
        <w:t xml:space="preserve">        /// &lt;/summary&gt;</w:t>
      </w:r>
      <w:r>
        <w:br/>
        <w:t xml:space="preserve">        public void Start() {</w:t>
      </w:r>
      <w:r>
        <w:br/>
        <w:t xml:space="preserve">            EventsManager.handler.OnCurrentMatchChanged += (last, currentMatch) =&gt; {</w:t>
      </w:r>
      <w:r>
        <w:br/>
      </w:r>
      <w:r>
        <w:br/>
        <w:t xml:space="preserve">                if (!needWaitOtherPlayers || currentMatch.players.Count &gt;= currentMatch.maxPlayersCount) {</w:t>
      </w:r>
      <w:r>
        <w:br/>
        <w:t xml:space="preserve">                    MatchesManager.SendStartGame();</w:t>
      </w:r>
      <w:r>
        <w:br/>
        <w:t xml:space="preserve">                }</w:t>
      </w:r>
      <w:r>
        <w:br/>
        <w:t xml:space="preserve">            };</w:t>
      </w:r>
      <w:r>
        <w:br/>
        <w:t xml:space="preserve">            </w:t>
      </w:r>
      <w:r>
        <w:br/>
        <w:t xml:space="preserve">            sClient.StartFindingMatch();</w:t>
      </w:r>
      <w:r>
        <w:br/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4904D184" w14:textId="77777777" w:rsidR="00A5794D" w:rsidRDefault="00A5794D" w:rsidP="00A5794D"/>
    <w:p w14:paraId="58E69BC1" w14:textId="77777777" w:rsidR="00A5794D" w:rsidRDefault="00A5794D" w:rsidP="00A5794D">
      <w:pPr>
        <w:pStyle w:val="2"/>
      </w:pPr>
      <w:bookmarkStart w:id="212" w:name="_Toc40978015"/>
      <w:bookmarkStart w:id="213" w:name="_Toc41217825"/>
      <w:r>
        <w:t>gUtil.cs</w:t>
      </w:r>
      <w:bookmarkEnd w:id="212"/>
      <w:bookmarkEnd w:id="213"/>
    </w:p>
    <w:p w14:paraId="21F21D0C" w14:textId="77777777" w:rsidR="00A5794D" w:rsidRDefault="00A5794D" w:rsidP="00A5794D">
      <w:pPr>
        <w:pStyle w:val="Code"/>
      </w:pPr>
      <w:r>
        <w:t>﻿namespace Util2 {</w:t>
      </w:r>
      <w:r>
        <w:br/>
        <w:t xml:space="preserve">    /// &lt;summary&gt;</w:t>
      </w:r>
      <w:r>
        <w:br/>
        <w:t xml:space="preserve">    ///     Класс с дополнительными методами</w:t>
      </w:r>
      <w:r>
        <w:br/>
        <w:t xml:space="preserve">    /// &lt;/summary&gt;</w:t>
      </w:r>
      <w:r>
        <w:br/>
        <w:t xml:space="preserve">    public static class gUtil {</w:t>
      </w:r>
      <w:r>
        <w:br/>
        <w:t xml:space="preserve">        /// &lt;summary&gt;</w:t>
      </w:r>
      <w:r>
        <w:br/>
        <w:t xml:space="preserve">        ///     Меняет переменные местами</w:t>
      </w:r>
      <w:r>
        <w:br/>
        <w:t xml:space="preserve">        /// &lt;/summary&gt;</w:t>
      </w:r>
      <w:r>
        <w:br/>
        <w:t xml:space="preserve">        /// &lt;param name="lhs"&gt;Первая переменная&lt;/param&gt;</w:t>
      </w:r>
      <w:r>
        <w:br/>
        <w:t xml:space="preserve">        /// &lt;param name="rhs"&gt;Вторая переменная&lt;/param&gt;</w:t>
      </w:r>
      <w:r>
        <w:br/>
        <w:t xml:space="preserve">        /// &lt;typeparam name="T"&gt;Тип переменных&lt;/typeparam&gt;</w:t>
      </w:r>
      <w:r>
        <w:br/>
        <w:t xml:space="preserve">        public static void Swap&lt;T&gt;(ref T lhs, ref T rhs)</w:t>
      </w:r>
      <w:r>
        <w:br/>
        <w:t xml:space="preserve">        {</w:t>
      </w:r>
      <w:r>
        <w:br/>
        <w:t xml:space="preserve">            T temp;</w:t>
      </w:r>
      <w:r>
        <w:br/>
        <w:t xml:space="preserve">            temp = lhs;</w:t>
      </w:r>
      <w:r>
        <w:br/>
        <w:t xml:space="preserve">            lhs = rhs;</w:t>
      </w:r>
      <w:r>
        <w:br/>
        <w:t xml:space="preserve">            rhs = temp;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60511858" w14:textId="77777777" w:rsidR="00A5794D" w:rsidRDefault="00A5794D" w:rsidP="00A5794D"/>
    <w:p w14:paraId="221FD0A5" w14:textId="77777777" w:rsidR="00A5794D" w:rsidRDefault="00A5794D" w:rsidP="00A5794D">
      <w:pPr>
        <w:pStyle w:val="2"/>
      </w:pPr>
      <w:bookmarkStart w:id="214" w:name="_Toc40978016"/>
      <w:bookmarkStart w:id="215" w:name="_Toc41217826"/>
      <w:r>
        <w:t>IOwnedEventHandler.cs</w:t>
      </w:r>
      <w:bookmarkEnd w:id="214"/>
      <w:bookmarkEnd w:id="215"/>
    </w:p>
    <w:p w14:paraId="39941A44" w14:textId="77777777" w:rsidR="00A5794D" w:rsidRDefault="00A5794D" w:rsidP="00A5794D">
      <w:pPr>
        <w:pStyle w:val="Code"/>
      </w:pPr>
      <w:r>
        <w:t>﻿/// &lt;summary&gt;</w:t>
      </w:r>
      <w:r>
        <w:br/>
        <w:t>///     Интерфейс для обработки событий, когда у объекта меняется владелец</w:t>
      </w:r>
      <w:r>
        <w:br/>
        <w:t>/// &lt;/summary&gt;</w:t>
      </w:r>
      <w:r>
        <w:br/>
      </w:r>
      <w:r>
        <w:lastRenderedPageBreak/>
        <w:t>public interface IOwnedEventHandler {</w:t>
      </w:r>
      <w:r>
        <w:br/>
        <w:t xml:space="preserve">    /// &lt;summary&gt;</w:t>
      </w:r>
      <w:r>
        <w:br/>
        <w:t xml:space="preserve">    ///     Обработчик события, когда у объекта меняется владелец</w:t>
      </w:r>
      <w:r>
        <w:br/>
        <w:t xml:space="preserve">    /// &lt;/summary&gt;</w:t>
      </w:r>
      <w:r>
        <w:br/>
        <w:t xml:space="preserve">    /// &lt;param name="owner"&gt;Новый владелец объекта&lt;/param&gt;</w:t>
      </w:r>
      <w:r>
        <w:br/>
        <w:t xml:space="preserve">    void HandleOwnTaken(int owner);</w:t>
      </w:r>
      <w:r>
        <w:br/>
        <w:t>}</w:t>
      </w:r>
      <w:r>
        <w:br/>
      </w:r>
    </w:p>
    <w:p w14:paraId="01C071C2" w14:textId="77777777" w:rsidR="00A5794D" w:rsidRDefault="00A5794D" w:rsidP="00A5794D"/>
    <w:p w14:paraId="4ED8C4CA" w14:textId="77777777" w:rsidR="00A5794D" w:rsidRDefault="00A5794D" w:rsidP="00A5794D">
      <w:pPr>
        <w:pStyle w:val="2"/>
      </w:pPr>
      <w:bookmarkStart w:id="216" w:name="_Toc40978017"/>
      <w:bookmarkStart w:id="217" w:name="_Toc41217827"/>
      <w:r>
        <w:t>RotatingItem.cs</w:t>
      </w:r>
      <w:bookmarkEnd w:id="216"/>
      <w:bookmarkEnd w:id="217"/>
    </w:p>
    <w:p w14:paraId="6D0264C1" w14:textId="77777777" w:rsidR="00A5794D" w:rsidRDefault="00A5794D" w:rsidP="00A5794D">
      <w:pPr>
        <w:pStyle w:val="Code"/>
      </w:pPr>
      <w:r>
        <w:t>﻿using System;</w:t>
      </w:r>
      <w:r>
        <w:br/>
        <w:t>using UnityEngine;</w:t>
      </w:r>
      <w:r>
        <w:br/>
        <w:t>using Random = UnityEngine.Random;</w:t>
      </w:r>
      <w:r>
        <w:br/>
      </w:r>
      <w:r>
        <w:br/>
        <w:t>namespace Util2 {</w:t>
      </w:r>
      <w:r>
        <w:br/>
        <w:t xml:space="preserve">    /// &lt;summary&gt;</w:t>
      </w:r>
      <w:r>
        <w:br/>
        <w:t xml:space="preserve">    ///     Компонента для вращающегося игрвого объекта</w:t>
      </w:r>
      <w:r>
        <w:br/>
        <w:t xml:space="preserve">    /// &lt;/summary&gt;</w:t>
      </w:r>
      <w:r>
        <w:br/>
        <w:t xml:space="preserve">    public class RotatingItem : UnityEngine.MonoBehaviour {</w:t>
      </w:r>
      <w:r>
        <w:br/>
        <w:t xml:space="preserve">        /// &lt;summary&gt;</w:t>
      </w:r>
      <w:r>
        <w:br/>
        <w:t xml:space="preserve">        ///     Скорость вращения</w:t>
      </w:r>
      <w:r>
        <w:br/>
        <w:t xml:space="preserve">        /// &lt;/summary&gt;</w:t>
      </w:r>
      <w:r>
        <w:br/>
        <w:t xml:space="preserve">        public float rotationSpeed = 70;</w:t>
      </w:r>
      <w:r>
        <w:br/>
        <w:t xml:space="preserve">        /// &lt;summary&gt;</w:t>
      </w:r>
      <w:r>
        <w:br/>
        <w:t xml:space="preserve">        ///     Скорость передвижения вверх-вниз</w:t>
      </w:r>
      <w:r>
        <w:br/>
        <w:t xml:space="preserve">        /// &lt;/summary&gt;</w:t>
      </w:r>
      <w:r>
        <w:br/>
        <w:t xml:space="preserve">        public float upDownSpeed = 3f;</w:t>
      </w:r>
      <w:r>
        <w:br/>
        <w:t xml:space="preserve">        /// &lt;summary&gt;</w:t>
      </w:r>
      <w:r>
        <w:br/>
        <w:t xml:space="preserve">        ///     Амплитуда перемещения вверх-вниз</w:t>
      </w:r>
      <w:r>
        <w:br/>
        <w:t xml:space="preserve">        /// &lt;/summary&gt;</w:t>
      </w:r>
      <w:r>
        <w:br/>
        <w:t xml:space="preserve">        public float upDownAmplitude = 0.25f;</w:t>
      </w:r>
      <w:r>
        <w:br/>
        <w:t xml:space="preserve">        /// &lt;summary&gt;</w:t>
      </w:r>
      <w:r>
        <w:br/>
        <w:t xml:space="preserve">        ///     Сдвиг в фазе перемещения вверх вниз</w:t>
      </w:r>
      <w:r>
        <w:br/>
        <w:t xml:space="preserve">        /// &lt;/summary&gt;</w:t>
      </w:r>
      <w:r>
        <w:br/>
        <w:t xml:space="preserve">        private float phase;</w:t>
      </w:r>
      <w:r>
        <w:br/>
      </w:r>
      <w:r>
        <w:br/>
        <w:t xml:space="preserve">        /// &lt;summary&gt;</w:t>
      </w:r>
      <w:r>
        <w:br/>
        <w:t xml:space="preserve">        ///     Стартовая координата y</w:t>
      </w:r>
      <w:r>
        <w:br/>
        <w:t xml:space="preserve">        /// &lt;/summary&gt;</w:t>
      </w:r>
      <w:r>
        <w:br/>
        <w:t xml:space="preserve">        private float startingY;</w:t>
      </w:r>
      <w:r>
        <w:br/>
      </w:r>
      <w:r>
        <w:br/>
        <w:t xml:space="preserve">        /// &lt;summary&gt;</w:t>
      </w:r>
      <w:r>
        <w:br/>
        <w:t xml:space="preserve">        ///     Инициализирует переменные</w:t>
      </w:r>
      <w:r>
        <w:br/>
        <w:t xml:space="preserve">        /// &lt;/summary&gt;</w:t>
      </w:r>
      <w:r>
        <w:br/>
        <w:t xml:space="preserve">        public void Start() {</w:t>
      </w:r>
      <w:r>
        <w:br/>
        <w:t xml:space="preserve">            startingY = transform.position.y;</w:t>
      </w:r>
      <w:r>
        <w:br/>
        <w:t xml:space="preserve">            phase  = Random.value * Mathf.PI * 2;</w:t>
      </w:r>
      <w:r>
        <w:br/>
        <w:t xml:space="preserve">            transform.Rotate(0, Random.value * 2 * Mathf.PI, 0);</w:t>
      </w:r>
      <w:r>
        <w:br/>
        <w:t xml:space="preserve">        }</w:t>
      </w:r>
      <w:r>
        <w:br/>
      </w:r>
      <w:r>
        <w:lastRenderedPageBreak/>
        <w:t xml:space="preserve">        </w:t>
      </w:r>
      <w:r>
        <w:br/>
        <w:t xml:space="preserve">        /// &lt;summary&gt;</w:t>
      </w:r>
      <w:r>
        <w:br/>
        <w:t xml:space="preserve">        ///     Вращает объект и перемещает его вверх-вниз</w:t>
      </w:r>
      <w:r>
        <w:br/>
        <w:t xml:space="preserve">        /// &lt;/summary&gt;</w:t>
      </w:r>
      <w:r>
        <w:br/>
        <w:t xml:space="preserve">        public void Update() {</w:t>
      </w:r>
      <w:r>
        <w:br/>
        <w:t xml:space="preserve">            transform.Rotate(0, rotationSpeed * Time.deltaTime, 0);</w:t>
      </w:r>
      <w:r>
        <w:br/>
        <w:t xml:space="preserve">            var pos = transform.localPosition;</w:t>
      </w:r>
      <w:r>
        <w:br/>
        <w:t xml:space="preserve">            pos.y = upDownAmplitude * Mathf.Sin(upDownSpeed * Time.time + phase);</w:t>
      </w:r>
      <w:r>
        <w:br/>
        <w:t xml:space="preserve">            transform.localPosition = pos;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15DCAAFA" w14:textId="77777777" w:rsidR="005F197F" w:rsidRPr="00DD6150" w:rsidRDefault="00DD6150" w:rsidP="00DD6150">
      <w:pPr>
        <w:tabs>
          <w:tab w:val="left" w:pos="2670"/>
        </w:tabs>
        <w:sectPr w:rsidR="005F197F" w:rsidRPr="00DD6150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4D97FEE1" w14:textId="51B37A01" w:rsidR="005F197F" w:rsidRDefault="00A5794D" w:rsidP="000B529F">
      <w:pPr>
        <w:pStyle w:val="1"/>
        <w:numPr>
          <w:ilvl w:val="0"/>
          <w:numId w:val="15"/>
        </w:numPr>
      </w:pPr>
      <w:bookmarkStart w:id="218" w:name="_Toc41217828"/>
      <w:r>
        <w:lastRenderedPageBreak/>
        <w:t>ТЕКСТ ПРОГРАММЫ СЕРВЕРА</w:t>
      </w:r>
      <w:bookmarkEnd w:id="218"/>
    </w:p>
    <w:p w14:paraId="468DC957" w14:textId="2BA1F437" w:rsidR="00A5794D" w:rsidRDefault="00A5794D" w:rsidP="00A5794D">
      <w:pPr>
        <w:pStyle w:val="2"/>
      </w:pPr>
      <w:bookmarkStart w:id="219" w:name="_Toc41217829"/>
      <w:r>
        <w:rPr>
          <w:lang w:val="en-US"/>
        </w:rPr>
        <w:t>data</w:t>
      </w:r>
      <w:r>
        <w:t>.</w:t>
      </w:r>
      <w:r>
        <w:rPr>
          <w:lang w:val="en-US"/>
        </w:rPr>
        <w:t>js</w:t>
      </w:r>
      <w:bookmarkEnd w:id="219"/>
    </w:p>
    <w:p w14:paraId="36B071C0" w14:textId="73DBD5C6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>
        <w:t>﻿</w:t>
      </w:r>
      <w:r w:rsidRPr="00A5794D">
        <w:rPr>
          <w:lang w:val="en-US"/>
        </w:rPr>
        <w:t xml:space="preserve"> module.exports = {</w:t>
      </w:r>
    </w:p>
    <w:p w14:paraId="2A08A7D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rooms: new Map(),</w:t>
      </w:r>
    </w:p>
    <w:p w14:paraId="291CD6A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matches: new Map()</w:t>
      </w:r>
    </w:p>
    <w:p w14:paraId="4871EDC4" w14:textId="52647B52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};</w:t>
      </w:r>
    </w:p>
    <w:p w14:paraId="55BB45E7" w14:textId="77777777" w:rsidR="00A5794D" w:rsidRDefault="00A5794D" w:rsidP="00A5794D"/>
    <w:p w14:paraId="0C75969F" w14:textId="719C578C" w:rsidR="00A5794D" w:rsidRDefault="00A5794D" w:rsidP="00A5794D">
      <w:pPr>
        <w:pStyle w:val="2"/>
      </w:pPr>
      <w:bookmarkStart w:id="220" w:name="_Toc41217830"/>
      <w:r>
        <w:rPr>
          <w:lang w:val="en-US"/>
        </w:rPr>
        <w:t>httpserver</w:t>
      </w:r>
      <w:r>
        <w:t>.</w:t>
      </w:r>
      <w:r>
        <w:rPr>
          <w:lang w:val="en-US"/>
        </w:rPr>
        <w:t>j</w:t>
      </w:r>
      <w:r>
        <w:t>s</w:t>
      </w:r>
      <w:bookmarkEnd w:id="220"/>
    </w:p>
    <w:p w14:paraId="605535D9" w14:textId="6C6D971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﻿const serveStatic = require('serve-static');</w:t>
      </w:r>
    </w:p>
    <w:p w14:paraId="3FFFA5F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finalhandler = require('finalhandler');</w:t>
      </w:r>
    </w:p>
    <w:p w14:paraId="4D8ED04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http = require("http");</w:t>
      </w:r>
    </w:p>
    <w:p w14:paraId="7AD9A5B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0AB80AF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// Serve up public/ftp folder</w:t>
      </w:r>
    </w:p>
    <w:p w14:paraId="518A891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serve = serveStatic('webgl', {</w:t>
      </w:r>
    </w:p>
    <w:p w14:paraId="4ABB0B6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'index': "index.html",</w:t>
      </w:r>
    </w:p>
    <w:p w14:paraId="04B06D0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'setHeaders': setHeaders</w:t>
      </w:r>
    </w:p>
    <w:p w14:paraId="7F53180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});</w:t>
      </w:r>
    </w:p>
    <w:p w14:paraId="31CEB69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624083A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/*</w:t>
      </w:r>
    </w:p>
    <w:p w14:paraId="600820C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https://forum.unity.com/threads/changes-to-the-webgl-loader-and-templates-introduced-in-unity-2020-1.817698/</w:t>
      </w:r>
    </w:p>
    <w:p w14:paraId="32DE03C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.gz files should be served with a Content-Encoding: gzip response header.</w:t>
      </w:r>
    </w:p>
    <w:p w14:paraId="0A42C2F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.br files should be served with a Content-Encoding: br response header.</w:t>
      </w:r>
    </w:p>
    <w:p w14:paraId="3E3DDB3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.wasm, .wasm.gz or .wasm.br files should be served with a Content-Type: application/wasm response header.</w:t>
      </w:r>
    </w:p>
    <w:p w14:paraId="660EA46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.js, .js.gz or .js.br files should be served with a Content-Type: application/javascript response header.</w:t>
      </w:r>
    </w:p>
    <w:p w14:paraId="5AC5760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*/</w:t>
      </w:r>
    </w:p>
    <w:p w14:paraId="644CF0D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function setHeaders (res, path) {</w:t>
      </w:r>
    </w:p>
    <w:p w14:paraId="76C1025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console.log(path);</w:t>
      </w:r>
    </w:p>
    <w:p w14:paraId="6584667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if (path.endsWith(".gz")|| path.endsWith(".unityweb")) {</w:t>
      </w:r>
    </w:p>
    <w:p w14:paraId="235C354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res.setHeader( "Content-Encoding",  "gzip");</w:t>
      </w:r>
    </w:p>
    <w:p w14:paraId="2373DDC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 else if (path.endsWith(".br") /*|| path.endsWith(".unityweb")*/) {</w:t>
      </w:r>
    </w:p>
    <w:p w14:paraId="2F0FC2A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res.setHeader("Content-Encoding",  "br");</w:t>
      </w:r>
    </w:p>
    <w:p w14:paraId="0AAA823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4A515443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</w:t>
      </w:r>
    </w:p>
    <w:p w14:paraId="2D1A6C9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if (path.endsWith(".wasm") || path.endsWith(".wasm.gz") || path.endsWith(".wasm.br")) {</w:t>
      </w:r>
    </w:p>
    <w:p w14:paraId="69C516C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res.setHeader("Content-Type", "application/wasm");</w:t>
      </w:r>
    </w:p>
    <w:p w14:paraId="4906B68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 else if (path.endsWith(".js") || path.endsWith(".js.gz") || path.endsWith(".js.br")) {</w:t>
      </w:r>
    </w:p>
    <w:p w14:paraId="2195B07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res.setHeader("Content-Type", "application/javascript");</w:t>
      </w:r>
    </w:p>
    <w:p w14:paraId="069F810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30259B1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</w:t>
      </w:r>
    </w:p>
    <w:p w14:paraId="2DBADDD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74DDC5A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// Create server</w:t>
      </w:r>
    </w:p>
    <w:p w14:paraId="7AF40F6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httpServer = http.createServer(function onRequest (req, res) {</w:t>
      </w:r>
    </w:p>
    <w:p w14:paraId="0000A35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serve(req, res, finalhandler(req, res));</w:t>
      </w:r>
    </w:p>
    <w:p w14:paraId="3386F2E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lastRenderedPageBreak/>
        <w:t>});</w:t>
      </w:r>
    </w:p>
    <w:p w14:paraId="5B209D5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0D4221E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3D1B4CF8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httpServer.listen(8080);</w:t>
      </w:r>
    </w:p>
    <w:p w14:paraId="5B64ACD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1620143A" w14:textId="4046CF41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module.exports = httpServer;</w:t>
      </w:r>
      <w:r w:rsidRPr="00A5794D">
        <w:rPr>
          <w:lang w:val="en-US"/>
        </w:rPr>
        <w:br/>
      </w:r>
    </w:p>
    <w:p w14:paraId="67B4ACF7" w14:textId="77777777" w:rsidR="00A5794D" w:rsidRPr="00A5794D" w:rsidRDefault="00A5794D" w:rsidP="00A5794D">
      <w:pPr>
        <w:rPr>
          <w:lang w:val="en-US"/>
        </w:rPr>
      </w:pPr>
    </w:p>
    <w:p w14:paraId="195C6CE7" w14:textId="175B921E" w:rsidR="00A5794D" w:rsidRDefault="00A5794D" w:rsidP="00A5794D">
      <w:pPr>
        <w:pStyle w:val="2"/>
      </w:pPr>
      <w:bookmarkStart w:id="221" w:name="_Toc41217831"/>
      <w:r>
        <w:rPr>
          <w:lang w:val="en-US"/>
        </w:rPr>
        <w:t>index</w:t>
      </w:r>
      <w:r>
        <w:t>.</w:t>
      </w:r>
      <w:r>
        <w:rPr>
          <w:lang w:val="en-US"/>
        </w:rPr>
        <w:t>j</w:t>
      </w:r>
      <w:r>
        <w:t>s</w:t>
      </w:r>
      <w:bookmarkEnd w:id="221"/>
    </w:p>
    <w:p w14:paraId="0FF1E818" w14:textId="77777777" w:rsidR="00A5794D" w:rsidRDefault="00A5794D" w:rsidP="00A5794D">
      <w:pPr>
        <w:pStyle w:val="Code"/>
      </w:pPr>
      <w:r>
        <w:t>﻿</w:t>
      </w:r>
    </w:p>
    <w:p w14:paraId="4E618D9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data = require('./data');</w:t>
      </w:r>
    </w:p>
    <w:p w14:paraId="6894610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1F5BDF9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uniqid = require('uniqid');</w:t>
      </w:r>
    </w:p>
    <w:p w14:paraId="229DF369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208FBC2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messages_handler = require("./messages_handler");</w:t>
      </w:r>
    </w:p>
    <w:p w14:paraId="453279D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logger = require("./logger");</w:t>
      </w:r>
    </w:p>
    <w:p w14:paraId="3C79EEA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wss = require("./websocketserver");</w:t>
      </w:r>
    </w:p>
    <w:p w14:paraId="2CC433B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7E00A0C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7926214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wss.on('connection', function connection(ws, request) {</w:t>
      </w:r>
    </w:p>
    <w:p w14:paraId="46D7993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ws.id = uniqid();</w:t>
      </w:r>
    </w:p>
    <w:p w14:paraId="581D35D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ws.roomIds = new Set();</w:t>
      </w:r>
    </w:p>
    <w:p w14:paraId="73A7135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logger.info("Connected client#" + ws.id);</w:t>
      </w:r>
    </w:p>
    <w:p w14:paraId="6B9D6D6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</w:t>
      </w:r>
    </w:p>
    <w:p w14:paraId="117A29C9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ws.on('message', function incoming(data) {</w:t>
      </w:r>
    </w:p>
    <w:p w14:paraId="16A1CE2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messages_handler.handle_message(data, ws);</w:t>
      </w:r>
    </w:p>
    <w:p w14:paraId="586D6DC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});</w:t>
      </w:r>
    </w:p>
    <w:p w14:paraId="79184D9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ws.on("close", function() {</w:t>
      </w:r>
    </w:p>
    <w:p w14:paraId="3464A65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logger.info("Disconnected client#" + ws.id);</w:t>
      </w:r>
    </w:p>
    <w:p w14:paraId="144D47F9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for (let roomid of ws.roomIds) {</w:t>
      </w:r>
    </w:p>
    <w:p w14:paraId="73CEC71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if (data.rooms.has(roomid)) {</w:t>
      </w:r>
    </w:p>
    <w:p w14:paraId="5EB7A613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data.rooms.get(roomid).RemoveClient(ws);</w:t>
      </w:r>
    </w:p>
    <w:p w14:paraId="466B0B1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}</w:t>
      </w:r>
    </w:p>
    <w:p w14:paraId="1394F8D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}</w:t>
      </w:r>
    </w:p>
    <w:p w14:paraId="551B7CF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});</w:t>
      </w:r>
    </w:p>
    <w:p w14:paraId="1A95EB4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});</w:t>
      </w:r>
    </w:p>
    <w:p w14:paraId="047074BE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693B3DF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20C6101E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http = require('http');</w:t>
      </w:r>
    </w:p>
    <w:p w14:paraId="6965166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66186C0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http.createServer(function (req, res) {</w:t>
      </w:r>
    </w:p>
    <w:p w14:paraId="51F4BB0E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res.writeHead(200, {'Content-Type': 'text/html; charset=UTF-8'});</w:t>
      </w:r>
    </w:p>
    <w:p w14:paraId="34B8ED9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res.write("&lt;h3&gt;clients:&lt;/h3&gt;&lt;pre&gt;");</w:t>
      </w:r>
    </w:p>
    <w:p w14:paraId="35807E98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for (let client of wss.clients) {</w:t>
      </w:r>
    </w:p>
    <w:p w14:paraId="1D856FE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res.write(client.id + "\n");</w:t>
      </w:r>
    </w:p>
    <w:p w14:paraId="2322ACD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044E59C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res.write("&lt;/pre&gt;&lt;h3&gt;matches:&lt;/h3&gt;&lt;pre&gt;");</w:t>
      </w:r>
    </w:p>
    <w:p w14:paraId="4CD5EED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for (let match of data.matches.values()) {</w:t>
      </w:r>
    </w:p>
    <w:p w14:paraId="4637C07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lastRenderedPageBreak/>
        <w:t xml:space="preserve">        res.write("match#" + match.id + "  name: '" + match.name + "'  maxPlayersCount: " + match.maxPlayersCount + "&lt;br/&gt;");</w:t>
      </w:r>
    </w:p>
    <w:p w14:paraId="63E038D9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for (let client of match.clients) {</w:t>
      </w:r>
    </w:p>
    <w:p w14:paraId="2BF1DAF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res.write("  client#" + client.id + "&lt;br/&gt;");</w:t>
      </w:r>
    </w:p>
    <w:p w14:paraId="7868F78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}</w:t>
      </w:r>
    </w:p>
    <w:p w14:paraId="6DEE290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64A7CF2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14C3B3A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res.write("&lt;/pre&gt;&lt;h3&gt;rooms:&lt;/h3&gt;&lt;pre&gt;");</w:t>
      </w:r>
    </w:p>
    <w:p w14:paraId="32D02AB8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for (let room of data.rooms.values()) {</w:t>
      </w:r>
    </w:p>
    <w:p w14:paraId="7703A3E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res.write("room#" + room.id + "&lt;br/&gt;");</w:t>
      </w:r>
    </w:p>
    <w:p w14:paraId="61B353DE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for (let client of room.clients) {</w:t>
      </w:r>
    </w:p>
    <w:p w14:paraId="37A5572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res.write("  client#" + client.id + "&lt;br/&gt;");</w:t>
      </w:r>
    </w:p>
    <w:p w14:paraId="5D0DFF8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}</w:t>
      </w:r>
    </w:p>
    <w:p w14:paraId="7D12033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37122EE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res.end('&lt;/pre&gt;&lt;script&gt;setInterval(function() {document.location.reload()}, 2000) &lt;/script&gt;');</w:t>
      </w:r>
    </w:p>
    <w:p w14:paraId="09CAA659" w14:textId="4F9DDFD5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}).listen(8886);</w:t>
      </w:r>
    </w:p>
    <w:p w14:paraId="15F6E56D" w14:textId="6740EB97" w:rsidR="00A5794D" w:rsidRDefault="00A5794D" w:rsidP="00A5794D">
      <w:pPr>
        <w:pStyle w:val="2"/>
      </w:pPr>
      <w:bookmarkStart w:id="222" w:name="_Toc41217832"/>
      <w:r>
        <w:rPr>
          <w:lang w:val="en-US"/>
        </w:rPr>
        <w:t>JsonRequest</w:t>
      </w:r>
      <w:r>
        <w:t>.</w:t>
      </w:r>
      <w:r>
        <w:rPr>
          <w:lang w:val="en-US"/>
        </w:rPr>
        <w:t>j</w:t>
      </w:r>
      <w:r>
        <w:t>s</w:t>
      </w:r>
      <w:bookmarkEnd w:id="222"/>
    </w:p>
    <w:p w14:paraId="41DCC8B0" w14:textId="7CE51D4D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>
        <w:t>﻿</w:t>
      </w:r>
      <w:r w:rsidRPr="00A5794D">
        <w:rPr>
          <w:lang w:val="en-US"/>
        </w:rPr>
        <w:t xml:space="preserve"> const logger = require("./logger");</w:t>
      </w:r>
    </w:p>
    <w:p w14:paraId="4E0BDE2E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3857672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0C1DE25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let jsonCommandTypeBuf = Buffer.allocUnsafeSlow(1);</w:t>
      </w:r>
    </w:p>
    <w:p w14:paraId="718212C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jsonCommandTypeBuf.writeUInt8(254);</w:t>
      </w:r>
    </w:p>
    <w:p w14:paraId="2616517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413F92C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3EEF9D23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class JsonRequest {</w:t>
      </w:r>
    </w:p>
    <w:p w14:paraId="096C195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constructor(client, room, json) {</w:t>
      </w:r>
    </w:p>
    <w:p w14:paraId="1313E47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this.client = client;</w:t>
      </w:r>
    </w:p>
    <w:p w14:paraId="7D313B6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this.room = room;</w:t>
      </w:r>
    </w:p>
    <w:p w14:paraId="64C05D1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this.json = json;</w:t>
      </w:r>
    </w:p>
    <w:p w14:paraId="42BF4B3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3FB44D8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</w:t>
      </w:r>
    </w:p>
    <w:p w14:paraId="030DF1E8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respond(jsonResponse) {</w:t>
      </w:r>
    </w:p>
    <w:p w14:paraId="490612E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jsonResponse["_id"] = this.json["_id"];</w:t>
      </w:r>
    </w:p>
    <w:p w14:paraId="09109FB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5DCBC788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logger.debug("server#" + this.room.id + " -&gt; client#" + this.client.id + " JSON " + JSON.stringify(jsonResponse));</w:t>
      </w:r>
    </w:p>
    <w:p w14:paraId="6DB2920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let encoded = Buffer.from(JSON.stringify(jsonResponse), "utf8");</w:t>
      </w:r>
    </w:p>
    <w:p w14:paraId="76983C4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encoded = Buffer.concat([jsonCommandTypeBuf, encoded]);</w:t>
      </w:r>
    </w:p>
    <w:p w14:paraId="494C683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1348229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let message = this.room.CreateMessageWithId(encoded, -1);</w:t>
      </w:r>
    </w:p>
    <w:p w14:paraId="51649FD3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this.room.SendToClient(this.client, message, -1);</w:t>
      </w:r>
    </w:p>
    <w:p w14:paraId="1C5443B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67B75438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</w:t>
      </w:r>
    </w:p>
    <w:p w14:paraId="7F26C8C6" w14:textId="77777777" w:rsidR="00A5794D" w:rsidRPr="00A5794D" w:rsidRDefault="00A5794D" w:rsidP="00A5794D">
      <w:pPr>
        <w:pStyle w:val="Code"/>
        <w:rPr>
          <w:lang w:val="en-US"/>
        </w:rPr>
      </w:pPr>
    </w:p>
    <w:p w14:paraId="70509C78" w14:textId="77777777" w:rsidR="00A5794D" w:rsidRDefault="00A5794D" w:rsidP="00A5794D">
      <w:pPr>
        <w:pStyle w:val="Code"/>
        <w:rPr>
          <w:lang w:val="en-US"/>
        </w:rPr>
      </w:pPr>
      <w:r w:rsidRPr="00A5794D">
        <w:rPr>
          <w:lang w:val="en-US"/>
        </w:rPr>
        <w:t>module.exports = JsonRequest;</w:t>
      </w:r>
    </w:p>
    <w:p w14:paraId="047F8055" w14:textId="44F3C9B7" w:rsidR="00A5794D" w:rsidRPr="00A5794D" w:rsidRDefault="00A5794D" w:rsidP="00A5794D">
      <w:pPr>
        <w:pStyle w:val="2"/>
        <w:rPr>
          <w:lang w:val="en-US"/>
        </w:rPr>
      </w:pPr>
      <w:bookmarkStart w:id="223" w:name="_Toc41217833"/>
      <w:r>
        <w:rPr>
          <w:lang w:val="en-US"/>
        </w:rPr>
        <w:t>logger</w:t>
      </w:r>
      <w:r w:rsidRPr="00A5794D">
        <w:rPr>
          <w:lang w:val="en-US"/>
        </w:rPr>
        <w:t>.</w:t>
      </w:r>
      <w:r>
        <w:rPr>
          <w:lang w:val="en-US"/>
        </w:rPr>
        <w:t>j</w:t>
      </w:r>
      <w:r w:rsidRPr="00A5794D">
        <w:rPr>
          <w:lang w:val="en-US"/>
        </w:rPr>
        <w:t>s</w:t>
      </w:r>
      <w:bookmarkEnd w:id="223"/>
    </w:p>
    <w:p w14:paraId="63D08C97" w14:textId="77777777" w:rsidR="00A5794D" w:rsidRDefault="00A5794D" w:rsidP="00A5794D">
      <w:pPr>
        <w:pStyle w:val="Code"/>
        <w:spacing w:after="0" w:line="240" w:lineRule="auto"/>
        <w:rPr>
          <w:lang w:val="en-US"/>
        </w:rPr>
      </w:pPr>
      <w:r>
        <w:t>﻿</w:t>
      </w:r>
      <w:r w:rsidRPr="00A5794D">
        <w:rPr>
          <w:lang w:val="en-US"/>
        </w:rPr>
        <w:t>const log4js = require('log4js');</w:t>
      </w:r>
    </w:p>
    <w:p w14:paraId="4A2CA9F7" w14:textId="70400A1A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lastRenderedPageBreak/>
        <w:t>const logger = log4js.getLogger();</w:t>
      </w:r>
    </w:p>
    <w:p w14:paraId="2E813BA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logger.level = 'debug';</w:t>
      </w:r>
    </w:p>
    <w:p w14:paraId="2EDB389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logger.info("Starting server");</w:t>
      </w:r>
    </w:p>
    <w:p w14:paraId="2B178D91" w14:textId="77777777" w:rsidR="00A5794D" w:rsidRPr="00A5794D" w:rsidRDefault="00A5794D" w:rsidP="00A5794D">
      <w:pPr>
        <w:pStyle w:val="Code"/>
        <w:spacing w:after="0"/>
        <w:rPr>
          <w:lang w:val="en-US"/>
        </w:rPr>
      </w:pPr>
    </w:p>
    <w:p w14:paraId="6C4DFC74" w14:textId="4BD3D4F4" w:rsidR="00A5794D" w:rsidRDefault="00A5794D" w:rsidP="00A5794D">
      <w:pPr>
        <w:pStyle w:val="Code"/>
        <w:spacing w:after="0"/>
        <w:rPr>
          <w:lang w:val="en-US"/>
        </w:rPr>
      </w:pPr>
      <w:r w:rsidRPr="00A5794D">
        <w:rPr>
          <w:lang w:val="en-US"/>
        </w:rPr>
        <w:t>module.exports = logger;</w:t>
      </w:r>
    </w:p>
    <w:p w14:paraId="189D797F" w14:textId="6C4AC358" w:rsidR="00A5794D" w:rsidRDefault="00A5794D" w:rsidP="00A5794D">
      <w:pPr>
        <w:pStyle w:val="Code"/>
        <w:spacing w:after="0"/>
        <w:rPr>
          <w:lang w:val="en-US"/>
        </w:rPr>
      </w:pPr>
    </w:p>
    <w:p w14:paraId="07C389D0" w14:textId="0485FE6C" w:rsidR="00A5794D" w:rsidRPr="00A5794D" w:rsidRDefault="00A5794D" w:rsidP="00A5794D">
      <w:pPr>
        <w:pStyle w:val="2"/>
        <w:rPr>
          <w:lang w:val="en-US"/>
        </w:rPr>
      </w:pPr>
      <w:bookmarkStart w:id="224" w:name="_Toc41217834"/>
      <w:r>
        <w:rPr>
          <w:lang w:val="en-US"/>
        </w:rPr>
        <w:t>match_maker</w:t>
      </w:r>
      <w:r w:rsidRPr="00A5794D">
        <w:rPr>
          <w:lang w:val="en-US"/>
        </w:rPr>
        <w:t>.</w:t>
      </w:r>
      <w:r>
        <w:rPr>
          <w:lang w:val="en-US"/>
        </w:rPr>
        <w:t>j</w:t>
      </w:r>
      <w:r w:rsidRPr="00A5794D">
        <w:rPr>
          <w:lang w:val="en-US"/>
        </w:rPr>
        <w:t>s</w:t>
      </w:r>
      <w:bookmarkEnd w:id="224"/>
    </w:p>
    <w:p w14:paraId="7677B399" w14:textId="2AFC2D8C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>
        <w:t>﻿</w:t>
      </w:r>
      <w:r w:rsidRPr="00A5794D">
        <w:t xml:space="preserve"> </w:t>
      </w:r>
      <w:r w:rsidRPr="00A5794D">
        <w:rPr>
          <w:lang w:val="en-US"/>
        </w:rPr>
        <w:t>const data = require("./data");</w:t>
      </w:r>
    </w:p>
    <w:p w14:paraId="6931ECE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Room = require("./Room");</w:t>
      </w:r>
    </w:p>
    <w:p w14:paraId="3B5AC26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rooms = data.rooms;</w:t>
      </w:r>
    </w:p>
    <w:p w14:paraId="23E174E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matches = data.matches;</w:t>
      </w:r>
    </w:p>
    <w:p w14:paraId="1B4EFA0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logger = require("./logger");</w:t>
      </w:r>
    </w:p>
    <w:p w14:paraId="3FDA507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354D6CA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validate = require('json-schema');</w:t>
      </w:r>
    </w:p>
    <w:p w14:paraId="764DF57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toJsonSchema = require('to-json-schema');</w:t>
      </w:r>
    </w:p>
    <w:p w14:paraId="27CEDC4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JsonRequest = require("./JsonRequest");</w:t>
      </w:r>
    </w:p>
    <w:p w14:paraId="45E567F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0CD3005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CreateMatchSchema = toJsonSchema({</w:t>
      </w:r>
    </w:p>
    <w:p w14:paraId="15C1FD7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roomid: 123,</w:t>
      </w:r>
    </w:p>
    <w:p w14:paraId="4E25F74E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name: "room#test",</w:t>
      </w:r>
    </w:p>
    <w:p w14:paraId="218D37D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maxPlayersCount: 4,</w:t>
      </w:r>
    </w:p>
    <w:p w14:paraId="41A3F80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state: 0</w:t>
      </w:r>
    </w:p>
    <w:p w14:paraId="4A6F75A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}, {required: true}); // TODO: possible attack with invalid values</w:t>
      </w:r>
    </w:p>
    <w:p w14:paraId="3101F963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33C923C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GetMatchesList = toJsonSchema({</w:t>
      </w:r>
    </w:p>
    <w:p w14:paraId="466D865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}, {required: true});</w:t>
      </w:r>
    </w:p>
    <w:p w14:paraId="72C6BE2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4D7980C9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494E75D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JoinMatch = toJsonSchema({</w:t>
      </w:r>
    </w:p>
    <w:p w14:paraId="620C66C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name: "player#123",</w:t>
      </w:r>
    </w:p>
    <w:p w14:paraId="10CF51F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matchid: 123</w:t>
      </w:r>
    </w:p>
    <w:p w14:paraId="7C88EFC8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}, {required: true});</w:t>
      </w:r>
    </w:p>
    <w:p w14:paraId="2C63D78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0D50F47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75C06F6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ChangeMatchState = toJsonSchema({</w:t>
      </w:r>
    </w:p>
    <w:p w14:paraId="727F606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matchid: 123,</w:t>
      </w:r>
    </w:p>
    <w:p w14:paraId="1BA2CF2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state: 1</w:t>
      </w:r>
    </w:p>
    <w:p w14:paraId="4FF1BC6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}, {required: true});</w:t>
      </w:r>
    </w:p>
    <w:p w14:paraId="07D5557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1E3DA4B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validation_schemas = {</w:t>
      </w:r>
    </w:p>
    <w:p w14:paraId="3DE476BE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"CreateMatch": CreateMatchSchema,</w:t>
      </w:r>
    </w:p>
    <w:p w14:paraId="00AC195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"GetMatchesList": GetMatchesList,</w:t>
      </w:r>
    </w:p>
    <w:p w14:paraId="6554C89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"JoinMatch": JoinMatch,</w:t>
      </w:r>
    </w:p>
    <w:p w14:paraId="009F31B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"ChangeMatchState": ChangeMatchState</w:t>
      </w:r>
    </w:p>
    <w:p w14:paraId="764383B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};</w:t>
      </w:r>
    </w:p>
    <w:p w14:paraId="1720C07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5E84C1C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260B487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19E6B34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427956CE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440401C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lastRenderedPageBreak/>
        <w:t>class Match extends Room {</w:t>
      </w:r>
    </w:p>
    <w:p w14:paraId="68C4896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constructor(roomid, name, maxPlayersCount, state) {</w:t>
      </w:r>
    </w:p>
    <w:p w14:paraId="56D72B8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super(roomid);</w:t>
      </w:r>
    </w:p>
    <w:p w14:paraId="17AD92FE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this.name = name;</w:t>
      </w:r>
    </w:p>
    <w:p w14:paraId="78ECCF8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this.maxPlayersCount = maxPlayersCount;</w:t>
      </w:r>
    </w:p>
    <w:p w14:paraId="2FE30D5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this.state = state;</w:t>
      </w:r>
    </w:p>
    <w:p w14:paraId="3482C62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matches.set(roomid, this);</w:t>
      </w:r>
    </w:p>
    <w:p w14:paraId="17F884F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34118D1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playersCount = this.clients.size;</w:t>
      </w:r>
    </w:p>
    <w:p w14:paraId="205E55E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5E12D27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13200A2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GetMatchInfo() {</w:t>
      </w:r>
    </w:p>
    <w:p w14:paraId="4F3135A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let players = [];</w:t>
      </w:r>
    </w:p>
    <w:p w14:paraId="2DE350A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for (let client of this.clients){</w:t>
      </w:r>
    </w:p>
    <w:p w14:paraId="049B125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players.push(client.name);</w:t>
      </w:r>
    </w:p>
    <w:p w14:paraId="4C1B08A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}</w:t>
      </w:r>
    </w:p>
    <w:p w14:paraId="44284E0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return {</w:t>
      </w:r>
    </w:p>
    <w:p w14:paraId="59464E7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roomid: this.id,</w:t>
      </w:r>
    </w:p>
    <w:p w14:paraId="793C0E1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name: this.name,</w:t>
      </w:r>
    </w:p>
    <w:p w14:paraId="0FF5FF79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players: players,</w:t>
      </w:r>
    </w:p>
    <w:p w14:paraId="6B567A8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maxPlayersCount: this.maxPlayersCount,</w:t>
      </w:r>
    </w:p>
    <w:p w14:paraId="6FA7885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state: this.state</w:t>
      </w:r>
    </w:p>
    <w:p w14:paraId="0927A41E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}</w:t>
      </w:r>
    </w:p>
    <w:p w14:paraId="50CFD343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4FE88C4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</w:t>
      </w:r>
    </w:p>
    <w:p w14:paraId="275B537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SendMatchInfo() {</w:t>
      </w:r>
    </w:p>
    <w:p w14:paraId="759CFE59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let mi = this.GetMatchInfo();</w:t>
      </w:r>
    </w:p>
    <w:p w14:paraId="22D6968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for (let client of this.clients) {</w:t>
      </w:r>
    </w:p>
    <w:p w14:paraId="1D5A0FD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(new JsonRequest(client, this, {"_id": -1})).respond({"match": mi})</w:t>
      </w:r>
    </w:p>
    <w:p w14:paraId="231F620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}</w:t>
      </w:r>
    </w:p>
    <w:p w14:paraId="0601ABF3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092E3C3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4DC96AB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RemoveClient(client) {</w:t>
      </w:r>
    </w:p>
    <w:p w14:paraId="430ED82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super.RemoveClient(client); </w:t>
      </w:r>
    </w:p>
    <w:p w14:paraId="2B8801F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this.SendMatchInfo()</w:t>
      </w:r>
    </w:p>
    <w:p w14:paraId="1BBFABA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232A1B5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</w:t>
      </w:r>
    </w:p>
    <w:p w14:paraId="2167860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1B8CFDC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class MatchMakerRoom extends Room {</w:t>
      </w:r>
    </w:p>
    <w:p w14:paraId="0AF08939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</w:t>
      </w:r>
    </w:p>
    <w:p w14:paraId="48CCFF9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CreateMatch(json) {</w:t>
      </w:r>
    </w:p>
    <w:p w14:paraId="7B75F9F3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new Match(json.roomid, json.name, json.maxPlayersCount, json.state);</w:t>
      </w:r>
    </w:p>
    <w:p w14:paraId="7802E50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2218F9D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</w:t>
      </w:r>
    </w:p>
    <w:p w14:paraId="33364F4E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RemoveClient(client) {</w:t>
      </w:r>
    </w:p>
    <w:p w14:paraId="458D29C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this.clients.delete(client);  // no auto room delete</w:t>
      </w:r>
    </w:p>
    <w:p w14:paraId="53883A8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2C39AC8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3B9C70F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HandleJsonRequest(request) {</w:t>
      </w:r>
    </w:p>
    <w:p w14:paraId="7BA676D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const client = request.client;</w:t>
      </w:r>
    </w:p>
    <w:p w14:paraId="3C2AF2E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const json = request.json;</w:t>
      </w:r>
    </w:p>
    <w:p w14:paraId="56B529B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lastRenderedPageBreak/>
        <w:t xml:space="preserve">        </w:t>
      </w:r>
    </w:p>
    <w:p w14:paraId="7F0E01E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if (json['_type'] in validation_schemas) {</w:t>
      </w:r>
    </w:p>
    <w:p w14:paraId="576B21F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const res = validate.validate(json, validation_schemas[json['_type']]);</w:t>
      </w:r>
    </w:p>
    <w:p w14:paraId="44035CC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if (!res.valid) {</w:t>
      </w:r>
    </w:p>
    <w:p w14:paraId="500BC3F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logger.warn("client#"+client.id +" send invalid json " + json['_type'] + " " + res.errors.map(val=&gt; val["property"] + " " + val["message"]).join("; "));</w:t>
      </w:r>
    </w:p>
    <w:p w14:paraId="6E68D97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request.respond({"result": "invalid"});</w:t>
      </w:r>
    </w:p>
    <w:p w14:paraId="476C10D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return;</w:t>
      </w:r>
    </w:p>
    <w:p w14:paraId="17CFA55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}</w:t>
      </w:r>
    </w:p>
    <w:p w14:paraId="1407814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}</w:t>
      </w:r>
    </w:p>
    <w:p w14:paraId="7EF860B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</w:t>
      </w:r>
    </w:p>
    <w:p w14:paraId="19A3C62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switch (json['_type']) {</w:t>
      </w:r>
    </w:p>
    <w:p w14:paraId="3AF5359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case 'CreateMatch':</w:t>
      </w:r>
    </w:p>
    <w:p w14:paraId="6C16760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if (rooms.has(json.roomid)) {</w:t>
      </w:r>
    </w:p>
    <w:p w14:paraId="34BB4BB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request.respond({"result": "error", "message": "Roomid already exists"});</w:t>
      </w:r>
    </w:p>
    <w:p w14:paraId="10540BC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return;</w:t>
      </w:r>
    </w:p>
    <w:p w14:paraId="0354FE3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}</w:t>
      </w:r>
    </w:p>
    <w:p w14:paraId="6EA9D999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this.CreateMatch(json);</w:t>
      </w:r>
    </w:p>
    <w:p w14:paraId="050DBD5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request.respond({"result": "success"});</w:t>
      </w:r>
    </w:p>
    <w:p w14:paraId="7B24AB3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break;</w:t>
      </w:r>
    </w:p>
    <w:p w14:paraId="48C907D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case 'GetMatchesList':</w:t>
      </w:r>
    </w:p>
    <w:p w14:paraId="633E990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let res = [];</w:t>
      </w:r>
    </w:p>
    <w:p w14:paraId="7382484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for (let match of matches.values()) {</w:t>
      </w:r>
    </w:p>
    <w:p w14:paraId="681CEE91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if (match.state !== 0) continue;</w:t>
      </w:r>
    </w:p>
    <w:p w14:paraId="38F911D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res.push(match.GetMatchInfo());</w:t>
      </w:r>
    </w:p>
    <w:p w14:paraId="462EEEF3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}</w:t>
      </w:r>
    </w:p>
    <w:p w14:paraId="1191CBC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request.respond({"result": "success", "matches": res});</w:t>
      </w:r>
    </w:p>
    <w:p w14:paraId="2144440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break;</w:t>
      </w:r>
    </w:p>
    <w:p w14:paraId="52F372A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case 'JoinMatch':</w:t>
      </w:r>
    </w:p>
    <w:p w14:paraId="60813E0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if (!matches.has(json["matchid"])) {</w:t>
      </w:r>
    </w:p>
    <w:p w14:paraId="5935DE4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request.respond({"result": "error", "message": "This match does not exists"});</w:t>
      </w:r>
    </w:p>
    <w:p w14:paraId="029CF8B4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return;</w:t>
      </w:r>
    </w:p>
    <w:p w14:paraId="5AFDB9A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}</w:t>
      </w:r>
    </w:p>
    <w:p w14:paraId="52C71DB8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const match = matches.get(json["matchid"]);</w:t>
      </w:r>
    </w:p>
    <w:p w14:paraId="3BCC109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if (match.playersCount &gt;= match.maxPlayersCount) {</w:t>
      </w:r>
    </w:p>
    <w:p w14:paraId="1EA4FDD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request.respond({"result": "error", "message": "Too many players in match", "match": match.GetMatchInfo()});</w:t>
      </w:r>
    </w:p>
    <w:p w14:paraId="3AAA250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return;</w:t>
      </w:r>
    </w:p>
    <w:p w14:paraId="2C5B38D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}</w:t>
      </w:r>
    </w:p>
    <w:p w14:paraId="429F510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</w:t>
      </w:r>
    </w:p>
    <w:p w14:paraId="74F4BF6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client.name = json["name"];</w:t>
      </w:r>
    </w:p>
    <w:p w14:paraId="6C60ADC8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match.AddClient(client);</w:t>
      </w:r>
    </w:p>
    <w:p w14:paraId="53F7D528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request.respond({"result": "success", "match": match.GetMatchInfo()});</w:t>
      </w:r>
    </w:p>
    <w:p w14:paraId="65B930F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0C98D1A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5DB067B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for (let otherClient of match.clients) {</w:t>
      </w:r>
    </w:p>
    <w:p w14:paraId="53877BB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if (request.client === otherClient)</w:t>
      </w:r>
    </w:p>
    <w:p w14:paraId="0FA324E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lastRenderedPageBreak/>
        <w:t xml:space="preserve">                        continue;</w:t>
      </w:r>
    </w:p>
    <w:p w14:paraId="00CC907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</w:t>
      </w:r>
    </w:p>
    <w:p w14:paraId="42CDC139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(new JsonRequest(otherClient, this, {"_id": -1})).respond({"match": match.GetMatchInfo()})</w:t>
      </w:r>
    </w:p>
    <w:p w14:paraId="6A7A8BC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}</w:t>
      </w:r>
    </w:p>
    <w:p w14:paraId="7A52834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</w:t>
      </w:r>
    </w:p>
    <w:p w14:paraId="4A831708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break;</w:t>
      </w:r>
    </w:p>
    <w:p w14:paraId="22175876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</w:t>
      </w:r>
    </w:p>
    <w:p w14:paraId="74A9767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case 'ChangeMatchState': {</w:t>
      </w:r>
    </w:p>
    <w:p w14:paraId="2431A32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if (!matches.has(json["matchid"])) {</w:t>
      </w:r>
    </w:p>
    <w:p w14:paraId="1F4C910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request.respond({"result": "error", "message": "This match does not exists"});</w:t>
      </w:r>
    </w:p>
    <w:p w14:paraId="57651B3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    return;</w:t>
      </w:r>
    </w:p>
    <w:p w14:paraId="5CD25DCE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}</w:t>
      </w:r>
    </w:p>
    <w:p w14:paraId="0D658A98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const match = matches.get(json["matchid"]);</w:t>
      </w:r>
    </w:p>
    <w:p w14:paraId="0B82AC2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match.state = json["state"];</w:t>
      </w:r>
    </w:p>
    <w:p w14:paraId="2F124FB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request.respond({"result": "success", "match": match.GetMatchInfo()});</w:t>
      </w:r>
    </w:p>
    <w:p w14:paraId="6C88341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match.SendMatchInfo();</w:t>
      </w:r>
    </w:p>
    <w:p w14:paraId="4043E4D9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break;</w:t>
      </w:r>
    </w:p>
    <w:p w14:paraId="07AF282F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}</w:t>
      </w:r>
    </w:p>
    <w:p w14:paraId="65A55443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</w:t>
      </w:r>
    </w:p>
    <w:p w14:paraId="129E693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</w:t>
      </w:r>
    </w:p>
    <w:p w14:paraId="6237BC92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default:</w:t>
      </w:r>
    </w:p>
    <w:p w14:paraId="0F4A197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logger.warn("got unknown json message type: '" + json['_type'] + "' from client#" + request.client.id);</w:t>
      </w:r>
    </w:p>
    <w:p w14:paraId="28BF975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        break;</w:t>
      </w:r>
    </w:p>
    <w:p w14:paraId="591DA56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  }</w:t>
      </w:r>
    </w:p>
    <w:p w14:paraId="615FD84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}</w:t>
      </w:r>
    </w:p>
    <w:p w14:paraId="34F916E7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}</w:t>
      </w:r>
    </w:p>
    <w:p w14:paraId="52F0601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6AA3AA8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matchmaking_room_id = 42;</w:t>
      </w:r>
    </w:p>
    <w:p w14:paraId="23D1B1CB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const matchmaking_room = new MatchMakerRoom(matchmaking_room_id);</w:t>
      </w:r>
    </w:p>
    <w:p w14:paraId="3E9E8DCA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data.rooms.set(matchmaking_room_id, matchmaking_room);</w:t>
      </w:r>
    </w:p>
    <w:p w14:paraId="63B25E70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</w:p>
    <w:p w14:paraId="4CDDE9A5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/*</w:t>
      </w:r>
    </w:p>
    <w:p w14:paraId="78593B8D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>exports.handle_create_match = function (client, matchInfo) {</w:t>
      </w:r>
    </w:p>
    <w:p w14:paraId="124E7D8C" w14:textId="77777777" w:rsidR="00A5794D" w:rsidRPr="00A5794D" w:rsidRDefault="00A5794D" w:rsidP="00A5794D">
      <w:pPr>
        <w:pStyle w:val="Code"/>
        <w:spacing w:after="0" w:line="240" w:lineRule="auto"/>
        <w:rPr>
          <w:lang w:val="en-US"/>
        </w:rPr>
      </w:pPr>
      <w:r w:rsidRPr="00A5794D">
        <w:rPr>
          <w:lang w:val="en-US"/>
        </w:rPr>
        <w:t xml:space="preserve">      </w:t>
      </w:r>
    </w:p>
    <w:p w14:paraId="683317EF" w14:textId="77777777" w:rsidR="00A5794D" w:rsidRPr="00A5794D" w:rsidRDefault="00A5794D" w:rsidP="00A5794D">
      <w:pPr>
        <w:pStyle w:val="Code"/>
        <w:spacing w:after="0" w:line="240" w:lineRule="auto"/>
      </w:pPr>
      <w:r w:rsidRPr="00A5794D">
        <w:t>};</w:t>
      </w:r>
    </w:p>
    <w:p w14:paraId="0B2A0EE2" w14:textId="77777777" w:rsidR="00A5794D" w:rsidRPr="00A5794D" w:rsidRDefault="00A5794D" w:rsidP="00A5794D">
      <w:pPr>
        <w:pStyle w:val="Code"/>
        <w:spacing w:after="0" w:line="240" w:lineRule="auto"/>
      </w:pPr>
      <w:r w:rsidRPr="00A5794D">
        <w:t xml:space="preserve">            </w:t>
      </w:r>
    </w:p>
    <w:p w14:paraId="6789AC85" w14:textId="77777777" w:rsidR="00A5794D" w:rsidRPr="00A5794D" w:rsidRDefault="00A5794D" w:rsidP="00A5794D">
      <w:pPr>
        <w:pStyle w:val="Code"/>
        <w:spacing w:after="0" w:line="240" w:lineRule="auto"/>
      </w:pPr>
      <w:r w:rsidRPr="00A5794D">
        <w:t>*/</w:t>
      </w:r>
    </w:p>
    <w:p w14:paraId="73D208D8" w14:textId="77777777" w:rsidR="00A5794D" w:rsidRPr="00A5794D" w:rsidRDefault="00A5794D" w:rsidP="00A5794D">
      <w:pPr>
        <w:pStyle w:val="Code"/>
        <w:spacing w:after="0" w:line="240" w:lineRule="auto"/>
      </w:pPr>
    </w:p>
    <w:p w14:paraId="0B34E861" w14:textId="0CE44357" w:rsidR="00A5794D" w:rsidRDefault="00A5794D" w:rsidP="00A5794D">
      <w:pPr>
        <w:pStyle w:val="Code"/>
        <w:spacing w:after="0" w:line="240" w:lineRule="auto"/>
      </w:pPr>
      <w:r w:rsidRPr="00A5794D">
        <w:rPr>
          <w:lang w:val="en-US"/>
        </w:rPr>
        <w:t>exports</w:t>
      </w:r>
      <w:r w:rsidRPr="00A5794D">
        <w:t>.</w:t>
      </w:r>
      <w:r w:rsidRPr="00A5794D">
        <w:rPr>
          <w:lang w:val="en-US"/>
        </w:rPr>
        <w:t>Match</w:t>
      </w:r>
      <w:r w:rsidRPr="00A5794D">
        <w:t xml:space="preserve"> = </w:t>
      </w:r>
      <w:r w:rsidRPr="00A5794D">
        <w:rPr>
          <w:lang w:val="en-US"/>
        </w:rPr>
        <w:t>Match</w:t>
      </w:r>
      <w:r w:rsidRPr="00A5794D">
        <w:t>;</w:t>
      </w:r>
    </w:p>
    <w:p w14:paraId="2BF80D6A" w14:textId="662766CF" w:rsidR="00A5794D" w:rsidRDefault="00A5794D" w:rsidP="00A5794D">
      <w:pPr>
        <w:pStyle w:val="Code"/>
        <w:spacing w:after="0" w:line="240" w:lineRule="auto"/>
      </w:pPr>
    </w:p>
    <w:p w14:paraId="657D25F6" w14:textId="4DA5549E" w:rsidR="00A5794D" w:rsidRPr="00A5794D" w:rsidRDefault="001219A2" w:rsidP="00A5794D">
      <w:pPr>
        <w:pStyle w:val="2"/>
        <w:rPr>
          <w:lang w:val="en-US"/>
        </w:rPr>
      </w:pPr>
      <w:bookmarkStart w:id="225" w:name="_Toc41217835"/>
      <w:r>
        <w:rPr>
          <w:lang w:val="en-US"/>
        </w:rPr>
        <w:t>MessageFlags</w:t>
      </w:r>
      <w:r w:rsidR="00A5794D" w:rsidRPr="00A5794D">
        <w:rPr>
          <w:lang w:val="en-US"/>
        </w:rPr>
        <w:t>.</w:t>
      </w:r>
      <w:r w:rsidR="00A5794D">
        <w:rPr>
          <w:lang w:val="en-US"/>
        </w:rPr>
        <w:t>j</w:t>
      </w:r>
      <w:r w:rsidR="00A5794D" w:rsidRPr="00A5794D">
        <w:rPr>
          <w:lang w:val="en-US"/>
        </w:rPr>
        <w:t>s</w:t>
      </w:r>
      <w:bookmarkEnd w:id="225"/>
    </w:p>
    <w:p w14:paraId="46285CEA" w14:textId="59CFE710" w:rsidR="001219A2" w:rsidRPr="001219A2" w:rsidRDefault="00A5794D" w:rsidP="001219A2">
      <w:pPr>
        <w:pStyle w:val="Code"/>
        <w:spacing w:after="0" w:line="240" w:lineRule="auto"/>
        <w:rPr>
          <w:lang w:val="en-US"/>
        </w:rPr>
      </w:pPr>
      <w:r>
        <w:t>﻿</w:t>
      </w:r>
      <w:r w:rsidR="001219A2" w:rsidRPr="001219A2">
        <w:t xml:space="preserve"> </w:t>
      </w:r>
      <w:r w:rsidR="001219A2" w:rsidRPr="001219A2">
        <w:rPr>
          <w:lang w:val="en-US"/>
        </w:rPr>
        <w:t>module.exports = {</w:t>
      </w:r>
    </w:p>
    <w:p w14:paraId="158163E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NONE : 0,</w:t>
      </w:r>
    </w:p>
    <w:p w14:paraId="1FE1BE0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IMPORTANT : 1 &lt;&lt; 0,</w:t>
      </w:r>
    </w:p>
    <w:p w14:paraId="3242EB3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SEND_ONLY_IMPORTANT : 1 &lt;&lt; 1</w:t>
      </w:r>
    </w:p>
    <w:p w14:paraId="10A00219" w14:textId="5AAC0923" w:rsidR="00A5794D" w:rsidRPr="001219A2" w:rsidRDefault="001219A2" w:rsidP="00A5794D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};</w:t>
      </w:r>
    </w:p>
    <w:p w14:paraId="362A9D95" w14:textId="5DB2F0A6" w:rsidR="00A5794D" w:rsidRPr="00A5794D" w:rsidRDefault="001219A2" w:rsidP="00A5794D">
      <w:pPr>
        <w:pStyle w:val="2"/>
        <w:rPr>
          <w:lang w:val="en-US"/>
        </w:rPr>
      </w:pPr>
      <w:bookmarkStart w:id="226" w:name="_Toc41217836"/>
      <w:r>
        <w:rPr>
          <w:lang w:val="en-US"/>
        </w:rPr>
        <w:lastRenderedPageBreak/>
        <w:t>messages_handler</w:t>
      </w:r>
      <w:r w:rsidR="00A5794D" w:rsidRPr="00A5794D">
        <w:rPr>
          <w:lang w:val="en-US"/>
        </w:rPr>
        <w:t>.</w:t>
      </w:r>
      <w:r w:rsidR="00A5794D">
        <w:rPr>
          <w:lang w:val="en-US"/>
        </w:rPr>
        <w:t>j</w:t>
      </w:r>
      <w:r w:rsidR="00A5794D" w:rsidRPr="00A5794D">
        <w:rPr>
          <w:lang w:val="en-US"/>
        </w:rPr>
        <w:t>s</w:t>
      </w:r>
      <w:bookmarkEnd w:id="226"/>
    </w:p>
    <w:p w14:paraId="37EF7091" w14:textId="7844D1D5" w:rsidR="001219A2" w:rsidRPr="001219A2" w:rsidRDefault="00A5794D" w:rsidP="001219A2">
      <w:pPr>
        <w:pStyle w:val="Code"/>
        <w:spacing w:after="0" w:line="240" w:lineRule="auto"/>
        <w:rPr>
          <w:lang w:val="en-US"/>
        </w:rPr>
      </w:pPr>
      <w:r>
        <w:t>﻿</w:t>
      </w:r>
      <w:r w:rsidR="001219A2" w:rsidRPr="001219A2">
        <w:rPr>
          <w:lang w:val="en-US"/>
        </w:rPr>
        <w:t>const MessageType = require('./MessageType');</w:t>
      </w:r>
    </w:p>
    <w:p w14:paraId="77BE3CB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582C5B1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logger = require("./logger");</w:t>
      </w:r>
    </w:p>
    <w:p w14:paraId="38AEC80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Util = require("./Util");</w:t>
      </w:r>
    </w:p>
    <w:p w14:paraId="243CDCD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Room = require("./Room");</w:t>
      </w:r>
    </w:p>
    <w:p w14:paraId="4DF0AFD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JsonRequest = require("./JsonRequest");</w:t>
      </w:r>
    </w:p>
    <w:p w14:paraId="2597C55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data = require("./data");</w:t>
      </w:r>
    </w:p>
    <w:p w14:paraId="4A7A97C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rooms = data.rooms;</w:t>
      </w:r>
    </w:p>
    <w:p w14:paraId="5C1ECE0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match_maker = require("./match_maker");</w:t>
      </w:r>
    </w:p>
    <w:p w14:paraId="24D360C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5C34718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function handle_message(data, client) {</w:t>
      </w:r>
    </w:p>
    <w:p w14:paraId="62F453E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if (!(data instanceof Buffer)) {</w:t>
      </w:r>
    </w:p>
    <w:p w14:paraId="5244D66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logger.warn("got unknown data type " + data.prototype + " from client " + client);</w:t>
      </w:r>
    </w:p>
    <w:p w14:paraId="35E1504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return;</w:t>
      </w:r>
    </w:p>
    <w:p w14:paraId="1FD1BC7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4C37E0B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16B3E0B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if (data.length &lt; 6) {</w:t>
      </w:r>
    </w:p>
    <w:p w14:paraId="0DC15E7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logger.warn("got data without header: " + data.length + " from client#" + client.id);</w:t>
      </w:r>
    </w:p>
    <w:p w14:paraId="4E52EB9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return;</w:t>
      </w:r>
    </w:p>
    <w:p w14:paraId="5E24648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35309D9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251AF6A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const messageTypeOrd = data.readInt8(0);</w:t>
      </w:r>
    </w:p>
    <w:p w14:paraId="16748EF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const roomId = data.readInt32LE(1);</w:t>
      </w:r>
    </w:p>
    <w:p w14:paraId="109CE1E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const flags = data.readInt8(5);</w:t>
      </w:r>
    </w:p>
    <w:p w14:paraId="6D93751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data = data.slice(6);</w:t>
      </w:r>
    </w:p>
    <w:p w14:paraId="4D00F90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</w:t>
      </w:r>
    </w:p>
    <w:p w14:paraId="395F835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203ED17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if (data.length !== 46)</w:t>
      </w:r>
    </w:p>
    <w:p w14:paraId="24F582F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logger.debug("client#" + client.id + " -&gt; server#" + roomId + " " +</w:t>
      </w:r>
    </w:p>
    <w:p w14:paraId="79AD157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Util.MessageTypeToString(messageTypeOrd) + " " + Util.MessageFlagsToString(flags) + " len: " + data.length);</w:t>
      </w:r>
    </w:p>
    <w:p w14:paraId="001C6B3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5D4ADF3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if (messageTypeOrd === MessageType.JoinGameRoom) {</w:t>
      </w:r>
    </w:p>
    <w:p w14:paraId="1C6356C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if (data.length !== 0) {</w:t>
      </w:r>
    </w:p>
    <w:p w14:paraId="2A0588F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logger.warn("got JoinGameRoom with incorrect length " + data.length + "from client#"+client.id+". should be 0");</w:t>
      </w:r>
    </w:p>
    <w:p w14:paraId="3164D9D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return;            </w:t>
      </w:r>
    </w:p>
    <w:p w14:paraId="050663C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}</w:t>
      </w:r>
    </w:p>
    <w:p w14:paraId="612E8C2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51C2A8B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if (!rooms.has(roomId))</w:t>
      </w:r>
    </w:p>
    <w:p w14:paraId="33CFC02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new Room(roomId);</w:t>
      </w:r>
    </w:p>
    <w:p w14:paraId="440ACD0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rooms.get(roomId).AddClient(client);</w:t>
      </w:r>
    </w:p>
    <w:p w14:paraId="6D67E52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return;</w:t>
      </w:r>
    </w:p>
    <w:p w14:paraId="45CFB73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4CB4273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36518DA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if (!rooms.has(roomId)) {</w:t>
      </w:r>
    </w:p>
    <w:p w14:paraId="71B4E2C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logger.warn("client#" + client.id + " send message to room#" + roomId + "  which is not exists");</w:t>
      </w:r>
    </w:p>
    <w:p w14:paraId="436C468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lastRenderedPageBreak/>
        <w:t xml:space="preserve">        return;</w:t>
      </w:r>
    </w:p>
    <w:p w14:paraId="2BDA944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7B76CBC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177420F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const room = rooms.get(roomId);</w:t>
      </w:r>
    </w:p>
    <w:p w14:paraId="5D21092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if (!room.clients.has(client)) {</w:t>
      </w:r>
    </w:p>
    <w:p w14:paraId="576824A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logger.warn("client#" + client.id + " send message to room#" + roomId + " before joining it");</w:t>
      </w:r>
    </w:p>
    <w:p w14:paraId="5154246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return;</w:t>
      </w:r>
    </w:p>
    <w:p w14:paraId="2405E45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1116357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1C0E489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switch (messageTypeOrd) {</w:t>
      </w:r>
    </w:p>
    <w:p w14:paraId="6B027B7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case MessageType.SimpleMessage:</w:t>
      </w:r>
    </w:p>
    <w:p w14:paraId="5947D5E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room.HandleSimpleMessage(client, data, flags);</w:t>
      </w:r>
    </w:p>
    <w:p w14:paraId="33E4FB9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break;</w:t>
      </w:r>
    </w:p>
    <w:p w14:paraId="7293D9E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2D1BE9F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case MessageType.UniqMessage:</w:t>
      </w:r>
    </w:p>
    <w:p w14:paraId="22EB30E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const uid = data.readBigInt64LE(0);</w:t>
      </w:r>
    </w:p>
    <w:p w14:paraId="33BFB9A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data = data.slice(8);</w:t>
      </w:r>
    </w:p>
    <w:p w14:paraId="5D42FEA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room.HandleUniqMessage(client, uid, data, flags);</w:t>
      </w:r>
    </w:p>
    <w:p w14:paraId="6E315B6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break;</w:t>
      </w:r>
    </w:p>
    <w:p w14:paraId="768DA5A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331A2E3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case MessageType.AskMessage:</w:t>
      </w:r>
    </w:p>
    <w:p w14:paraId="0E6C201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if (data.length !== 8) {</w:t>
      </w:r>
    </w:p>
    <w:p w14:paraId="6517F4F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logger.warn("got AskMessage with incorrect length " + data.length + "from client#"+client.id+". should be 8");</w:t>
      </w:r>
    </w:p>
    <w:p w14:paraId="631D5CB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return;</w:t>
      </w:r>
    </w:p>
    <w:p w14:paraId="787A4F5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}</w:t>
      </w:r>
    </w:p>
    <w:p w14:paraId="0742904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1FA6AFC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const startIndex = data.readInt32LE(0);</w:t>
      </w:r>
    </w:p>
    <w:p w14:paraId="58B1CB3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const endIndex = data.readInt32LE(4);</w:t>
      </w:r>
    </w:p>
    <w:p w14:paraId="37CDF51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734053B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room.HandleAskMessage(client, startIndex, endIndex, flags);</w:t>
      </w:r>
    </w:p>
    <w:p w14:paraId="05D85D9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break;</w:t>
      </w:r>
    </w:p>
    <w:p w14:paraId="588B0FB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69E5EF1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case MessageType.LeaveGameRoom:</w:t>
      </w:r>
    </w:p>
    <w:p w14:paraId="35120D8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if (data.length !== 0) {</w:t>
      </w:r>
    </w:p>
    <w:p w14:paraId="109D315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logger.warn("got LeaveGameRoom with incorrect length " + data.length + "from client#"+client.id+". should be 0");</w:t>
      </w:r>
    </w:p>
    <w:p w14:paraId="797B56E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return;</w:t>
      </w:r>
    </w:p>
    <w:p w14:paraId="0BC2F7B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}</w:t>
      </w:r>
    </w:p>
    <w:p w14:paraId="51A6596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room.RemoveClient(client);</w:t>
      </w:r>
    </w:p>
    <w:p w14:paraId="75C1E05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break;</w:t>
      </w:r>
    </w:p>
    <w:p w14:paraId="29C98FA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case MessageType.JSON:</w:t>
      </w:r>
    </w:p>
    <w:p w14:paraId="3499C0B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const json = Util.json_safe_parse_buffer(data);</w:t>
      </w:r>
    </w:p>
    <w:p w14:paraId="09839A7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if (json == null) {</w:t>
      </w:r>
    </w:p>
    <w:p w14:paraId="18C929C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logger.warn("got bad json message from client#"+client.id);</w:t>
      </w:r>
    </w:p>
    <w:p w14:paraId="7854CF1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}</w:t>
      </w:r>
    </w:p>
    <w:p w14:paraId="6899CC1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</w:t>
      </w:r>
    </w:p>
    <w:p w14:paraId="6F36AE3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if (!('_type' in json)) {</w:t>
      </w:r>
    </w:p>
    <w:p w14:paraId="1FC698D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logger.warn("got json message without '_type': " + json + " from client#"+client.id);</w:t>
      </w:r>
    </w:p>
    <w:p w14:paraId="20E1A18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return;</w:t>
      </w:r>
    </w:p>
    <w:p w14:paraId="0AFDBD5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lastRenderedPageBreak/>
        <w:t xml:space="preserve">            }</w:t>
      </w:r>
    </w:p>
    <w:p w14:paraId="43546BA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18B3758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if (!('_id' in json)) {</w:t>
      </w:r>
    </w:p>
    <w:p w14:paraId="37AFD5C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logger.warn("got json message without '_id': " + json + " from client#"+client.id);</w:t>
      </w:r>
    </w:p>
    <w:p w14:paraId="6FA89C5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return;</w:t>
      </w:r>
    </w:p>
    <w:p w14:paraId="328385A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}</w:t>
      </w:r>
    </w:p>
    <w:p w14:paraId="7AAB713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logger.debug("client#" + client.id + " -&gt; server#" + roomId + " JSON#" + json["_id"] + " " + json["_type"] + " " + JSON.stringify(json));</w:t>
      </w:r>
    </w:p>
    <w:p w14:paraId="1E226BF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</w:t>
      </w:r>
    </w:p>
    <w:p w14:paraId="2994FD0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const request = new JsonRequest(client, room, json);</w:t>
      </w:r>
    </w:p>
    <w:p w14:paraId="53BB0F7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room.HandleJsonRequest(request);</w:t>
      </w:r>
    </w:p>
    <w:p w14:paraId="4A4E1F7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break;</w:t>
      </w:r>
    </w:p>
    <w:p w14:paraId="321A68D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</w:t>
      </w:r>
    </w:p>
    <w:p w14:paraId="3A34813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default:</w:t>
      </w:r>
    </w:p>
    <w:p w14:paraId="0B4E83B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logger.warn("got unknown message type: " + messageTypeOrd);</w:t>
      </w:r>
    </w:p>
    <w:p w14:paraId="5E1F975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return;</w:t>
      </w:r>
    </w:p>
    <w:p w14:paraId="7CFD9D3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2886866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4BDE00E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</w:t>
      </w:r>
    </w:p>
    <w:p w14:paraId="1ED519E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704E613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module.exports = {</w:t>
      </w:r>
    </w:p>
    <w:p w14:paraId="09F3853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handle_message: handle_message</w:t>
      </w:r>
    </w:p>
    <w:p w14:paraId="7975C59A" w14:textId="5E499452" w:rsidR="00A5794D" w:rsidRDefault="001219A2" w:rsidP="001219A2">
      <w:pPr>
        <w:pStyle w:val="Code"/>
        <w:spacing w:after="0" w:line="240" w:lineRule="auto"/>
      </w:pPr>
      <w:r w:rsidRPr="001219A2">
        <w:rPr>
          <w:lang w:val="en-US"/>
        </w:rPr>
        <w:t>};</w:t>
      </w:r>
    </w:p>
    <w:p w14:paraId="1533949E" w14:textId="11D5FE86" w:rsidR="001219A2" w:rsidRPr="00A5794D" w:rsidRDefault="001219A2" w:rsidP="001219A2">
      <w:pPr>
        <w:pStyle w:val="2"/>
        <w:rPr>
          <w:lang w:val="en-US"/>
        </w:rPr>
      </w:pPr>
      <w:bookmarkStart w:id="227" w:name="_Toc41217837"/>
      <w:r>
        <w:rPr>
          <w:lang w:val="en-US"/>
        </w:rPr>
        <w:t>MessageType</w:t>
      </w:r>
      <w:r w:rsidRPr="00A5794D">
        <w:rPr>
          <w:lang w:val="en-US"/>
        </w:rPr>
        <w:t>.</w:t>
      </w:r>
      <w:r>
        <w:rPr>
          <w:lang w:val="en-US"/>
        </w:rPr>
        <w:t>j</w:t>
      </w:r>
      <w:r w:rsidRPr="00A5794D">
        <w:rPr>
          <w:lang w:val="en-US"/>
        </w:rPr>
        <w:t>s</w:t>
      </w:r>
      <w:bookmarkEnd w:id="227"/>
    </w:p>
    <w:p w14:paraId="1191F13D" w14:textId="0411C08D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>
        <w:t>﻿</w:t>
      </w:r>
      <w:r w:rsidRPr="001219A2">
        <w:t xml:space="preserve"> </w:t>
      </w:r>
      <w:r w:rsidRPr="001219A2">
        <w:rPr>
          <w:lang w:val="en-US"/>
        </w:rPr>
        <w:t>module.exports = {</w:t>
      </w:r>
    </w:p>
    <w:p w14:paraId="26E05D3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SimpleMessage: 1,</w:t>
      </w:r>
    </w:p>
    <w:p w14:paraId="08650B3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UniqMessage: 2,</w:t>
      </w:r>
    </w:p>
    <w:p w14:paraId="276B30D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AskMessage: 3,</w:t>
      </w:r>
    </w:p>
    <w:p w14:paraId="563D04E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JoinGameRoom: 4,</w:t>
      </w:r>
    </w:p>
    <w:p w14:paraId="7DF2DA5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LeaveGameRoom: 5,</w:t>
      </w:r>
    </w:p>
    <w:p w14:paraId="68B0174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</w:t>
      </w:r>
    </w:p>
    <w:p w14:paraId="4679AB1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JSON: 6</w:t>
      </w:r>
    </w:p>
    <w:p w14:paraId="038D6A18" w14:textId="44A4DF27" w:rsidR="00312B55" w:rsidRDefault="001219A2" w:rsidP="001219A2">
      <w:pPr>
        <w:pStyle w:val="Code"/>
        <w:spacing w:after="0" w:line="240" w:lineRule="auto"/>
      </w:pPr>
      <w:r w:rsidRPr="001219A2">
        <w:rPr>
          <w:lang w:val="en-US"/>
        </w:rPr>
        <w:t>};</w:t>
      </w:r>
    </w:p>
    <w:p w14:paraId="288F7B7F" w14:textId="51FDD9EC" w:rsidR="001219A2" w:rsidRPr="00A5794D" w:rsidRDefault="001219A2" w:rsidP="001219A2">
      <w:pPr>
        <w:pStyle w:val="2"/>
        <w:rPr>
          <w:lang w:val="en-US"/>
        </w:rPr>
      </w:pPr>
      <w:bookmarkStart w:id="228" w:name="_Toc41217838"/>
      <w:r>
        <w:rPr>
          <w:lang w:val="en-US"/>
        </w:rPr>
        <w:t>Room</w:t>
      </w:r>
      <w:r w:rsidRPr="00A5794D">
        <w:rPr>
          <w:lang w:val="en-US"/>
        </w:rPr>
        <w:t>.</w:t>
      </w:r>
      <w:r>
        <w:rPr>
          <w:lang w:val="en-US"/>
        </w:rPr>
        <w:t>j</w:t>
      </w:r>
      <w:r w:rsidRPr="00A5794D">
        <w:rPr>
          <w:lang w:val="en-US"/>
        </w:rPr>
        <w:t>s</w:t>
      </w:r>
      <w:bookmarkEnd w:id="228"/>
    </w:p>
    <w:p w14:paraId="22024746" w14:textId="428DC5B2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>
        <w:t>﻿</w:t>
      </w:r>
      <w:r w:rsidRPr="001219A2">
        <w:rPr>
          <w:lang w:val="en-US"/>
        </w:rPr>
        <w:t xml:space="preserve"> </w:t>
      </w:r>
      <w:r w:rsidRPr="001219A2">
        <w:rPr>
          <w:lang w:val="en-US"/>
        </w:rPr>
        <w:t>const MessageType = require('./MessageType');</w:t>
      </w:r>
    </w:p>
    <w:p w14:paraId="4C7506B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MessageFlags = require('./MessageFlags');</w:t>
      </w:r>
    </w:p>
    <w:p w14:paraId="408EB25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logger = require("./logger");</w:t>
      </w:r>
    </w:p>
    <w:p w14:paraId="3D5C2E4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Util = require("./Util");</w:t>
      </w:r>
    </w:p>
    <w:p w14:paraId="1468845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08A9743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data = require("./data");</w:t>
      </w:r>
    </w:p>
    <w:p w14:paraId="67DD2D5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rooms = data.rooms;</w:t>
      </w:r>
    </w:p>
    <w:p w14:paraId="2B20382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matches = data.matches;</w:t>
      </w:r>
    </w:p>
    <w:p w14:paraId="0E16B45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1812343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JsonRequest = require("./JsonRequest");</w:t>
      </w:r>
    </w:p>
    <w:p w14:paraId="0D6A196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3A5DE5E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class Room {</w:t>
      </w:r>
    </w:p>
    <w:p w14:paraId="3F48B19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constructor(id) {</w:t>
      </w:r>
    </w:p>
    <w:p w14:paraId="62D0F6C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this.id = id;</w:t>
      </w:r>
    </w:p>
    <w:p w14:paraId="0598B1E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lastRenderedPageBreak/>
        <w:t xml:space="preserve">        this.clients = new Set();</w:t>
      </w:r>
    </w:p>
    <w:p w14:paraId="4DED8A7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this.usedUniqIds = new Set();</w:t>
      </w:r>
    </w:p>
    <w:p w14:paraId="2CE5BCC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this.importantMessages = new Map();</w:t>
      </w:r>
    </w:p>
    <w:p w14:paraId="0487744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this.notImportantMessages = new Map();</w:t>
      </w:r>
    </w:p>
    <w:p w14:paraId="5B83E5A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this.lastMessageId = -1;</w:t>
      </w:r>
    </w:p>
    <w:p w14:paraId="6E0D7A0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rooms.set(this.id, this);</w:t>
      </w:r>
    </w:p>
    <w:p w14:paraId="160E3F6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3BA2E70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7385A92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AddClient(client) {</w:t>
      </w:r>
    </w:p>
    <w:p w14:paraId="69B6D3B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this.clients.add(client);</w:t>
      </w:r>
    </w:p>
    <w:p w14:paraId="25E52D9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client.roomIds.add(this.id);</w:t>
      </w:r>
    </w:p>
    <w:p w14:paraId="6413857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5BF5527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6D68BC2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RemoveClient(client) {</w:t>
      </w:r>
    </w:p>
    <w:p w14:paraId="6607DF3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this.clients.delete(client);</w:t>
      </w:r>
    </w:p>
    <w:p w14:paraId="570C1FB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if (this.clients.size === 0) {</w:t>
      </w:r>
    </w:p>
    <w:p w14:paraId="0729B9A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rooms.delete(this.id);</w:t>
      </w:r>
    </w:p>
    <w:p w14:paraId="66C3ED0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if (matches.has(this.id)) {</w:t>
      </w:r>
    </w:p>
    <w:p w14:paraId="0569B3B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matches.delete(this.id);</w:t>
      </w:r>
    </w:p>
    <w:p w14:paraId="43210CF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}</w:t>
      </w:r>
    </w:p>
    <w:p w14:paraId="65FC09A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}</w:t>
      </w:r>
    </w:p>
    <w:p w14:paraId="110AE09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695634E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2B376E8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CreateMessageWithId(message, messageId) {</w:t>
      </w:r>
    </w:p>
    <w:p w14:paraId="08984C9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const messageWithId = Buffer.allocUnsafe(8);</w:t>
      </w:r>
    </w:p>
    <w:p w14:paraId="55BF405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messageWithId.writeInt32LE(messageId, 0);</w:t>
      </w:r>
    </w:p>
    <w:p w14:paraId="2514B46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messageWithId.writeInt32LE(this.id, 4);</w:t>
      </w:r>
    </w:p>
    <w:p w14:paraId="265AC3D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return Buffer.concat([messageWithId, message]);</w:t>
      </w:r>
    </w:p>
    <w:p w14:paraId="0317EDD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480B352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7103FFC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BroadcastMessage(message, flags) {</w:t>
      </w:r>
    </w:p>
    <w:p w14:paraId="41784C8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const messageId = this.lastMessageId + 1;</w:t>
      </w:r>
    </w:p>
    <w:p w14:paraId="3F1C018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this.lastMessageId++;</w:t>
      </w:r>
    </w:p>
    <w:p w14:paraId="30744E6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78F0602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message = this.CreateMessageWithId(message, messageId);</w:t>
      </w:r>
    </w:p>
    <w:p w14:paraId="38A6258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58FB09C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if ((flags &amp; MessageFlags.IMPORTANT) !== 0) {</w:t>
      </w:r>
    </w:p>
    <w:p w14:paraId="31B21D2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this.importantMessages.set(messageId, message);</w:t>
      </w:r>
    </w:p>
    <w:p w14:paraId="191584E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} else {</w:t>
      </w:r>
    </w:p>
    <w:p w14:paraId="6997CDE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this.notImportantMessages.set(messageId, message);</w:t>
      </w:r>
    </w:p>
    <w:p w14:paraId="7FC233A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if (this.notImportantMessages.size &gt; 1100) {</w:t>
      </w:r>
    </w:p>
    <w:p w14:paraId="5843DA9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let it = this.notImportantMessages.keys();</w:t>
      </w:r>
    </w:p>
    <w:p w14:paraId="3E24CB5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for (let i = 0; i &lt; 100; i++) {</w:t>
      </w:r>
    </w:p>
    <w:p w14:paraId="24987F5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    this.notImportantMessages.delete(it.next().value);</w:t>
      </w:r>
    </w:p>
    <w:p w14:paraId="095A578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}</w:t>
      </w:r>
    </w:p>
    <w:p w14:paraId="69DC492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}</w:t>
      </w:r>
    </w:p>
    <w:p w14:paraId="42EF541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}</w:t>
      </w:r>
    </w:p>
    <w:p w14:paraId="7279673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//for (int i = 0; i &lt; 1; i++) { // random.Next(0, 2)</w:t>
      </w:r>
    </w:p>
    <w:p w14:paraId="3679B50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for (let client of this.clients) {</w:t>
      </w:r>
    </w:p>
    <w:p w14:paraId="76226D6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this.SendToClient(client, message, messageId);</w:t>
      </w:r>
    </w:p>
    <w:p w14:paraId="21CB506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/* if (flags.HasFlag(MessageFlags.IMPORTANT) || true)</w:t>
      </w:r>
    </w:p>
    <w:p w14:paraId="0FD72B7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lastRenderedPageBreak/>
        <w:t xml:space="preserve">                 UberDebug.LogChannel("SERVER", $"server{id}-&gt;client{client} {message.Length} {flags}");</w:t>
      </w:r>
    </w:p>
    <w:p w14:paraId="4CAA939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}*/</w:t>
      </w:r>
    </w:p>
    <w:p w14:paraId="46EC3C1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//}</w:t>
      </w:r>
    </w:p>
    <w:p w14:paraId="6FCA992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}</w:t>
      </w:r>
    </w:p>
    <w:p w14:paraId="4A62094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2E0A540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5D46D16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HandleSimpleMessage(client, message, flags) {</w:t>
      </w:r>
    </w:p>
    <w:p w14:paraId="00DC717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this.BroadcastMessage(message, flags);</w:t>
      </w:r>
    </w:p>
    <w:p w14:paraId="23F92D7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2952A65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62C3669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HandleUniqMessage(client, uid, message, flags) {</w:t>
      </w:r>
    </w:p>
    <w:p w14:paraId="7D43023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if (this.usedUniqIds.has(uid)) return;</w:t>
      </w:r>
    </w:p>
    <w:p w14:paraId="0EB99E7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this.usedUniqIds.add(uid);</w:t>
      </w:r>
    </w:p>
    <w:p w14:paraId="020075E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this.BroadcastMessage(message, flags);</w:t>
      </w:r>
    </w:p>
    <w:p w14:paraId="66B8B7E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5773D23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11555D4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HandleAskMessage(client, startIndex, endIndex, flags) {</w:t>
      </w:r>
    </w:p>
    <w:p w14:paraId="12E854F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if ((startIndex &gt; endIndex || endIndex &gt; this.lastMessageId) &amp;&amp; endIndex !== -1) {</w:t>
      </w:r>
    </w:p>
    <w:p w14:paraId="760F8DD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logger.warn("AskMessage from " + client.id + " is incorrect. " +</w:t>
      </w:r>
    </w:p>
    <w:p w14:paraId="4DC09D2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"startIndex:" + startIndex + " endIndex:" + endIndex + " lastMessageId: " + this.lastMessageId);</w:t>
      </w:r>
    </w:p>
    <w:p w14:paraId="715B037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return;</w:t>
      </w:r>
    </w:p>
    <w:p w14:paraId="4BA1D66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}</w:t>
      </w:r>
    </w:p>
    <w:p w14:paraId="1AAC3C4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5C90AB4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if (startIndex &lt; 0) {</w:t>
      </w:r>
    </w:p>
    <w:p w14:paraId="3508CEC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startIndex = this.lastMessageId + startIndex;</w:t>
      </w:r>
    </w:p>
    <w:p w14:paraId="2DF1F41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if (startIndex &lt; 0)</w:t>
      </w:r>
    </w:p>
    <w:p w14:paraId="362E3F5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startIndex = 0;</w:t>
      </w:r>
    </w:p>
    <w:p w14:paraId="273FF74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}</w:t>
      </w:r>
    </w:p>
    <w:p w14:paraId="5BFDDAA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34BAD2B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if (endIndex === -1)</w:t>
      </w:r>
    </w:p>
    <w:p w14:paraId="7E31EB2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endIndex = this.lastMessageId;</w:t>
      </w:r>
    </w:p>
    <w:p w14:paraId="5C18087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210AC06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const only_important = (flags &amp; MessageFlags.SEND_ONLY_IMPORTANT) !== 0;</w:t>
      </w:r>
    </w:p>
    <w:p w14:paraId="34835E0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2EBBC22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for (let i = startIndex; i &lt;= endIndex; i++) {</w:t>
      </w:r>
    </w:p>
    <w:p w14:paraId="7414638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if (this.importantMessages.has(i)) {</w:t>
      </w:r>
    </w:p>
    <w:p w14:paraId="4D3B1A9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this.SendToClient(client, this.importantMessages.get(i), i);</w:t>
      </w:r>
    </w:p>
    <w:p w14:paraId="6F77157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} else if (this.notImportantMessages.has(i) &amp;&amp; !only_important) {</w:t>
      </w:r>
    </w:p>
    <w:p w14:paraId="4680ADC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this.SendToClient(client, this.notImportantMessages.get(i), i);</w:t>
      </w:r>
    </w:p>
    <w:p w14:paraId="5196D8C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} else {</w:t>
      </w:r>
    </w:p>
    <w:p w14:paraId="2307E47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if (!only_important)</w:t>
      </w:r>
    </w:p>
    <w:p w14:paraId="00D4D20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    logger.warn("trying to get too many not important messages. sending empty");</w:t>
      </w:r>
    </w:p>
    <w:p w14:paraId="7F8AD2E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    this.SendToClient(client, this.CreateMessageWithId(Util.EmptyMessage, i, this.id), i);</w:t>
      </w:r>
    </w:p>
    <w:p w14:paraId="0BC9B8C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}</w:t>
      </w:r>
    </w:p>
    <w:p w14:paraId="54C21C4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}</w:t>
      </w:r>
    </w:p>
    <w:p w14:paraId="35C3D14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lastRenderedPageBreak/>
        <w:t xml:space="preserve">    }</w:t>
      </w:r>
    </w:p>
    <w:p w14:paraId="3440191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</w:t>
      </w:r>
    </w:p>
    <w:p w14:paraId="1A10273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HandleJsonRequest(request) {</w:t>
      </w:r>
    </w:p>
    <w:p w14:paraId="78BDD70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logger.warn("unhandled jsonrequest to room#" + this.id + " from client#" + request.client.id + " " + JSON.stringify(request.json));</w:t>
      </w:r>
    </w:p>
    <w:p w14:paraId="25EF042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5D7F397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74CD4AC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SendToClient(client, data, messageId) {</w:t>
      </w:r>
    </w:p>
    <w:p w14:paraId="02BA6A0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if (data.length !== 54)</w:t>
      </w:r>
    </w:p>
    <w:p w14:paraId="4481FE6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logger.debug("server#" + this.id + " -&gt; client#" + client.id + " " + messageId  + " len: " + data.length);</w:t>
      </w:r>
    </w:p>
    <w:p w14:paraId="4A0AC02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client.send(data);</w:t>
      </w:r>
    </w:p>
    <w:p w14:paraId="197A116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7AFB4F1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</w:t>
      </w:r>
    </w:p>
    <w:p w14:paraId="16165D6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3392FA0C" w14:textId="73093045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module.exports = Room;</w:t>
      </w:r>
    </w:p>
    <w:p w14:paraId="65713C96" w14:textId="30F62055" w:rsidR="001219A2" w:rsidRPr="00A5794D" w:rsidRDefault="001219A2" w:rsidP="001219A2">
      <w:pPr>
        <w:pStyle w:val="2"/>
        <w:rPr>
          <w:lang w:val="en-US"/>
        </w:rPr>
      </w:pPr>
      <w:bookmarkStart w:id="229" w:name="_Toc41217839"/>
      <w:r>
        <w:rPr>
          <w:lang w:val="en-US"/>
        </w:rPr>
        <w:t>Util</w:t>
      </w:r>
      <w:r w:rsidRPr="00A5794D">
        <w:rPr>
          <w:lang w:val="en-US"/>
        </w:rPr>
        <w:t>.</w:t>
      </w:r>
      <w:r>
        <w:rPr>
          <w:lang w:val="en-US"/>
        </w:rPr>
        <w:t>j</w:t>
      </w:r>
      <w:r w:rsidRPr="00A5794D">
        <w:rPr>
          <w:lang w:val="en-US"/>
        </w:rPr>
        <w:t>s</w:t>
      </w:r>
      <w:bookmarkEnd w:id="229"/>
    </w:p>
    <w:p w14:paraId="74806B5D" w14:textId="16A18202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>
        <w:t>﻿</w:t>
      </w:r>
      <w:r w:rsidRPr="001219A2">
        <w:t xml:space="preserve"> </w:t>
      </w:r>
      <w:r w:rsidRPr="001219A2">
        <w:rPr>
          <w:lang w:val="en-US"/>
        </w:rPr>
        <w:t>const MessageType = require("./MessageType");</w:t>
      </w:r>
    </w:p>
    <w:p w14:paraId="7DA3D62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MessageFlags = require("./MessageFlags");</w:t>
      </w:r>
    </w:p>
    <w:p w14:paraId="115C853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25706FF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65844BC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_MessageTypeToString = {};</w:t>
      </w:r>
    </w:p>
    <w:p w14:paraId="1F5B93C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for (let name in MessageType) {</w:t>
      </w:r>
    </w:p>
    <w:p w14:paraId="17409FD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_MessageTypeToString[MessageType[name]] = name.toString();</w:t>
      </w:r>
    </w:p>
    <w:p w14:paraId="253FF80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</w:t>
      </w:r>
    </w:p>
    <w:p w14:paraId="221C16D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2AA5033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1778DE9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12FF6A7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/**</w:t>
      </w:r>
    </w:p>
    <w:p w14:paraId="6BA458D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* @return {string}</w:t>
      </w:r>
    </w:p>
    <w:p w14:paraId="1AF1AC8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*/</w:t>
      </w:r>
    </w:p>
    <w:p w14:paraId="4475020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exports.MessageFlagsToString = function (flags) {</w:t>
      </w:r>
    </w:p>
    <w:p w14:paraId="57DB7C7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let res = "";</w:t>
      </w:r>
    </w:p>
    <w:p w14:paraId="1A43BF3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for (let flag in MessageFlags){</w:t>
      </w:r>
    </w:p>
    <w:p w14:paraId="340BB23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if ((MessageFlags[flag] &amp; flags) !== 0)</w:t>
      </w:r>
    </w:p>
    <w:p w14:paraId="3FBFDC6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res += flag + ","</w:t>
      </w:r>
    </w:p>
    <w:p w14:paraId="3E76B2F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6ABC378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return res;</w:t>
      </w:r>
    </w:p>
    <w:p w14:paraId="51ABC7D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};</w:t>
      </w:r>
    </w:p>
    <w:p w14:paraId="461E054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08BD58E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/**</w:t>
      </w:r>
    </w:p>
    <w:p w14:paraId="63083CC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* @return {string}</w:t>
      </w:r>
    </w:p>
    <w:p w14:paraId="4E118F1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*/</w:t>
      </w:r>
    </w:p>
    <w:p w14:paraId="12AB408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exports.MessageTypeToString = function (messageType) {</w:t>
      </w:r>
    </w:p>
    <w:p w14:paraId="4ED7F08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if (messageType in _MessageTypeToString) {</w:t>
      </w:r>
    </w:p>
    <w:p w14:paraId="4D32872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return _MessageTypeToString[messageType];</w:t>
      </w:r>
    </w:p>
    <w:p w14:paraId="26782B3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6B1F292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return "unknown" + messageType;</w:t>
      </w:r>
    </w:p>
    <w:p w14:paraId="257AE29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};</w:t>
      </w:r>
    </w:p>
    <w:p w14:paraId="765456E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1C96F32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lastRenderedPageBreak/>
        <w:t>exports.json_safe_parse = function  (json) {</w:t>
      </w:r>
    </w:p>
    <w:p w14:paraId="65F9DB6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let parsed;</w:t>
      </w:r>
    </w:p>
    <w:p w14:paraId="3D62006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try {</w:t>
      </w:r>
    </w:p>
    <w:p w14:paraId="73B5C23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parsed = JSON.parse(json)</w:t>
      </w:r>
    </w:p>
    <w:p w14:paraId="1EE963B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 catch (e) {</w:t>
      </w:r>
    </w:p>
    <w:p w14:paraId="7AA26CB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return null;</w:t>
      </w:r>
    </w:p>
    <w:p w14:paraId="4431AC8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40B3ACC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return parsed;</w:t>
      </w:r>
    </w:p>
    <w:p w14:paraId="47F9097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};</w:t>
      </w:r>
    </w:p>
    <w:p w14:paraId="37EC0D2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75C0F6C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exports.json_safe_parse_buffer = function (buffer) {</w:t>
      </w:r>
    </w:p>
    <w:p w14:paraId="06C8A5F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let parsed;</w:t>
      </w:r>
    </w:p>
    <w:p w14:paraId="5A947F1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try {</w:t>
      </w:r>
    </w:p>
    <w:p w14:paraId="0DDCD80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parsed = JSON.parse(buffer.toString('utf-8'));</w:t>
      </w:r>
    </w:p>
    <w:p w14:paraId="6C580DE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 catch (e) {</w:t>
      </w:r>
    </w:p>
    <w:p w14:paraId="091A722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return null;</w:t>
      </w:r>
    </w:p>
    <w:p w14:paraId="569AC33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</w:t>
      </w:r>
    </w:p>
    <w:p w14:paraId="0A4129B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return parsed;</w:t>
      </w:r>
    </w:p>
    <w:p w14:paraId="00EB406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};</w:t>
      </w:r>
    </w:p>
    <w:p w14:paraId="5C129C3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50FFB9E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EmptyMessage = Buffer.allocUnsafe(1);</w:t>
      </w:r>
    </w:p>
    <w:p w14:paraId="7D8CBD7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EmptyMessage.writeUInt8(255);</w:t>
      </w:r>
    </w:p>
    <w:p w14:paraId="1B4E896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2EFA0D5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exports.EmptyMessage = EmptyMessage;</w:t>
      </w:r>
    </w:p>
    <w:p w14:paraId="07E13314" w14:textId="49DF4D33" w:rsidR="001219A2" w:rsidRDefault="001219A2" w:rsidP="001219A2">
      <w:pPr>
        <w:pStyle w:val="Code"/>
        <w:spacing w:after="0" w:line="240" w:lineRule="auto"/>
      </w:pPr>
    </w:p>
    <w:p w14:paraId="780AA853" w14:textId="0419E573" w:rsidR="001219A2" w:rsidRPr="00A5794D" w:rsidRDefault="001219A2" w:rsidP="001219A2">
      <w:pPr>
        <w:pStyle w:val="2"/>
        <w:rPr>
          <w:lang w:val="en-US"/>
        </w:rPr>
      </w:pPr>
      <w:bookmarkStart w:id="230" w:name="_Toc41217840"/>
      <w:r>
        <w:rPr>
          <w:lang w:val="en-US"/>
        </w:rPr>
        <w:t>websocketserver</w:t>
      </w:r>
      <w:r w:rsidRPr="00A5794D">
        <w:rPr>
          <w:lang w:val="en-US"/>
        </w:rPr>
        <w:t>.</w:t>
      </w:r>
      <w:r>
        <w:rPr>
          <w:lang w:val="en-US"/>
        </w:rPr>
        <w:t>j</w:t>
      </w:r>
      <w:r w:rsidRPr="00A5794D">
        <w:rPr>
          <w:lang w:val="en-US"/>
        </w:rPr>
        <w:t>s</w:t>
      </w:r>
      <w:bookmarkEnd w:id="230"/>
    </w:p>
    <w:p w14:paraId="090B8539" w14:textId="2E987EED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>
        <w:t>﻿</w:t>
      </w:r>
      <w:r w:rsidRPr="001219A2">
        <w:t xml:space="preserve"> </w:t>
      </w:r>
      <w:r w:rsidRPr="001219A2">
        <w:rPr>
          <w:lang w:val="en-US"/>
        </w:rPr>
        <w:t>const WebSocket = require('ws');</w:t>
      </w:r>
    </w:p>
    <w:p w14:paraId="1A028AC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httpServer = require("./httpserver");</w:t>
      </w:r>
    </w:p>
    <w:p w14:paraId="6E92376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7A63443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wss = new WebSocket.Server({</w:t>
      </w:r>
    </w:p>
    <w:p w14:paraId="4D3D43B4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server: httpServer,</w:t>
      </w:r>
    </w:p>
    <w:p w14:paraId="425B3A1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path: "/ws",</w:t>
      </w:r>
    </w:p>
    <w:p w14:paraId="40D14FB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perMessageDeflate: {</w:t>
      </w:r>
    </w:p>
    <w:p w14:paraId="38EAF50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zlibDeflateOptions: {</w:t>
      </w:r>
    </w:p>
    <w:p w14:paraId="28C691B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// See zlib defaults.</w:t>
      </w:r>
    </w:p>
    <w:p w14:paraId="64D1E01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chunkSize: 1024,</w:t>
      </w:r>
    </w:p>
    <w:p w14:paraId="628EC9C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memLevel: 7,</w:t>
      </w:r>
    </w:p>
    <w:p w14:paraId="1AE038C1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level: 3</w:t>
      </w:r>
    </w:p>
    <w:p w14:paraId="26EE0CF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},</w:t>
      </w:r>
    </w:p>
    <w:p w14:paraId="157368A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zlibInflateOptions: {</w:t>
      </w:r>
    </w:p>
    <w:p w14:paraId="0783504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    chunkSize: 10 * 1024</w:t>
      </w:r>
    </w:p>
    <w:p w14:paraId="53AB535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},</w:t>
      </w:r>
    </w:p>
    <w:p w14:paraId="6EA8F62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// Other options settable:</w:t>
      </w:r>
    </w:p>
    <w:p w14:paraId="62F78C2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clientNoContextTakeover: true, // Defaults to negotiated value.</w:t>
      </w:r>
    </w:p>
    <w:p w14:paraId="4DC7D21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serverNoContextTakeover: true, // Defaults to negotiated value.</w:t>
      </w:r>
    </w:p>
    <w:p w14:paraId="05D378C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serverMaxWindowBits: 10, // Defaults to negotiated value.</w:t>
      </w:r>
    </w:p>
    <w:p w14:paraId="1CCC20A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// Below options specified as default values.</w:t>
      </w:r>
    </w:p>
    <w:p w14:paraId="5E0DD51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concurrencyLimit: 10, // Limits zlib concurrency for perf.</w:t>
      </w:r>
    </w:p>
    <w:p w14:paraId="53B51AE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threshold: 1024 // Size (in bytes) below which messages</w:t>
      </w:r>
    </w:p>
    <w:p w14:paraId="65D56B8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// should not be compressed.</w:t>
      </w:r>
    </w:p>
    <w:p w14:paraId="478A031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lastRenderedPageBreak/>
        <w:t xml:space="preserve">    }</w:t>
      </w:r>
    </w:p>
    <w:p w14:paraId="14A4566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});</w:t>
      </w:r>
    </w:p>
    <w:p w14:paraId="7F9476B9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7D9BA352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function noop() {}</w:t>
      </w:r>
    </w:p>
    <w:p w14:paraId="56D5746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55DF77B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function heartbeat() {</w:t>
      </w:r>
    </w:p>
    <w:p w14:paraId="7901BC8A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this.isAlive = true;</w:t>
      </w:r>
    </w:p>
    <w:p w14:paraId="52AAF86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</w:t>
      </w:r>
    </w:p>
    <w:p w14:paraId="0407CA5B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39EAB71D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wss.on('connection', function connection(ws) {</w:t>
      </w:r>
    </w:p>
    <w:p w14:paraId="7C7F93E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ws.isAlive = true;</w:t>
      </w:r>
    </w:p>
    <w:p w14:paraId="4559B985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ws.on('pong', heartbeat);</w:t>
      </w:r>
    </w:p>
    <w:p w14:paraId="1E2EEA9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});</w:t>
      </w:r>
    </w:p>
    <w:p w14:paraId="08E9D94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0E414466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const interval = setInterval(function ping() {</w:t>
      </w:r>
    </w:p>
    <w:p w14:paraId="78E9BB1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wss.clients.forEach(function each(ws) {</w:t>
      </w:r>
    </w:p>
    <w:p w14:paraId="39BB70D8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if (ws.isAlive === false) return ws.terminate();</w:t>
      </w:r>
    </w:p>
    <w:p w14:paraId="66E4E250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75CAFAB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ws.isAlive = false;</w:t>
      </w:r>
    </w:p>
    <w:p w14:paraId="07012EA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    ws.ping(noop);</w:t>
      </w:r>
    </w:p>
    <w:p w14:paraId="53676CFF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});</w:t>
      </w:r>
    </w:p>
    <w:p w14:paraId="41CD528C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}, 30000);</w:t>
      </w:r>
    </w:p>
    <w:p w14:paraId="7CE48B83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66C92BC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wss.on('close', function close() {</w:t>
      </w:r>
    </w:p>
    <w:p w14:paraId="4EA26A8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 xml:space="preserve">    clearInterval(interval);</w:t>
      </w:r>
    </w:p>
    <w:p w14:paraId="47DEB8EE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});</w:t>
      </w:r>
    </w:p>
    <w:p w14:paraId="46695927" w14:textId="77777777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</w:p>
    <w:p w14:paraId="7F5EEF2E" w14:textId="528E0D13" w:rsidR="001219A2" w:rsidRPr="001219A2" w:rsidRDefault="001219A2" w:rsidP="001219A2">
      <w:pPr>
        <w:pStyle w:val="Code"/>
        <w:spacing w:after="0" w:line="240" w:lineRule="auto"/>
        <w:rPr>
          <w:lang w:val="en-US"/>
        </w:rPr>
      </w:pPr>
      <w:r w:rsidRPr="001219A2">
        <w:rPr>
          <w:lang w:val="en-US"/>
        </w:rPr>
        <w:t>module.exports = wss;</w:t>
      </w:r>
    </w:p>
    <w:p w14:paraId="23F4CE4D" w14:textId="66BDBDA3" w:rsidR="00640763" w:rsidRPr="001219A2" w:rsidRDefault="00A5794D" w:rsidP="001219A2">
      <w:pPr>
        <w:pStyle w:val="Code"/>
        <w:rPr>
          <w:lang w:val="en-US"/>
        </w:rPr>
      </w:pPr>
      <w:r w:rsidRPr="001219A2">
        <w:rPr>
          <w:lang w:val="en-US"/>
        </w:rPr>
        <w:br w:type="column"/>
      </w:r>
      <w:r w:rsidR="00640763">
        <w:lastRenderedPageBreak/>
        <w:t>ПРИЛОЖЕНИЕ 2</w:t>
      </w:r>
      <w:r w:rsidR="00640763">
        <w:br/>
      </w:r>
      <w:r w:rsidR="00640763">
        <w:rPr>
          <w:w w:val="105"/>
        </w:rPr>
        <w:t>СПИСОК ИСПОЛЬЗУЕМОЙ ЛИТЕРАТУРЫ</w:t>
      </w:r>
    </w:p>
    <w:p w14:paraId="019B2403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7C137DE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19.102-77 Стадии разработки. //Единая система программной документации. – М.: ИПК Издательство стандартов, 2001.</w:t>
      </w:r>
    </w:p>
    <w:p w14:paraId="0A892302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19.103-77 Обозначения программ и программных докумен</w:t>
      </w:r>
      <w:r w:rsidR="00DB12AE"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4A10BD1F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19.104-78 Основные надписи. //Единая система программной документации. – М.: ИПК Издательство стандартов, 2001.</w:t>
      </w:r>
    </w:p>
    <w:p w14:paraId="7F342D58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FBC7611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19.106-78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C0A2FA2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19.201-78 Техническое задание. Требования к содерж</w:t>
      </w:r>
      <w:r w:rsidR="00DB12AE"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3DD2424D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19.603-78 Общие правила внесения изменений. //Един</w:t>
      </w:r>
      <w:r w:rsidR="00DB12AE">
        <w:t>ая система программной докумен</w:t>
      </w:r>
      <w:r w:rsidRPr="00160691">
        <w:t>тации. – М.: ИПК Издательство стандартов, 2001.</w:t>
      </w:r>
    </w:p>
    <w:p w14:paraId="464665C1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5BA7887" w14:textId="77777777" w:rsidR="004B6272" w:rsidRPr="00DF7CED" w:rsidRDefault="004B6272" w:rsidP="004B6272">
      <w:pPr>
        <w:pStyle w:val="ae"/>
        <w:numPr>
          <w:ilvl w:val="0"/>
          <w:numId w:val="17"/>
        </w:numPr>
        <w:adjustRightInd w:val="0"/>
        <w:rPr>
          <w:color w:val="000000"/>
          <w:sz w:val="23"/>
          <w:szCs w:val="23"/>
          <w:lang w:val="ru-RU"/>
        </w:rPr>
      </w:pPr>
      <w:r w:rsidRPr="00DF7CED">
        <w:rPr>
          <w:color w:val="000000"/>
          <w:sz w:val="23"/>
          <w:szCs w:val="23"/>
          <w:lang w:val="ru-RU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DAE9D99" w14:textId="77777777" w:rsidR="00160691" w:rsidRPr="00160691" w:rsidRDefault="00160691" w:rsidP="00160691">
      <w:pPr>
        <w:pStyle w:val="aa"/>
        <w:numPr>
          <w:ilvl w:val="0"/>
          <w:numId w:val="17"/>
        </w:numPr>
      </w:pPr>
      <w:r w:rsidRPr="00160691">
        <w:t>ГОСТ 19.602-78 Правила дублирования, учета и хранения</w:t>
      </w:r>
      <w:r w:rsidR="00DB12AE"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381902BA" w14:textId="328A6001" w:rsidR="00A5794D" w:rsidRDefault="00160691" w:rsidP="00DF7CED">
      <w:pPr>
        <w:pStyle w:val="aa"/>
        <w:numPr>
          <w:ilvl w:val="0"/>
          <w:numId w:val="17"/>
        </w:numPr>
      </w:pPr>
      <w:r w:rsidRPr="00160691">
        <w:t>ГОСТ 19.301-79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</w:t>
      </w:r>
      <w:r w:rsidR="00A5794D" w:rsidRPr="00A5794D">
        <w:t>.</w:t>
      </w:r>
    </w:p>
    <w:p w14:paraId="1EE0C629" w14:textId="75DC4A57" w:rsidR="00DF7CED" w:rsidRPr="00DF7CED" w:rsidRDefault="00A5794D" w:rsidP="00DF7CED">
      <w:pPr>
        <w:pStyle w:val="aa"/>
        <w:numPr>
          <w:ilvl w:val="0"/>
          <w:numId w:val="17"/>
        </w:numPr>
      </w:pPr>
      <w:r>
        <w:t>Облачное хранилище с текстом программы</w:t>
      </w:r>
      <w:r w:rsidRPr="00A5794D">
        <w:t xml:space="preserve"> [Электронный ресурс] // URL: https://github.com/misha1sh/unity_game_final/ (Дата обращения: 23.05.2020, режим доступа: свободный)</w:t>
      </w:r>
      <w:r w:rsidR="00160691" w:rsidRPr="00160691">
        <w:t>.</w:t>
      </w:r>
    </w:p>
    <w:p w14:paraId="301EC2A0" w14:textId="14B33402" w:rsidR="00DF7CED" w:rsidRPr="00A5794D" w:rsidRDefault="00DF7CED" w:rsidP="00A5794D">
      <w:pPr>
        <w:pStyle w:val="aa"/>
        <w:ind w:firstLine="0"/>
        <w:sectPr w:rsidR="00DF7CED" w:rsidRPr="00A5794D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892C1E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271D42A7" w14:textId="77777777" w:rsidR="007F1EDF" w:rsidRDefault="007F1EDF" w:rsidP="007F1EDF">
            <w:pPr>
              <w:pStyle w:val="TableParagraph"/>
              <w:spacing w:line="236" w:lineRule="exact"/>
              <w:ind w:left="3199" w:right="3192"/>
              <w:jc w:val="center"/>
            </w:pPr>
            <w:r>
              <w:rPr>
                <w:w w:val="105"/>
              </w:rPr>
              <w:lastRenderedPageBreak/>
              <w:t>Лист регистрации изменений</w:t>
            </w:r>
          </w:p>
        </w:tc>
      </w:tr>
      <w:tr w:rsidR="007F1EDF" w14:paraId="1CAA866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2126A952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633A6ACE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53204DA2" w14:textId="77777777" w:rsidR="007F1EDF" w:rsidRDefault="007F1EDF" w:rsidP="007F1EDF">
            <w:pPr>
              <w:pStyle w:val="TableParagraph"/>
              <w:ind w:left="632"/>
            </w:pPr>
            <w:r>
              <w:rPr>
                <w:w w:val="105"/>
              </w:rPr>
              <w:t>Номера листов (страниц)</w:t>
            </w:r>
          </w:p>
        </w:tc>
        <w:tc>
          <w:tcPr>
            <w:tcW w:w="1154" w:type="dxa"/>
          </w:tcPr>
          <w:p w14:paraId="194F0FCE" w14:textId="77777777" w:rsidR="007F1EDF" w:rsidRPr="00C92975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091DFE0C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EA7CC47" w14:textId="77777777" w:rsidR="007F1EDF" w:rsidRDefault="007F1EDF" w:rsidP="007F1EDF">
            <w:pPr>
              <w:pStyle w:val="TableParagraph"/>
              <w:spacing w:before="207" w:line="256" w:lineRule="auto"/>
              <w:ind w:left="122" w:firstLine="423"/>
            </w:pPr>
            <w:r>
              <w:t>№ документа</w:t>
            </w:r>
          </w:p>
        </w:tc>
        <w:tc>
          <w:tcPr>
            <w:tcW w:w="1381" w:type="dxa"/>
          </w:tcPr>
          <w:p w14:paraId="6654A94A" w14:textId="77777777" w:rsidR="007F1EDF" w:rsidRPr="00C92975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58EF727E" w14:textId="77777777" w:rsidR="007F1EDF" w:rsidRPr="00C92975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r w:rsidRPr="00C92975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75083A37" w14:textId="77777777" w:rsidR="007F1EDF" w:rsidRPr="00C92975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7AE4624" w14:textId="77777777" w:rsidR="007F1EDF" w:rsidRPr="00C92975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53C5BE26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05"/>
              </w:rPr>
              <w:t>Подп.</w:t>
            </w:r>
          </w:p>
        </w:tc>
        <w:tc>
          <w:tcPr>
            <w:tcW w:w="814" w:type="dxa"/>
          </w:tcPr>
          <w:p w14:paraId="641CA74C" w14:textId="77777777" w:rsidR="007F1EDF" w:rsidRDefault="007F1EDF" w:rsidP="007F1EDF">
            <w:pPr>
              <w:pStyle w:val="TableParagraph"/>
              <w:rPr>
                <w:rFonts w:ascii="Georgia"/>
                <w:b/>
                <w:sz w:val="28"/>
              </w:rPr>
            </w:pPr>
          </w:p>
          <w:p w14:paraId="3A4AF33D" w14:textId="77777777" w:rsidR="007F1EDF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</w:rPr>
            </w:pPr>
          </w:p>
          <w:p w14:paraId="686242D3" w14:textId="77777777" w:rsidR="007F1EDF" w:rsidRDefault="007F1EDF" w:rsidP="007F1EDF">
            <w:pPr>
              <w:pStyle w:val="TableParagraph"/>
              <w:ind w:left="122"/>
            </w:pPr>
            <w:r>
              <w:rPr>
                <w:w w:val="110"/>
              </w:rPr>
              <w:t>Дата</w:t>
            </w:r>
          </w:p>
        </w:tc>
      </w:tr>
      <w:tr w:rsidR="007F1EDF" w14:paraId="7149D807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54F3BB0B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255B7EB9" w14:textId="77777777" w:rsidR="007F1EDF" w:rsidRDefault="007F1EDF" w:rsidP="007F1EDF">
            <w:pPr>
              <w:pStyle w:val="TableParagraph"/>
              <w:spacing w:before="106" w:line="256" w:lineRule="auto"/>
              <w:ind w:left="306" w:hanging="226"/>
            </w:pPr>
            <w:r>
              <w:t xml:space="preserve">Изменен </w:t>
            </w:r>
            <w:r>
              <w:rPr>
                <w:w w:val="105"/>
              </w:rPr>
              <w:t>ных</w:t>
            </w:r>
          </w:p>
        </w:tc>
        <w:tc>
          <w:tcPr>
            <w:tcW w:w="814" w:type="dxa"/>
            <w:textDirection w:val="btLr"/>
          </w:tcPr>
          <w:p w14:paraId="42193DFF" w14:textId="77777777" w:rsidR="007F1EDF" w:rsidRDefault="007F1EDF" w:rsidP="007F1EDF">
            <w:pPr>
              <w:pStyle w:val="TableParagraph"/>
              <w:spacing w:before="106" w:line="256" w:lineRule="auto"/>
              <w:ind w:left="294" w:right="120" w:hanging="214"/>
            </w:pPr>
            <w:r>
              <w:rPr>
                <w:w w:val="105"/>
              </w:rPr>
              <w:t>Заменен ных</w:t>
            </w:r>
          </w:p>
        </w:tc>
        <w:tc>
          <w:tcPr>
            <w:tcW w:w="814" w:type="dxa"/>
            <w:textDirection w:val="btLr"/>
          </w:tcPr>
          <w:p w14:paraId="5D6C41B7" w14:textId="77777777" w:rsidR="007F1EDF" w:rsidRDefault="007F1EDF" w:rsidP="007F1EDF">
            <w:pPr>
              <w:pStyle w:val="TableParagraph"/>
              <w:spacing w:before="67"/>
              <w:ind w:left="80"/>
            </w:pPr>
            <w:r>
              <w:rPr>
                <w:w w:val="105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1D2200C5" w14:textId="77777777" w:rsidR="007F1EDF" w:rsidRDefault="007F1EDF" w:rsidP="007F1EDF">
            <w:pPr>
              <w:pStyle w:val="TableParagraph"/>
              <w:spacing w:before="106" w:line="256" w:lineRule="auto"/>
              <w:ind w:left="80" w:right="-24" w:firstLine="105"/>
            </w:pPr>
            <w:r>
              <w:rPr>
                <w:w w:val="105"/>
              </w:rPr>
              <w:t>Аннули рованных</w:t>
            </w:r>
          </w:p>
        </w:tc>
        <w:tc>
          <w:tcPr>
            <w:tcW w:w="1154" w:type="dxa"/>
          </w:tcPr>
          <w:p w14:paraId="3C843FA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88A214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62BDB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9F82A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1645627" w14:textId="77777777" w:rsidR="007F1EDF" w:rsidRDefault="007F1EDF" w:rsidP="007F1EDF">
            <w:pPr>
              <w:pStyle w:val="TableParagraph"/>
            </w:pPr>
          </w:p>
        </w:tc>
      </w:tr>
      <w:tr w:rsidR="007F1EDF" w14:paraId="1D207D24" w14:textId="77777777" w:rsidTr="007F1EDF">
        <w:trPr>
          <w:trHeight w:val="388"/>
        </w:trPr>
        <w:tc>
          <w:tcPr>
            <w:tcW w:w="531" w:type="dxa"/>
          </w:tcPr>
          <w:p w14:paraId="38F177C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D1B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67FA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1AC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319D34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B6895C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645D9F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0C8A6B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AF77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832B4A" w14:textId="77777777" w:rsidR="007F1EDF" w:rsidRDefault="007F1EDF" w:rsidP="007F1EDF">
            <w:pPr>
              <w:pStyle w:val="TableParagraph"/>
            </w:pPr>
          </w:p>
        </w:tc>
      </w:tr>
      <w:tr w:rsidR="007F1EDF" w14:paraId="48AB3CBF" w14:textId="77777777" w:rsidTr="007F1EDF">
        <w:trPr>
          <w:trHeight w:val="388"/>
        </w:trPr>
        <w:tc>
          <w:tcPr>
            <w:tcW w:w="531" w:type="dxa"/>
          </w:tcPr>
          <w:p w14:paraId="026D9DF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5165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DF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8C873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2C86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23B377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CAB7E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FFDE8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AC180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C670EAF" w14:textId="77777777" w:rsidR="007F1EDF" w:rsidRDefault="007F1EDF" w:rsidP="007F1EDF">
            <w:pPr>
              <w:pStyle w:val="TableParagraph"/>
            </w:pPr>
          </w:p>
        </w:tc>
      </w:tr>
      <w:tr w:rsidR="007F1EDF" w14:paraId="2474AE77" w14:textId="77777777" w:rsidTr="007F1EDF">
        <w:trPr>
          <w:trHeight w:val="388"/>
        </w:trPr>
        <w:tc>
          <w:tcPr>
            <w:tcW w:w="531" w:type="dxa"/>
          </w:tcPr>
          <w:p w14:paraId="6C4637E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DAEA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D18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56021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3F7695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5921E5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1A34F6A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12A84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37760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B8251E" w14:textId="77777777" w:rsidR="007F1EDF" w:rsidRDefault="007F1EDF" w:rsidP="007F1EDF">
            <w:pPr>
              <w:pStyle w:val="TableParagraph"/>
            </w:pPr>
          </w:p>
        </w:tc>
      </w:tr>
      <w:tr w:rsidR="007F1EDF" w14:paraId="2B18932F" w14:textId="77777777" w:rsidTr="007F1EDF">
        <w:trPr>
          <w:trHeight w:val="388"/>
        </w:trPr>
        <w:tc>
          <w:tcPr>
            <w:tcW w:w="531" w:type="dxa"/>
          </w:tcPr>
          <w:p w14:paraId="2B55D86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5BEB1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55CA7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45D2A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B063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8D4137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AFC2C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7535D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550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3DE21F" w14:textId="77777777" w:rsidR="007F1EDF" w:rsidRDefault="007F1EDF" w:rsidP="007F1EDF">
            <w:pPr>
              <w:pStyle w:val="TableParagraph"/>
            </w:pPr>
          </w:p>
        </w:tc>
      </w:tr>
      <w:tr w:rsidR="007F1EDF" w14:paraId="2B886A32" w14:textId="77777777" w:rsidTr="007F1EDF">
        <w:trPr>
          <w:trHeight w:val="388"/>
        </w:trPr>
        <w:tc>
          <w:tcPr>
            <w:tcW w:w="531" w:type="dxa"/>
          </w:tcPr>
          <w:p w14:paraId="68D3365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D846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25C9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A04CC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5AE247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4B9CF9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5D659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51013C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D26CD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A54D04" w14:textId="77777777" w:rsidR="007F1EDF" w:rsidRDefault="007F1EDF" w:rsidP="007F1EDF">
            <w:pPr>
              <w:pStyle w:val="TableParagraph"/>
            </w:pPr>
          </w:p>
        </w:tc>
      </w:tr>
      <w:tr w:rsidR="007F1EDF" w14:paraId="57AAC011" w14:textId="77777777" w:rsidTr="007F1EDF">
        <w:trPr>
          <w:trHeight w:val="388"/>
        </w:trPr>
        <w:tc>
          <w:tcPr>
            <w:tcW w:w="531" w:type="dxa"/>
          </w:tcPr>
          <w:p w14:paraId="2B5ECE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265DD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EA2B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F56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F9F91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4D4873E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8554AB5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B2005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676601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500A5F" w14:textId="77777777" w:rsidR="007F1EDF" w:rsidRDefault="007F1EDF" w:rsidP="007F1EDF">
            <w:pPr>
              <w:pStyle w:val="TableParagraph"/>
            </w:pPr>
          </w:p>
        </w:tc>
      </w:tr>
      <w:tr w:rsidR="007F1EDF" w14:paraId="16564E3E" w14:textId="77777777" w:rsidTr="007F1EDF">
        <w:trPr>
          <w:trHeight w:val="388"/>
        </w:trPr>
        <w:tc>
          <w:tcPr>
            <w:tcW w:w="531" w:type="dxa"/>
          </w:tcPr>
          <w:p w14:paraId="4C973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07458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6B6A3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D7A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1BA3B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56378F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423A5D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69F1A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0BFED7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58F46" w14:textId="77777777" w:rsidR="007F1EDF" w:rsidRDefault="007F1EDF" w:rsidP="007F1EDF">
            <w:pPr>
              <w:pStyle w:val="TableParagraph"/>
            </w:pPr>
          </w:p>
        </w:tc>
      </w:tr>
      <w:tr w:rsidR="007F1EDF" w14:paraId="065BA615" w14:textId="77777777" w:rsidTr="007F1EDF">
        <w:trPr>
          <w:trHeight w:val="388"/>
        </w:trPr>
        <w:tc>
          <w:tcPr>
            <w:tcW w:w="531" w:type="dxa"/>
          </w:tcPr>
          <w:p w14:paraId="08046F5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30867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A37A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B1399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FBF461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8DB1DD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91534A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D909E5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0173CA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67DE233" w14:textId="77777777" w:rsidR="007F1EDF" w:rsidRDefault="007F1EDF" w:rsidP="007F1EDF">
            <w:pPr>
              <w:pStyle w:val="TableParagraph"/>
            </w:pPr>
          </w:p>
        </w:tc>
      </w:tr>
      <w:tr w:rsidR="007F1EDF" w14:paraId="0DA616E8" w14:textId="77777777" w:rsidTr="007F1EDF">
        <w:trPr>
          <w:trHeight w:val="388"/>
        </w:trPr>
        <w:tc>
          <w:tcPr>
            <w:tcW w:w="531" w:type="dxa"/>
          </w:tcPr>
          <w:p w14:paraId="04FF282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BB446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07FA8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2379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30ADFE8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33CA5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8B02B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91966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4505C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FB7AE3" w14:textId="77777777" w:rsidR="007F1EDF" w:rsidRDefault="007F1EDF" w:rsidP="007F1EDF">
            <w:pPr>
              <w:pStyle w:val="TableParagraph"/>
            </w:pPr>
          </w:p>
        </w:tc>
      </w:tr>
      <w:tr w:rsidR="007F1EDF" w14:paraId="1D9D1649" w14:textId="77777777" w:rsidTr="007F1EDF">
        <w:trPr>
          <w:trHeight w:val="388"/>
        </w:trPr>
        <w:tc>
          <w:tcPr>
            <w:tcW w:w="531" w:type="dxa"/>
          </w:tcPr>
          <w:p w14:paraId="37C97DD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EDD72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64E86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C33EE4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495BEE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C58AB8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0B838E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66AA80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4BC75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CF85336" w14:textId="77777777" w:rsidR="007F1EDF" w:rsidRDefault="007F1EDF" w:rsidP="007F1EDF">
            <w:pPr>
              <w:pStyle w:val="TableParagraph"/>
            </w:pPr>
          </w:p>
        </w:tc>
      </w:tr>
      <w:tr w:rsidR="007F1EDF" w14:paraId="2B9B8B58" w14:textId="77777777" w:rsidTr="007F1EDF">
        <w:trPr>
          <w:trHeight w:val="388"/>
        </w:trPr>
        <w:tc>
          <w:tcPr>
            <w:tcW w:w="531" w:type="dxa"/>
          </w:tcPr>
          <w:p w14:paraId="2E6CB5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8C22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24080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353F3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B1F109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378B73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918CA3D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7134E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AAA907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C747AE5" w14:textId="77777777" w:rsidR="007F1EDF" w:rsidRDefault="007F1EDF" w:rsidP="007F1EDF">
            <w:pPr>
              <w:pStyle w:val="TableParagraph"/>
            </w:pPr>
          </w:p>
        </w:tc>
      </w:tr>
      <w:tr w:rsidR="007F1EDF" w14:paraId="0B96B963" w14:textId="77777777" w:rsidTr="007F1EDF">
        <w:trPr>
          <w:trHeight w:val="388"/>
        </w:trPr>
        <w:tc>
          <w:tcPr>
            <w:tcW w:w="531" w:type="dxa"/>
          </w:tcPr>
          <w:p w14:paraId="093D74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5B9A14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6CC37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09449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3DC808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6D3C1B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5F8EB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96A99E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9F904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96DFD2E" w14:textId="77777777" w:rsidR="007F1EDF" w:rsidRDefault="007F1EDF" w:rsidP="007F1EDF">
            <w:pPr>
              <w:pStyle w:val="TableParagraph"/>
            </w:pPr>
          </w:p>
        </w:tc>
      </w:tr>
      <w:tr w:rsidR="007F1EDF" w14:paraId="61969152" w14:textId="77777777" w:rsidTr="007F1EDF">
        <w:trPr>
          <w:trHeight w:val="388"/>
        </w:trPr>
        <w:tc>
          <w:tcPr>
            <w:tcW w:w="531" w:type="dxa"/>
          </w:tcPr>
          <w:p w14:paraId="3052BF3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7D856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774A3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0B15DE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6C89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1E7267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BBAACEB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388947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4F5B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E4469AB" w14:textId="77777777" w:rsidR="007F1EDF" w:rsidRDefault="007F1EDF" w:rsidP="007F1EDF">
            <w:pPr>
              <w:pStyle w:val="TableParagraph"/>
            </w:pPr>
          </w:p>
        </w:tc>
      </w:tr>
      <w:tr w:rsidR="007F1EDF" w14:paraId="63A35F29" w14:textId="77777777" w:rsidTr="007F1EDF">
        <w:trPr>
          <w:trHeight w:val="388"/>
        </w:trPr>
        <w:tc>
          <w:tcPr>
            <w:tcW w:w="531" w:type="dxa"/>
          </w:tcPr>
          <w:p w14:paraId="6851EC9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9EDB1E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CF818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A7F26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B0A35C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1BDD22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34319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5EEDE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7DAA4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DCB89E" w14:textId="77777777" w:rsidR="007F1EDF" w:rsidRDefault="007F1EDF" w:rsidP="007F1EDF">
            <w:pPr>
              <w:pStyle w:val="TableParagraph"/>
            </w:pPr>
          </w:p>
        </w:tc>
      </w:tr>
      <w:tr w:rsidR="007F1EDF" w14:paraId="559DEF96" w14:textId="77777777" w:rsidTr="007F1EDF">
        <w:trPr>
          <w:trHeight w:val="388"/>
        </w:trPr>
        <w:tc>
          <w:tcPr>
            <w:tcW w:w="531" w:type="dxa"/>
          </w:tcPr>
          <w:p w14:paraId="0D8698F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FA6F2E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2C06F9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85C33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59E897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E0B8F1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C7D336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A2AE72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AF2244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66757BE" w14:textId="77777777" w:rsidR="007F1EDF" w:rsidRDefault="007F1EDF" w:rsidP="007F1EDF">
            <w:pPr>
              <w:pStyle w:val="TableParagraph"/>
            </w:pPr>
          </w:p>
        </w:tc>
      </w:tr>
      <w:tr w:rsidR="007F1EDF" w14:paraId="02A9D998" w14:textId="77777777" w:rsidTr="007F1EDF">
        <w:trPr>
          <w:trHeight w:val="388"/>
        </w:trPr>
        <w:tc>
          <w:tcPr>
            <w:tcW w:w="531" w:type="dxa"/>
          </w:tcPr>
          <w:p w14:paraId="26FD25F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8A6FBE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19BD9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B8AC49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5797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8311662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E346CC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2C3D79C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D75108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F07A0A0" w14:textId="77777777" w:rsidR="007F1EDF" w:rsidRDefault="007F1EDF" w:rsidP="007F1EDF">
            <w:pPr>
              <w:pStyle w:val="TableParagraph"/>
            </w:pPr>
          </w:p>
        </w:tc>
      </w:tr>
      <w:tr w:rsidR="007F1EDF" w14:paraId="7264BF4D" w14:textId="77777777" w:rsidTr="007F1EDF">
        <w:trPr>
          <w:trHeight w:val="388"/>
        </w:trPr>
        <w:tc>
          <w:tcPr>
            <w:tcW w:w="531" w:type="dxa"/>
          </w:tcPr>
          <w:p w14:paraId="490D49E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DD9DB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BEC70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6E732C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E93320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FF3833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FEEB04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0D8ADE3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37B645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C5CD60" w14:textId="77777777" w:rsidR="007F1EDF" w:rsidRDefault="007F1EDF" w:rsidP="007F1EDF">
            <w:pPr>
              <w:pStyle w:val="TableParagraph"/>
            </w:pPr>
          </w:p>
        </w:tc>
      </w:tr>
      <w:tr w:rsidR="007F1EDF" w14:paraId="39D5A4EF" w14:textId="77777777" w:rsidTr="007F1EDF">
        <w:trPr>
          <w:trHeight w:val="388"/>
        </w:trPr>
        <w:tc>
          <w:tcPr>
            <w:tcW w:w="531" w:type="dxa"/>
          </w:tcPr>
          <w:p w14:paraId="1E0BEE9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D46B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1E99D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01CD1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26A7DA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F02399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3698A7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2F1BAE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E9B977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0F8E5F" w14:textId="77777777" w:rsidR="007F1EDF" w:rsidRDefault="007F1EDF" w:rsidP="007F1EDF">
            <w:pPr>
              <w:pStyle w:val="TableParagraph"/>
            </w:pPr>
          </w:p>
        </w:tc>
      </w:tr>
      <w:tr w:rsidR="007F1EDF" w14:paraId="254977D2" w14:textId="77777777" w:rsidTr="007F1EDF">
        <w:trPr>
          <w:trHeight w:val="388"/>
        </w:trPr>
        <w:tc>
          <w:tcPr>
            <w:tcW w:w="531" w:type="dxa"/>
          </w:tcPr>
          <w:p w14:paraId="542537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2C25E5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AAE5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82AF0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25EBC96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1775ADBF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897376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7C353B0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126D98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A74FE37" w14:textId="77777777" w:rsidR="007F1EDF" w:rsidRDefault="007F1EDF" w:rsidP="007F1EDF">
            <w:pPr>
              <w:pStyle w:val="TableParagraph"/>
            </w:pPr>
          </w:p>
        </w:tc>
      </w:tr>
      <w:tr w:rsidR="007F1EDF" w14:paraId="0786D1CC" w14:textId="77777777" w:rsidTr="007F1EDF">
        <w:trPr>
          <w:trHeight w:val="388"/>
        </w:trPr>
        <w:tc>
          <w:tcPr>
            <w:tcW w:w="531" w:type="dxa"/>
          </w:tcPr>
          <w:p w14:paraId="0E86861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9D2C8D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6ED7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53D52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C86B8F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772475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2811F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A45715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519FD2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112C11A" w14:textId="77777777" w:rsidR="007F1EDF" w:rsidRDefault="007F1EDF" w:rsidP="007F1EDF">
            <w:pPr>
              <w:pStyle w:val="TableParagraph"/>
            </w:pPr>
          </w:p>
        </w:tc>
      </w:tr>
      <w:tr w:rsidR="007F1EDF" w14:paraId="32F0924C" w14:textId="77777777" w:rsidTr="007F1EDF">
        <w:trPr>
          <w:trHeight w:val="388"/>
        </w:trPr>
        <w:tc>
          <w:tcPr>
            <w:tcW w:w="531" w:type="dxa"/>
          </w:tcPr>
          <w:p w14:paraId="5A2B404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4E7E7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657B4A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DB9BDA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9ACE9B0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498DC5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EDF4E6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D90E6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70B0A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0D91F1A9" w14:textId="77777777" w:rsidR="007F1EDF" w:rsidRDefault="007F1EDF" w:rsidP="007F1EDF">
            <w:pPr>
              <w:pStyle w:val="TableParagraph"/>
            </w:pPr>
          </w:p>
        </w:tc>
      </w:tr>
      <w:tr w:rsidR="007F1EDF" w14:paraId="3ADCE3EB" w14:textId="77777777" w:rsidTr="007F1EDF">
        <w:trPr>
          <w:trHeight w:val="388"/>
        </w:trPr>
        <w:tc>
          <w:tcPr>
            <w:tcW w:w="531" w:type="dxa"/>
          </w:tcPr>
          <w:p w14:paraId="5229466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47E9A4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F0C2B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6A160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2DB216B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0B9DE5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384F05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E0411E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302A94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BDE512D" w14:textId="77777777" w:rsidR="007F1EDF" w:rsidRDefault="007F1EDF" w:rsidP="007F1EDF">
            <w:pPr>
              <w:pStyle w:val="TableParagraph"/>
            </w:pPr>
          </w:p>
        </w:tc>
      </w:tr>
      <w:tr w:rsidR="007F1EDF" w14:paraId="41F52AC7" w14:textId="77777777" w:rsidTr="007F1EDF">
        <w:trPr>
          <w:trHeight w:val="388"/>
        </w:trPr>
        <w:tc>
          <w:tcPr>
            <w:tcW w:w="531" w:type="dxa"/>
          </w:tcPr>
          <w:p w14:paraId="47208D8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6E2681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6C0BB8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AE6530D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10CF80F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79952539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69C1EA6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4949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99B7145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B554998" w14:textId="77777777" w:rsidR="007F1EDF" w:rsidRDefault="007F1EDF" w:rsidP="007F1EDF">
            <w:pPr>
              <w:pStyle w:val="TableParagraph"/>
            </w:pPr>
          </w:p>
        </w:tc>
      </w:tr>
      <w:tr w:rsidR="007F1EDF" w14:paraId="0D4CF3DB" w14:textId="77777777" w:rsidTr="007F1EDF">
        <w:trPr>
          <w:trHeight w:val="388"/>
        </w:trPr>
        <w:tc>
          <w:tcPr>
            <w:tcW w:w="531" w:type="dxa"/>
          </w:tcPr>
          <w:p w14:paraId="7576F71F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FF3508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64429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55BCA69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D710E63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5541C9B3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7E3BAC8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68173EE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F49532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086D10" w14:textId="77777777" w:rsidR="007F1EDF" w:rsidRDefault="007F1EDF" w:rsidP="007F1EDF">
            <w:pPr>
              <w:pStyle w:val="TableParagraph"/>
            </w:pPr>
          </w:p>
        </w:tc>
      </w:tr>
      <w:tr w:rsidR="007F1EDF" w14:paraId="0A138769" w14:textId="77777777" w:rsidTr="007F1EDF">
        <w:trPr>
          <w:trHeight w:val="388"/>
        </w:trPr>
        <w:tc>
          <w:tcPr>
            <w:tcW w:w="531" w:type="dxa"/>
          </w:tcPr>
          <w:p w14:paraId="5C33C18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894D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1577C40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6446636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B5FB96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257DE70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1FFD2FA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F19DFA7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EA5D62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B161AEC" w14:textId="77777777" w:rsidR="007F1EDF" w:rsidRDefault="007F1EDF" w:rsidP="007F1EDF">
            <w:pPr>
              <w:pStyle w:val="TableParagraph"/>
            </w:pPr>
          </w:p>
        </w:tc>
      </w:tr>
      <w:tr w:rsidR="007F1EDF" w14:paraId="3EDA35EC" w14:textId="77777777" w:rsidTr="007F1EDF">
        <w:trPr>
          <w:trHeight w:val="388"/>
        </w:trPr>
        <w:tc>
          <w:tcPr>
            <w:tcW w:w="531" w:type="dxa"/>
          </w:tcPr>
          <w:p w14:paraId="2A3E790C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9B69A26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D44870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38FC4473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0DAB8C2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21EEC12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5F756E87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71E1E11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430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197BD655" w14:textId="77777777" w:rsidR="007F1EDF" w:rsidRDefault="007F1EDF" w:rsidP="007F1EDF">
            <w:pPr>
              <w:pStyle w:val="TableParagraph"/>
            </w:pPr>
          </w:p>
        </w:tc>
      </w:tr>
      <w:tr w:rsidR="007F1EDF" w14:paraId="51809B49" w14:textId="77777777" w:rsidTr="007F1EDF">
        <w:trPr>
          <w:trHeight w:val="388"/>
        </w:trPr>
        <w:tc>
          <w:tcPr>
            <w:tcW w:w="531" w:type="dxa"/>
          </w:tcPr>
          <w:p w14:paraId="54537DA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2208E84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AC3DFDB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576FBC42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49618CC" w14:textId="77777777" w:rsidR="007F1EDF" w:rsidRDefault="007F1EDF" w:rsidP="007F1EDF">
            <w:pPr>
              <w:pStyle w:val="TableParagraph"/>
            </w:pPr>
          </w:p>
        </w:tc>
        <w:tc>
          <w:tcPr>
            <w:tcW w:w="1154" w:type="dxa"/>
          </w:tcPr>
          <w:p w14:paraId="3D424EBC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33D34941" w14:textId="77777777" w:rsidR="007F1EDF" w:rsidRDefault="007F1EDF" w:rsidP="007F1EDF">
            <w:pPr>
              <w:pStyle w:val="TableParagraph"/>
            </w:pPr>
          </w:p>
        </w:tc>
        <w:tc>
          <w:tcPr>
            <w:tcW w:w="1381" w:type="dxa"/>
          </w:tcPr>
          <w:p w14:paraId="4BAE1CFA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719A7EE8" w14:textId="77777777" w:rsidR="007F1EDF" w:rsidRDefault="007F1EDF" w:rsidP="007F1EDF">
            <w:pPr>
              <w:pStyle w:val="TableParagraph"/>
            </w:pPr>
          </w:p>
        </w:tc>
        <w:tc>
          <w:tcPr>
            <w:tcW w:w="814" w:type="dxa"/>
          </w:tcPr>
          <w:p w14:paraId="4F036D30" w14:textId="77777777" w:rsidR="007F1EDF" w:rsidRDefault="007F1EDF" w:rsidP="007F1EDF">
            <w:pPr>
              <w:pStyle w:val="TableParagraph"/>
            </w:pPr>
          </w:p>
        </w:tc>
      </w:tr>
    </w:tbl>
    <w:p w14:paraId="4DD218FC" w14:textId="77777777" w:rsidR="00B02C85" w:rsidRDefault="00B02C85" w:rsidP="00B02C85">
      <w:pPr>
        <w:pStyle w:val="1"/>
      </w:pPr>
      <w:bookmarkStart w:id="231" w:name="_Toc41217841"/>
      <w:r w:rsidRPr="00B02C85">
        <w:t>ЛИСТ</w:t>
      </w:r>
      <w:r>
        <w:rPr>
          <w:w w:val="105"/>
        </w:rPr>
        <w:t xml:space="preserve"> РЕГИСТРАЦИИ ИЗМЕНЕНИЙ</w:t>
      </w:r>
      <w:bookmarkEnd w:id="231"/>
    </w:p>
    <w:p w14:paraId="101550BE" w14:textId="77777777" w:rsidR="007F1EDF" w:rsidRPr="00160691" w:rsidRDefault="007F1EDF" w:rsidP="00B02C85">
      <w:pPr>
        <w:pStyle w:val="aa"/>
        <w:ind w:left="360" w:firstLine="0"/>
      </w:pPr>
    </w:p>
    <w:sectPr w:rsidR="007F1EDF" w:rsidRPr="00160691" w:rsidSect="009E2619">
      <w:footerReference w:type="default" r:id="rId15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ED2F7" w14:textId="77777777" w:rsidR="009F51F2" w:rsidRDefault="009F51F2" w:rsidP="00037718">
      <w:pPr>
        <w:spacing w:after="0" w:line="240" w:lineRule="auto"/>
      </w:pPr>
      <w:r>
        <w:separator/>
      </w:r>
    </w:p>
  </w:endnote>
  <w:endnote w:type="continuationSeparator" w:id="0">
    <w:p w14:paraId="0B6C01FB" w14:textId="77777777" w:rsidR="009F51F2" w:rsidRDefault="009F51F2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NormalTable01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A5794D" w:rsidRPr="00213022" w14:paraId="16E854E8" w14:textId="77777777" w:rsidTr="00A5794D">
      <w:trPr>
        <w:trHeight w:val="268"/>
      </w:trPr>
      <w:tc>
        <w:tcPr>
          <w:tcW w:w="3119" w:type="dxa"/>
        </w:tcPr>
        <w:p w14:paraId="4D41D77B" w14:textId="77777777" w:rsidR="00A5794D" w:rsidRPr="00213022" w:rsidRDefault="00A5794D" w:rsidP="00213022">
          <w:pPr>
            <w:rPr>
              <w:rFonts w:eastAsia="Times New Roman" w:cs="Times New Roman"/>
              <w:sz w:val="18"/>
              <w:lang w:val="ru-RU"/>
            </w:rPr>
          </w:pPr>
        </w:p>
      </w:tc>
      <w:tc>
        <w:tcPr>
          <w:tcW w:w="1417" w:type="dxa"/>
        </w:tcPr>
        <w:p w14:paraId="71F46624" w14:textId="77777777" w:rsidR="00A5794D" w:rsidRPr="00213022" w:rsidRDefault="00A5794D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47FF78D3" w14:textId="77777777" w:rsidR="00A5794D" w:rsidRPr="00213022" w:rsidRDefault="00A5794D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2ECB1956" w14:textId="77777777" w:rsidR="00A5794D" w:rsidRPr="00213022" w:rsidRDefault="00A5794D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4097B42F" w14:textId="77777777" w:rsidR="00A5794D" w:rsidRPr="00213022" w:rsidRDefault="00A5794D" w:rsidP="00213022">
          <w:pPr>
            <w:rPr>
              <w:rFonts w:eastAsia="Times New Roman" w:cs="Times New Roman"/>
              <w:sz w:val="18"/>
            </w:rPr>
          </w:pPr>
        </w:p>
      </w:tc>
    </w:tr>
    <w:tr w:rsidR="00A5794D" w:rsidRPr="00213022" w14:paraId="6A4A5FF5" w14:textId="77777777" w:rsidTr="00A5794D">
      <w:trPr>
        <w:trHeight w:val="268"/>
      </w:trPr>
      <w:tc>
        <w:tcPr>
          <w:tcW w:w="3119" w:type="dxa"/>
        </w:tcPr>
        <w:p w14:paraId="6A0DF5FC" w14:textId="77777777" w:rsidR="00A5794D" w:rsidRPr="00213022" w:rsidRDefault="00A5794D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bookmarkStart w:id="2" w:name="_bookmark46"/>
          <w:bookmarkEnd w:id="2"/>
          <w:r w:rsidRPr="00213022">
            <w:rPr>
              <w:rFonts w:eastAsia="Times New Roman" w:cs="Times New Roman"/>
              <w:w w:val="105"/>
            </w:rPr>
            <w:t>Изм.</w:t>
          </w:r>
        </w:p>
      </w:tc>
      <w:tc>
        <w:tcPr>
          <w:tcW w:w="1417" w:type="dxa"/>
        </w:tcPr>
        <w:p w14:paraId="34A2BD1C" w14:textId="77777777" w:rsidR="00A5794D" w:rsidRPr="00213022" w:rsidRDefault="00A5794D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Лист</w:t>
          </w:r>
        </w:p>
      </w:tc>
      <w:tc>
        <w:tcPr>
          <w:tcW w:w="1560" w:type="dxa"/>
        </w:tcPr>
        <w:p w14:paraId="623D989C" w14:textId="77777777" w:rsidR="00A5794D" w:rsidRPr="00213022" w:rsidRDefault="00A5794D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</w:rPr>
            <w:t>№ докум.</w:t>
          </w:r>
        </w:p>
      </w:tc>
      <w:tc>
        <w:tcPr>
          <w:tcW w:w="1559" w:type="dxa"/>
        </w:tcPr>
        <w:p w14:paraId="701496C6" w14:textId="77777777" w:rsidR="00A5794D" w:rsidRPr="00213022" w:rsidRDefault="00A5794D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</w:t>
          </w:r>
        </w:p>
      </w:tc>
      <w:tc>
        <w:tcPr>
          <w:tcW w:w="1417" w:type="dxa"/>
        </w:tcPr>
        <w:p w14:paraId="60E91EAB" w14:textId="77777777" w:rsidR="00A5794D" w:rsidRPr="00213022" w:rsidRDefault="00A5794D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10"/>
            </w:rPr>
            <w:t>Дата</w:t>
          </w:r>
        </w:p>
      </w:tc>
    </w:tr>
    <w:tr w:rsidR="00A5794D" w:rsidRPr="00213022" w14:paraId="5DDC4744" w14:textId="77777777" w:rsidTr="00A5794D">
      <w:trPr>
        <w:trHeight w:val="268"/>
      </w:trPr>
      <w:tc>
        <w:tcPr>
          <w:tcW w:w="3119" w:type="dxa"/>
        </w:tcPr>
        <w:p w14:paraId="4250320A" w14:textId="432CB3D3" w:rsidR="00A5794D" w:rsidRPr="00213022" w:rsidRDefault="00A5794D" w:rsidP="00213022">
          <w:pPr>
            <w:spacing w:line="236" w:lineRule="exact"/>
            <w:ind w:left="122"/>
            <w:rPr>
              <w:rFonts w:eastAsia="Times New Roman" w:cs="Times New Roman"/>
              <w:lang w:val="ru-RU"/>
            </w:rPr>
          </w:pPr>
          <w:r w:rsidRPr="00213022">
            <w:rPr>
              <w:rFonts w:eastAsia="Times New Roman" w:cs="Times New Roman"/>
              <w:w w:val="105"/>
            </w:rPr>
            <w:t xml:space="preserve">RU.17701729.04.01-01 </w:t>
          </w:r>
          <w:r>
            <w:rPr>
              <w:rFonts w:eastAsia="Times New Roman" w:cs="Times New Roman"/>
              <w:w w:val="105"/>
              <w:lang w:val="ru-RU"/>
            </w:rPr>
            <w:t>12</w:t>
          </w:r>
          <w:r w:rsidRPr="00213022">
            <w:rPr>
              <w:rFonts w:eastAsia="Times New Roman" w:cs="Times New Roman"/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99C8306" w14:textId="77777777" w:rsidR="00A5794D" w:rsidRPr="00213022" w:rsidRDefault="00A5794D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60" w:type="dxa"/>
        </w:tcPr>
        <w:p w14:paraId="245B4B68" w14:textId="77777777" w:rsidR="00A5794D" w:rsidRPr="00213022" w:rsidRDefault="00A5794D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559" w:type="dxa"/>
        </w:tcPr>
        <w:p w14:paraId="5D68A088" w14:textId="77777777" w:rsidR="00A5794D" w:rsidRPr="00213022" w:rsidRDefault="00A5794D" w:rsidP="00213022">
          <w:pPr>
            <w:rPr>
              <w:rFonts w:eastAsia="Times New Roman" w:cs="Times New Roman"/>
              <w:sz w:val="18"/>
            </w:rPr>
          </w:pPr>
        </w:p>
      </w:tc>
      <w:tc>
        <w:tcPr>
          <w:tcW w:w="1417" w:type="dxa"/>
        </w:tcPr>
        <w:p w14:paraId="11E373C0" w14:textId="77777777" w:rsidR="00A5794D" w:rsidRPr="00213022" w:rsidRDefault="00A5794D" w:rsidP="00213022">
          <w:pPr>
            <w:rPr>
              <w:rFonts w:eastAsia="Times New Roman" w:cs="Times New Roman"/>
              <w:sz w:val="18"/>
            </w:rPr>
          </w:pPr>
        </w:p>
      </w:tc>
    </w:tr>
    <w:tr w:rsidR="00A5794D" w:rsidRPr="00213022" w14:paraId="1244FC6F" w14:textId="77777777" w:rsidTr="00A5794D">
      <w:trPr>
        <w:trHeight w:val="268"/>
      </w:trPr>
      <w:tc>
        <w:tcPr>
          <w:tcW w:w="3119" w:type="dxa"/>
        </w:tcPr>
        <w:p w14:paraId="66A6F695" w14:textId="77777777" w:rsidR="00A5794D" w:rsidRPr="00213022" w:rsidRDefault="00A5794D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подл.</w:t>
          </w:r>
        </w:p>
      </w:tc>
      <w:tc>
        <w:tcPr>
          <w:tcW w:w="1417" w:type="dxa"/>
        </w:tcPr>
        <w:p w14:paraId="2E4EAE23" w14:textId="77777777" w:rsidR="00A5794D" w:rsidRPr="00213022" w:rsidRDefault="00A5794D" w:rsidP="00213022">
          <w:pPr>
            <w:spacing w:line="236" w:lineRule="exact"/>
            <w:ind w:left="122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  <w:tc>
        <w:tcPr>
          <w:tcW w:w="1560" w:type="dxa"/>
        </w:tcPr>
        <w:p w14:paraId="1B7B3FCC" w14:textId="77777777" w:rsidR="00A5794D" w:rsidRPr="00213022" w:rsidRDefault="00A5794D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Взам. инв. №</w:t>
          </w:r>
        </w:p>
      </w:tc>
      <w:tc>
        <w:tcPr>
          <w:tcW w:w="1559" w:type="dxa"/>
        </w:tcPr>
        <w:p w14:paraId="624B28BC" w14:textId="77777777" w:rsidR="00A5794D" w:rsidRPr="00213022" w:rsidRDefault="00A5794D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Инв. № дубл.</w:t>
          </w:r>
        </w:p>
      </w:tc>
      <w:tc>
        <w:tcPr>
          <w:tcW w:w="1417" w:type="dxa"/>
        </w:tcPr>
        <w:p w14:paraId="786693E7" w14:textId="77777777" w:rsidR="00A5794D" w:rsidRPr="00213022" w:rsidRDefault="00A5794D" w:rsidP="00213022">
          <w:pPr>
            <w:spacing w:line="236" w:lineRule="exact"/>
            <w:ind w:left="121"/>
            <w:rPr>
              <w:rFonts w:eastAsia="Times New Roman" w:cs="Times New Roman"/>
            </w:rPr>
          </w:pPr>
          <w:r w:rsidRPr="00213022">
            <w:rPr>
              <w:rFonts w:eastAsia="Times New Roman" w:cs="Times New Roman"/>
              <w:w w:val="105"/>
            </w:rPr>
            <w:t>Подп. и дата</w:t>
          </w:r>
        </w:p>
      </w:tc>
    </w:tr>
  </w:tbl>
  <w:p w14:paraId="13E03D7F" w14:textId="77777777" w:rsidR="00A5794D" w:rsidRPr="00574F5B" w:rsidRDefault="00A5794D" w:rsidP="00750E08">
    <w:pPr>
      <w:pStyle w:val="a8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860132" w14:textId="77777777" w:rsidR="00A5794D" w:rsidRPr="00574F5B" w:rsidRDefault="00A5794D">
    <w:pPr>
      <w:pStyle w:val="a8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5D11F" w14:textId="77777777" w:rsidR="009F51F2" w:rsidRDefault="009F51F2" w:rsidP="00037718">
      <w:pPr>
        <w:spacing w:after="0" w:line="240" w:lineRule="auto"/>
      </w:pPr>
      <w:r>
        <w:separator/>
      </w:r>
    </w:p>
  </w:footnote>
  <w:footnote w:type="continuationSeparator" w:id="0">
    <w:p w14:paraId="7DFFBF37" w14:textId="77777777" w:rsidR="009F51F2" w:rsidRDefault="009F51F2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95AA98" w14:textId="77777777" w:rsidR="00A5794D" w:rsidRDefault="00A5794D" w:rsidP="003E7EBB">
    <w:pPr>
      <w:pStyle w:val="a6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29E6C" w14:textId="77777777" w:rsidR="00A5794D" w:rsidRDefault="00A5794D" w:rsidP="008742A7">
    <w:pPr>
      <w:pStyle w:val="a6"/>
    </w:pPr>
  </w:p>
  <w:p w14:paraId="61446C73" w14:textId="77777777" w:rsidR="00A5794D" w:rsidRDefault="00A5794D" w:rsidP="003E7EBB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8401235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1D4F9E" w14:textId="77777777" w:rsidR="00A5794D" w:rsidRPr="00574F5B" w:rsidRDefault="00A5794D" w:rsidP="00574F5B">
        <w:pPr>
          <w:pStyle w:val="aa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b"/>
            <w:b/>
          </w:rPr>
          <w:fldChar w:fldCharType="begin"/>
        </w:r>
        <w:r w:rsidRPr="00574F5B">
          <w:rPr>
            <w:rStyle w:val="ab"/>
            <w:b/>
          </w:rPr>
          <w:instrText>PAGE   \* MERGEFORMAT</w:instrText>
        </w:r>
        <w:r w:rsidRPr="00574F5B">
          <w:rPr>
            <w:rStyle w:val="ab"/>
            <w:b/>
          </w:rPr>
          <w:fldChar w:fldCharType="separate"/>
        </w:r>
        <w:r>
          <w:rPr>
            <w:rStyle w:val="ab"/>
            <w:b/>
            <w:noProof/>
          </w:rPr>
          <w:t>12</w:t>
        </w:r>
        <w:r w:rsidRPr="00574F5B">
          <w:rPr>
            <w:rStyle w:val="ab"/>
            <w:b/>
          </w:rPr>
          <w:fldChar w:fldCharType="end"/>
        </w:r>
        <w:r>
          <w:rPr>
            <w:rStyle w:val="ab"/>
            <w:b/>
          </w:rPr>
          <w:tab/>
        </w:r>
      </w:p>
      <w:p w14:paraId="308447E0" w14:textId="349B4953" w:rsidR="00A5794D" w:rsidRPr="00574F5B" w:rsidRDefault="00A5794D" w:rsidP="00574F5B">
        <w:pPr>
          <w:pStyle w:val="aa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>-01 12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14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15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842EE9"/>
    <w:multiLevelType w:val="hybridMultilevel"/>
    <w:tmpl w:val="21425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8158C4"/>
    <w:multiLevelType w:val="hybridMultilevel"/>
    <w:tmpl w:val="557003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19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0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6"/>
  </w:num>
  <w:num w:numId="4">
    <w:abstractNumId w:val="18"/>
  </w:num>
  <w:num w:numId="5">
    <w:abstractNumId w:val="9"/>
  </w:num>
  <w:num w:numId="6">
    <w:abstractNumId w:val="8"/>
  </w:num>
  <w:num w:numId="7">
    <w:abstractNumId w:val="2"/>
  </w:num>
  <w:num w:numId="8">
    <w:abstractNumId w:val="5"/>
  </w:num>
  <w:num w:numId="9">
    <w:abstractNumId w:val="20"/>
  </w:num>
  <w:num w:numId="10">
    <w:abstractNumId w:val="1"/>
  </w:num>
  <w:num w:numId="11">
    <w:abstractNumId w:val="11"/>
  </w:num>
  <w:num w:numId="12">
    <w:abstractNumId w:val="6"/>
  </w:num>
  <w:num w:numId="13">
    <w:abstractNumId w:val="10"/>
  </w:num>
  <w:num w:numId="14">
    <w:abstractNumId w:val="0"/>
  </w:num>
  <w:num w:numId="15">
    <w:abstractNumId w:val="3"/>
  </w:num>
  <w:num w:numId="16">
    <w:abstractNumId w:val="4"/>
  </w:num>
  <w:num w:numId="17">
    <w:abstractNumId w:val="15"/>
  </w:num>
  <w:num w:numId="18">
    <w:abstractNumId w:val="19"/>
  </w:num>
  <w:num w:numId="19">
    <w:abstractNumId w:val="14"/>
  </w:num>
  <w:num w:numId="20">
    <w:abstractNumId w:val="17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2BC"/>
    <w:rsid w:val="00021090"/>
    <w:rsid w:val="00037718"/>
    <w:rsid w:val="00067A55"/>
    <w:rsid w:val="00070ADB"/>
    <w:rsid w:val="00072E17"/>
    <w:rsid w:val="00075B2F"/>
    <w:rsid w:val="00076058"/>
    <w:rsid w:val="00080017"/>
    <w:rsid w:val="00090DCA"/>
    <w:rsid w:val="00092380"/>
    <w:rsid w:val="00095285"/>
    <w:rsid w:val="000B529F"/>
    <w:rsid w:val="000F3639"/>
    <w:rsid w:val="000F509C"/>
    <w:rsid w:val="001219A2"/>
    <w:rsid w:val="00135703"/>
    <w:rsid w:val="00160691"/>
    <w:rsid w:val="0018788A"/>
    <w:rsid w:val="001D4FD0"/>
    <w:rsid w:val="002040F5"/>
    <w:rsid w:val="00213022"/>
    <w:rsid w:val="002236F9"/>
    <w:rsid w:val="0022704B"/>
    <w:rsid w:val="00236503"/>
    <w:rsid w:val="00270BAD"/>
    <w:rsid w:val="002B7D30"/>
    <w:rsid w:val="002E0133"/>
    <w:rsid w:val="002E27D9"/>
    <w:rsid w:val="002E3689"/>
    <w:rsid w:val="002E3CB3"/>
    <w:rsid w:val="00304EA7"/>
    <w:rsid w:val="00312B55"/>
    <w:rsid w:val="00326C6B"/>
    <w:rsid w:val="00331EBE"/>
    <w:rsid w:val="00354027"/>
    <w:rsid w:val="00354C03"/>
    <w:rsid w:val="00365BB8"/>
    <w:rsid w:val="0039707D"/>
    <w:rsid w:val="003C6CEA"/>
    <w:rsid w:val="003D2E8E"/>
    <w:rsid w:val="003E0057"/>
    <w:rsid w:val="003E7DBC"/>
    <w:rsid w:val="003E7EBB"/>
    <w:rsid w:val="003F1E5A"/>
    <w:rsid w:val="003F401A"/>
    <w:rsid w:val="00456841"/>
    <w:rsid w:val="004656A8"/>
    <w:rsid w:val="00480B88"/>
    <w:rsid w:val="004B6272"/>
    <w:rsid w:val="004E2B6F"/>
    <w:rsid w:val="004E67A0"/>
    <w:rsid w:val="004F536C"/>
    <w:rsid w:val="004F72A1"/>
    <w:rsid w:val="00522B46"/>
    <w:rsid w:val="00523576"/>
    <w:rsid w:val="00527F18"/>
    <w:rsid w:val="00543853"/>
    <w:rsid w:val="00564EC4"/>
    <w:rsid w:val="00567785"/>
    <w:rsid w:val="00574F5B"/>
    <w:rsid w:val="00591345"/>
    <w:rsid w:val="00592207"/>
    <w:rsid w:val="005B47F1"/>
    <w:rsid w:val="005B68E1"/>
    <w:rsid w:val="005C503A"/>
    <w:rsid w:val="005C6DD4"/>
    <w:rsid w:val="005C7CD5"/>
    <w:rsid w:val="005D2C6A"/>
    <w:rsid w:val="005D5CB7"/>
    <w:rsid w:val="005F197F"/>
    <w:rsid w:val="005F2A34"/>
    <w:rsid w:val="005F52D9"/>
    <w:rsid w:val="006052E6"/>
    <w:rsid w:val="00611ECD"/>
    <w:rsid w:val="006210C8"/>
    <w:rsid w:val="00634F18"/>
    <w:rsid w:val="006376DD"/>
    <w:rsid w:val="00640763"/>
    <w:rsid w:val="00642FB2"/>
    <w:rsid w:val="00645E7B"/>
    <w:rsid w:val="0065028E"/>
    <w:rsid w:val="00650D2C"/>
    <w:rsid w:val="00657646"/>
    <w:rsid w:val="00660471"/>
    <w:rsid w:val="00690F37"/>
    <w:rsid w:val="006966C8"/>
    <w:rsid w:val="006B19BC"/>
    <w:rsid w:val="006B29A3"/>
    <w:rsid w:val="006C5AE3"/>
    <w:rsid w:val="006C6799"/>
    <w:rsid w:val="006E0D99"/>
    <w:rsid w:val="00710FA4"/>
    <w:rsid w:val="0071508E"/>
    <w:rsid w:val="0073284B"/>
    <w:rsid w:val="007356B1"/>
    <w:rsid w:val="007416CF"/>
    <w:rsid w:val="00746B9C"/>
    <w:rsid w:val="00746D74"/>
    <w:rsid w:val="00750E08"/>
    <w:rsid w:val="007510AB"/>
    <w:rsid w:val="00756B6A"/>
    <w:rsid w:val="007B3C22"/>
    <w:rsid w:val="007B528A"/>
    <w:rsid w:val="007C704E"/>
    <w:rsid w:val="007D0332"/>
    <w:rsid w:val="007F1EDF"/>
    <w:rsid w:val="008037BF"/>
    <w:rsid w:val="008152FE"/>
    <w:rsid w:val="00826123"/>
    <w:rsid w:val="00841E63"/>
    <w:rsid w:val="00847681"/>
    <w:rsid w:val="00847762"/>
    <w:rsid w:val="008742A7"/>
    <w:rsid w:val="00882D0E"/>
    <w:rsid w:val="008830D7"/>
    <w:rsid w:val="008B5B5C"/>
    <w:rsid w:val="008C1248"/>
    <w:rsid w:val="008C3EE5"/>
    <w:rsid w:val="008C6BC9"/>
    <w:rsid w:val="008D51A9"/>
    <w:rsid w:val="008E3C46"/>
    <w:rsid w:val="008E43C6"/>
    <w:rsid w:val="009141D0"/>
    <w:rsid w:val="0094064D"/>
    <w:rsid w:val="00953FB8"/>
    <w:rsid w:val="00962AC4"/>
    <w:rsid w:val="00972E3C"/>
    <w:rsid w:val="00973B57"/>
    <w:rsid w:val="009A51DF"/>
    <w:rsid w:val="009C2BF6"/>
    <w:rsid w:val="009C7A00"/>
    <w:rsid w:val="009D44BA"/>
    <w:rsid w:val="009D4E75"/>
    <w:rsid w:val="009E2619"/>
    <w:rsid w:val="009E641F"/>
    <w:rsid w:val="009F51F2"/>
    <w:rsid w:val="00A17D58"/>
    <w:rsid w:val="00A4633F"/>
    <w:rsid w:val="00A5794D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B02C85"/>
    <w:rsid w:val="00B164CA"/>
    <w:rsid w:val="00B4154F"/>
    <w:rsid w:val="00B425E5"/>
    <w:rsid w:val="00B630E7"/>
    <w:rsid w:val="00B70214"/>
    <w:rsid w:val="00B91CBE"/>
    <w:rsid w:val="00B935B8"/>
    <w:rsid w:val="00BB1877"/>
    <w:rsid w:val="00BC1A04"/>
    <w:rsid w:val="00BD3106"/>
    <w:rsid w:val="00BD3A3C"/>
    <w:rsid w:val="00C17E27"/>
    <w:rsid w:val="00C23FAD"/>
    <w:rsid w:val="00C46B09"/>
    <w:rsid w:val="00C511BD"/>
    <w:rsid w:val="00C672BC"/>
    <w:rsid w:val="00CA5D05"/>
    <w:rsid w:val="00CD10D3"/>
    <w:rsid w:val="00CD7683"/>
    <w:rsid w:val="00CE13CD"/>
    <w:rsid w:val="00CF6F81"/>
    <w:rsid w:val="00CF7109"/>
    <w:rsid w:val="00D228E4"/>
    <w:rsid w:val="00D25559"/>
    <w:rsid w:val="00D32F13"/>
    <w:rsid w:val="00D76BB0"/>
    <w:rsid w:val="00D94C3D"/>
    <w:rsid w:val="00DA0A6A"/>
    <w:rsid w:val="00DB12AE"/>
    <w:rsid w:val="00DC5EC5"/>
    <w:rsid w:val="00DD6150"/>
    <w:rsid w:val="00DF5D2F"/>
    <w:rsid w:val="00DF6417"/>
    <w:rsid w:val="00DF7CED"/>
    <w:rsid w:val="00E0419E"/>
    <w:rsid w:val="00E06E0F"/>
    <w:rsid w:val="00E07876"/>
    <w:rsid w:val="00E07DB7"/>
    <w:rsid w:val="00E35959"/>
    <w:rsid w:val="00E91446"/>
    <w:rsid w:val="00E923F7"/>
    <w:rsid w:val="00EA0AD9"/>
    <w:rsid w:val="00EB46B3"/>
    <w:rsid w:val="00EB756C"/>
    <w:rsid w:val="00EF6C0C"/>
    <w:rsid w:val="00EF7CE9"/>
    <w:rsid w:val="00F12CEF"/>
    <w:rsid w:val="00F16117"/>
    <w:rsid w:val="00F24082"/>
    <w:rsid w:val="00F521BF"/>
    <w:rsid w:val="00F56F05"/>
    <w:rsid w:val="00F63E2B"/>
    <w:rsid w:val="00F65D99"/>
    <w:rsid w:val="00F74BCB"/>
    <w:rsid w:val="00FA3D06"/>
    <w:rsid w:val="00FC2486"/>
    <w:rsid w:val="00FC62CC"/>
    <w:rsid w:val="00FD6BA4"/>
    <w:rsid w:val="00FE1023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3D2907"/>
  <w15:docId w15:val="{08AE61E9-8BDD-4B7D-B467-8E0260D1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794D"/>
    <w:rPr>
      <w:rFonts w:ascii="Times New Roman" w:hAnsi="Times New Roman"/>
    </w:rPr>
  </w:style>
  <w:style w:type="paragraph" w:styleId="1">
    <w:name w:val="heading 1"/>
    <w:basedOn w:val="a0"/>
    <w:next w:val="a0"/>
    <w:link w:val="10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2"/>
    <w:next w:val="a0"/>
    <w:link w:val="30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5">
    <w:name w:val="TOC Heading"/>
    <w:basedOn w:val="1"/>
    <w:next w:val="a0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a6">
    <w:name w:val="header"/>
    <w:basedOn w:val="a0"/>
    <w:link w:val="a7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37718"/>
  </w:style>
  <w:style w:type="paragraph" w:styleId="a8">
    <w:name w:val="footer"/>
    <w:basedOn w:val="a0"/>
    <w:link w:val="a9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37718"/>
  </w:style>
  <w:style w:type="paragraph" w:customStyle="1" w:styleId="aa">
    <w:name w:val="ОБЫЧНЫЙ"/>
    <w:basedOn w:val="a0"/>
    <w:link w:val="ab"/>
    <w:qFormat/>
    <w:rsid w:val="00690F37"/>
    <w:pPr>
      <w:spacing w:after="120" w:line="240" w:lineRule="auto"/>
      <w:ind w:firstLine="709"/>
      <w:jc w:val="both"/>
    </w:pPr>
  </w:style>
  <w:style w:type="paragraph" w:styleId="ac">
    <w:name w:val="Body Text"/>
    <w:basedOn w:val="a0"/>
    <w:link w:val="ad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character" w:customStyle="1" w:styleId="ab">
    <w:name w:val="ОБЫЧНЫЙ Знак"/>
    <w:basedOn w:val="a1"/>
    <w:link w:val="aa"/>
    <w:rsid w:val="00690F37"/>
    <w:rPr>
      <w:rFonts w:ascii="Times New Roman" w:hAnsi="Times New Roman"/>
    </w:rPr>
  </w:style>
  <w:style w:type="character" w:customStyle="1" w:styleId="ad">
    <w:name w:val="Основной текст Знак"/>
    <w:basedOn w:val="a1"/>
    <w:link w:val="ac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ae">
    <w:name w:val="List Paragraph"/>
    <w:basedOn w:val="a0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eastAsia="Times New Roman" w:cs="Times New Roman"/>
      <w:lang w:val="en-US"/>
    </w:rPr>
  </w:style>
  <w:style w:type="paragraph" w:styleId="11">
    <w:name w:val="toc 1"/>
    <w:basedOn w:val="a0"/>
    <w:next w:val="a0"/>
    <w:autoRedefine/>
    <w:uiPriority w:val="39"/>
    <w:unhideWhenUsed/>
    <w:rsid w:val="009C7A00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9C7A00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9C7A00"/>
    <w:rPr>
      <w:color w:val="0000FF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8E3C46"/>
    <w:pPr>
      <w:spacing w:after="100"/>
      <w:ind w:left="440"/>
    </w:pPr>
  </w:style>
  <w:style w:type="character" w:customStyle="1" w:styleId="40">
    <w:name w:val="Заголовок 4 Знак"/>
    <w:basedOn w:val="a1"/>
    <w:link w:val="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1">
    <w:name w:val="заг 7"/>
    <w:basedOn w:val="7"/>
    <w:link w:val="72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1"/>
    <w:link w:val="af0"/>
    <w:qFormat/>
    <w:rsid w:val="00DA0A6A"/>
    <w:pPr>
      <w:numPr>
        <w:numId w:val="16"/>
      </w:numPr>
    </w:pPr>
  </w:style>
  <w:style w:type="character" w:customStyle="1" w:styleId="72">
    <w:name w:val="заг 7 Знак"/>
    <w:basedOn w:val="10"/>
    <w:link w:val="71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0">
    <w:name w:val="Приложение Знак"/>
    <w:basedOn w:val="10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a0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n-US"/>
    </w:rPr>
  </w:style>
  <w:style w:type="paragraph" w:styleId="af1">
    <w:name w:val="annotation text"/>
    <w:basedOn w:val="a0"/>
    <w:link w:val="a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Pr>
      <w:sz w:val="20"/>
      <w:szCs w:val="20"/>
    </w:rPr>
  </w:style>
  <w:style w:type="character" w:styleId="af3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4">
    <w:name w:val="Balloon Text"/>
    <w:basedOn w:val="a0"/>
    <w:link w:val="af5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F56F05"/>
    <w:rPr>
      <w:rFonts w:ascii="Segoe UI" w:hAnsi="Segoe UI" w:cs="Segoe UI"/>
      <w:sz w:val="18"/>
      <w:szCs w:val="18"/>
    </w:rPr>
  </w:style>
  <w:style w:type="table" w:customStyle="1" w:styleId="NormalTable01">
    <w:name w:val="Normal Table01"/>
    <w:uiPriority w:val="2"/>
    <w:semiHidden/>
    <w:unhideWhenUsed/>
    <w:qFormat/>
    <w:rsid w:val="0021302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a0"/>
    <w:rsid w:val="00A5794D"/>
    <w:pPr>
      <w:spacing w:line="260" w:lineRule="exact"/>
    </w:pPr>
    <w:rPr>
      <w:rFonts w:ascii="Consolas" w:hAnsi="Consolas"/>
    </w:rPr>
  </w:style>
  <w:style w:type="paragraph" w:styleId="41">
    <w:name w:val="toc 4"/>
    <w:basedOn w:val="a0"/>
    <w:next w:val="a0"/>
    <w:autoRedefine/>
    <w:uiPriority w:val="39"/>
    <w:unhideWhenUsed/>
    <w:rsid w:val="00A5794D"/>
    <w:pPr>
      <w:spacing w:after="100" w:line="259" w:lineRule="auto"/>
      <w:ind w:left="660"/>
    </w:pPr>
    <w:rPr>
      <w:rFonts w:asciiTheme="minorHAnsi" w:eastAsiaTheme="minorEastAsia" w:hAnsiTheme="minorHAnsi"/>
      <w:lang w:eastAsia="ru-RU"/>
    </w:rPr>
  </w:style>
  <w:style w:type="paragraph" w:styleId="51">
    <w:name w:val="toc 5"/>
    <w:basedOn w:val="a0"/>
    <w:next w:val="a0"/>
    <w:autoRedefine/>
    <w:uiPriority w:val="39"/>
    <w:unhideWhenUsed/>
    <w:rsid w:val="00A5794D"/>
    <w:pPr>
      <w:spacing w:after="100" w:line="259" w:lineRule="auto"/>
      <w:ind w:left="880"/>
    </w:pPr>
    <w:rPr>
      <w:rFonts w:asciiTheme="minorHAnsi" w:eastAsiaTheme="minorEastAsia" w:hAnsiTheme="minorHAnsi"/>
      <w:lang w:eastAsia="ru-RU"/>
    </w:rPr>
  </w:style>
  <w:style w:type="paragraph" w:styleId="61">
    <w:name w:val="toc 6"/>
    <w:basedOn w:val="a0"/>
    <w:next w:val="a0"/>
    <w:autoRedefine/>
    <w:uiPriority w:val="39"/>
    <w:unhideWhenUsed/>
    <w:rsid w:val="00A5794D"/>
    <w:pPr>
      <w:spacing w:after="100" w:line="259" w:lineRule="auto"/>
      <w:ind w:left="1100"/>
    </w:pPr>
    <w:rPr>
      <w:rFonts w:asciiTheme="minorHAnsi" w:eastAsiaTheme="minorEastAsia" w:hAnsiTheme="minorHAnsi"/>
      <w:lang w:eastAsia="ru-RU"/>
    </w:rPr>
  </w:style>
  <w:style w:type="paragraph" w:styleId="73">
    <w:name w:val="toc 7"/>
    <w:basedOn w:val="a0"/>
    <w:next w:val="a0"/>
    <w:autoRedefine/>
    <w:uiPriority w:val="39"/>
    <w:unhideWhenUsed/>
    <w:rsid w:val="00A5794D"/>
    <w:pPr>
      <w:spacing w:after="100" w:line="259" w:lineRule="auto"/>
      <w:ind w:left="1320"/>
    </w:pPr>
    <w:rPr>
      <w:rFonts w:asciiTheme="minorHAnsi" w:eastAsiaTheme="minorEastAsia" w:hAnsiTheme="minorHAnsi"/>
      <w:lang w:eastAsia="ru-RU"/>
    </w:rPr>
  </w:style>
  <w:style w:type="paragraph" w:styleId="81">
    <w:name w:val="toc 8"/>
    <w:basedOn w:val="a0"/>
    <w:next w:val="a0"/>
    <w:autoRedefine/>
    <w:uiPriority w:val="39"/>
    <w:unhideWhenUsed/>
    <w:rsid w:val="00A5794D"/>
    <w:pPr>
      <w:spacing w:after="100" w:line="259" w:lineRule="auto"/>
      <w:ind w:left="1540"/>
    </w:pPr>
    <w:rPr>
      <w:rFonts w:asciiTheme="minorHAnsi" w:eastAsiaTheme="minorEastAsia" w:hAnsiTheme="minorHAnsi"/>
      <w:lang w:eastAsia="ru-RU"/>
    </w:rPr>
  </w:style>
  <w:style w:type="paragraph" w:styleId="91">
    <w:name w:val="toc 9"/>
    <w:basedOn w:val="a0"/>
    <w:next w:val="a0"/>
    <w:autoRedefine/>
    <w:uiPriority w:val="39"/>
    <w:unhideWhenUsed/>
    <w:rsid w:val="00A5794D"/>
    <w:pPr>
      <w:spacing w:after="100" w:line="259" w:lineRule="auto"/>
      <w:ind w:left="1760"/>
    </w:pPr>
    <w:rPr>
      <w:rFonts w:asciiTheme="minorHAnsi" w:eastAsiaTheme="minorEastAsia" w:hAnsiTheme="minorHAnsi"/>
      <w:lang w:eastAsia="ru-RU"/>
    </w:rPr>
  </w:style>
  <w:style w:type="character" w:styleId="af6">
    <w:name w:val="FollowedHyperlink"/>
    <w:basedOn w:val="a1"/>
    <w:uiPriority w:val="99"/>
    <w:semiHidden/>
    <w:unhideWhenUsed/>
    <w:rsid w:val="00A5794D"/>
    <w:rPr>
      <w:color w:val="800080" w:themeColor="followedHyperlink"/>
      <w:u w:val="single"/>
    </w:rPr>
  </w:style>
  <w:style w:type="character" w:styleId="af7">
    <w:name w:val="Unresolved Mention"/>
    <w:basedOn w:val="a1"/>
    <w:uiPriority w:val="99"/>
    <w:semiHidden/>
    <w:unhideWhenUsed/>
    <w:rsid w:val="00A57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4.xml><?xml version="1.0" encoding="utf-8"?>
<ds:datastoreItem xmlns:ds="http://schemas.openxmlformats.org/officeDocument/2006/customXml" ds:itemID="{92B52C21-F709-4F9E-9B00-ACDABF78B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5</TotalTime>
  <Pages>192</Pages>
  <Words>44235</Words>
  <Characters>252146</Characters>
  <Application>Microsoft Office Word</Application>
  <DocSecurity>0</DocSecurity>
  <Lines>2101</Lines>
  <Paragraphs>591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295790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Сергей</cp:lastModifiedBy>
  <cp:revision>3</cp:revision>
  <cp:lastPrinted>2019-04-27T13:53:00Z</cp:lastPrinted>
  <dcterms:created xsi:type="dcterms:W3CDTF">2020-05-24T09:57:00Z</dcterms:created>
  <dcterms:modified xsi:type="dcterms:W3CDTF">2020-05-24T10:02:00Z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